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08D0" w:rsidRDefault="002D08D0" w:rsidP="00712F3D">
      <w:pPr>
        <w:pStyle w:val="Prrafo"/>
        <w:ind w:left="709" w:hanging="425"/>
        <w:jc w:val="center"/>
        <w:rPr>
          <w:rFonts w:cs="Tahoma"/>
          <w:szCs w:val="28"/>
        </w:rPr>
      </w:pPr>
    </w:p>
    <w:p w:rsidR="002D08D0" w:rsidRDefault="002D08D0" w:rsidP="002D08D0">
      <w:pPr>
        <w:pStyle w:val="Prrafo"/>
        <w:jc w:val="center"/>
        <w:rPr>
          <w:rFonts w:cs="Tahoma"/>
          <w:szCs w:val="28"/>
        </w:rPr>
      </w:pPr>
    </w:p>
    <w:p w:rsidR="002D08D0" w:rsidRDefault="002D08D0" w:rsidP="002D08D0">
      <w:pPr>
        <w:pStyle w:val="Prrafo"/>
        <w:jc w:val="center"/>
        <w:rPr>
          <w:rFonts w:cs="Tahoma"/>
          <w:szCs w:val="28"/>
        </w:rPr>
      </w:pPr>
    </w:p>
    <w:p w:rsidR="008F4BBC" w:rsidRPr="002D08D0" w:rsidRDefault="00F672C8" w:rsidP="002D08D0">
      <w:pPr>
        <w:pStyle w:val="Prrafo"/>
        <w:jc w:val="center"/>
        <w:rPr>
          <w:rFonts w:cs="Tahoma"/>
          <w:szCs w:val="28"/>
        </w:rPr>
      </w:pPr>
      <w:r>
        <w:rPr>
          <w:rFonts w:cs="Tahoma"/>
          <w:noProof/>
          <w:szCs w:val="28"/>
          <w:lang w:val="es-ES"/>
        </w:rPr>
        <w:drawing>
          <wp:inline distT="0" distB="0" distL="0" distR="0">
            <wp:extent cx="2220595" cy="2089785"/>
            <wp:effectExtent l="0" t="0" r="8255" b="5715"/>
            <wp:docPr id="16" name="Imagen 1" descr="logo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vertic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95" cy="2089785"/>
                    </a:xfrm>
                    <a:prstGeom prst="rect">
                      <a:avLst/>
                    </a:prstGeom>
                    <a:noFill/>
                    <a:ln>
                      <a:noFill/>
                    </a:ln>
                  </pic:spPr>
                </pic:pic>
              </a:graphicData>
            </a:graphic>
          </wp:inline>
        </w:drawing>
      </w:r>
    </w:p>
    <w:p w:rsidR="00CA7518" w:rsidRPr="00D225EE" w:rsidRDefault="002D08D0" w:rsidP="002D08D0">
      <w:pPr>
        <w:pStyle w:val="Prrafo"/>
        <w:jc w:val="center"/>
        <w:rPr>
          <w:rFonts w:cs="Tahoma"/>
          <w:sz w:val="64"/>
          <w:szCs w:val="64"/>
        </w:rPr>
      </w:pPr>
      <w:r w:rsidRPr="00D225EE">
        <w:rPr>
          <w:rFonts w:cs="Tahoma"/>
          <w:sz w:val="64"/>
          <w:szCs w:val="64"/>
        </w:rPr>
        <w:t>Trabajo de Fin de Grado</w:t>
      </w:r>
    </w:p>
    <w:p w:rsidR="00311E3D" w:rsidRPr="00873EDF" w:rsidRDefault="00456D8F" w:rsidP="00311E3D">
      <w:pPr>
        <w:pStyle w:val="Ttuloespacioenblanco"/>
        <w:jc w:val="center"/>
        <w:rPr>
          <w:rFonts w:ascii="LM Roman 10" w:hAnsi="LM Roman 10"/>
        </w:rPr>
      </w:pPr>
      <w:r>
        <w:rPr>
          <w:rFonts w:ascii="LM Roman 10" w:hAnsi="LM Roman 10"/>
        </w:rPr>
        <w:pict>
          <v:rect id="_x0000_i1025" style="width:402.55pt;height:2pt" o:hralign="center" o:hrstd="t" o:hrnoshade="t" o:hr="t" fillcolor="black" stroked="f"/>
        </w:pict>
      </w:r>
    </w:p>
    <w:p w:rsidR="000340A6" w:rsidRPr="00C75DFB" w:rsidRDefault="001C0B23" w:rsidP="004079F5">
      <w:pPr>
        <w:suppressAutoHyphens/>
        <w:jc w:val="right"/>
        <w:rPr>
          <w:i/>
          <w:sz w:val="24"/>
          <w:szCs w:val="24"/>
          <w:lang w:val="en-US" w:eastAsia="en-US"/>
        </w:rPr>
      </w:pPr>
      <w:r w:rsidRPr="00C75DFB">
        <w:rPr>
          <w:rFonts w:ascii="DejaVu Sans" w:hAnsi="DejaVu Sans"/>
          <w:lang w:val="en-US"/>
        </w:rPr>
        <w:t xml:space="preserve">Microsoft Azure Machine Learning para </w:t>
      </w:r>
      <w:proofErr w:type="spellStart"/>
      <w:r w:rsidRPr="00C75DFB">
        <w:rPr>
          <w:rFonts w:ascii="DejaVu Sans" w:hAnsi="DejaVu Sans"/>
          <w:lang w:val="en-US"/>
        </w:rPr>
        <w:t>detección</w:t>
      </w:r>
      <w:proofErr w:type="spellEnd"/>
      <w:r w:rsidRPr="00C75DFB">
        <w:rPr>
          <w:rFonts w:ascii="DejaVu Sans" w:hAnsi="DejaVu Sans"/>
          <w:lang w:val="en-US"/>
        </w:rPr>
        <w:t xml:space="preserve"> de </w:t>
      </w:r>
      <w:proofErr w:type="spellStart"/>
      <w:r w:rsidRPr="00C75DFB">
        <w:rPr>
          <w:rFonts w:ascii="DejaVu Sans" w:hAnsi="DejaVu Sans"/>
          <w:lang w:val="en-US"/>
        </w:rPr>
        <w:t>distintos</w:t>
      </w:r>
      <w:proofErr w:type="spellEnd"/>
      <w:r w:rsidRPr="00C75DFB">
        <w:rPr>
          <w:rFonts w:ascii="DejaVu Sans" w:hAnsi="DejaVu Sans"/>
          <w:lang w:val="en-US"/>
        </w:rPr>
        <w:t xml:space="preserve"> </w:t>
      </w:r>
      <w:proofErr w:type="spellStart"/>
      <w:r w:rsidRPr="00C75DFB">
        <w:rPr>
          <w:rFonts w:ascii="DejaVu Sans" w:hAnsi="DejaVu Sans"/>
          <w:lang w:val="en-US"/>
        </w:rPr>
        <w:t>tipos</w:t>
      </w:r>
      <w:proofErr w:type="spellEnd"/>
      <w:r w:rsidRPr="00C75DFB">
        <w:rPr>
          <w:rFonts w:ascii="DejaVu Sans" w:hAnsi="DejaVu Sans"/>
          <w:lang w:val="en-US"/>
        </w:rPr>
        <w:t xml:space="preserve"> de </w:t>
      </w:r>
      <w:proofErr w:type="spellStart"/>
      <w:r w:rsidRPr="00C75DFB">
        <w:rPr>
          <w:rFonts w:ascii="DejaVu Sans" w:hAnsi="DejaVu Sans"/>
          <w:lang w:val="en-US"/>
        </w:rPr>
        <w:t>cáncer</w:t>
      </w:r>
      <w:proofErr w:type="spellEnd"/>
      <w:r w:rsidRPr="00C75DFB">
        <w:rPr>
          <w:i/>
          <w:sz w:val="24"/>
          <w:szCs w:val="24"/>
          <w:lang w:val="en-US" w:eastAsia="en-US"/>
        </w:rPr>
        <w:t xml:space="preserve"> </w:t>
      </w:r>
      <w:r w:rsidRPr="00C75DFB">
        <w:rPr>
          <w:rFonts w:ascii="DejaVu Sans" w:hAnsi="DejaVu Sans"/>
          <w:i/>
          <w:sz w:val="20"/>
          <w:lang w:val="en-US"/>
        </w:rPr>
        <w:t xml:space="preserve">Microsoft Azure Machine Learning </w:t>
      </w:r>
      <w:r w:rsidR="00C75DFB" w:rsidRPr="00C75DFB">
        <w:rPr>
          <w:rFonts w:ascii="DejaVu Sans" w:hAnsi="DejaVu Sans"/>
          <w:i/>
          <w:sz w:val="20"/>
          <w:lang w:val="en-US"/>
        </w:rPr>
        <w:t xml:space="preserve">for detecting </w:t>
      </w:r>
      <w:proofErr w:type="gramStart"/>
      <w:r w:rsidR="00C75DFB" w:rsidRPr="00C75DFB">
        <w:rPr>
          <w:rFonts w:ascii="DejaVu Sans" w:hAnsi="DejaVu Sans"/>
          <w:i/>
          <w:sz w:val="20"/>
          <w:lang w:val="en-US"/>
        </w:rPr>
        <w:t>cancers</w:t>
      </w:r>
      <w:proofErr w:type="gramEnd"/>
    </w:p>
    <w:p w:rsidR="004079F5" w:rsidRPr="001C0B23" w:rsidRDefault="000340A6" w:rsidP="004079F5">
      <w:pPr>
        <w:suppressAutoHyphens/>
        <w:jc w:val="right"/>
        <w:rPr>
          <w:sz w:val="32"/>
          <w:szCs w:val="32"/>
          <w:lang w:val="es-ES" w:eastAsia="en-US"/>
        </w:rPr>
      </w:pPr>
      <w:r w:rsidRPr="001C0B23">
        <w:rPr>
          <w:sz w:val="32"/>
          <w:szCs w:val="32"/>
          <w:lang w:val="es-ES" w:eastAsia="en-US"/>
        </w:rPr>
        <w:t>Óscar Trujillo Acosta</w:t>
      </w:r>
    </w:p>
    <w:p w:rsidR="004079F5" w:rsidRPr="004079F5" w:rsidRDefault="00456D8F" w:rsidP="004079F5">
      <w:pPr>
        <w:suppressAutoHyphens/>
        <w:jc w:val="center"/>
        <w:rPr>
          <w:b/>
          <w:lang w:val="es-ES" w:eastAsia="en-US"/>
        </w:rPr>
      </w:pPr>
      <w:r>
        <w:rPr>
          <w:b/>
          <w:lang w:val="es-EC" w:eastAsia="en-US"/>
        </w:rPr>
        <w:pict>
          <v:rect id="_x0000_i1026" style="width:402.55pt;height:2pt" o:hralign="center" o:hrstd="t" o:hrnoshade="t" o:hr="t" fillcolor="black" stroked="f"/>
        </w:pict>
      </w:r>
    </w:p>
    <w:p w:rsidR="004079F5" w:rsidRPr="004079F5" w:rsidRDefault="004079F5" w:rsidP="004079F5">
      <w:pPr>
        <w:suppressAutoHyphens/>
        <w:jc w:val="center"/>
        <w:rPr>
          <w:lang w:val="es-ES" w:eastAsia="en-US"/>
        </w:rPr>
      </w:pPr>
    </w:p>
    <w:p w:rsidR="004079F5" w:rsidRPr="004079F5" w:rsidRDefault="004079F5" w:rsidP="004079F5">
      <w:pPr>
        <w:suppressAutoHyphens/>
        <w:jc w:val="center"/>
        <w:rPr>
          <w:lang w:val="es-ES" w:eastAsia="en-US"/>
        </w:rPr>
      </w:pPr>
    </w:p>
    <w:p w:rsidR="004079F5" w:rsidRPr="004079F5" w:rsidRDefault="004079F5"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Pr="004079F5" w:rsidRDefault="002D08D0" w:rsidP="004079F5">
      <w:pPr>
        <w:suppressAutoHyphens/>
        <w:jc w:val="center"/>
        <w:rPr>
          <w:lang w:val="es-ES" w:eastAsia="en-US"/>
        </w:rPr>
      </w:pPr>
    </w:p>
    <w:p w:rsidR="004079F5" w:rsidRDefault="004079F5" w:rsidP="004079F5">
      <w:pPr>
        <w:suppressAutoHyphens/>
        <w:jc w:val="center"/>
        <w:rPr>
          <w:lang w:val="es-ES" w:eastAsia="en-US"/>
        </w:rPr>
      </w:pPr>
    </w:p>
    <w:p w:rsidR="00D225EE" w:rsidRPr="004079F5" w:rsidRDefault="00D225EE" w:rsidP="004079F5">
      <w:pPr>
        <w:suppressAutoHyphens/>
        <w:jc w:val="center"/>
        <w:rPr>
          <w:lang w:val="es-ES" w:eastAsia="en-US"/>
        </w:rPr>
      </w:pPr>
    </w:p>
    <w:p w:rsidR="00B46DAE" w:rsidRPr="00D225EE" w:rsidRDefault="004079F5" w:rsidP="00D225EE">
      <w:pPr>
        <w:suppressAutoHyphens/>
        <w:jc w:val="center"/>
        <w:rPr>
          <w:sz w:val="40"/>
          <w:szCs w:val="40"/>
          <w:lang w:val="es-ES" w:eastAsia="en-US"/>
        </w:rPr>
      </w:pPr>
      <w:r w:rsidRPr="00D225EE">
        <w:rPr>
          <w:sz w:val="40"/>
          <w:szCs w:val="40"/>
          <w:lang w:val="es-ES" w:eastAsia="en-US"/>
        </w:rPr>
        <w:t xml:space="preserve">La Laguna, </w:t>
      </w:r>
      <w:r w:rsidR="00C75DFB">
        <w:rPr>
          <w:sz w:val="40"/>
          <w:szCs w:val="40"/>
          <w:lang w:val="es-ES" w:eastAsia="en-US"/>
        </w:rPr>
        <w:t>5</w:t>
      </w:r>
      <w:r w:rsidRPr="00D225EE">
        <w:rPr>
          <w:sz w:val="40"/>
          <w:szCs w:val="40"/>
          <w:lang w:val="es-ES" w:eastAsia="en-US"/>
        </w:rPr>
        <w:t xml:space="preserve"> de </w:t>
      </w:r>
      <w:r w:rsidR="00633738">
        <w:rPr>
          <w:sz w:val="40"/>
          <w:szCs w:val="40"/>
          <w:lang w:val="es-ES" w:eastAsia="en-US"/>
        </w:rPr>
        <w:t>j</w:t>
      </w:r>
      <w:r w:rsidR="00C75DFB">
        <w:rPr>
          <w:sz w:val="40"/>
          <w:szCs w:val="40"/>
          <w:lang w:val="es-ES" w:eastAsia="en-US"/>
        </w:rPr>
        <w:t>ulio</w:t>
      </w:r>
      <w:r w:rsidRPr="00D225EE">
        <w:rPr>
          <w:sz w:val="40"/>
          <w:szCs w:val="40"/>
          <w:lang w:val="es-ES" w:eastAsia="en-US"/>
        </w:rPr>
        <w:t xml:space="preserve"> de </w:t>
      </w:r>
      <w:r w:rsidR="002D08D0" w:rsidRPr="00D225EE">
        <w:rPr>
          <w:sz w:val="40"/>
          <w:szCs w:val="40"/>
          <w:lang w:val="es-ES" w:eastAsia="en-US"/>
        </w:rPr>
        <w:t>201</w:t>
      </w:r>
      <w:r w:rsidR="00C75DFB">
        <w:rPr>
          <w:sz w:val="40"/>
          <w:szCs w:val="40"/>
          <w:lang w:val="es-ES" w:eastAsia="en-US"/>
        </w:rPr>
        <w:t>6</w:t>
      </w:r>
      <w:r w:rsidR="00B46DAE">
        <w:rPr>
          <w:sz w:val="22"/>
          <w:lang w:val="es-EC" w:eastAsia="en-US"/>
        </w:rPr>
        <w:br w:type="page"/>
      </w:r>
    </w:p>
    <w:p w:rsidR="00712503" w:rsidRDefault="00712503" w:rsidP="00712503">
      <w:pPr>
        <w:pStyle w:val="Prrafo"/>
      </w:pPr>
      <w:r>
        <w:rPr>
          <w:lang w:val="es-EC"/>
        </w:rPr>
        <w:lastRenderedPageBreak/>
        <w:t xml:space="preserve">D. </w:t>
      </w:r>
      <w:r>
        <w:rPr>
          <w:b/>
          <w:lang w:val="es-EC"/>
        </w:rPr>
        <w:t>Patricio García Báez</w:t>
      </w:r>
      <w:r>
        <w:rPr>
          <w:lang w:val="es-EC"/>
        </w:rPr>
        <w:t xml:space="preserve">, con N.I.F. </w:t>
      </w:r>
      <w:r>
        <w:rPr>
          <w:lang w:val="es-ES"/>
        </w:rPr>
        <w:t>43.356.987-D</w:t>
      </w:r>
      <w:r>
        <w:t xml:space="preserve"> </w:t>
      </w:r>
      <w:r>
        <w:rPr>
          <w:lang w:val="es-EC"/>
        </w:rPr>
        <w:t xml:space="preserve">profesor </w:t>
      </w:r>
      <w:r w:rsidR="003F41D2">
        <w:rPr>
          <w:lang w:val="es-EC"/>
        </w:rPr>
        <w:t>contratado doctor</w:t>
      </w:r>
      <w:r>
        <w:rPr>
          <w:lang w:val="es-EC"/>
        </w:rPr>
        <w:t xml:space="preserve"> adscrito al Departamento de Ingeniería Informática y de Sistemas de la Universidad de La Laguna, como tutor</w:t>
      </w:r>
    </w:p>
    <w:p w:rsidR="00712503" w:rsidRDefault="00712503" w:rsidP="00712503">
      <w:pPr>
        <w:pStyle w:val="Prrafo"/>
      </w:pPr>
      <w:r>
        <w:rPr>
          <w:lang w:val="es-EC"/>
        </w:rPr>
        <w:t xml:space="preserve">D. </w:t>
      </w:r>
      <w:r>
        <w:rPr>
          <w:b/>
          <w:lang w:val="es-EC"/>
        </w:rPr>
        <w:t>Carmen Paz Suárez Araujo</w:t>
      </w:r>
      <w:r>
        <w:rPr>
          <w:lang w:val="es-EC"/>
        </w:rPr>
        <w:t xml:space="preserve">, con N.I.F. </w:t>
      </w:r>
      <w:r>
        <w:t xml:space="preserve">43.640.373-N </w:t>
      </w:r>
      <w:r>
        <w:rPr>
          <w:lang w:val="es-EC"/>
        </w:rPr>
        <w:t>profesor</w:t>
      </w:r>
      <w:r w:rsidR="003F41D2">
        <w:rPr>
          <w:lang w:val="es-EC"/>
        </w:rPr>
        <w:t>a Titular de Universidad adscrita</w:t>
      </w:r>
      <w:r>
        <w:rPr>
          <w:lang w:val="es-EC"/>
        </w:rPr>
        <w:t xml:space="preserve"> al Departamento de Informática y Sistemas de la Universidad de Las Palmas de Gran Canarias, como </w:t>
      </w:r>
      <w:proofErr w:type="spellStart"/>
      <w:r>
        <w:rPr>
          <w:lang w:val="es-EC"/>
        </w:rPr>
        <w:t>co</w:t>
      </w:r>
      <w:proofErr w:type="spellEnd"/>
      <w:r w:rsidR="003F41D2">
        <w:rPr>
          <w:lang w:val="es-EC"/>
        </w:rPr>
        <w:t>-</w:t>
      </w:r>
      <w:r>
        <w:rPr>
          <w:lang w:val="es-EC"/>
        </w:rPr>
        <w:t>tutor</w:t>
      </w:r>
      <w:r w:rsidR="003F41D2">
        <w:rPr>
          <w:lang w:val="es-EC"/>
        </w:rPr>
        <w:t>a</w:t>
      </w:r>
    </w:p>
    <w:p w:rsidR="004079F5" w:rsidRPr="00712503" w:rsidRDefault="004079F5" w:rsidP="00D225EE">
      <w:pPr>
        <w:pStyle w:val="Prrafo"/>
        <w:rPr>
          <w:szCs w:val="24"/>
          <w:lang w:val="es-ES" w:eastAsia="en-US"/>
        </w:rPr>
      </w:pPr>
    </w:p>
    <w:p w:rsidR="004079F5" w:rsidRPr="000340A6" w:rsidRDefault="004079F5" w:rsidP="00D225EE">
      <w:pPr>
        <w:pStyle w:val="Prrafo"/>
        <w:rPr>
          <w:b/>
          <w:szCs w:val="24"/>
          <w:lang w:val="en-US" w:eastAsia="en-US"/>
        </w:rPr>
      </w:pPr>
      <w:r w:rsidRPr="000340A6">
        <w:rPr>
          <w:b/>
          <w:szCs w:val="24"/>
          <w:lang w:val="en-US" w:eastAsia="en-US"/>
        </w:rPr>
        <w:t>C E R T I F I C A</w:t>
      </w:r>
      <w:r w:rsidR="003E3910" w:rsidRPr="000340A6">
        <w:rPr>
          <w:b/>
          <w:szCs w:val="24"/>
          <w:lang w:val="en-US" w:eastAsia="en-US"/>
        </w:rPr>
        <w:t xml:space="preserve"> (N)</w:t>
      </w:r>
    </w:p>
    <w:p w:rsidR="004079F5" w:rsidRPr="000340A6" w:rsidRDefault="004079F5" w:rsidP="00D225EE">
      <w:pPr>
        <w:pStyle w:val="Prrafo"/>
        <w:rPr>
          <w:szCs w:val="24"/>
          <w:lang w:val="en-US" w:eastAsia="en-US"/>
        </w:rPr>
      </w:pPr>
    </w:p>
    <w:p w:rsidR="004079F5" w:rsidRPr="004079F5" w:rsidRDefault="004079F5" w:rsidP="00D225EE">
      <w:pPr>
        <w:pStyle w:val="Prrafo"/>
        <w:rPr>
          <w:szCs w:val="24"/>
          <w:lang w:val="es-EC" w:eastAsia="en-US"/>
        </w:rPr>
      </w:pPr>
      <w:r w:rsidRPr="004079F5">
        <w:rPr>
          <w:szCs w:val="24"/>
          <w:lang w:val="es-EC" w:eastAsia="en-US"/>
        </w:rPr>
        <w:t>Que la presente memoria titulada:</w:t>
      </w:r>
    </w:p>
    <w:p w:rsidR="004079F5" w:rsidRPr="00E07D8A" w:rsidRDefault="004079F5" w:rsidP="00E07D8A">
      <w:pPr>
        <w:pStyle w:val="Prrafo"/>
        <w:rPr>
          <w:i/>
          <w:szCs w:val="24"/>
          <w:lang w:val="es-EC" w:eastAsia="en-US"/>
        </w:rPr>
      </w:pPr>
      <w:r w:rsidRPr="00E07D8A">
        <w:rPr>
          <w:i/>
          <w:szCs w:val="24"/>
          <w:lang w:val="es-EC" w:eastAsia="en-US"/>
        </w:rPr>
        <w:t>“</w:t>
      </w:r>
      <w:r w:rsidR="00C75DFB" w:rsidRPr="00E07D8A">
        <w:rPr>
          <w:lang w:val="es-ES"/>
        </w:rPr>
        <w:t>Microsoft Azure Machine Learning para detección de distintos tipos de cáncer</w:t>
      </w:r>
      <w:r w:rsidR="00C75DFB" w:rsidRPr="00E07D8A">
        <w:rPr>
          <w:u w:val="single"/>
          <w:lang w:val="es-ES"/>
        </w:rPr>
        <w:t>.</w:t>
      </w:r>
      <w:r w:rsidR="00E07D8A">
        <w:rPr>
          <w:i/>
          <w:szCs w:val="24"/>
          <w:lang w:val="es-EC" w:eastAsia="en-US"/>
        </w:rPr>
        <w:t>”</w:t>
      </w:r>
    </w:p>
    <w:p w:rsidR="004079F5" w:rsidRPr="004079F5" w:rsidRDefault="004079F5" w:rsidP="00D225EE">
      <w:pPr>
        <w:pStyle w:val="Prrafo"/>
        <w:rPr>
          <w:szCs w:val="24"/>
          <w:lang w:val="es-EC" w:eastAsia="en-US"/>
        </w:rPr>
      </w:pPr>
    </w:p>
    <w:p w:rsidR="004079F5" w:rsidRPr="004079F5" w:rsidRDefault="004079F5" w:rsidP="00D225EE">
      <w:pPr>
        <w:pStyle w:val="Prrafo"/>
        <w:ind w:firstLine="0"/>
        <w:rPr>
          <w:szCs w:val="24"/>
          <w:lang w:val="es-EC" w:eastAsia="en-US"/>
        </w:rPr>
      </w:pPr>
      <w:proofErr w:type="gramStart"/>
      <w:r w:rsidRPr="004079F5">
        <w:rPr>
          <w:szCs w:val="24"/>
          <w:lang w:val="es-EC" w:eastAsia="en-US"/>
        </w:rPr>
        <w:t>ha</w:t>
      </w:r>
      <w:proofErr w:type="gramEnd"/>
      <w:r w:rsidRPr="004079F5">
        <w:rPr>
          <w:szCs w:val="24"/>
          <w:lang w:val="es-EC" w:eastAsia="en-US"/>
        </w:rPr>
        <w:t xml:space="preserve"> sido realizada bajo su dirección por D.</w:t>
      </w:r>
      <w:r w:rsidR="000340A6">
        <w:rPr>
          <w:szCs w:val="24"/>
          <w:lang w:val="es-EC" w:eastAsia="en-US"/>
        </w:rPr>
        <w:t xml:space="preserve"> </w:t>
      </w:r>
      <w:r w:rsidR="000340A6">
        <w:rPr>
          <w:b/>
          <w:szCs w:val="24"/>
          <w:lang w:val="es-EC" w:eastAsia="en-US"/>
        </w:rPr>
        <w:t>Óscar Trujillo Acosta</w:t>
      </w:r>
      <w:r w:rsidR="00633738">
        <w:rPr>
          <w:szCs w:val="24"/>
          <w:lang w:val="es-EC" w:eastAsia="en-US"/>
        </w:rPr>
        <w:t>, con N.I.F. 42</w:t>
      </w:r>
      <w:r w:rsidRPr="004079F5">
        <w:rPr>
          <w:szCs w:val="24"/>
          <w:lang w:val="es-EC" w:eastAsia="en-US"/>
        </w:rPr>
        <w:t>.</w:t>
      </w:r>
      <w:r w:rsidR="00633738">
        <w:rPr>
          <w:szCs w:val="24"/>
          <w:lang w:val="es-EC" w:eastAsia="en-US"/>
        </w:rPr>
        <w:t>222</w:t>
      </w:r>
      <w:r w:rsidRPr="004079F5">
        <w:rPr>
          <w:szCs w:val="24"/>
          <w:lang w:val="es-EC" w:eastAsia="en-US"/>
        </w:rPr>
        <w:t>.</w:t>
      </w:r>
      <w:r w:rsidR="00633738">
        <w:rPr>
          <w:szCs w:val="24"/>
          <w:lang w:val="es-EC" w:eastAsia="en-US"/>
        </w:rPr>
        <w:t>212</w:t>
      </w:r>
      <w:r w:rsidRPr="004079F5">
        <w:rPr>
          <w:szCs w:val="24"/>
          <w:lang w:val="es-EC" w:eastAsia="en-US"/>
        </w:rPr>
        <w:t>-</w:t>
      </w:r>
      <w:r w:rsidR="00633738">
        <w:rPr>
          <w:szCs w:val="24"/>
          <w:lang w:val="es-EC" w:eastAsia="en-US"/>
        </w:rPr>
        <w:t>P</w:t>
      </w:r>
      <w:r w:rsidRPr="004079F5">
        <w:rPr>
          <w:szCs w:val="24"/>
          <w:lang w:val="es-EC" w:eastAsia="en-US"/>
        </w:rPr>
        <w:t>.</w:t>
      </w:r>
    </w:p>
    <w:p w:rsidR="004079F5" w:rsidRPr="004079F5" w:rsidRDefault="004079F5" w:rsidP="00D225EE">
      <w:pPr>
        <w:pStyle w:val="Prrafo"/>
        <w:rPr>
          <w:szCs w:val="24"/>
          <w:lang w:val="es-EC" w:eastAsia="en-US"/>
        </w:rPr>
      </w:pPr>
    </w:p>
    <w:p w:rsidR="004079F5" w:rsidRPr="004079F5" w:rsidRDefault="004079F5" w:rsidP="00D225EE">
      <w:pPr>
        <w:pStyle w:val="Prrafo"/>
        <w:rPr>
          <w:szCs w:val="24"/>
          <w:lang w:val="es-EC" w:eastAsia="en-US"/>
        </w:rPr>
      </w:pPr>
      <w:r w:rsidRPr="004079F5">
        <w:rPr>
          <w:szCs w:val="24"/>
          <w:lang w:val="es-EC" w:eastAsia="en-US"/>
        </w:rPr>
        <w:t xml:space="preserve">Y para que así conste, en cumplimiento de la legislación vigente y a los efectos oportunos </w:t>
      </w:r>
      <w:proofErr w:type="spellStart"/>
      <w:r w:rsidRPr="004079F5">
        <w:rPr>
          <w:szCs w:val="24"/>
          <w:lang w:val="es-EC" w:eastAsia="en-US"/>
        </w:rPr>
        <w:t>ﬁr</w:t>
      </w:r>
      <w:r w:rsidR="00712503">
        <w:rPr>
          <w:szCs w:val="24"/>
          <w:lang w:val="es-EC" w:eastAsia="en-US"/>
        </w:rPr>
        <w:t>man</w:t>
      </w:r>
      <w:proofErr w:type="spellEnd"/>
      <w:r w:rsidR="00712503">
        <w:rPr>
          <w:szCs w:val="24"/>
          <w:lang w:val="es-EC" w:eastAsia="en-US"/>
        </w:rPr>
        <w:t xml:space="preserve"> la presente en La Laguna a </w:t>
      </w:r>
      <w:r w:rsidR="00C75DFB">
        <w:rPr>
          <w:szCs w:val="24"/>
          <w:lang w:val="es-EC" w:eastAsia="en-US"/>
        </w:rPr>
        <w:t>5</w:t>
      </w:r>
      <w:r w:rsidRPr="004079F5">
        <w:rPr>
          <w:szCs w:val="24"/>
          <w:lang w:val="es-EC" w:eastAsia="en-US"/>
        </w:rPr>
        <w:t xml:space="preserve"> de </w:t>
      </w:r>
      <w:r w:rsidR="00633738">
        <w:rPr>
          <w:szCs w:val="24"/>
          <w:lang w:val="es-EC" w:eastAsia="en-US"/>
        </w:rPr>
        <w:t>j</w:t>
      </w:r>
      <w:r w:rsidR="00712503">
        <w:rPr>
          <w:szCs w:val="24"/>
          <w:lang w:val="es-EC" w:eastAsia="en-US"/>
        </w:rPr>
        <w:t>u</w:t>
      </w:r>
      <w:r w:rsidR="00C75DFB">
        <w:rPr>
          <w:szCs w:val="24"/>
          <w:lang w:val="es-EC" w:eastAsia="en-US"/>
        </w:rPr>
        <w:t>lio</w:t>
      </w:r>
      <w:r w:rsidR="00712503">
        <w:rPr>
          <w:szCs w:val="24"/>
          <w:lang w:val="es-EC" w:eastAsia="en-US"/>
        </w:rPr>
        <w:t xml:space="preserve"> de 2016</w:t>
      </w:r>
      <w:r w:rsidR="00287386">
        <w:rPr>
          <w:szCs w:val="24"/>
          <w:lang w:val="es-EC" w:eastAsia="en-US"/>
        </w:rPr>
        <w:t>.</w:t>
      </w:r>
    </w:p>
    <w:p w:rsidR="00B46DAE" w:rsidRDefault="00B46DAE">
      <w:pPr>
        <w:jc w:val="left"/>
      </w:pPr>
    </w:p>
    <w:p w:rsidR="00B46DAE" w:rsidRDefault="00B46DAE">
      <w:pPr>
        <w:jc w:val="left"/>
      </w:pPr>
      <w:r>
        <w:br w:type="page"/>
      </w:r>
    </w:p>
    <w:p w:rsidR="001E73D6" w:rsidRDefault="001E73D6" w:rsidP="003F2BA4">
      <w:pPr>
        <w:pStyle w:val="Prrafo"/>
        <w:jc w:val="right"/>
        <w:rPr>
          <w:sz w:val="40"/>
          <w:lang w:val="es-ES" w:eastAsia="en-US"/>
        </w:rPr>
      </w:pPr>
      <w:r w:rsidRPr="003F2BA4">
        <w:rPr>
          <w:sz w:val="40"/>
          <w:lang w:val="es-ES" w:eastAsia="en-US"/>
        </w:rPr>
        <w:lastRenderedPageBreak/>
        <w:t>Agradecimientos</w:t>
      </w:r>
    </w:p>
    <w:p w:rsidR="009744B9" w:rsidRPr="003F2BA4" w:rsidRDefault="009744B9" w:rsidP="003F2BA4">
      <w:pPr>
        <w:pStyle w:val="Prrafo"/>
        <w:jc w:val="right"/>
        <w:rPr>
          <w:sz w:val="40"/>
          <w:lang w:val="es-ES" w:eastAsia="en-US"/>
        </w:rPr>
      </w:pPr>
    </w:p>
    <w:p w:rsidR="0049545C" w:rsidRDefault="009744B9" w:rsidP="003F2BA4">
      <w:pPr>
        <w:pStyle w:val="Prrafo"/>
        <w:jc w:val="right"/>
        <w:rPr>
          <w:sz w:val="32"/>
          <w:lang w:val="es-EC" w:eastAsia="en-US"/>
        </w:rPr>
      </w:pPr>
      <w:r>
        <w:rPr>
          <w:sz w:val="32"/>
          <w:lang w:val="es-EC" w:eastAsia="en-US"/>
        </w:rPr>
        <w:t>En primer lugar quiero agradecer a mi tutor de trabajo, Patricio García por su implicación en éste y a mi cotutora Carmen Paz por interesarse por el tema de estudio y querer ayudar en todo lo posible.</w:t>
      </w:r>
    </w:p>
    <w:p w:rsidR="009744B9" w:rsidRDefault="009744B9" w:rsidP="003F2BA4">
      <w:pPr>
        <w:pStyle w:val="Prrafo"/>
        <w:jc w:val="right"/>
        <w:rPr>
          <w:sz w:val="32"/>
          <w:lang w:val="es-EC" w:eastAsia="en-US"/>
        </w:rPr>
      </w:pPr>
      <w:r>
        <w:rPr>
          <w:sz w:val="32"/>
          <w:lang w:val="es-EC" w:eastAsia="en-US"/>
        </w:rPr>
        <w:t>También agradecer a mi compañero Alberto Fariña Barrera por haberme apoyado en aspectos puntuales del proyecto.</w:t>
      </w:r>
    </w:p>
    <w:p w:rsidR="009744B9" w:rsidRPr="003F2BA4" w:rsidRDefault="009744B9" w:rsidP="003F2BA4">
      <w:pPr>
        <w:pStyle w:val="Prrafo"/>
        <w:jc w:val="right"/>
        <w:rPr>
          <w:sz w:val="32"/>
          <w:lang w:val="es-EC" w:eastAsia="en-US"/>
        </w:rPr>
      </w:pPr>
      <w:r>
        <w:rPr>
          <w:sz w:val="32"/>
          <w:lang w:val="es-EC" w:eastAsia="en-US"/>
        </w:rPr>
        <w:t>Por último y no menos importante, gracias a mis profesores, compañeros, amigos y familiares por todo el apoyo recibido durante mi etapa universitaria y por haberme ayudado a llegar aquí.</w:t>
      </w:r>
    </w:p>
    <w:p w:rsidR="00287386" w:rsidRDefault="00287386">
      <w:pPr>
        <w:jc w:val="left"/>
      </w:pPr>
      <w:r>
        <w:br w:type="page"/>
      </w:r>
    </w:p>
    <w:p w:rsidR="00287386" w:rsidRDefault="00287386" w:rsidP="00660143">
      <w:pPr>
        <w:ind w:firstLine="284"/>
        <w:jc w:val="left"/>
        <w:rPr>
          <w:sz w:val="52"/>
          <w:szCs w:val="48"/>
        </w:rPr>
      </w:pPr>
      <w:r w:rsidRPr="00F35094">
        <w:rPr>
          <w:sz w:val="52"/>
          <w:szCs w:val="48"/>
        </w:rPr>
        <w:lastRenderedPageBreak/>
        <w:t>Licencia</w:t>
      </w: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Pr="00F35094" w:rsidRDefault="002661B9" w:rsidP="00660143">
      <w:pPr>
        <w:ind w:firstLine="284"/>
        <w:jc w:val="left"/>
        <w:rPr>
          <w:sz w:val="52"/>
          <w:szCs w:val="48"/>
        </w:rPr>
      </w:pPr>
    </w:p>
    <w:p w:rsidR="009C7F22" w:rsidRDefault="009C7F22" w:rsidP="009C7F22">
      <w:pPr>
        <w:pStyle w:val="Prrafo"/>
        <w:jc w:val="center"/>
        <w:rPr>
          <w:lang w:val="es-ES"/>
        </w:rPr>
      </w:pPr>
      <w:r w:rsidRPr="009C7F22">
        <w:rPr>
          <w:noProof/>
          <w:lang w:val="es-ES"/>
        </w:rPr>
        <w:drawing>
          <wp:inline distT="0" distB="0" distL="0" distR="0">
            <wp:extent cx="1666800" cy="590400"/>
            <wp:effectExtent l="0" t="0" r="0" b="635"/>
            <wp:docPr id="9" name="Imagen 9" descr="C:\Users\Usuario\Desktop\memoriaTFG_1415_LaTeX\tfg\images\by_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memoriaTFG_1415_LaTeX\tfg\images\by_88x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6800" cy="590400"/>
                    </a:xfrm>
                    <a:prstGeom prst="rect">
                      <a:avLst/>
                    </a:prstGeom>
                    <a:noFill/>
                    <a:ln>
                      <a:noFill/>
                    </a:ln>
                  </pic:spPr>
                </pic:pic>
              </a:graphicData>
            </a:graphic>
          </wp:inline>
        </w:drawing>
      </w:r>
    </w:p>
    <w:p w:rsidR="00287386" w:rsidRPr="009C7F22" w:rsidRDefault="009C7F22" w:rsidP="009C7F22">
      <w:pPr>
        <w:pStyle w:val="Prrafo"/>
        <w:jc w:val="center"/>
        <w:rPr>
          <w:sz w:val="36"/>
          <w:szCs w:val="36"/>
          <w:lang w:val="es-ES"/>
        </w:rPr>
      </w:pPr>
      <w:r w:rsidRPr="009C7F22">
        <w:rPr>
          <w:sz w:val="36"/>
          <w:szCs w:val="36"/>
          <w:lang w:val="es-ES"/>
        </w:rPr>
        <w:t>© Esta obra está</w:t>
      </w:r>
      <w:r w:rsidR="00287386" w:rsidRPr="009C7F22">
        <w:rPr>
          <w:sz w:val="36"/>
          <w:szCs w:val="36"/>
          <w:lang w:val="es-ES"/>
        </w:rPr>
        <w:t xml:space="preserve"> bajo una licencia de </w:t>
      </w:r>
      <w:proofErr w:type="spellStart"/>
      <w:r w:rsidR="00287386" w:rsidRPr="009C7F22">
        <w:rPr>
          <w:sz w:val="36"/>
          <w:szCs w:val="36"/>
          <w:lang w:val="es-ES"/>
        </w:rPr>
        <w:t>Creative</w:t>
      </w:r>
      <w:proofErr w:type="spellEnd"/>
      <w:r w:rsidR="00287386" w:rsidRPr="009C7F22">
        <w:rPr>
          <w:sz w:val="36"/>
          <w:szCs w:val="36"/>
          <w:lang w:val="es-ES"/>
        </w:rPr>
        <w:t xml:space="preserve"> </w:t>
      </w:r>
      <w:proofErr w:type="spellStart"/>
      <w:r w:rsidR="00287386" w:rsidRPr="009C7F22">
        <w:rPr>
          <w:sz w:val="36"/>
          <w:szCs w:val="36"/>
          <w:lang w:val="es-ES"/>
        </w:rPr>
        <w:t>Commons</w:t>
      </w:r>
      <w:proofErr w:type="spellEnd"/>
      <w:r w:rsidRPr="009C7F22">
        <w:rPr>
          <w:sz w:val="36"/>
          <w:szCs w:val="36"/>
          <w:lang w:val="es-ES"/>
        </w:rPr>
        <w:t xml:space="preserve"> </w:t>
      </w:r>
      <w:r w:rsidR="00287386" w:rsidRPr="009C7F22">
        <w:rPr>
          <w:sz w:val="36"/>
          <w:szCs w:val="36"/>
          <w:lang w:val="es-ES"/>
        </w:rPr>
        <w:t>Reconocimiento 4.0 Internacional.</w:t>
      </w:r>
    </w:p>
    <w:p w:rsidR="00004C09" w:rsidRPr="003F41D2" w:rsidRDefault="00B46DAE" w:rsidP="003F41D2">
      <w:pPr>
        <w:jc w:val="left"/>
      </w:pPr>
      <w:r>
        <w:br w:type="page"/>
      </w:r>
    </w:p>
    <w:p w:rsidR="001E73D6" w:rsidRPr="001E73D6" w:rsidRDefault="001E73D6" w:rsidP="001E73D6">
      <w:pPr>
        <w:suppressAutoHyphens/>
        <w:jc w:val="center"/>
        <w:rPr>
          <w:b/>
          <w:lang w:val="es-ES" w:eastAsia="en-US"/>
        </w:rPr>
      </w:pPr>
      <w:r w:rsidRPr="001E73D6">
        <w:rPr>
          <w:b/>
          <w:lang w:val="es-ES" w:eastAsia="en-US"/>
        </w:rPr>
        <w:lastRenderedPageBreak/>
        <w:t>Resumen</w:t>
      </w:r>
    </w:p>
    <w:p w:rsidR="001E73D6" w:rsidRPr="001E73D6" w:rsidRDefault="001E73D6" w:rsidP="00A4563F">
      <w:pPr>
        <w:rPr>
          <w:lang w:val="es-EC" w:eastAsia="en-US"/>
        </w:rPr>
      </w:pPr>
    </w:p>
    <w:p w:rsidR="004C6C27" w:rsidRDefault="004C6C27" w:rsidP="00A4563F">
      <w:pPr>
        <w:pStyle w:val="Prrafo"/>
        <w:rPr>
          <w:i/>
          <w:lang w:val="es-EC" w:eastAsia="en-US"/>
        </w:rPr>
      </w:pPr>
    </w:p>
    <w:p w:rsidR="004C6C27" w:rsidRDefault="004C6C27" w:rsidP="004C6C27">
      <w:pPr>
        <w:pStyle w:val="Prrafo"/>
        <w:rPr>
          <w:rFonts w:ascii="Times New Roman" w:hAnsi="Times New Roman"/>
          <w:sz w:val="24"/>
          <w:lang w:val="es-ES"/>
        </w:rPr>
      </w:pPr>
      <w:r>
        <w:t xml:space="preserve">La computación tradicional es un campo que ha ido ligado a la historia de la especie humana desde sus inicios. Siglos y siglos de avance técnico han dado sus frutos y hoy en día disponemos de máquinas capaces de realizar cálculos computacionales muy superiores a lo que </w:t>
      </w:r>
      <w:r w:rsidR="00415A3F">
        <w:t>un ser humano es capaz de hacer. N</w:t>
      </w:r>
      <w:r>
        <w:t>o obstante</w:t>
      </w:r>
      <w:r w:rsidR="00415A3F">
        <w:t>,</w:t>
      </w:r>
      <w:r>
        <w:t xml:space="preserve"> no todo es una derrota y es que los animales seguimos poseyendo algo único: la capacidad de razonar. La naturaleza nos ha dotado de un sistema nervioso formado por una red neuronal muy compleja que nos permite aprender, razonar, deducir, etc.</w:t>
      </w:r>
    </w:p>
    <w:p w:rsidR="004C6C27" w:rsidRDefault="004C6C27" w:rsidP="004C6C27">
      <w:pPr>
        <w:pStyle w:val="Prrafo"/>
      </w:pPr>
      <w:r>
        <w:t>En el último siglo el ser humano ha aunado esfuerzos en pos del desarrollo de sistemas que tratan de recrear esta forma de procesamiento humana, sistemas que han evolucionado hasta lo que hoy conocemos como: “Redes Neuronales Artificiales” o “RNA”.</w:t>
      </w:r>
    </w:p>
    <w:p w:rsidR="004C6C27" w:rsidRDefault="004C6C27" w:rsidP="004C6C27">
      <w:pPr>
        <w:pStyle w:val="Prrafo"/>
      </w:pPr>
      <w:r>
        <w:t>Se propone con este proyecto el desarrollo de una red neuronal artificial aplicada a la medicina, en concreto su funcionalidad será la de detectar tres tipos de cáncer: Cáncer de mama, cáncer de piel y cáncer de pulmón.</w:t>
      </w:r>
    </w:p>
    <w:p w:rsidR="004C6C27" w:rsidRPr="004C6C27" w:rsidRDefault="004C6C27" w:rsidP="00A4563F">
      <w:pPr>
        <w:pStyle w:val="Prrafo"/>
        <w:rPr>
          <w:i/>
          <w:lang w:val="es-ES" w:eastAsia="en-US"/>
        </w:rPr>
      </w:pPr>
    </w:p>
    <w:p w:rsidR="004C6C27" w:rsidRDefault="004C6C27" w:rsidP="00A4563F">
      <w:pPr>
        <w:pStyle w:val="Prrafo"/>
        <w:rPr>
          <w:i/>
          <w:lang w:val="es-EC" w:eastAsia="en-US"/>
        </w:rPr>
      </w:pPr>
    </w:p>
    <w:p w:rsidR="004C6C27" w:rsidRPr="00A4563F" w:rsidRDefault="004C6C27" w:rsidP="00A4563F">
      <w:pPr>
        <w:pStyle w:val="Prrafo"/>
        <w:rPr>
          <w:i/>
          <w:lang w:val="es-EC" w:eastAsia="en-US"/>
        </w:rPr>
      </w:pPr>
    </w:p>
    <w:p w:rsidR="001E73D6" w:rsidRPr="001E73D6" w:rsidRDefault="001E73D6" w:rsidP="00A4563F">
      <w:pPr>
        <w:rPr>
          <w:b/>
          <w:lang w:val="es-ES" w:eastAsia="en-US"/>
        </w:rPr>
      </w:pPr>
    </w:p>
    <w:p w:rsidR="001E73D6" w:rsidRPr="00E07D8A" w:rsidRDefault="001E73D6" w:rsidP="00A4563F">
      <w:pPr>
        <w:rPr>
          <w:b/>
          <w:i/>
          <w:lang w:val="es-ES" w:eastAsia="en-US"/>
        </w:rPr>
      </w:pPr>
      <w:r w:rsidRPr="001E73D6">
        <w:rPr>
          <w:b/>
          <w:lang w:val="es-ES" w:eastAsia="en-US"/>
        </w:rPr>
        <w:t>Palabras clave</w:t>
      </w:r>
      <w:r w:rsidR="003F41D2">
        <w:rPr>
          <w:b/>
          <w:lang w:val="es-ES" w:eastAsia="en-US"/>
        </w:rPr>
        <w:t xml:space="preserve">: </w:t>
      </w:r>
      <w:r w:rsidR="003F41D2" w:rsidRPr="00E07D8A">
        <w:rPr>
          <w:i/>
          <w:lang w:val="es-EC" w:eastAsia="en-US"/>
        </w:rPr>
        <w:t>Microsoft Azure Machine Learning, R</w:t>
      </w:r>
      <w:r w:rsidR="00D82A4F" w:rsidRPr="00E07D8A">
        <w:rPr>
          <w:i/>
          <w:lang w:val="es-EC" w:eastAsia="en-US"/>
        </w:rPr>
        <w:t>edes Neuronales Artificiales</w:t>
      </w:r>
      <w:r w:rsidR="0049545C" w:rsidRPr="00E07D8A">
        <w:rPr>
          <w:i/>
          <w:lang w:val="es-EC" w:eastAsia="en-US"/>
        </w:rPr>
        <w:t xml:space="preserve">, </w:t>
      </w:r>
      <w:r w:rsidR="00D82A4F" w:rsidRPr="00E07D8A">
        <w:rPr>
          <w:i/>
          <w:lang w:val="es-EC" w:eastAsia="en-US"/>
        </w:rPr>
        <w:t>medicina</w:t>
      </w:r>
      <w:r w:rsidRPr="00E07D8A">
        <w:rPr>
          <w:i/>
          <w:lang w:val="es-EC" w:eastAsia="en-US"/>
        </w:rPr>
        <w:t xml:space="preserve">, </w:t>
      </w:r>
      <w:r w:rsidR="004C6C27" w:rsidRPr="00E07D8A">
        <w:rPr>
          <w:i/>
          <w:lang w:val="es-EC" w:eastAsia="en-US"/>
        </w:rPr>
        <w:t>detección de cá</w:t>
      </w:r>
      <w:r w:rsidR="00D82A4F" w:rsidRPr="00E07D8A">
        <w:rPr>
          <w:i/>
          <w:lang w:val="es-EC" w:eastAsia="en-US"/>
        </w:rPr>
        <w:t>ncer</w:t>
      </w:r>
      <w:r w:rsidR="00A110E0" w:rsidRPr="00E07D8A">
        <w:rPr>
          <w:i/>
          <w:lang w:val="es-EC" w:eastAsia="en-US"/>
        </w:rPr>
        <w:t>, sistemas inteligentes</w:t>
      </w:r>
      <w:r w:rsidR="00415A3F" w:rsidRPr="00E07D8A">
        <w:rPr>
          <w:i/>
          <w:lang w:val="es-EC" w:eastAsia="en-US"/>
        </w:rPr>
        <w:t>.</w:t>
      </w:r>
    </w:p>
    <w:p w:rsidR="001E73D6" w:rsidRPr="001E73D6" w:rsidRDefault="001E73D6" w:rsidP="00A4563F">
      <w:pPr>
        <w:rPr>
          <w:lang w:val="es-EC" w:eastAsia="en-US"/>
        </w:rPr>
      </w:pPr>
    </w:p>
    <w:p w:rsidR="00C75DFB" w:rsidRPr="003F41D2" w:rsidRDefault="00424F37" w:rsidP="003F41D2">
      <w:pPr>
        <w:jc w:val="left"/>
      </w:pPr>
      <w:r>
        <w:br w:type="page"/>
      </w:r>
    </w:p>
    <w:p w:rsidR="001E73D6" w:rsidRPr="001E73D6" w:rsidRDefault="001E73D6" w:rsidP="001E73D6">
      <w:pPr>
        <w:suppressAutoHyphens/>
        <w:jc w:val="center"/>
        <w:rPr>
          <w:b/>
          <w:lang w:val="en-US" w:eastAsia="en-US"/>
        </w:rPr>
      </w:pPr>
      <w:r w:rsidRPr="001E73D6">
        <w:rPr>
          <w:b/>
          <w:lang w:val="en-US" w:eastAsia="en-US"/>
        </w:rPr>
        <w:lastRenderedPageBreak/>
        <w:t>Abstract</w:t>
      </w:r>
    </w:p>
    <w:p w:rsidR="001E73D6" w:rsidRPr="001E73D6" w:rsidRDefault="001E73D6" w:rsidP="00A4563F">
      <w:pPr>
        <w:pStyle w:val="Prrafo"/>
        <w:rPr>
          <w:lang w:val="en-US" w:eastAsia="en-US"/>
        </w:rPr>
      </w:pPr>
    </w:p>
    <w:p w:rsidR="00415A3F" w:rsidRPr="001E2A0A" w:rsidRDefault="00415A3F" w:rsidP="00415A3F">
      <w:pPr>
        <w:pStyle w:val="Prrafo"/>
        <w:rPr>
          <w:lang w:val="en-US"/>
        </w:rPr>
      </w:pPr>
    </w:p>
    <w:p w:rsidR="00415A3F" w:rsidRDefault="00415A3F" w:rsidP="00415A3F">
      <w:pPr>
        <w:pStyle w:val="Prrafo"/>
        <w:rPr>
          <w:lang w:val="en-US"/>
        </w:rPr>
      </w:pPr>
      <w:r w:rsidRPr="001E2A0A">
        <w:rPr>
          <w:lang w:val="en-US"/>
        </w:rPr>
        <w:t>The traditional computation is a science that has been linked to the history of the human specie</w:t>
      </w:r>
      <w:r w:rsidR="00946A4F">
        <w:rPr>
          <w:lang w:val="en-US"/>
        </w:rPr>
        <w:t>s</w:t>
      </w:r>
      <w:r w:rsidRPr="001E2A0A">
        <w:rPr>
          <w:lang w:val="en-US"/>
        </w:rPr>
        <w:t xml:space="preserve"> from its beginnings. Centuries of technical progress have paid off and today we have machines that can perform computations much higher than what a human being is able to do. However, not all is a beat because the animals still have something unique: the ability to reason. </w:t>
      </w:r>
      <w:r w:rsidRPr="00415A3F">
        <w:rPr>
          <w:lang w:val="en-US"/>
        </w:rPr>
        <w:t>Nature has given us a nervous system</w:t>
      </w:r>
      <w:r w:rsidR="00946A4F">
        <w:rPr>
          <w:lang w:val="en-US"/>
        </w:rPr>
        <w:t xml:space="preserve"> consisting of a very complex ne</w:t>
      </w:r>
      <w:r w:rsidRPr="00415A3F">
        <w:rPr>
          <w:lang w:val="en-US"/>
        </w:rPr>
        <w:t>ural network that allows us to learn, reason, deduce, etc.</w:t>
      </w:r>
    </w:p>
    <w:p w:rsidR="00415A3F" w:rsidRPr="00415A3F" w:rsidRDefault="00415A3F" w:rsidP="00415A3F">
      <w:pPr>
        <w:pStyle w:val="Prrafo"/>
        <w:rPr>
          <w:lang w:val="en-US"/>
        </w:rPr>
      </w:pPr>
    </w:p>
    <w:p w:rsidR="00415A3F" w:rsidRPr="001E2A0A" w:rsidRDefault="00415A3F" w:rsidP="00415A3F">
      <w:pPr>
        <w:pStyle w:val="Prrafo"/>
        <w:rPr>
          <w:lang w:val="en-US"/>
        </w:rPr>
      </w:pPr>
      <w:r w:rsidRPr="00415A3F">
        <w:rPr>
          <w:lang w:val="en-US"/>
        </w:rPr>
        <w:t xml:space="preserve">In the last century, man has joined efforts for develop systems that try to recreate the human processing system. </w:t>
      </w:r>
      <w:r w:rsidRPr="001E2A0A">
        <w:rPr>
          <w:lang w:val="en-US"/>
        </w:rPr>
        <w:t>These systems have evolved to what we know today as Artificial Neural Networks or ANN.</w:t>
      </w:r>
    </w:p>
    <w:p w:rsidR="00415A3F" w:rsidRPr="001E2A0A" w:rsidRDefault="00415A3F" w:rsidP="00415A3F">
      <w:pPr>
        <w:pStyle w:val="Prrafo"/>
        <w:rPr>
          <w:lang w:val="en-US"/>
        </w:rPr>
      </w:pPr>
    </w:p>
    <w:p w:rsidR="00415A3F" w:rsidRPr="001E2A0A" w:rsidRDefault="00415A3F" w:rsidP="00415A3F">
      <w:pPr>
        <w:pStyle w:val="Prrafo"/>
        <w:rPr>
          <w:lang w:val="en-US"/>
        </w:rPr>
      </w:pPr>
      <w:r w:rsidRPr="001E2A0A">
        <w:rPr>
          <w:lang w:val="en-US"/>
        </w:rPr>
        <w:t>This project propose development an intelligent system applied to medicine. Specific this system will be able to detect breast cancer, melanoma and cancer of the respiratory system.</w:t>
      </w:r>
    </w:p>
    <w:p w:rsidR="00A4563F" w:rsidRDefault="00A4563F" w:rsidP="001E73D6">
      <w:pPr>
        <w:suppressAutoHyphens/>
        <w:jc w:val="left"/>
        <w:rPr>
          <w:b/>
          <w:lang w:val="en-US" w:eastAsia="en-US"/>
        </w:rPr>
      </w:pPr>
    </w:p>
    <w:p w:rsidR="00424F37" w:rsidRDefault="001E73D6" w:rsidP="00415A3F">
      <w:pPr>
        <w:suppressAutoHyphens/>
        <w:jc w:val="left"/>
        <w:rPr>
          <w:lang w:val="en-US"/>
        </w:rPr>
        <w:sectPr w:rsidR="00424F37" w:rsidSect="006D455B">
          <w:headerReference w:type="even" r:id="rId11"/>
          <w:headerReference w:type="default" r:id="rId12"/>
          <w:footerReference w:type="even" r:id="rId13"/>
          <w:footerReference w:type="default" r:id="rId14"/>
          <w:footerReference w:type="first" r:id="rId15"/>
          <w:pgSz w:w="11906" w:h="16838" w:code="9"/>
          <w:pgMar w:top="1134" w:right="1134" w:bottom="1134" w:left="1134" w:header="720" w:footer="709" w:gutter="0"/>
          <w:pgNumType w:fmt="upperRoman" w:start="1"/>
          <w:cols w:space="708"/>
          <w:titlePg/>
          <w:docGrid w:linePitch="360"/>
        </w:sectPr>
      </w:pPr>
      <w:r w:rsidRPr="00E07D8A">
        <w:rPr>
          <w:b/>
          <w:lang w:val="en-US" w:eastAsia="en-US"/>
        </w:rPr>
        <w:t>Keywords</w:t>
      </w:r>
      <w:r w:rsidR="00E22845" w:rsidRPr="00E07D8A">
        <w:rPr>
          <w:b/>
          <w:lang w:val="en-US" w:eastAsia="en-US"/>
        </w:rPr>
        <w:t>:</w:t>
      </w:r>
      <w:r w:rsidR="00E22845" w:rsidRPr="00E22845">
        <w:rPr>
          <w:b/>
          <w:i/>
          <w:lang w:val="en-US" w:eastAsia="en-US"/>
        </w:rPr>
        <w:t xml:space="preserve"> </w:t>
      </w:r>
      <w:r w:rsidR="00415A3F" w:rsidRPr="00E07D8A">
        <w:rPr>
          <w:i/>
          <w:lang w:val="en-US" w:eastAsia="en-US"/>
        </w:rPr>
        <w:t xml:space="preserve">Microsoft Azure Machine Learning, </w:t>
      </w:r>
      <w:r w:rsidR="00415A3F" w:rsidRPr="00E07D8A">
        <w:rPr>
          <w:i/>
          <w:lang w:val="en-US"/>
        </w:rPr>
        <w:t>Artificial Neural Networks</w:t>
      </w:r>
      <w:r w:rsidR="00415A3F" w:rsidRPr="00E07D8A">
        <w:rPr>
          <w:i/>
          <w:lang w:val="en-US" w:eastAsia="en-US"/>
        </w:rPr>
        <w:t>, medicine, cancer screening, intelligent systems</w:t>
      </w:r>
      <w:r w:rsidR="00E07D8A">
        <w:rPr>
          <w:i/>
          <w:lang w:val="en-US" w:eastAsia="en-US"/>
        </w:rPr>
        <w:t>.</w:t>
      </w:r>
    </w:p>
    <w:p w:rsidR="00F25382" w:rsidRPr="0000590E" w:rsidRDefault="001765FE" w:rsidP="0000590E">
      <w:pPr>
        <w:pStyle w:val="Ttuloindependiente"/>
      </w:pPr>
      <w:proofErr w:type="spellStart"/>
      <w:r w:rsidRPr="0000590E">
        <w:lastRenderedPageBreak/>
        <w:t>Índice</w:t>
      </w:r>
      <w:proofErr w:type="spellEnd"/>
      <w:r w:rsidRPr="0000590E">
        <w:t xml:space="preserve"> General</w:t>
      </w:r>
    </w:p>
    <w:p w:rsidR="00746602" w:rsidRDefault="000C2135">
      <w:pPr>
        <w:pStyle w:val="TDC2"/>
        <w:rPr>
          <w:rFonts w:asciiTheme="minorHAnsi" w:eastAsiaTheme="minorEastAsia" w:hAnsiTheme="minorHAnsi" w:cstheme="minorBidi"/>
          <w:b w:val="0"/>
          <w:noProof/>
          <w:sz w:val="22"/>
          <w:szCs w:val="22"/>
          <w:lang w:val="es-ES"/>
        </w:rPr>
      </w:pPr>
      <w:r>
        <w:fldChar w:fldCharType="begin"/>
      </w:r>
      <w:r>
        <w:instrText xml:space="preserve"> TOC \o "1-4" \h \z \u </w:instrText>
      </w:r>
      <w:r>
        <w:fldChar w:fldCharType="separate"/>
      </w:r>
      <w:hyperlink w:anchor="_Toc455417048" w:history="1">
        <w:r w:rsidR="00746602" w:rsidRPr="00B3245D">
          <w:rPr>
            <w:rStyle w:val="Hipervnculo"/>
            <w:noProof/>
          </w:rPr>
          <w:t>Capítulo 1. Introducción</w:t>
        </w:r>
        <w:r w:rsidR="00746602">
          <w:rPr>
            <w:noProof/>
            <w:webHidden/>
          </w:rPr>
          <w:tab/>
        </w:r>
        <w:r w:rsidR="00746602">
          <w:rPr>
            <w:noProof/>
            <w:webHidden/>
          </w:rPr>
          <w:fldChar w:fldCharType="begin"/>
        </w:r>
        <w:r w:rsidR="00746602">
          <w:rPr>
            <w:noProof/>
            <w:webHidden/>
          </w:rPr>
          <w:instrText xml:space="preserve"> PAGEREF _Toc455417048 \h </w:instrText>
        </w:r>
        <w:r w:rsidR="00746602">
          <w:rPr>
            <w:noProof/>
            <w:webHidden/>
          </w:rPr>
        </w:r>
        <w:r w:rsidR="00746602">
          <w:rPr>
            <w:noProof/>
            <w:webHidden/>
          </w:rPr>
          <w:fldChar w:fldCharType="separate"/>
        </w:r>
        <w:r w:rsidR="00746602">
          <w:rPr>
            <w:noProof/>
            <w:webHidden/>
          </w:rPr>
          <w:t>1</w:t>
        </w:r>
        <w:r w:rsidR="00746602">
          <w:rPr>
            <w:noProof/>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49" w:history="1">
        <w:r w:rsidR="00746602" w:rsidRPr="00B3245D">
          <w:rPr>
            <w:rStyle w:val="Hipervnculo"/>
          </w:rPr>
          <w:t>1.1</w:t>
        </w:r>
        <w:r w:rsidR="00746602">
          <w:rPr>
            <w:rFonts w:asciiTheme="minorHAnsi" w:eastAsiaTheme="minorEastAsia" w:hAnsiTheme="minorHAnsi" w:cstheme="minorBidi"/>
            <w:sz w:val="22"/>
            <w:szCs w:val="22"/>
            <w:lang w:val="es-ES"/>
          </w:rPr>
          <w:tab/>
        </w:r>
        <w:r w:rsidR="00746602" w:rsidRPr="00B3245D">
          <w:rPr>
            <w:rStyle w:val="Hipervnculo"/>
          </w:rPr>
          <w:t>Antecedentes</w:t>
        </w:r>
        <w:r w:rsidR="00746602">
          <w:rPr>
            <w:webHidden/>
          </w:rPr>
          <w:tab/>
        </w:r>
        <w:r w:rsidR="00746602">
          <w:rPr>
            <w:webHidden/>
          </w:rPr>
          <w:fldChar w:fldCharType="begin"/>
        </w:r>
        <w:r w:rsidR="00746602">
          <w:rPr>
            <w:webHidden/>
          </w:rPr>
          <w:instrText xml:space="preserve"> PAGEREF _Toc455417049 \h </w:instrText>
        </w:r>
        <w:r w:rsidR="00746602">
          <w:rPr>
            <w:webHidden/>
          </w:rPr>
        </w:r>
        <w:r w:rsidR="00746602">
          <w:rPr>
            <w:webHidden/>
          </w:rPr>
          <w:fldChar w:fldCharType="separate"/>
        </w:r>
        <w:r w:rsidR="00746602">
          <w:rPr>
            <w:webHidden/>
          </w:rPr>
          <w:t>1</w:t>
        </w:r>
        <w:r w:rsidR="00746602">
          <w:rPr>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50" w:history="1">
        <w:r w:rsidR="00746602" w:rsidRPr="00B3245D">
          <w:rPr>
            <w:rStyle w:val="Hipervnculo"/>
          </w:rPr>
          <w:t>1.2</w:t>
        </w:r>
        <w:r w:rsidR="00746602">
          <w:rPr>
            <w:rFonts w:asciiTheme="minorHAnsi" w:eastAsiaTheme="minorEastAsia" w:hAnsiTheme="minorHAnsi" w:cstheme="minorBidi"/>
            <w:sz w:val="22"/>
            <w:szCs w:val="22"/>
            <w:lang w:val="es-ES"/>
          </w:rPr>
          <w:tab/>
        </w:r>
        <w:r w:rsidR="00746602" w:rsidRPr="00B3245D">
          <w:rPr>
            <w:rStyle w:val="Hipervnculo"/>
          </w:rPr>
          <w:t>Objetivos</w:t>
        </w:r>
        <w:r w:rsidR="00746602">
          <w:rPr>
            <w:webHidden/>
          </w:rPr>
          <w:tab/>
        </w:r>
        <w:r w:rsidR="00746602">
          <w:rPr>
            <w:webHidden/>
          </w:rPr>
          <w:fldChar w:fldCharType="begin"/>
        </w:r>
        <w:r w:rsidR="00746602">
          <w:rPr>
            <w:webHidden/>
          </w:rPr>
          <w:instrText xml:space="preserve"> PAGEREF _Toc455417050 \h </w:instrText>
        </w:r>
        <w:r w:rsidR="00746602">
          <w:rPr>
            <w:webHidden/>
          </w:rPr>
        </w:r>
        <w:r w:rsidR="00746602">
          <w:rPr>
            <w:webHidden/>
          </w:rPr>
          <w:fldChar w:fldCharType="separate"/>
        </w:r>
        <w:r w:rsidR="00746602">
          <w:rPr>
            <w:webHidden/>
          </w:rPr>
          <w:t>1</w:t>
        </w:r>
        <w:r w:rsidR="00746602">
          <w:rPr>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51" w:history="1">
        <w:r w:rsidR="00746602" w:rsidRPr="00B3245D">
          <w:rPr>
            <w:rStyle w:val="Hipervnculo"/>
          </w:rPr>
          <w:t>1.3</w:t>
        </w:r>
        <w:r w:rsidR="00746602">
          <w:rPr>
            <w:rFonts w:asciiTheme="minorHAnsi" w:eastAsiaTheme="minorEastAsia" w:hAnsiTheme="minorHAnsi" w:cstheme="minorBidi"/>
            <w:sz w:val="22"/>
            <w:szCs w:val="22"/>
            <w:lang w:val="es-ES"/>
          </w:rPr>
          <w:tab/>
        </w:r>
        <w:r w:rsidR="00746602" w:rsidRPr="00B3245D">
          <w:rPr>
            <w:rStyle w:val="Hipervnculo"/>
          </w:rPr>
          <w:t>Programa de Apoyo a Trabajos Finales Libres</w:t>
        </w:r>
        <w:r w:rsidR="00746602">
          <w:rPr>
            <w:webHidden/>
          </w:rPr>
          <w:tab/>
        </w:r>
        <w:r w:rsidR="00746602">
          <w:rPr>
            <w:webHidden/>
          </w:rPr>
          <w:fldChar w:fldCharType="begin"/>
        </w:r>
        <w:r w:rsidR="00746602">
          <w:rPr>
            <w:webHidden/>
          </w:rPr>
          <w:instrText xml:space="preserve"> PAGEREF _Toc455417051 \h </w:instrText>
        </w:r>
        <w:r w:rsidR="00746602">
          <w:rPr>
            <w:webHidden/>
          </w:rPr>
        </w:r>
        <w:r w:rsidR="00746602">
          <w:rPr>
            <w:webHidden/>
          </w:rPr>
          <w:fldChar w:fldCharType="separate"/>
        </w:r>
        <w:r w:rsidR="00746602">
          <w:rPr>
            <w:webHidden/>
          </w:rPr>
          <w:t>1</w:t>
        </w:r>
        <w:r w:rsidR="00746602">
          <w:rPr>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52" w:history="1">
        <w:r w:rsidR="00746602" w:rsidRPr="00B3245D">
          <w:rPr>
            <w:rStyle w:val="Hipervnculo"/>
          </w:rPr>
          <w:t>1.4</w:t>
        </w:r>
        <w:r w:rsidR="00746602">
          <w:rPr>
            <w:rFonts w:asciiTheme="minorHAnsi" w:eastAsiaTheme="minorEastAsia" w:hAnsiTheme="minorHAnsi" w:cstheme="minorBidi"/>
            <w:sz w:val="22"/>
            <w:szCs w:val="22"/>
            <w:lang w:val="es-ES"/>
          </w:rPr>
          <w:tab/>
        </w:r>
        <w:r w:rsidR="00746602" w:rsidRPr="00B3245D">
          <w:rPr>
            <w:rStyle w:val="Hipervnculo"/>
          </w:rPr>
          <w:t>Actividades a realizar</w:t>
        </w:r>
        <w:r w:rsidR="00746602">
          <w:rPr>
            <w:webHidden/>
          </w:rPr>
          <w:tab/>
        </w:r>
        <w:r w:rsidR="00746602">
          <w:rPr>
            <w:webHidden/>
          </w:rPr>
          <w:fldChar w:fldCharType="begin"/>
        </w:r>
        <w:r w:rsidR="00746602">
          <w:rPr>
            <w:webHidden/>
          </w:rPr>
          <w:instrText xml:space="preserve"> PAGEREF _Toc455417052 \h </w:instrText>
        </w:r>
        <w:r w:rsidR="00746602">
          <w:rPr>
            <w:webHidden/>
          </w:rPr>
        </w:r>
        <w:r w:rsidR="00746602">
          <w:rPr>
            <w:webHidden/>
          </w:rPr>
          <w:fldChar w:fldCharType="separate"/>
        </w:r>
        <w:r w:rsidR="00746602">
          <w:rPr>
            <w:webHidden/>
          </w:rPr>
          <w:t>1</w:t>
        </w:r>
        <w:r w:rsidR="00746602">
          <w:rPr>
            <w:webHidden/>
          </w:rPr>
          <w:fldChar w:fldCharType="end"/>
        </w:r>
      </w:hyperlink>
    </w:p>
    <w:p w:rsidR="00746602" w:rsidRDefault="00456D8F">
      <w:pPr>
        <w:pStyle w:val="TDC2"/>
        <w:rPr>
          <w:rFonts w:asciiTheme="minorHAnsi" w:eastAsiaTheme="minorEastAsia" w:hAnsiTheme="minorHAnsi" w:cstheme="minorBidi"/>
          <w:b w:val="0"/>
          <w:noProof/>
          <w:sz w:val="22"/>
          <w:szCs w:val="22"/>
          <w:lang w:val="es-ES"/>
        </w:rPr>
      </w:pPr>
      <w:hyperlink w:anchor="_Toc455417053" w:history="1">
        <w:r w:rsidR="00746602" w:rsidRPr="00B3245D">
          <w:rPr>
            <w:rStyle w:val="Hipervnculo"/>
            <w:noProof/>
          </w:rPr>
          <w:t>Capítulo 2. Redes Neuronales Artificiales, Datos y Herramientas</w:t>
        </w:r>
        <w:r w:rsidR="00746602">
          <w:rPr>
            <w:noProof/>
            <w:webHidden/>
          </w:rPr>
          <w:tab/>
        </w:r>
        <w:r w:rsidR="00746602">
          <w:rPr>
            <w:noProof/>
            <w:webHidden/>
          </w:rPr>
          <w:fldChar w:fldCharType="begin"/>
        </w:r>
        <w:r w:rsidR="00746602">
          <w:rPr>
            <w:noProof/>
            <w:webHidden/>
          </w:rPr>
          <w:instrText xml:space="preserve"> PAGEREF _Toc455417053 \h </w:instrText>
        </w:r>
        <w:r w:rsidR="00746602">
          <w:rPr>
            <w:noProof/>
            <w:webHidden/>
          </w:rPr>
        </w:r>
        <w:r w:rsidR="00746602">
          <w:rPr>
            <w:noProof/>
            <w:webHidden/>
          </w:rPr>
          <w:fldChar w:fldCharType="separate"/>
        </w:r>
        <w:r w:rsidR="00746602">
          <w:rPr>
            <w:noProof/>
            <w:webHidden/>
          </w:rPr>
          <w:t>3</w:t>
        </w:r>
        <w:r w:rsidR="00746602">
          <w:rPr>
            <w:noProof/>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54" w:history="1">
        <w:r w:rsidR="00746602" w:rsidRPr="00B3245D">
          <w:rPr>
            <w:rStyle w:val="Hipervnculo"/>
          </w:rPr>
          <w:t>2.1</w:t>
        </w:r>
        <w:r w:rsidR="00746602">
          <w:rPr>
            <w:rFonts w:asciiTheme="minorHAnsi" w:eastAsiaTheme="minorEastAsia" w:hAnsiTheme="minorHAnsi" w:cstheme="minorBidi"/>
            <w:sz w:val="22"/>
            <w:szCs w:val="22"/>
            <w:lang w:val="es-ES"/>
          </w:rPr>
          <w:tab/>
        </w:r>
        <w:r w:rsidR="00746602" w:rsidRPr="00B3245D">
          <w:rPr>
            <w:rStyle w:val="Hipervnculo"/>
          </w:rPr>
          <w:t>Redes Neuronales Artificiales</w:t>
        </w:r>
        <w:r w:rsidR="00746602">
          <w:rPr>
            <w:webHidden/>
          </w:rPr>
          <w:tab/>
        </w:r>
        <w:r w:rsidR="00746602">
          <w:rPr>
            <w:webHidden/>
          </w:rPr>
          <w:fldChar w:fldCharType="begin"/>
        </w:r>
        <w:r w:rsidR="00746602">
          <w:rPr>
            <w:webHidden/>
          </w:rPr>
          <w:instrText xml:space="preserve"> PAGEREF _Toc455417054 \h </w:instrText>
        </w:r>
        <w:r w:rsidR="00746602">
          <w:rPr>
            <w:webHidden/>
          </w:rPr>
        </w:r>
        <w:r w:rsidR="00746602">
          <w:rPr>
            <w:webHidden/>
          </w:rPr>
          <w:fldChar w:fldCharType="separate"/>
        </w:r>
        <w:r w:rsidR="00746602">
          <w:rPr>
            <w:webHidden/>
          </w:rPr>
          <w:t>3</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55" w:history="1">
        <w:r w:rsidR="00746602" w:rsidRPr="00B3245D">
          <w:rPr>
            <w:rStyle w:val="Hipervnculo"/>
          </w:rPr>
          <w:t>2.1.1</w:t>
        </w:r>
        <w:r w:rsidR="00746602">
          <w:rPr>
            <w:rFonts w:asciiTheme="minorHAnsi" w:eastAsiaTheme="minorEastAsia" w:hAnsiTheme="minorHAnsi" w:cstheme="minorBidi"/>
            <w:sz w:val="22"/>
            <w:szCs w:val="22"/>
            <w:lang w:val="es-ES"/>
          </w:rPr>
          <w:tab/>
        </w:r>
        <w:r w:rsidR="00746602" w:rsidRPr="00B3245D">
          <w:rPr>
            <w:rStyle w:val="Hipervnculo"/>
          </w:rPr>
          <w:t>Historia</w:t>
        </w:r>
        <w:r w:rsidR="00746602">
          <w:rPr>
            <w:webHidden/>
          </w:rPr>
          <w:tab/>
        </w:r>
        <w:r w:rsidR="00746602">
          <w:rPr>
            <w:webHidden/>
          </w:rPr>
          <w:fldChar w:fldCharType="begin"/>
        </w:r>
        <w:r w:rsidR="00746602">
          <w:rPr>
            <w:webHidden/>
          </w:rPr>
          <w:instrText xml:space="preserve"> PAGEREF _Toc455417055 \h </w:instrText>
        </w:r>
        <w:r w:rsidR="00746602">
          <w:rPr>
            <w:webHidden/>
          </w:rPr>
        </w:r>
        <w:r w:rsidR="00746602">
          <w:rPr>
            <w:webHidden/>
          </w:rPr>
          <w:fldChar w:fldCharType="separate"/>
        </w:r>
        <w:r w:rsidR="00746602">
          <w:rPr>
            <w:webHidden/>
          </w:rPr>
          <w:t>3</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56" w:history="1">
        <w:r w:rsidR="00746602" w:rsidRPr="00B3245D">
          <w:rPr>
            <w:rStyle w:val="Hipervnculo"/>
          </w:rPr>
          <w:t>2.1.2</w:t>
        </w:r>
        <w:r w:rsidR="00746602">
          <w:rPr>
            <w:rFonts w:asciiTheme="minorHAnsi" w:eastAsiaTheme="minorEastAsia" w:hAnsiTheme="minorHAnsi" w:cstheme="minorBidi"/>
            <w:sz w:val="22"/>
            <w:szCs w:val="22"/>
            <w:lang w:val="es-ES"/>
          </w:rPr>
          <w:tab/>
        </w:r>
        <w:r w:rsidR="00746602" w:rsidRPr="00B3245D">
          <w:rPr>
            <w:rStyle w:val="Hipervnculo"/>
          </w:rPr>
          <w:t>Funcionamiento</w:t>
        </w:r>
        <w:r w:rsidR="00746602">
          <w:rPr>
            <w:webHidden/>
          </w:rPr>
          <w:tab/>
        </w:r>
        <w:r w:rsidR="00746602">
          <w:rPr>
            <w:webHidden/>
          </w:rPr>
          <w:fldChar w:fldCharType="begin"/>
        </w:r>
        <w:r w:rsidR="00746602">
          <w:rPr>
            <w:webHidden/>
          </w:rPr>
          <w:instrText xml:space="preserve"> PAGEREF _Toc455417056 \h </w:instrText>
        </w:r>
        <w:r w:rsidR="00746602">
          <w:rPr>
            <w:webHidden/>
          </w:rPr>
        </w:r>
        <w:r w:rsidR="00746602">
          <w:rPr>
            <w:webHidden/>
          </w:rPr>
          <w:fldChar w:fldCharType="separate"/>
        </w:r>
        <w:r w:rsidR="00746602">
          <w:rPr>
            <w:webHidden/>
          </w:rPr>
          <w:t>4</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57" w:history="1">
        <w:r w:rsidR="00746602" w:rsidRPr="00B3245D">
          <w:rPr>
            <w:rStyle w:val="Hipervnculo"/>
          </w:rPr>
          <w:t>2.1.3</w:t>
        </w:r>
        <w:r w:rsidR="00746602">
          <w:rPr>
            <w:rFonts w:asciiTheme="minorHAnsi" w:eastAsiaTheme="minorEastAsia" w:hAnsiTheme="minorHAnsi" w:cstheme="minorBidi"/>
            <w:sz w:val="22"/>
            <w:szCs w:val="22"/>
            <w:lang w:val="es-ES"/>
          </w:rPr>
          <w:tab/>
        </w:r>
        <w:r w:rsidR="00746602" w:rsidRPr="00B3245D">
          <w:rPr>
            <w:rStyle w:val="Hipervnculo"/>
          </w:rPr>
          <w:t>Estado actual</w:t>
        </w:r>
        <w:r w:rsidR="00746602">
          <w:rPr>
            <w:webHidden/>
          </w:rPr>
          <w:tab/>
        </w:r>
        <w:r w:rsidR="00746602">
          <w:rPr>
            <w:webHidden/>
          </w:rPr>
          <w:fldChar w:fldCharType="begin"/>
        </w:r>
        <w:r w:rsidR="00746602">
          <w:rPr>
            <w:webHidden/>
          </w:rPr>
          <w:instrText xml:space="preserve"> PAGEREF _Toc455417057 \h </w:instrText>
        </w:r>
        <w:r w:rsidR="00746602">
          <w:rPr>
            <w:webHidden/>
          </w:rPr>
        </w:r>
        <w:r w:rsidR="00746602">
          <w:rPr>
            <w:webHidden/>
          </w:rPr>
          <w:fldChar w:fldCharType="separate"/>
        </w:r>
        <w:r w:rsidR="00746602">
          <w:rPr>
            <w:webHidden/>
          </w:rPr>
          <w:t>4</w:t>
        </w:r>
        <w:r w:rsidR="00746602">
          <w:rPr>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58" w:history="1">
        <w:r w:rsidR="00746602" w:rsidRPr="00B3245D">
          <w:rPr>
            <w:rStyle w:val="Hipervnculo"/>
          </w:rPr>
          <w:t>2.2</w:t>
        </w:r>
        <w:r w:rsidR="00746602">
          <w:rPr>
            <w:rFonts w:asciiTheme="minorHAnsi" w:eastAsiaTheme="minorEastAsia" w:hAnsiTheme="minorHAnsi" w:cstheme="minorBidi"/>
            <w:sz w:val="22"/>
            <w:szCs w:val="22"/>
            <w:lang w:val="es-ES"/>
          </w:rPr>
          <w:tab/>
        </w:r>
        <w:r w:rsidR="00746602" w:rsidRPr="00B3245D">
          <w:rPr>
            <w:rStyle w:val="Hipervnculo"/>
          </w:rPr>
          <w:t>Base de Datos</w:t>
        </w:r>
        <w:r w:rsidR="00746602">
          <w:rPr>
            <w:webHidden/>
          </w:rPr>
          <w:tab/>
        </w:r>
        <w:r w:rsidR="00746602">
          <w:rPr>
            <w:webHidden/>
          </w:rPr>
          <w:fldChar w:fldCharType="begin"/>
        </w:r>
        <w:r w:rsidR="00746602">
          <w:rPr>
            <w:webHidden/>
          </w:rPr>
          <w:instrText xml:space="preserve"> PAGEREF _Toc455417058 \h </w:instrText>
        </w:r>
        <w:r w:rsidR="00746602">
          <w:rPr>
            <w:webHidden/>
          </w:rPr>
        </w:r>
        <w:r w:rsidR="00746602">
          <w:rPr>
            <w:webHidden/>
          </w:rPr>
          <w:fldChar w:fldCharType="separate"/>
        </w:r>
        <w:r w:rsidR="00746602">
          <w:rPr>
            <w:webHidden/>
          </w:rPr>
          <w:t>5</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59" w:history="1">
        <w:r w:rsidR="00746602" w:rsidRPr="00B3245D">
          <w:rPr>
            <w:rStyle w:val="Hipervnculo"/>
          </w:rPr>
          <w:t>2.2.1</w:t>
        </w:r>
        <w:r w:rsidR="00746602">
          <w:rPr>
            <w:rFonts w:asciiTheme="minorHAnsi" w:eastAsiaTheme="minorEastAsia" w:hAnsiTheme="minorHAnsi" w:cstheme="minorBidi"/>
            <w:sz w:val="22"/>
            <w:szCs w:val="22"/>
            <w:lang w:val="es-ES"/>
          </w:rPr>
          <w:tab/>
        </w:r>
        <w:r w:rsidR="00746602" w:rsidRPr="00B3245D">
          <w:rPr>
            <w:rStyle w:val="Hipervnculo"/>
          </w:rPr>
          <w:t>Datos en RNA</w:t>
        </w:r>
        <w:r w:rsidR="00746602">
          <w:rPr>
            <w:webHidden/>
          </w:rPr>
          <w:tab/>
        </w:r>
        <w:r w:rsidR="00746602">
          <w:rPr>
            <w:webHidden/>
          </w:rPr>
          <w:fldChar w:fldCharType="begin"/>
        </w:r>
        <w:r w:rsidR="00746602">
          <w:rPr>
            <w:webHidden/>
          </w:rPr>
          <w:instrText xml:space="preserve"> PAGEREF _Toc455417059 \h </w:instrText>
        </w:r>
        <w:r w:rsidR="00746602">
          <w:rPr>
            <w:webHidden/>
          </w:rPr>
        </w:r>
        <w:r w:rsidR="00746602">
          <w:rPr>
            <w:webHidden/>
          </w:rPr>
          <w:fldChar w:fldCharType="separate"/>
        </w:r>
        <w:r w:rsidR="00746602">
          <w:rPr>
            <w:webHidden/>
          </w:rPr>
          <w:t>5</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60" w:history="1">
        <w:r w:rsidR="00746602" w:rsidRPr="00B3245D">
          <w:rPr>
            <w:rStyle w:val="Hipervnculo"/>
            <w:lang w:val="en-US"/>
          </w:rPr>
          <w:t>2.2.2</w:t>
        </w:r>
        <w:r w:rsidR="00746602">
          <w:rPr>
            <w:rFonts w:asciiTheme="minorHAnsi" w:eastAsiaTheme="minorEastAsia" w:hAnsiTheme="minorHAnsi" w:cstheme="minorBidi"/>
            <w:sz w:val="22"/>
            <w:szCs w:val="22"/>
            <w:lang w:val="es-ES"/>
          </w:rPr>
          <w:tab/>
        </w:r>
        <w:r w:rsidR="00746602" w:rsidRPr="00B3245D">
          <w:rPr>
            <w:rStyle w:val="Hipervnculo"/>
            <w:lang w:val="en-US"/>
          </w:rPr>
          <w:t>Heuristic and Evolutionary Algorithms Laboratory</w:t>
        </w:r>
        <w:r w:rsidR="00746602">
          <w:rPr>
            <w:webHidden/>
          </w:rPr>
          <w:tab/>
        </w:r>
        <w:r w:rsidR="00746602">
          <w:rPr>
            <w:webHidden/>
          </w:rPr>
          <w:fldChar w:fldCharType="begin"/>
        </w:r>
        <w:r w:rsidR="00746602">
          <w:rPr>
            <w:webHidden/>
          </w:rPr>
          <w:instrText xml:space="preserve"> PAGEREF _Toc455417060 \h </w:instrText>
        </w:r>
        <w:r w:rsidR="00746602">
          <w:rPr>
            <w:webHidden/>
          </w:rPr>
        </w:r>
        <w:r w:rsidR="00746602">
          <w:rPr>
            <w:webHidden/>
          </w:rPr>
          <w:fldChar w:fldCharType="separate"/>
        </w:r>
        <w:r w:rsidR="00746602">
          <w:rPr>
            <w:webHidden/>
          </w:rPr>
          <w:t>5</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61" w:history="1">
        <w:r w:rsidR="00746602" w:rsidRPr="00B3245D">
          <w:rPr>
            <w:rStyle w:val="Hipervnculo"/>
          </w:rPr>
          <w:t>2.2.3</w:t>
        </w:r>
        <w:r w:rsidR="00746602">
          <w:rPr>
            <w:rFonts w:asciiTheme="minorHAnsi" w:eastAsiaTheme="minorEastAsia" w:hAnsiTheme="minorHAnsi" w:cstheme="minorBidi"/>
            <w:sz w:val="22"/>
            <w:szCs w:val="22"/>
            <w:lang w:val="es-ES"/>
          </w:rPr>
          <w:tab/>
        </w:r>
        <w:r w:rsidR="00746602" w:rsidRPr="00B3245D">
          <w:rPr>
            <w:rStyle w:val="Hipervnculo"/>
          </w:rPr>
          <w:t>Estado de los datos</w:t>
        </w:r>
        <w:r w:rsidR="00746602">
          <w:rPr>
            <w:webHidden/>
          </w:rPr>
          <w:tab/>
        </w:r>
        <w:r w:rsidR="00746602">
          <w:rPr>
            <w:webHidden/>
          </w:rPr>
          <w:fldChar w:fldCharType="begin"/>
        </w:r>
        <w:r w:rsidR="00746602">
          <w:rPr>
            <w:webHidden/>
          </w:rPr>
          <w:instrText xml:space="preserve"> PAGEREF _Toc455417061 \h </w:instrText>
        </w:r>
        <w:r w:rsidR="00746602">
          <w:rPr>
            <w:webHidden/>
          </w:rPr>
        </w:r>
        <w:r w:rsidR="00746602">
          <w:rPr>
            <w:webHidden/>
          </w:rPr>
          <w:fldChar w:fldCharType="separate"/>
        </w:r>
        <w:r w:rsidR="00746602">
          <w:rPr>
            <w:webHidden/>
          </w:rPr>
          <w:t>5</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62" w:history="1">
        <w:r w:rsidR="00746602" w:rsidRPr="00B3245D">
          <w:rPr>
            <w:rStyle w:val="Hipervnculo"/>
          </w:rPr>
          <w:t>2.2.4</w:t>
        </w:r>
        <w:r w:rsidR="00746602">
          <w:rPr>
            <w:rFonts w:asciiTheme="minorHAnsi" w:eastAsiaTheme="minorEastAsia" w:hAnsiTheme="minorHAnsi" w:cstheme="minorBidi"/>
            <w:sz w:val="22"/>
            <w:szCs w:val="22"/>
            <w:lang w:val="es-ES"/>
          </w:rPr>
          <w:tab/>
        </w:r>
        <w:r w:rsidR="00746602" w:rsidRPr="00B3245D">
          <w:rPr>
            <w:rStyle w:val="Hipervnculo"/>
          </w:rPr>
          <w:t>Resultados de obtenidos por HEAL</w:t>
        </w:r>
        <w:r w:rsidR="00746602">
          <w:rPr>
            <w:webHidden/>
          </w:rPr>
          <w:tab/>
        </w:r>
        <w:r w:rsidR="00746602">
          <w:rPr>
            <w:webHidden/>
          </w:rPr>
          <w:fldChar w:fldCharType="begin"/>
        </w:r>
        <w:r w:rsidR="00746602">
          <w:rPr>
            <w:webHidden/>
          </w:rPr>
          <w:instrText xml:space="preserve"> PAGEREF _Toc455417062 \h </w:instrText>
        </w:r>
        <w:r w:rsidR="00746602">
          <w:rPr>
            <w:webHidden/>
          </w:rPr>
        </w:r>
        <w:r w:rsidR="00746602">
          <w:rPr>
            <w:webHidden/>
          </w:rPr>
          <w:fldChar w:fldCharType="separate"/>
        </w:r>
        <w:r w:rsidR="00746602">
          <w:rPr>
            <w:webHidden/>
          </w:rPr>
          <w:t>6</w:t>
        </w:r>
        <w:r w:rsidR="00746602">
          <w:rPr>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63" w:history="1">
        <w:r w:rsidR="00746602" w:rsidRPr="00B3245D">
          <w:rPr>
            <w:rStyle w:val="Hipervnculo"/>
          </w:rPr>
          <w:t>2.3</w:t>
        </w:r>
        <w:r w:rsidR="00746602">
          <w:rPr>
            <w:rFonts w:asciiTheme="minorHAnsi" w:eastAsiaTheme="minorEastAsia" w:hAnsiTheme="minorHAnsi" w:cstheme="minorBidi"/>
            <w:sz w:val="22"/>
            <w:szCs w:val="22"/>
            <w:lang w:val="es-ES"/>
          </w:rPr>
          <w:tab/>
        </w:r>
        <w:r w:rsidR="00746602" w:rsidRPr="00B3245D">
          <w:rPr>
            <w:rStyle w:val="Hipervnculo"/>
          </w:rPr>
          <w:t>Herramientas</w:t>
        </w:r>
        <w:r w:rsidR="00746602">
          <w:rPr>
            <w:webHidden/>
          </w:rPr>
          <w:tab/>
        </w:r>
        <w:r w:rsidR="00746602">
          <w:rPr>
            <w:webHidden/>
          </w:rPr>
          <w:fldChar w:fldCharType="begin"/>
        </w:r>
        <w:r w:rsidR="00746602">
          <w:rPr>
            <w:webHidden/>
          </w:rPr>
          <w:instrText xml:space="preserve"> PAGEREF _Toc455417063 \h </w:instrText>
        </w:r>
        <w:r w:rsidR="00746602">
          <w:rPr>
            <w:webHidden/>
          </w:rPr>
        </w:r>
        <w:r w:rsidR="00746602">
          <w:rPr>
            <w:webHidden/>
          </w:rPr>
          <w:fldChar w:fldCharType="separate"/>
        </w:r>
        <w:r w:rsidR="00746602">
          <w:rPr>
            <w:webHidden/>
          </w:rPr>
          <w:t>8</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64" w:history="1">
        <w:r w:rsidR="00746602" w:rsidRPr="00B3245D">
          <w:rPr>
            <w:rStyle w:val="Hipervnculo"/>
          </w:rPr>
          <w:t>2.3.1</w:t>
        </w:r>
        <w:r w:rsidR="00746602">
          <w:rPr>
            <w:rFonts w:asciiTheme="minorHAnsi" w:eastAsiaTheme="minorEastAsia" w:hAnsiTheme="minorHAnsi" w:cstheme="minorBidi"/>
            <w:sz w:val="22"/>
            <w:szCs w:val="22"/>
            <w:lang w:val="es-ES"/>
          </w:rPr>
          <w:tab/>
        </w:r>
        <w:r w:rsidR="00746602" w:rsidRPr="00B3245D">
          <w:rPr>
            <w:rStyle w:val="Hipervnculo"/>
          </w:rPr>
          <w:t>Herramientas de desarrollo de RNA</w:t>
        </w:r>
        <w:r w:rsidR="00746602">
          <w:rPr>
            <w:webHidden/>
          </w:rPr>
          <w:tab/>
        </w:r>
        <w:r w:rsidR="00746602">
          <w:rPr>
            <w:webHidden/>
          </w:rPr>
          <w:fldChar w:fldCharType="begin"/>
        </w:r>
        <w:r w:rsidR="00746602">
          <w:rPr>
            <w:webHidden/>
          </w:rPr>
          <w:instrText xml:space="preserve"> PAGEREF _Toc455417064 \h </w:instrText>
        </w:r>
        <w:r w:rsidR="00746602">
          <w:rPr>
            <w:webHidden/>
          </w:rPr>
        </w:r>
        <w:r w:rsidR="00746602">
          <w:rPr>
            <w:webHidden/>
          </w:rPr>
          <w:fldChar w:fldCharType="separate"/>
        </w:r>
        <w:r w:rsidR="00746602">
          <w:rPr>
            <w:webHidden/>
          </w:rPr>
          <w:t>8</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65" w:history="1">
        <w:r w:rsidR="00746602" w:rsidRPr="00B3245D">
          <w:rPr>
            <w:rStyle w:val="Hipervnculo"/>
          </w:rPr>
          <w:t>2.3.2</w:t>
        </w:r>
        <w:r w:rsidR="00746602">
          <w:rPr>
            <w:rFonts w:asciiTheme="minorHAnsi" w:eastAsiaTheme="minorEastAsia" w:hAnsiTheme="minorHAnsi" w:cstheme="minorBidi"/>
            <w:sz w:val="22"/>
            <w:szCs w:val="22"/>
            <w:lang w:val="es-ES"/>
          </w:rPr>
          <w:tab/>
        </w:r>
        <w:r w:rsidR="00746602" w:rsidRPr="00B3245D">
          <w:rPr>
            <w:rStyle w:val="Hipervnculo"/>
          </w:rPr>
          <w:t>Microsoft Azure Machine Learning</w:t>
        </w:r>
        <w:r w:rsidR="00746602">
          <w:rPr>
            <w:webHidden/>
          </w:rPr>
          <w:tab/>
        </w:r>
        <w:r w:rsidR="00746602">
          <w:rPr>
            <w:webHidden/>
          </w:rPr>
          <w:fldChar w:fldCharType="begin"/>
        </w:r>
        <w:r w:rsidR="00746602">
          <w:rPr>
            <w:webHidden/>
          </w:rPr>
          <w:instrText xml:space="preserve"> PAGEREF _Toc455417065 \h </w:instrText>
        </w:r>
        <w:r w:rsidR="00746602">
          <w:rPr>
            <w:webHidden/>
          </w:rPr>
        </w:r>
        <w:r w:rsidR="00746602">
          <w:rPr>
            <w:webHidden/>
          </w:rPr>
          <w:fldChar w:fldCharType="separate"/>
        </w:r>
        <w:r w:rsidR="00746602">
          <w:rPr>
            <w:webHidden/>
          </w:rPr>
          <w:t>9</w:t>
        </w:r>
        <w:r w:rsidR="00746602">
          <w:rPr>
            <w:webHidden/>
          </w:rPr>
          <w:fldChar w:fldCharType="end"/>
        </w:r>
      </w:hyperlink>
    </w:p>
    <w:p w:rsidR="00746602" w:rsidRDefault="00456D8F">
      <w:pPr>
        <w:pStyle w:val="TDC2"/>
        <w:rPr>
          <w:rFonts w:asciiTheme="minorHAnsi" w:eastAsiaTheme="minorEastAsia" w:hAnsiTheme="minorHAnsi" w:cstheme="minorBidi"/>
          <w:b w:val="0"/>
          <w:noProof/>
          <w:sz w:val="22"/>
          <w:szCs w:val="22"/>
          <w:lang w:val="es-ES"/>
        </w:rPr>
      </w:pPr>
      <w:hyperlink w:anchor="_Toc455417066" w:history="1">
        <w:r w:rsidR="00746602" w:rsidRPr="00B3245D">
          <w:rPr>
            <w:rStyle w:val="Hipervnculo"/>
            <w:noProof/>
          </w:rPr>
          <w:t>Capítulo 3. Estudios realizados</w:t>
        </w:r>
        <w:r w:rsidR="00746602">
          <w:rPr>
            <w:noProof/>
            <w:webHidden/>
          </w:rPr>
          <w:tab/>
        </w:r>
        <w:r w:rsidR="00746602">
          <w:rPr>
            <w:noProof/>
            <w:webHidden/>
          </w:rPr>
          <w:fldChar w:fldCharType="begin"/>
        </w:r>
        <w:r w:rsidR="00746602">
          <w:rPr>
            <w:noProof/>
            <w:webHidden/>
          </w:rPr>
          <w:instrText xml:space="preserve"> PAGEREF _Toc455417066 \h </w:instrText>
        </w:r>
        <w:r w:rsidR="00746602">
          <w:rPr>
            <w:noProof/>
            <w:webHidden/>
          </w:rPr>
        </w:r>
        <w:r w:rsidR="00746602">
          <w:rPr>
            <w:noProof/>
            <w:webHidden/>
          </w:rPr>
          <w:fldChar w:fldCharType="separate"/>
        </w:r>
        <w:r w:rsidR="00746602">
          <w:rPr>
            <w:noProof/>
            <w:webHidden/>
          </w:rPr>
          <w:t>16</w:t>
        </w:r>
        <w:r w:rsidR="00746602">
          <w:rPr>
            <w:noProof/>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67" w:history="1">
        <w:r w:rsidR="00746602" w:rsidRPr="00B3245D">
          <w:rPr>
            <w:rStyle w:val="Hipervnculo"/>
          </w:rPr>
          <w:t>3.1</w:t>
        </w:r>
        <w:r w:rsidR="00746602">
          <w:rPr>
            <w:rFonts w:asciiTheme="minorHAnsi" w:eastAsiaTheme="minorEastAsia" w:hAnsiTheme="minorHAnsi" w:cstheme="minorBidi"/>
            <w:sz w:val="22"/>
            <w:szCs w:val="22"/>
            <w:lang w:val="es-ES"/>
          </w:rPr>
          <w:tab/>
        </w:r>
        <w:r w:rsidR="00746602" w:rsidRPr="00B3245D">
          <w:rPr>
            <w:rStyle w:val="Hipervnculo"/>
          </w:rPr>
          <w:t>Principios de los estudios</w:t>
        </w:r>
        <w:r w:rsidR="00746602">
          <w:rPr>
            <w:webHidden/>
          </w:rPr>
          <w:tab/>
        </w:r>
        <w:r w:rsidR="00746602">
          <w:rPr>
            <w:webHidden/>
          </w:rPr>
          <w:fldChar w:fldCharType="begin"/>
        </w:r>
        <w:r w:rsidR="00746602">
          <w:rPr>
            <w:webHidden/>
          </w:rPr>
          <w:instrText xml:space="preserve"> PAGEREF _Toc455417067 \h </w:instrText>
        </w:r>
        <w:r w:rsidR="00746602">
          <w:rPr>
            <w:webHidden/>
          </w:rPr>
        </w:r>
        <w:r w:rsidR="00746602">
          <w:rPr>
            <w:webHidden/>
          </w:rPr>
          <w:fldChar w:fldCharType="separate"/>
        </w:r>
        <w:r w:rsidR="00746602">
          <w:rPr>
            <w:webHidden/>
          </w:rPr>
          <w:t>16</w:t>
        </w:r>
        <w:r w:rsidR="00746602">
          <w:rPr>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68" w:history="1">
        <w:r w:rsidR="00746602" w:rsidRPr="00B3245D">
          <w:rPr>
            <w:rStyle w:val="Hipervnculo"/>
          </w:rPr>
          <w:t>3.2</w:t>
        </w:r>
        <w:r w:rsidR="00746602">
          <w:rPr>
            <w:rFonts w:asciiTheme="minorHAnsi" w:eastAsiaTheme="minorEastAsia" w:hAnsiTheme="minorHAnsi" w:cstheme="minorBidi"/>
            <w:sz w:val="22"/>
            <w:szCs w:val="22"/>
            <w:lang w:val="es-ES"/>
          </w:rPr>
          <w:tab/>
        </w:r>
        <w:r w:rsidR="00746602" w:rsidRPr="00B3245D">
          <w:rPr>
            <w:rStyle w:val="Hipervnculo"/>
          </w:rPr>
          <w:t>Resultados para cada tipo de cáncer analizado</w:t>
        </w:r>
        <w:r w:rsidR="00746602">
          <w:rPr>
            <w:webHidden/>
          </w:rPr>
          <w:tab/>
        </w:r>
        <w:r w:rsidR="00746602">
          <w:rPr>
            <w:webHidden/>
          </w:rPr>
          <w:fldChar w:fldCharType="begin"/>
        </w:r>
        <w:r w:rsidR="00746602">
          <w:rPr>
            <w:webHidden/>
          </w:rPr>
          <w:instrText xml:space="preserve"> PAGEREF _Toc455417068 \h </w:instrText>
        </w:r>
        <w:r w:rsidR="00746602">
          <w:rPr>
            <w:webHidden/>
          </w:rPr>
        </w:r>
        <w:r w:rsidR="00746602">
          <w:rPr>
            <w:webHidden/>
          </w:rPr>
          <w:fldChar w:fldCharType="separate"/>
        </w:r>
        <w:r w:rsidR="00746602">
          <w:rPr>
            <w:webHidden/>
          </w:rPr>
          <w:t>19</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69" w:history="1">
        <w:r w:rsidR="00746602" w:rsidRPr="00B3245D">
          <w:rPr>
            <w:rStyle w:val="Hipervnculo"/>
          </w:rPr>
          <w:t>3.2.1</w:t>
        </w:r>
        <w:r w:rsidR="00746602">
          <w:rPr>
            <w:rFonts w:asciiTheme="minorHAnsi" w:eastAsiaTheme="minorEastAsia" w:hAnsiTheme="minorHAnsi" w:cstheme="minorBidi"/>
            <w:sz w:val="22"/>
            <w:szCs w:val="22"/>
            <w:lang w:val="es-ES"/>
          </w:rPr>
          <w:tab/>
        </w:r>
        <w:r w:rsidR="00746602" w:rsidRPr="00B3245D">
          <w:rPr>
            <w:rStyle w:val="Hipervnculo"/>
          </w:rPr>
          <w:t>Melanoma</w:t>
        </w:r>
        <w:r w:rsidR="00746602">
          <w:rPr>
            <w:webHidden/>
          </w:rPr>
          <w:tab/>
        </w:r>
        <w:r w:rsidR="00746602">
          <w:rPr>
            <w:webHidden/>
          </w:rPr>
          <w:fldChar w:fldCharType="begin"/>
        </w:r>
        <w:r w:rsidR="00746602">
          <w:rPr>
            <w:webHidden/>
          </w:rPr>
          <w:instrText xml:space="preserve"> PAGEREF _Toc455417069 \h </w:instrText>
        </w:r>
        <w:r w:rsidR="00746602">
          <w:rPr>
            <w:webHidden/>
          </w:rPr>
        </w:r>
        <w:r w:rsidR="00746602">
          <w:rPr>
            <w:webHidden/>
          </w:rPr>
          <w:fldChar w:fldCharType="separate"/>
        </w:r>
        <w:r w:rsidR="00746602">
          <w:rPr>
            <w:webHidden/>
          </w:rPr>
          <w:t>19</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70" w:history="1">
        <w:r w:rsidR="00746602" w:rsidRPr="00B3245D">
          <w:rPr>
            <w:rStyle w:val="Hipervnculo"/>
          </w:rPr>
          <w:t>3.2.2</w:t>
        </w:r>
        <w:r w:rsidR="00746602">
          <w:rPr>
            <w:rFonts w:asciiTheme="minorHAnsi" w:eastAsiaTheme="minorEastAsia" w:hAnsiTheme="minorHAnsi" w:cstheme="minorBidi"/>
            <w:sz w:val="22"/>
            <w:szCs w:val="22"/>
            <w:lang w:val="es-ES"/>
          </w:rPr>
          <w:tab/>
        </w:r>
        <w:r w:rsidR="00746602" w:rsidRPr="00B3245D">
          <w:rPr>
            <w:rStyle w:val="Hipervnculo"/>
          </w:rPr>
          <w:t>Cáncer de pulmón</w:t>
        </w:r>
        <w:r w:rsidR="00746602">
          <w:rPr>
            <w:webHidden/>
          </w:rPr>
          <w:tab/>
        </w:r>
        <w:r w:rsidR="00746602">
          <w:rPr>
            <w:webHidden/>
          </w:rPr>
          <w:fldChar w:fldCharType="begin"/>
        </w:r>
        <w:r w:rsidR="00746602">
          <w:rPr>
            <w:webHidden/>
          </w:rPr>
          <w:instrText xml:space="preserve"> PAGEREF _Toc455417070 \h </w:instrText>
        </w:r>
        <w:r w:rsidR="00746602">
          <w:rPr>
            <w:webHidden/>
          </w:rPr>
        </w:r>
        <w:r w:rsidR="00746602">
          <w:rPr>
            <w:webHidden/>
          </w:rPr>
          <w:fldChar w:fldCharType="separate"/>
        </w:r>
        <w:r w:rsidR="00746602">
          <w:rPr>
            <w:webHidden/>
          </w:rPr>
          <w:t>24</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71" w:history="1">
        <w:r w:rsidR="00746602" w:rsidRPr="00B3245D">
          <w:rPr>
            <w:rStyle w:val="Hipervnculo"/>
          </w:rPr>
          <w:t>3.2.3</w:t>
        </w:r>
        <w:r w:rsidR="00746602">
          <w:rPr>
            <w:rFonts w:asciiTheme="minorHAnsi" w:eastAsiaTheme="minorEastAsia" w:hAnsiTheme="minorHAnsi" w:cstheme="minorBidi"/>
            <w:sz w:val="22"/>
            <w:szCs w:val="22"/>
            <w:lang w:val="es-ES"/>
          </w:rPr>
          <w:tab/>
        </w:r>
        <w:r w:rsidR="00746602" w:rsidRPr="00B3245D">
          <w:rPr>
            <w:rStyle w:val="Hipervnculo"/>
          </w:rPr>
          <w:t>Cáncer de mama</w:t>
        </w:r>
        <w:r w:rsidR="00746602">
          <w:rPr>
            <w:webHidden/>
          </w:rPr>
          <w:tab/>
        </w:r>
        <w:r w:rsidR="00746602">
          <w:rPr>
            <w:webHidden/>
          </w:rPr>
          <w:fldChar w:fldCharType="begin"/>
        </w:r>
        <w:r w:rsidR="00746602">
          <w:rPr>
            <w:webHidden/>
          </w:rPr>
          <w:instrText xml:space="preserve"> PAGEREF _Toc455417071 \h </w:instrText>
        </w:r>
        <w:r w:rsidR="00746602">
          <w:rPr>
            <w:webHidden/>
          </w:rPr>
        </w:r>
        <w:r w:rsidR="00746602">
          <w:rPr>
            <w:webHidden/>
          </w:rPr>
          <w:fldChar w:fldCharType="separate"/>
        </w:r>
        <w:r w:rsidR="00746602">
          <w:rPr>
            <w:webHidden/>
          </w:rPr>
          <w:t>29</w:t>
        </w:r>
        <w:r w:rsidR="00746602">
          <w:rPr>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72" w:history="1">
        <w:r w:rsidR="00746602" w:rsidRPr="00B3245D">
          <w:rPr>
            <w:rStyle w:val="Hipervnculo"/>
          </w:rPr>
          <w:t>3.3</w:t>
        </w:r>
        <w:r w:rsidR="00746602">
          <w:rPr>
            <w:rFonts w:asciiTheme="minorHAnsi" w:eastAsiaTheme="minorEastAsia" w:hAnsiTheme="minorHAnsi" w:cstheme="minorBidi"/>
            <w:sz w:val="22"/>
            <w:szCs w:val="22"/>
            <w:lang w:val="es-ES"/>
          </w:rPr>
          <w:tab/>
        </w:r>
        <w:r w:rsidR="00746602" w:rsidRPr="00B3245D">
          <w:rPr>
            <w:rStyle w:val="Hipervnculo"/>
          </w:rPr>
          <w:t>Estudio de los sistemas bajo el subconjunto de test</w:t>
        </w:r>
        <w:r w:rsidR="00746602">
          <w:rPr>
            <w:webHidden/>
          </w:rPr>
          <w:tab/>
        </w:r>
        <w:r w:rsidR="00746602">
          <w:rPr>
            <w:webHidden/>
          </w:rPr>
          <w:fldChar w:fldCharType="begin"/>
        </w:r>
        <w:r w:rsidR="00746602">
          <w:rPr>
            <w:webHidden/>
          </w:rPr>
          <w:instrText xml:space="preserve"> PAGEREF _Toc455417072 \h </w:instrText>
        </w:r>
        <w:r w:rsidR="00746602">
          <w:rPr>
            <w:webHidden/>
          </w:rPr>
        </w:r>
        <w:r w:rsidR="00746602">
          <w:rPr>
            <w:webHidden/>
          </w:rPr>
          <w:fldChar w:fldCharType="separate"/>
        </w:r>
        <w:r w:rsidR="00746602">
          <w:rPr>
            <w:webHidden/>
          </w:rPr>
          <w:t>34</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73" w:history="1">
        <w:r w:rsidR="00746602" w:rsidRPr="00B3245D">
          <w:rPr>
            <w:rStyle w:val="Hipervnculo"/>
          </w:rPr>
          <w:t>3.3.1</w:t>
        </w:r>
        <w:r w:rsidR="00746602">
          <w:rPr>
            <w:rFonts w:asciiTheme="minorHAnsi" w:eastAsiaTheme="minorEastAsia" w:hAnsiTheme="minorHAnsi" w:cstheme="minorBidi"/>
            <w:sz w:val="22"/>
            <w:szCs w:val="22"/>
            <w:lang w:val="es-ES"/>
          </w:rPr>
          <w:tab/>
        </w:r>
        <w:r w:rsidR="00746602" w:rsidRPr="00B3245D">
          <w:rPr>
            <w:rStyle w:val="Hipervnculo"/>
          </w:rPr>
          <w:t>Melanoma</w:t>
        </w:r>
        <w:r w:rsidR="00746602">
          <w:rPr>
            <w:webHidden/>
          </w:rPr>
          <w:tab/>
        </w:r>
        <w:r w:rsidR="00746602">
          <w:rPr>
            <w:webHidden/>
          </w:rPr>
          <w:fldChar w:fldCharType="begin"/>
        </w:r>
        <w:r w:rsidR="00746602">
          <w:rPr>
            <w:webHidden/>
          </w:rPr>
          <w:instrText xml:space="preserve"> PAGEREF _Toc455417073 \h </w:instrText>
        </w:r>
        <w:r w:rsidR="00746602">
          <w:rPr>
            <w:webHidden/>
          </w:rPr>
        </w:r>
        <w:r w:rsidR="00746602">
          <w:rPr>
            <w:webHidden/>
          </w:rPr>
          <w:fldChar w:fldCharType="separate"/>
        </w:r>
        <w:r w:rsidR="00746602">
          <w:rPr>
            <w:webHidden/>
          </w:rPr>
          <w:t>35</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74" w:history="1">
        <w:r w:rsidR="00746602" w:rsidRPr="00B3245D">
          <w:rPr>
            <w:rStyle w:val="Hipervnculo"/>
          </w:rPr>
          <w:t>3.3.2</w:t>
        </w:r>
        <w:r w:rsidR="00746602">
          <w:rPr>
            <w:rFonts w:asciiTheme="minorHAnsi" w:eastAsiaTheme="minorEastAsia" w:hAnsiTheme="minorHAnsi" w:cstheme="minorBidi"/>
            <w:sz w:val="22"/>
            <w:szCs w:val="22"/>
            <w:lang w:val="es-ES"/>
          </w:rPr>
          <w:tab/>
        </w:r>
        <w:r w:rsidR="00746602" w:rsidRPr="00B3245D">
          <w:rPr>
            <w:rStyle w:val="Hipervnculo"/>
          </w:rPr>
          <w:t>Cáncer de pulmón</w:t>
        </w:r>
        <w:r w:rsidR="00746602">
          <w:rPr>
            <w:webHidden/>
          </w:rPr>
          <w:tab/>
        </w:r>
        <w:r w:rsidR="00746602">
          <w:rPr>
            <w:webHidden/>
          </w:rPr>
          <w:fldChar w:fldCharType="begin"/>
        </w:r>
        <w:r w:rsidR="00746602">
          <w:rPr>
            <w:webHidden/>
          </w:rPr>
          <w:instrText xml:space="preserve"> PAGEREF _Toc455417074 \h </w:instrText>
        </w:r>
        <w:r w:rsidR="00746602">
          <w:rPr>
            <w:webHidden/>
          </w:rPr>
        </w:r>
        <w:r w:rsidR="00746602">
          <w:rPr>
            <w:webHidden/>
          </w:rPr>
          <w:fldChar w:fldCharType="separate"/>
        </w:r>
        <w:r w:rsidR="00746602">
          <w:rPr>
            <w:webHidden/>
          </w:rPr>
          <w:t>36</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75" w:history="1">
        <w:r w:rsidR="00746602" w:rsidRPr="00B3245D">
          <w:rPr>
            <w:rStyle w:val="Hipervnculo"/>
          </w:rPr>
          <w:t>3.3.3</w:t>
        </w:r>
        <w:r w:rsidR="00746602">
          <w:rPr>
            <w:rFonts w:asciiTheme="minorHAnsi" w:eastAsiaTheme="minorEastAsia" w:hAnsiTheme="minorHAnsi" w:cstheme="minorBidi"/>
            <w:sz w:val="22"/>
            <w:szCs w:val="22"/>
            <w:lang w:val="es-ES"/>
          </w:rPr>
          <w:tab/>
        </w:r>
        <w:r w:rsidR="00746602" w:rsidRPr="00B3245D">
          <w:rPr>
            <w:rStyle w:val="Hipervnculo"/>
          </w:rPr>
          <w:t>Cáncer de mama</w:t>
        </w:r>
        <w:r w:rsidR="00746602">
          <w:rPr>
            <w:webHidden/>
          </w:rPr>
          <w:tab/>
        </w:r>
        <w:r w:rsidR="00746602">
          <w:rPr>
            <w:webHidden/>
          </w:rPr>
          <w:fldChar w:fldCharType="begin"/>
        </w:r>
        <w:r w:rsidR="00746602">
          <w:rPr>
            <w:webHidden/>
          </w:rPr>
          <w:instrText xml:space="preserve"> PAGEREF _Toc455417075 \h </w:instrText>
        </w:r>
        <w:r w:rsidR="00746602">
          <w:rPr>
            <w:webHidden/>
          </w:rPr>
        </w:r>
        <w:r w:rsidR="00746602">
          <w:rPr>
            <w:webHidden/>
          </w:rPr>
          <w:fldChar w:fldCharType="separate"/>
        </w:r>
        <w:r w:rsidR="00746602">
          <w:rPr>
            <w:webHidden/>
          </w:rPr>
          <w:t>37</w:t>
        </w:r>
        <w:r w:rsidR="00746602">
          <w:rPr>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76" w:history="1">
        <w:r w:rsidR="00746602" w:rsidRPr="00B3245D">
          <w:rPr>
            <w:rStyle w:val="Hipervnculo"/>
          </w:rPr>
          <w:t>3.4</w:t>
        </w:r>
        <w:r w:rsidR="00746602">
          <w:rPr>
            <w:rFonts w:asciiTheme="minorHAnsi" w:eastAsiaTheme="minorEastAsia" w:hAnsiTheme="minorHAnsi" w:cstheme="minorBidi"/>
            <w:sz w:val="22"/>
            <w:szCs w:val="22"/>
            <w:lang w:val="es-ES"/>
          </w:rPr>
          <w:tab/>
        </w:r>
        <w:r w:rsidR="00746602" w:rsidRPr="00B3245D">
          <w:rPr>
            <w:rStyle w:val="Hipervnculo"/>
          </w:rPr>
          <w:t>Comparación de resultados con HEAL</w:t>
        </w:r>
        <w:r w:rsidR="00746602">
          <w:rPr>
            <w:webHidden/>
          </w:rPr>
          <w:tab/>
        </w:r>
        <w:r w:rsidR="00746602">
          <w:rPr>
            <w:webHidden/>
          </w:rPr>
          <w:fldChar w:fldCharType="begin"/>
        </w:r>
        <w:r w:rsidR="00746602">
          <w:rPr>
            <w:webHidden/>
          </w:rPr>
          <w:instrText xml:space="preserve"> PAGEREF _Toc455417076 \h </w:instrText>
        </w:r>
        <w:r w:rsidR="00746602">
          <w:rPr>
            <w:webHidden/>
          </w:rPr>
        </w:r>
        <w:r w:rsidR="00746602">
          <w:rPr>
            <w:webHidden/>
          </w:rPr>
          <w:fldChar w:fldCharType="separate"/>
        </w:r>
        <w:r w:rsidR="00746602">
          <w:rPr>
            <w:webHidden/>
          </w:rPr>
          <w:t>38</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77" w:history="1">
        <w:r w:rsidR="00746602" w:rsidRPr="00B3245D">
          <w:rPr>
            <w:rStyle w:val="Hipervnculo"/>
          </w:rPr>
          <w:t>3.4.1</w:t>
        </w:r>
        <w:r w:rsidR="00746602">
          <w:rPr>
            <w:rFonts w:asciiTheme="minorHAnsi" w:eastAsiaTheme="minorEastAsia" w:hAnsiTheme="minorHAnsi" w:cstheme="minorBidi"/>
            <w:sz w:val="22"/>
            <w:szCs w:val="22"/>
            <w:lang w:val="es-ES"/>
          </w:rPr>
          <w:tab/>
        </w:r>
        <w:r w:rsidR="00746602" w:rsidRPr="00B3245D">
          <w:rPr>
            <w:rStyle w:val="Hipervnculo"/>
          </w:rPr>
          <w:t>Melanoma</w:t>
        </w:r>
        <w:r w:rsidR="00746602">
          <w:rPr>
            <w:webHidden/>
          </w:rPr>
          <w:tab/>
        </w:r>
        <w:r w:rsidR="00746602">
          <w:rPr>
            <w:webHidden/>
          </w:rPr>
          <w:fldChar w:fldCharType="begin"/>
        </w:r>
        <w:r w:rsidR="00746602">
          <w:rPr>
            <w:webHidden/>
          </w:rPr>
          <w:instrText xml:space="preserve"> PAGEREF _Toc455417077 \h </w:instrText>
        </w:r>
        <w:r w:rsidR="00746602">
          <w:rPr>
            <w:webHidden/>
          </w:rPr>
        </w:r>
        <w:r w:rsidR="00746602">
          <w:rPr>
            <w:webHidden/>
          </w:rPr>
          <w:fldChar w:fldCharType="separate"/>
        </w:r>
        <w:r w:rsidR="00746602">
          <w:rPr>
            <w:webHidden/>
          </w:rPr>
          <w:t>38</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78" w:history="1">
        <w:r w:rsidR="00746602" w:rsidRPr="00B3245D">
          <w:rPr>
            <w:rStyle w:val="Hipervnculo"/>
          </w:rPr>
          <w:t>3.4.2</w:t>
        </w:r>
        <w:r w:rsidR="00746602">
          <w:rPr>
            <w:rFonts w:asciiTheme="minorHAnsi" w:eastAsiaTheme="minorEastAsia" w:hAnsiTheme="minorHAnsi" w:cstheme="minorBidi"/>
            <w:sz w:val="22"/>
            <w:szCs w:val="22"/>
            <w:lang w:val="es-ES"/>
          </w:rPr>
          <w:tab/>
        </w:r>
        <w:r w:rsidR="00746602" w:rsidRPr="00B3245D">
          <w:rPr>
            <w:rStyle w:val="Hipervnculo"/>
          </w:rPr>
          <w:t>Cáncer de pulmón</w:t>
        </w:r>
        <w:r w:rsidR="00746602">
          <w:rPr>
            <w:webHidden/>
          </w:rPr>
          <w:tab/>
        </w:r>
        <w:r w:rsidR="00746602">
          <w:rPr>
            <w:webHidden/>
          </w:rPr>
          <w:fldChar w:fldCharType="begin"/>
        </w:r>
        <w:r w:rsidR="00746602">
          <w:rPr>
            <w:webHidden/>
          </w:rPr>
          <w:instrText xml:space="preserve"> PAGEREF _Toc455417078 \h </w:instrText>
        </w:r>
        <w:r w:rsidR="00746602">
          <w:rPr>
            <w:webHidden/>
          </w:rPr>
        </w:r>
        <w:r w:rsidR="00746602">
          <w:rPr>
            <w:webHidden/>
          </w:rPr>
          <w:fldChar w:fldCharType="separate"/>
        </w:r>
        <w:r w:rsidR="00746602">
          <w:rPr>
            <w:webHidden/>
          </w:rPr>
          <w:t>39</w:t>
        </w:r>
        <w:r w:rsidR="00746602">
          <w:rPr>
            <w:webHidden/>
          </w:rPr>
          <w:fldChar w:fldCharType="end"/>
        </w:r>
      </w:hyperlink>
    </w:p>
    <w:p w:rsidR="00746602" w:rsidRDefault="00456D8F">
      <w:pPr>
        <w:pStyle w:val="TDC4"/>
        <w:rPr>
          <w:rFonts w:asciiTheme="minorHAnsi" w:eastAsiaTheme="minorEastAsia" w:hAnsiTheme="minorHAnsi" w:cstheme="minorBidi"/>
          <w:sz w:val="22"/>
          <w:szCs w:val="22"/>
          <w:lang w:val="es-ES"/>
        </w:rPr>
      </w:pPr>
      <w:hyperlink w:anchor="_Toc455417079" w:history="1">
        <w:r w:rsidR="00746602" w:rsidRPr="00B3245D">
          <w:rPr>
            <w:rStyle w:val="Hipervnculo"/>
          </w:rPr>
          <w:t>3.4.3</w:t>
        </w:r>
        <w:r w:rsidR="00746602">
          <w:rPr>
            <w:rFonts w:asciiTheme="minorHAnsi" w:eastAsiaTheme="minorEastAsia" w:hAnsiTheme="minorHAnsi" w:cstheme="minorBidi"/>
            <w:sz w:val="22"/>
            <w:szCs w:val="22"/>
            <w:lang w:val="es-ES"/>
          </w:rPr>
          <w:tab/>
        </w:r>
        <w:r w:rsidR="00746602" w:rsidRPr="00B3245D">
          <w:rPr>
            <w:rStyle w:val="Hipervnculo"/>
          </w:rPr>
          <w:t>Cáncer de mama</w:t>
        </w:r>
        <w:r w:rsidR="00746602">
          <w:rPr>
            <w:webHidden/>
          </w:rPr>
          <w:tab/>
        </w:r>
        <w:r w:rsidR="00746602">
          <w:rPr>
            <w:webHidden/>
          </w:rPr>
          <w:fldChar w:fldCharType="begin"/>
        </w:r>
        <w:r w:rsidR="00746602">
          <w:rPr>
            <w:webHidden/>
          </w:rPr>
          <w:instrText xml:space="preserve"> PAGEREF _Toc455417079 \h </w:instrText>
        </w:r>
        <w:r w:rsidR="00746602">
          <w:rPr>
            <w:webHidden/>
          </w:rPr>
        </w:r>
        <w:r w:rsidR="00746602">
          <w:rPr>
            <w:webHidden/>
          </w:rPr>
          <w:fldChar w:fldCharType="separate"/>
        </w:r>
        <w:r w:rsidR="00746602">
          <w:rPr>
            <w:webHidden/>
          </w:rPr>
          <w:t>40</w:t>
        </w:r>
        <w:r w:rsidR="00746602">
          <w:rPr>
            <w:webHidden/>
          </w:rPr>
          <w:fldChar w:fldCharType="end"/>
        </w:r>
      </w:hyperlink>
    </w:p>
    <w:p w:rsidR="00746602" w:rsidRDefault="00456D8F">
      <w:pPr>
        <w:pStyle w:val="TDC2"/>
        <w:rPr>
          <w:rFonts w:asciiTheme="minorHAnsi" w:eastAsiaTheme="minorEastAsia" w:hAnsiTheme="minorHAnsi" w:cstheme="minorBidi"/>
          <w:b w:val="0"/>
          <w:noProof/>
          <w:sz w:val="22"/>
          <w:szCs w:val="22"/>
          <w:lang w:val="es-ES"/>
        </w:rPr>
      </w:pPr>
      <w:hyperlink w:anchor="_Toc455417080" w:history="1">
        <w:r w:rsidR="00746602" w:rsidRPr="00B3245D">
          <w:rPr>
            <w:rStyle w:val="Hipervnculo"/>
            <w:noProof/>
          </w:rPr>
          <w:t>Capítulo 4. Conclusiones y líneas futuras</w:t>
        </w:r>
        <w:r w:rsidR="00746602">
          <w:rPr>
            <w:noProof/>
            <w:webHidden/>
          </w:rPr>
          <w:tab/>
        </w:r>
        <w:r w:rsidR="00746602">
          <w:rPr>
            <w:noProof/>
            <w:webHidden/>
          </w:rPr>
          <w:fldChar w:fldCharType="begin"/>
        </w:r>
        <w:r w:rsidR="00746602">
          <w:rPr>
            <w:noProof/>
            <w:webHidden/>
          </w:rPr>
          <w:instrText xml:space="preserve"> PAGEREF _Toc455417080 \h </w:instrText>
        </w:r>
        <w:r w:rsidR="00746602">
          <w:rPr>
            <w:noProof/>
            <w:webHidden/>
          </w:rPr>
        </w:r>
        <w:r w:rsidR="00746602">
          <w:rPr>
            <w:noProof/>
            <w:webHidden/>
          </w:rPr>
          <w:fldChar w:fldCharType="separate"/>
        </w:r>
        <w:r w:rsidR="00746602">
          <w:rPr>
            <w:noProof/>
            <w:webHidden/>
          </w:rPr>
          <w:t>41</w:t>
        </w:r>
        <w:r w:rsidR="00746602">
          <w:rPr>
            <w:noProof/>
            <w:webHidden/>
          </w:rPr>
          <w:fldChar w:fldCharType="end"/>
        </w:r>
      </w:hyperlink>
    </w:p>
    <w:p w:rsidR="00746602" w:rsidRDefault="00456D8F">
      <w:pPr>
        <w:pStyle w:val="TDC2"/>
        <w:rPr>
          <w:rFonts w:asciiTheme="minorHAnsi" w:eastAsiaTheme="minorEastAsia" w:hAnsiTheme="minorHAnsi" w:cstheme="minorBidi"/>
          <w:b w:val="0"/>
          <w:noProof/>
          <w:sz w:val="22"/>
          <w:szCs w:val="22"/>
          <w:lang w:val="es-ES"/>
        </w:rPr>
      </w:pPr>
      <w:hyperlink w:anchor="_Toc455417081" w:history="1">
        <w:r w:rsidR="00746602" w:rsidRPr="00B3245D">
          <w:rPr>
            <w:rStyle w:val="Hipervnculo"/>
            <w:noProof/>
            <w:lang w:val="en-US"/>
          </w:rPr>
          <w:t>Capítulo 5. Summary and Conclusions</w:t>
        </w:r>
        <w:r w:rsidR="00746602">
          <w:rPr>
            <w:noProof/>
            <w:webHidden/>
          </w:rPr>
          <w:tab/>
        </w:r>
        <w:r w:rsidR="00746602">
          <w:rPr>
            <w:noProof/>
            <w:webHidden/>
          </w:rPr>
          <w:fldChar w:fldCharType="begin"/>
        </w:r>
        <w:r w:rsidR="00746602">
          <w:rPr>
            <w:noProof/>
            <w:webHidden/>
          </w:rPr>
          <w:instrText xml:space="preserve"> PAGEREF _Toc455417081 \h </w:instrText>
        </w:r>
        <w:r w:rsidR="00746602">
          <w:rPr>
            <w:noProof/>
            <w:webHidden/>
          </w:rPr>
        </w:r>
        <w:r w:rsidR="00746602">
          <w:rPr>
            <w:noProof/>
            <w:webHidden/>
          </w:rPr>
          <w:fldChar w:fldCharType="separate"/>
        </w:r>
        <w:r w:rsidR="00746602">
          <w:rPr>
            <w:noProof/>
            <w:webHidden/>
          </w:rPr>
          <w:t>42</w:t>
        </w:r>
        <w:r w:rsidR="00746602">
          <w:rPr>
            <w:noProof/>
            <w:webHidden/>
          </w:rPr>
          <w:fldChar w:fldCharType="end"/>
        </w:r>
      </w:hyperlink>
    </w:p>
    <w:p w:rsidR="00746602" w:rsidRDefault="00456D8F">
      <w:pPr>
        <w:pStyle w:val="TDC2"/>
        <w:rPr>
          <w:rFonts w:asciiTheme="minorHAnsi" w:eastAsiaTheme="minorEastAsia" w:hAnsiTheme="minorHAnsi" w:cstheme="minorBidi"/>
          <w:b w:val="0"/>
          <w:noProof/>
          <w:sz w:val="22"/>
          <w:szCs w:val="22"/>
          <w:lang w:val="es-ES"/>
        </w:rPr>
      </w:pPr>
      <w:hyperlink w:anchor="_Toc455417082" w:history="1">
        <w:r w:rsidR="00746602" w:rsidRPr="00B3245D">
          <w:rPr>
            <w:rStyle w:val="Hipervnculo"/>
            <w:noProof/>
          </w:rPr>
          <w:t>Capítulo 6. Presupuesto</w:t>
        </w:r>
        <w:r w:rsidR="00746602">
          <w:rPr>
            <w:noProof/>
            <w:webHidden/>
          </w:rPr>
          <w:tab/>
        </w:r>
        <w:r w:rsidR="00746602">
          <w:rPr>
            <w:noProof/>
            <w:webHidden/>
          </w:rPr>
          <w:fldChar w:fldCharType="begin"/>
        </w:r>
        <w:r w:rsidR="00746602">
          <w:rPr>
            <w:noProof/>
            <w:webHidden/>
          </w:rPr>
          <w:instrText xml:space="preserve"> PAGEREF _Toc455417082 \h </w:instrText>
        </w:r>
        <w:r w:rsidR="00746602">
          <w:rPr>
            <w:noProof/>
            <w:webHidden/>
          </w:rPr>
        </w:r>
        <w:r w:rsidR="00746602">
          <w:rPr>
            <w:noProof/>
            <w:webHidden/>
          </w:rPr>
          <w:fldChar w:fldCharType="separate"/>
        </w:r>
        <w:r w:rsidR="00746602">
          <w:rPr>
            <w:noProof/>
            <w:webHidden/>
          </w:rPr>
          <w:t>43</w:t>
        </w:r>
        <w:r w:rsidR="00746602">
          <w:rPr>
            <w:noProof/>
            <w:webHidden/>
          </w:rPr>
          <w:fldChar w:fldCharType="end"/>
        </w:r>
      </w:hyperlink>
    </w:p>
    <w:p w:rsidR="00746602" w:rsidRDefault="00456D8F">
      <w:pPr>
        <w:pStyle w:val="TDC3"/>
        <w:rPr>
          <w:rFonts w:asciiTheme="minorHAnsi" w:eastAsiaTheme="minorEastAsia" w:hAnsiTheme="minorHAnsi" w:cstheme="minorBidi"/>
          <w:sz w:val="22"/>
          <w:szCs w:val="22"/>
          <w:lang w:val="es-ES"/>
        </w:rPr>
      </w:pPr>
      <w:hyperlink w:anchor="_Toc455417083" w:history="1">
        <w:r w:rsidR="00746602" w:rsidRPr="00B3245D">
          <w:rPr>
            <w:rStyle w:val="Hipervnculo"/>
          </w:rPr>
          <w:t>6.1</w:t>
        </w:r>
        <w:r w:rsidR="00746602">
          <w:rPr>
            <w:rFonts w:asciiTheme="minorHAnsi" w:eastAsiaTheme="minorEastAsia" w:hAnsiTheme="minorHAnsi" w:cstheme="minorBidi"/>
            <w:sz w:val="22"/>
            <w:szCs w:val="22"/>
            <w:lang w:val="es-ES"/>
          </w:rPr>
          <w:tab/>
        </w:r>
        <w:r w:rsidR="00746602" w:rsidRPr="00B3245D">
          <w:rPr>
            <w:rStyle w:val="Hipervnculo"/>
          </w:rPr>
          <w:t>Conceptos</w:t>
        </w:r>
        <w:r w:rsidR="00746602">
          <w:rPr>
            <w:webHidden/>
          </w:rPr>
          <w:tab/>
        </w:r>
        <w:r w:rsidR="00746602">
          <w:rPr>
            <w:webHidden/>
          </w:rPr>
          <w:fldChar w:fldCharType="begin"/>
        </w:r>
        <w:r w:rsidR="00746602">
          <w:rPr>
            <w:webHidden/>
          </w:rPr>
          <w:instrText xml:space="preserve"> PAGEREF _Toc455417083 \h </w:instrText>
        </w:r>
        <w:r w:rsidR="00746602">
          <w:rPr>
            <w:webHidden/>
          </w:rPr>
        </w:r>
        <w:r w:rsidR="00746602">
          <w:rPr>
            <w:webHidden/>
          </w:rPr>
          <w:fldChar w:fldCharType="separate"/>
        </w:r>
        <w:r w:rsidR="00746602">
          <w:rPr>
            <w:webHidden/>
          </w:rPr>
          <w:t>43</w:t>
        </w:r>
        <w:r w:rsidR="00746602">
          <w:rPr>
            <w:webHidden/>
          </w:rPr>
          <w:fldChar w:fldCharType="end"/>
        </w:r>
      </w:hyperlink>
    </w:p>
    <w:p w:rsidR="00746602" w:rsidRDefault="00456D8F">
      <w:pPr>
        <w:pStyle w:val="TDC2"/>
        <w:rPr>
          <w:rFonts w:asciiTheme="minorHAnsi" w:eastAsiaTheme="minorEastAsia" w:hAnsiTheme="minorHAnsi" w:cstheme="minorBidi"/>
          <w:b w:val="0"/>
          <w:noProof/>
          <w:sz w:val="22"/>
          <w:szCs w:val="22"/>
          <w:lang w:val="es-ES"/>
        </w:rPr>
      </w:pPr>
      <w:hyperlink w:anchor="_Toc455417084" w:history="1">
        <w:r w:rsidR="00746602" w:rsidRPr="00B3245D">
          <w:rPr>
            <w:rStyle w:val="Hipervnculo"/>
            <w:noProof/>
            <w:lang w:val="es-ES"/>
          </w:rPr>
          <w:t>Bibliografía</w:t>
        </w:r>
        <w:r w:rsidR="00746602">
          <w:rPr>
            <w:noProof/>
            <w:webHidden/>
          </w:rPr>
          <w:tab/>
        </w:r>
        <w:r w:rsidR="00746602">
          <w:rPr>
            <w:noProof/>
            <w:webHidden/>
          </w:rPr>
          <w:fldChar w:fldCharType="begin"/>
        </w:r>
        <w:r w:rsidR="00746602">
          <w:rPr>
            <w:noProof/>
            <w:webHidden/>
          </w:rPr>
          <w:instrText xml:space="preserve"> PAGEREF _Toc455417084 \h </w:instrText>
        </w:r>
        <w:r w:rsidR="00746602">
          <w:rPr>
            <w:noProof/>
            <w:webHidden/>
          </w:rPr>
        </w:r>
        <w:r w:rsidR="00746602">
          <w:rPr>
            <w:noProof/>
            <w:webHidden/>
          </w:rPr>
          <w:fldChar w:fldCharType="separate"/>
        </w:r>
        <w:r w:rsidR="00746602">
          <w:rPr>
            <w:noProof/>
            <w:webHidden/>
          </w:rPr>
          <w:t>44</w:t>
        </w:r>
        <w:r w:rsidR="00746602">
          <w:rPr>
            <w:noProof/>
            <w:webHidden/>
          </w:rPr>
          <w:fldChar w:fldCharType="end"/>
        </w:r>
      </w:hyperlink>
    </w:p>
    <w:p w:rsidR="00424F37" w:rsidRDefault="000C2135" w:rsidP="009D1756">
      <w:pPr>
        <w:pStyle w:val="Prrafo"/>
        <w:rPr>
          <w:b/>
          <w:color w:val="005893"/>
          <w:szCs w:val="24"/>
        </w:rPr>
      </w:pPr>
      <w:r>
        <w:rPr>
          <w:b/>
          <w:color w:val="005893"/>
          <w:szCs w:val="24"/>
        </w:rPr>
        <w:fldChar w:fldCharType="end"/>
      </w:r>
    </w:p>
    <w:p w:rsidR="00424F37" w:rsidRDefault="00424F37">
      <w:pPr>
        <w:jc w:val="left"/>
        <w:rPr>
          <w:b/>
          <w:color w:val="005893"/>
          <w:szCs w:val="24"/>
        </w:rPr>
      </w:pPr>
      <w:r>
        <w:rPr>
          <w:b/>
          <w:color w:val="005893"/>
          <w:szCs w:val="24"/>
        </w:rPr>
        <w:br w:type="page"/>
      </w:r>
    </w:p>
    <w:p w:rsidR="00DF3CF6" w:rsidRDefault="001765FE" w:rsidP="0000590E">
      <w:pPr>
        <w:pStyle w:val="Ttuloindependiente"/>
      </w:pPr>
      <w:proofErr w:type="spellStart"/>
      <w:r w:rsidRPr="00DF3CF6">
        <w:lastRenderedPageBreak/>
        <w:t>Índice</w:t>
      </w:r>
      <w:proofErr w:type="spellEnd"/>
      <w:r w:rsidRPr="00DF3CF6">
        <w:t xml:space="preserve"> </w:t>
      </w:r>
      <w:r w:rsidR="00DF3CF6">
        <w:t xml:space="preserve">de </w:t>
      </w:r>
      <w:proofErr w:type="spellStart"/>
      <w:r w:rsidR="00DF3CF6">
        <w:t>figuras</w:t>
      </w:r>
      <w:proofErr w:type="spellEnd"/>
    </w:p>
    <w:p w:rsidR="00746602" w:rsidRDefault="00FD13DB">
      <w:pPr>
        <w:pStyle w:val="Tabladeilustraciones"/>
        <w:rPr>
          <w:rFonts w:asciiTheme="minorHAnsi" w:eastAsiaTheme="minorEastAsia" w:hAnsiTheme="minorHAnsi" w:cstheme="minorBidi"/>
          <w:noProof/>
          <w:sz w:val="22"/>
          <w:szCs w:val="22"/>
          <w:lang w:val="es-ES"/>
        </w:rPr>
      </w:pPr>
      <w:r>
        <w:fldChar w:fldCharType="begin"/>
      </w:r>
      <w:r>
        <w:instrText xml:space="preserve"> TOC \h \z \c "Figura" </w:instrText>
      </w:r>
      <w:r>
        <w:fldChar w:fldCharType="separate"/>
      </w:r>
      <w:hyperlink w:anchor="_Toc455417147" w:history="1">
        <w:r w:rsidR="00746602" w:rsidRPr="00B46149">
          <w:rPr>
            <w:rStyle w:val="Hipervnculo"/>
            <w:noProof/>
          </w:rPr>
          <w:t>Figura 2.1. Resultados HEAL cáncer de mama</w:t>
        </w:r>
        <w:r w:rsidR="00746602">
          <w:rPr>
            <w:noProof/>
            <w:webHidden/>
          </w:rPr>
          <w:tab/>
        </w:r>
        <w:r w:rsidR="00746602">
          <w:rPr>
            <w:noProof/>
            <w:webHidden/>
          </w:rPr>
          <w:fldChar w:fldCharType="begin"/>
        </w:r>
        <w:r w:rsidR="00746602">
          <w:rPr>
            <w:noProof/>
            <w:webHidden/>
          </w:rPr>
          <w:instrText xml:space="preserve"> PAGEREF _Toc455417147 \h </w:instrText>
        </w:r>
        <w:r w:rsidR="00746602">
          <w:rPr>
            <w:noProof/>
            <w:webHidden/>
          </w:rPr>
        </w:r>
        <w:r w:rsidR="00746602">
          <w:rPr>
            <w:noProof/>
            <w:webHidden/>
          </w:rPr>
          <w:fldChar w:fldCharType="separate"/>
        </w:r>
        <w:r w:rsidR="00746602">
          <w:rPr>
            <w:noProof/>
            <w:webHidden/>
          </w:rPr>
          <w:t>6</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48" w:history="1">
        <w:r w:rsidR="00746602" w:rsidRPr="00B46149">
          <w:rPr>
            <w:rStyle w:val="Hipervnculo"/>
            <w:noProof/>
          </w:rPr>
          <w:t>Figura 2.2. Resultados HEAL melanoma</w:t>
        </w:r>
        <w:r w:rsidR="00746602">
          <w:rPr>
            <w:noProof/>
            <w:webHidden/>
          </w:rPr>
          <w:tab/>
        </w:r>
        <w:r w:rsidR="00746602">
          <w:rPr>
            <w:noProof/>
            <w:webHidden/>
          </w:rPr>
          <w:fldChar w:fldCharType="begin"/>
        </w:r>
        <w:r w:rsidR="00746602">
          <w:rPr>
            <w:noProof/>
            <w:webHidden/>
          </w:rPr>
          <w:instrText xml:space="preserve"> PAGEREF _Toc455417148 \h </w:instrText>
        </w:r>
        <w:r w:rsidR="00746602">
          <w:rPr>
            <w:noProof/>
            <w:webHidden/>
          </w:rPr>
        </w:r>
        <w:r w:rsidR="00746602">
          <w:rPr>
            <w:noProof/>
            <w:webHidden/>
          </w:rPr>
          <w:fldChar w:fldCharType="separate"/>
        </w:r>
        <w:r w:rsidR="00746602">
          <w:rPr>
            <w:noProof/>
            <w:webHidden/>
          </w:rPr>
          <w:t>7</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49" w:history="1">
        <w:r w:rsidR="00746602" w:rsidRPr="00B46149">
          <w:rPr>
            <w:rStyle w:val="Hipervnculo"/>
            <w:noProof/>
          </w:rPr>
          <w:t>Figura 2.3. Resultados HEAL cáncer de pulmón</w:t>
        </w:r>
        <w:r w:rsidR="00746602">
          <w:rPr>
            <w:noProof/>
            <w:webHidden/>
          </w:rPr>
          <w:tab/>
        </w:r>
        <w:r w:rsidR="00746602">
          <w:rPr>
            <w:noProof/>
            <w:webHidden/>
          </w:rPr>
          <w:fldChar w:fldCharType="begin"/>
        </w:r>
        <w:r w:rsidR="00746602">
          <w:rPr>
            <w:noProof/>
            <w:webHidden/>
          </w:rPr>
          <w:instrText xml:space="preserve"> PAGEREF _Toc455417149 \h </w:instrText>
        </w:r>
        <w:r w:rsidR="00746602">
          <w:rPr>
            <w:noProof/>
            <w:webHidden/>
          </w:rPr>
        </w:r>
        <w:r w:rsidR="00746602">
          <w:rPr>
            <w:noProof/>
            <w:webHidden/>
          </w:rPr>
          <w:fldChar w:fldCharType="separate"/>
        </w:r>
        <w:r w:rsidR="00746602">
          <w:rPr>
            <w:noProof/>
            <w:webHidden/>
          </w:rPr>
          <w:t>7</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50" w:history="1">
        <w:r w:rsidR="00746602" w:rsidRPr="00B46149">
          <w:rPr>
            <w:rStyle w:val="Hipervnculo"/>
            <w:noProof/>
          </w:rPr>
          <w:t>Figura 2.4.Clasificación de Algoritmos de Azure</w:t>
        </w:r>
        <w:r w:rsidR="00746602">
          <w:rPr>
            <w:noProof/>
            <w:webHidden/>
          </w:rPr>
          <w:tab/>
        </w:r>
        <w:r w:rsidR="00746602">
          <w:rPr>
            <w:noProof/>
            <w:webHidden/>
          </w:rPr>
          <w:fldChar w:fldCharType="begin"/>
        </w:r>
        <w:r w:rsidR="00746602">
          <w:rPr>
            <w:noProof/>
            <w:webHidden/>
          </w:rPr>
          <w:instrText xml:space="preserve"> PAGEREF _Toc455417150 \h </w:instrText>
        </w:r>
        <w:r w:rsidR="00746602">
          <w:rPr>
            <w:noProof/>
            <w:webHidden/>
          </w:rPr>
        </w:r>
        <w:r w:rsidR="00746602">
          <w:rPr>
            <w:noProof/>
            <w:webHidden/>
          </w:rPr>
          <w:fldChar w:fldCharType="separate"/>
        </w:r>
        <w:r w:rsidR="00746602">
          <w:rPr>
            <w:noProof/>
            <w:webHidden/>
          </w:rPr>
          <w:t>9</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51" w:history="1">
        <w:r w:rsidR="00746602" w:rsidRPr="00B46149">
          <w:rPr>
            <w:rStyle w:val="Hipervnculo"/>
            <w:noProof/>
          </w:rPr>
          <w:t>Figura 2.5. Árbol de decisión</w:t>
        </w:r>
        <w:r w:rsidR="00746602">
          <w:rPr>
            <w:noProof/>
            <w:webHidden/>
          </w:rPr>
          <w:tab/>
        </w:r>
        <w:r w:rsidR="00746602">
          <w:rPr>
            <w:noProof/>
            <w:webHidden/>
          </w:rPr>
          <w:fldChar w:fldCharType="begin"/>
        </w:r>
        <w:r w:rsidR="00746602">
          <w:rPr>
            <w:noProof/>
            <w:webHidden/>
          </w:rPr>
          <w:instrText xml:space="preserve"> PAGEREF _Toc455417151 \h </w:instrText>
        </w:r>
        <w:r w:rsidR="00746602">
          <w:rPr>
            <w:noProof/>
            <w:webHidden/>
          </w:rPr>
        </w:r>
        <w:r w:rsidR="00746602">
          <w:rPr>
            <w:noProof/>
            <w:webHidden/>
          </w:rPr>
          <w:fldChar w:fldCharType="separate"/>
        </w:r>
        <w:r w:rsidR="00746602">
          <w:rPr>
            <w:noProof/>
            <w:webHidden/>
          </w:rPr>
          <w:t>11</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52" w:history="1">
        <w:r w:rsidR="00746602" w:rsidRPr="00B46149">
          <w:rPr>
            <w:rStyle w:val="Hipervnculo"/>
            <w:noProof/>
          </w:rPr>
          <w:t xml:space="preserve">Figura 2.6. </w:t>
        </w:r>
        <w:r w:rsidR="00746602" w:rsidRPr="00B46149">
          <w:rPr>
            <w:rStyle w:val="Hipervnculo"/>
            <w:noProof/>
            <w:shd w:val="clear" w:color="auto" w:fill="FFFFFF"/>
          </w:rPr>
          <w:t>Grafo acíclico dirigido</w:t>
        </w:r>
        <w:r w:rsidR="00746602">
          <w:rPr>
            <w:noProof/>
            <w:webHidden/>
          </w:rPr>
          <w:tab/>
        </w:r>
        <w:r w:rsidR="00746602">
          <w:rPr>
            <w:noProof/>
            <w:webHidden/>
          </w:rPr>
          <w:fldChar w:fldCharType="begin"/>
        </w:r>
        <w:r w:rsidR="00746602">
          <w:rPr>
            <w:noProof/>
            <w:webHidden/>
          </w:rPr>
          <w:instrText xml:space="preserve"> PAGEREF _Toc455417152 \h </w:instrText>
        </w:r>
        <w:r w:rsidR="00746602">
          <w:rPr>
            <w:noProof/>
            <w:webHidden/>
          </w:rPr>
        </w:r>
        <w:r w:rsidR="00746602">
          <w:rPr>
            <w:noProof/>
            <w:webHidden/>
          </w:rPr>
          <w:fldChar w:fldCharType="separate"/>
        </w:r>
        <w:r w:rsidR="00746602">
          <w:rPr>
            <w:noProof/>
            <w:webHidden/>
          </w:rPr>
          <w:t>11</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53" w:history="1">
        <w:r w:rsidR="00746602" w:rsidRPr="00B46149">
          <w:rPr>
            <w:rStyle w:val="Hipervnculo"/>
            <w:noProof/>
          </w:rPr>
          <w:t xml:space="preserve">Figura 2.7. </w:t>
        </w:r>
        <w:r w:rsidR="00746602" w:rsidRPr="00B46149">
          <w:rPr>
            <w:rStyle w:val="Hipervnculo"/>
            <w:noProof/>
            <w:shd w:val="clear" w:color="auto" w:fill="FFFFFF"/>
          </w:rPr>
          <w:t>Grafo uso de Azure ML</w:t>
        </w:r>
        <w:r w:rsidR="00746602">
          <w:rPr>
            <w:noProof/>
            <w:webHidden/>
          </w:rPr>
          <w:tab/>
        </w:r>
        <w:r w:rsidR="00746602">
          <w:rPr>
            <w:noProof/>
            <w:webHidden/>
          </w:rPr>
          <w:fldChar w:fldCharType="begin"/>
        </w:r>
        <w:r w:rsidR="00746602">
          <w:rPr>
            <w:noProof/>
            <w:webHidden/>
          </w:rPr>
          <w:instrText xml:space="preserve"> PAGEREF _Toc455417153 \h </w:instrText>
        </w:r>
        <w:r w:rsidR="00746602">
          <w:rPr>
            <w:noProof/>
            <w:webHidden/>
          </w:rPr>
        </w:r>
        <w:r w:rsidR="00746602">
          <w:rPr>
            <w:noProof/>
            <w:webHidden/>
          </w:rPr>
          <w:fldChar w:fldCharType="separate"/>
        </w:r>
        <w:r w:rsidR="00746602">
          <w:rPr>
            <w:noProof/>
            <w:webHidden/>
          </w:rPr>
          <w:t>12</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54" w:history="1">
        <w:r w:rsidR="00746602" w:rsidRPr="00B46149">
          <w:rPr>
            <w:rStyle w:val="Hipervnculo"/>
            <w:noProof/>
          </w:rPr>
          <w:t xml:space="preserve">Figura 2.8. </w:t>
        </w:r>
        <w:r w:rsidR="00746602" w:rsidRPr="00B46149">
          <w:rPr>
            <w:rStyle w:val="Hipervnculo"/>
            <w:noProof/>
            <w:shd w:val="clear" w:color="auto" w:fill="FFFFFF"/>
          </w:rPr>
          <w:t>Ejemplo resultados Azure</w:t>
        </w:r>
        <w:r w:rsidR="00746602">
          <w:rPr>
            <w:noProof/>
            <w:webHidden/>
          </w:rPr>
          <w:tab/>
        </w:r>
        <w:r w:rsidR="00746602">
          <w:rPr>
            <w:noProof/>
            <w:webHidden/>
          </w:rPr>
          <w:fldChar w:fldCharType="begin"/>
        </w:r>
        <w:r w:rsidR="00746602">
          <w:rPr>
            <w:noProof/>
            <w:webHidden/>
          </w:rPr>
          <w:instrText xml:space="preserve"> PAGEREF _Toc455417154 \h </w:instrText>
        </w:r>
        <w:r w:rsidR="00746602">
          <w:rPr>
            <w:noProof/>
            <w:webHidden/>
          </w:rPr>
        </w:r>
        <w:r w:rsidR="00746602">
          <w:rPr>
            <w:noProof/>
            <w:webHidden/>
          </w:rPr>
          <w:fldChar w:fldCharType="separate"/>
        </w:r>
        <w:r w:rsidR="00746602">
          <w:rPr>
            <w:noProof/>
            <w:webHidden/>
          </w:rPr>
          <w:t>12</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55" w:history="1">
        <w:r w:rsidR="00746602" w:rsidRPr="00B46149">
          <w:rPr>
            <w:rStyle w:val="Hipervnculo"/>
            <w:noProof/>
          </w:rPr>
          <w:t xml:space="preserve">Figura 2.9. </w:t>
        </w:r>
        <w:r w:rsidR="00746602" w:rsidRPr="00B46149">
          <w:rPr>
            <w:rStyle w:val="Hipervnculo"/>
            <w:noProof/>
            <w:shd w:val="clear" w:color="auto" w:fill="FFFFFF"/>
          </w:rPr>
          <w:t>Ejemplo gráfica curva ROC Azure</w:t>
        </w:r>
        <w:r w:rsidR="00746602">
          <w:rPr>
            <w:noProof/>
            <w:webHidden/>
          </w:rPr>
          <w:tab/>
        </w:r>
        <w:r w:rsidR="00746602">
          <w:rPr>
            <w:noProof/>
            <w:webHidden/>
          </w:rPr>
          <w:fldChar w:fldCharType="begin"/>
        </w:r>
        <w:r w:rsidR="00746602">
          <w:rPr>
            <w:noProof/>
            <w:webHidden/>
          </w:rPr>
          <w:instrText xml:space="preserve"> PAGEREF _Toc455417155 \h </w:instrText>
        </w:r>
        <w:r w:rsidR="00746602">
          <w:rPr>
            <w:noProof/>
            <w:webHidden/>
          </w:rPr>
        </w:r>
        <w:r w:rsidR="00746602">
          <w:rPr>
            <w:noProof/>
            <w:webHidden/>
          </w:rPr>
          <w:fldChar w:fldCharType="separate"/>
        </w:r>
        <w:r w:rsidR="00746602">
          <w:rPr>
            <w:noProof/>
            <w:webHidden/>
          </w:rPr>
          <w:t>13</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56" w:history="1">
        <w:r w:rsidR="00746602" w:rsidRPr="00B46149">
          <w:rPr>
            <w:rStyle w:val="Hipervnculo"/>
            <w:noProof/>
          </w:rPr>
          <w:t>Figura 2.10. Azure ML módulo evaluador.</w:t>
        </w:r>
        <w:r w:rsidR="00746602">
          <w:rPr>
            <w:noProof/>
            <w:webHidden/>
          </w:rPr>
          <w:tab/>
        </w:r>
        <w:r w:rsidR="00746602">
          <w:rPr>
            <w:noProof/>
            <w:webHidden/>
          </w:rPr>
          <w:fldChar w:fldCharType="begin"/>
        </w:r>
        <w:r w:rsidR="00746602">
          <w:rPr>
            <w:noProof/>
            <w:webHidden/>
          </w:rPr>
          <w:instrText xml:space="preserve"> PAGEREF _Toc455417156 \h </w:instrText>
        </w:r>
        <w:r w:rsidR="00746602">
          <w:rPr>
            <w:noProof/>
            <w:webHidden/>
          </w:rPr>
        </w:r>
        <w:r w:rsidR="00746602">
          <w:rPr>
            <w:noProof/>
            <w:webHidden/>
          </w:rPr>
          <w:fldChar w:fldCharType="separate"/>
        </w:r>
        <w:r w:rsidR="00746602">
          <w:rPr>
            <w:noProof/>
            <w:webHidden/>
          </w:rPr>
          <w:t>14</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57" w:history="1">
        <w:r w:rsidR="00746602" w:rsidRPr="00B46149">
          <w:rPr>
            <w:rStyle w:val="Hipervnculo"/>
            <w:noProof/>
          </w:rPr>
          <w:t xml:space="preserve">Figura 2.11. </w:t>
        </w:r>
        <w:r w:rsidR="00746602" w:rsidRPr="00B46149">
          <w:rPr>
            <w:rStyle w:val="Hipervnculo"/>
            <w:noProof/>
            <w:shd w:val="clear" w:color="auto" w:fill="FFFFFF"/>
          </w:rPr>
          <w:t>Ejemplo gráfica P/R Azure</w:t>
        </w:r>
        <w:r w:rsidR="00746602">
          <w:rPr>
            <w:noProof/>
            <w:webHidden/>
          </w:rPr>
          <w:tab/>
        </w:r>
        <w:r w:rsidR="00746602">
          <w:rPr>
            <w:noProof/>
            <w:webHidden/>
          </w:rPr>
          <w:fldChar w:fldCharType="begin"/>
        </w:r>
        <w:r w:rsidR="00746602">
          <w:rPr>
            <w:noProof/>
            <w:webHidden/>
          </w:rPr>
          <w:instrText xml:space="preserve"> PAGEREF _Toc455417157 \h </w:instrText>
        </w:r>
        <w:r w:rsidR="00746602">
          <w:rPr>
            <w:noProof/>
            <w:webHidden/>
          </w:rPr>
        </w:r>
        <w:r w:rsidR="00746602">
          <w:rPr>
            <w:noProof/>
            <w:webHidden/>
          </w:rPr>
          <w:fldChar w:fldCharType="separate"/>
        </w:r>
        <w:r w:rsidR="00746602">
          <w:rPr>
            <w:noProof/>
            <w:webHidden/>
          </w:rPr>
          <w:t>14</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58" w:history="1">
        <w:r w:rsidR="00746602" w:rsidRPr="00B46149">
          <w:rPr>
            <w:rStyle w:val="Hipervnculo"/>
            <w:noProof/>
          </w:rPr>
          <w:t>Figura 3.1. Esquema de las pruebas.</w:t>
        </w:r>
        <w:r w:rsidR="00746602">
          <w:rPr>
            <w:noProof/>
            <w:webHidden/>
          </w:rPr>
          <w:tab/>
        </w:r>
        <w:r w:rsidR="00746602">
          <w:rPr>
            <w:noProof/>
            <w:webHidden/>
          </w:rPr>
          <w:fldChar w:fldCharType="begin"/>
        </w:r>
        <w:r w:rsidR="00746602">
          <w:rPr>
            <w:noProof/>
            <w:webHidden/>
          </w:rPr>
          <w:instrText xml:space="preserve"> PAGEREF _Toc455417158 \h </w:instrText>
        </w:r>
        <w:r w:rsidR="00746602">
          <w:rPr>
            <w:noProof/>
            <w:webHidden/>
          </w:rPr>
        </w:r>
        <w:r w:rsidR="00746602">
          <w:rPr>
            <w:noProof/>
            <w:webHidden/>
          </w:rPr>
          <w:fldChar w:fldCharType="separate"/>
        </w:r>
        <w:r w:rsidR="00746602">
          <w:rPr>
            <w:noProof/>
            <w:webHidden/>
          </w:rPr>
          <w:t>16</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59" w:history="1">
        <w:r w:rsidR="00746602" w:rsidRPr="00B46149">
          <w:rPr>
            <w:rStyle w:val="Hipervnculo"/>
            <w:noProof/>
          </w:rPr>
          <w:t>Figura 3.2. Gráfico bloque de prueba en Azure ML.</w:t>
        </w:r>
        <w:r w:rsidR="00746602">
          <w:rPr>
            <w:noProof/>
            <w:webHidden/>
          </w:rPr>
          <w:tab/>
        </w:r>
        <w:r w:rsidR="00746602">
          <w:rPr>
            <w:noProof/>
            <w:webHidden/>
          </w:rPr>
          <w:fldChar w:fldCharType="begin"/>
        </w:r>
        <w:r w:rsidR="00746602">
          <w:rPr>
            <w:noProof/>
            <w:webHidden/>
          </w:rPr>
          <w:instrText xml:space="preserve"> PAGEREF _Toc455417159 \h </w:instrText>
        </w:r>
        <w:r w:rsidR="00746602">
          <w:rPr>
            <w:noProof/>
            <w:webHidden/>
          </w:rPr>
        </w:r>
        <w:r w:rsidR="00746602">
          <w:rPr>
            <w:noProof/>
            <w:webHidden/>
          </w:rPr>
          <w:fldChar w:fldCharType="separate"/>
        </w:r>
        <w:r w:rsidR="00746602">
          <w:rPr>
            <w:noProof/>
            <w:webHidden/>
          </w:rPr>
          <w:t>17</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60" w:history="1">
        <w:r w:rsidR="00746602" w:rsidRPr="00B46149">
          <w:rPr>
            <w:rStyle w:val="Hipervnculo"/>
            <w:noProof/>
          </w:rPr>
          <w:t>Figura 3.3. Gráficas de los resultados del bloque 4 para el melanoma. (a) Curva ROC. (b) Curva P/R.</w:t>
        </w:r>
        <w:r w:rsidR="00746602">
          <w:rPr>
            <w:noProof/>
            <w:webHidden/>
          </w:rPr>
          <w:tab/>
        </w:r>
        <w:r w:rsidR="00746602">
          <w:rPr>
            <w:noProof/>
            <w:webHidden/>
          </w:rPr>
          <w:fldChar w:fldCharType="begin"/>
        </w:r>
        <w:r w:rsidR="00746602">
          <w:rPr>
            <w:noProof/>
            <w:webHidden/>
          </w:rPr>
          <w:instrText xml:space="preserve"> PAGEREF _Toc455417160 \h </w:instrText>
        </w:r>
        <w:r w:rsidR="00746602">
          <w:rPr>
            <w:noProof/>
            <w:webHidden/>
          </w:rPr>
        </w:r>
        <w:r w:rsidR="00746602">
          <w:rPr>
            <w:noProof/>
            <w:webHidden/>
          </w:rPr>
          <w:fldChar w:fldCharType="separate"/>
        </w:r>
        <w:r w:rsidR="00746602">
          <w:rPr>
            <w:noProof/>
            <w:webHidden/>
          </w:rPr>
          <w:t>19</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61" w:history="1">
        <w:r w:rsidR="00746602" w:rsidRPr="00B46149">
          <w:rPr>
            <w:rStyle w:val="Hipervnculo"/>
            <w:noProof/>
          </w:rPr>
          <w:t>Figura 3.4. Gráficas de los resultados del bloque 4 para el melanoma. (a) Curva ROC. (b) Curva P/R</w:t>
        </w:r>
        <w:r w:rsidR="00746602">
          <w:rPr>
            <w:noProof/>
            <w:webHidden/>
          </w:rPr>
          <w:tab/>
        </w:r>
        <w:r w:rsidR="00746602">
          <w:rPr>
            <w:noProof/>
            <w:webHidden/>
          </w:rPr>
          <w:fldChar w:fldCharType="begin"/>
        </w:r>
        <w:r w:rsidR="00746602">
          <w:rPr>
            <w:noProof/>
            <w:webHidden/>
          </w:rPr>
          <w:instrText xml:space="preserve"> PAGEREF _Toc455417161 \h </w:instrText>
        </w:r>
        <w:r w:rsidR="00746602">
          <w:rPr>
            <w:noProof/>
            <w:webHidden/>
          </w:rPr>
        </w:r>
        <w:r w:rsidR="00746602">
          <w:rPr>
            <w:noProof/>
            <w:webHidden/>
          </w:rPr>
          <w:fldChar w:fldCharType="separate"/>
        </w:r>
        <w:r w:rsidR="00746602">
          <w:rPr>
            <w:noProof/>
            <w:webHidden/>
          </w:rPr>
          <w:t>20</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62" w:history="1">
        <w:r w:rsidR="00746602" w:rsidRPr="00B46149">
          <w:rPr>
            <w:rStyle w:val="Hipervnculo"/>
            <w:noProof/>
          </w:rPr>
          <w:t>Figura 3.5. Gráficas de los resultados del bloque 3 para el melanoma. (a) Curva ROC. (b) Curva P/R.</w:t>
        </w:r>
        <w:r w:rsidR="00746602">
          <w:rPr>
            <w:noProof/>
            <w:webHidden/>
          </w:rPr>
          <w:tab/>
        </w:r>
        <w:r w:rsidR="00746602">
          <w:rPr>
            <w:noProof/>
            <w:webHidden/>
          </w:rPr>
          <w:fldChar w:fldCharType="begin"/>
        </w:r>
        <w:r w:rsidR="00746602">
          <w:rPr>
            <w:noProof/>
            <w:webHidden/>
          </w:rPr>
          <w:instrText xml:space="preserve"> PAGEREF _Toc455417162 \h </w:instrText>
        </w:r>
        <w:r w:rsidR="00746602">
          <w:rPr>
            <w:noProof/>
            <w:webHidden/>
          </w:rPr>
        </w:r>
        <w:r w:rsidR="00746602">
          <w:rPr>
            <w:noProof/>
            <w:webHidden/>
          </w:rPr>
          <w:fldChar w:fldCharType="separate"/>
        </w:r>
        <w:r w:rsidR="00746602">
          <w:rPr>
            <w:noProof/>
            <w:webHidden/>
          </w:rPr>
          <w:t>21</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63" w:history="1">
        <w:r w:rsidR="00746602" w:rsidRPr="00B46149">
          <w:rPr>
            <w:rStyle w:val="Hipervnculo"/>
            <w:noProof/>
          </w:rPr>
          <w:t>Figura 3.6. Gráficas de los resultados del bloque 4 para el melanoma. (a) Curva ROC. (b) Curva P/R.</w:t>
        </w:r>
        <w:r w:rsidR="00746602">
          <w:rPr>
            <w:noProof/>
            <w:webHidden/>
          </w:rPr>
          <w:tab/>
        </w:r>
        <w:r w:rsidR="00746602">
          <w:rPr>
            <w:noProof/>
            <w:webHidden/>
          </w:rPr>
          <w:fldChar w:fldCharType="begin"/>
        </w:r>
        <w:r w:rsidR="00746602">
          <w:rPr>
            <w:noProof/>
            <w:webHidden/>
          </w:rPr>
          <w:instrText xml:space="preserve"> PAGEREF _Toc455417163 \h </w:instrText>
        </w:r>
        <w:r w:rsidR="00746602">
          <w:rPr>
            <w:noProof/>
            <w:webHidden/>
          </w:rPr>
        </w:r>
        <w:r w:rsidR="00746602">
          <w:rPr>
            <w:noProof/>
            <w:webHidden/>
          </w:rPr>
          <w:fldChar w:fldCharType="separate"/>
        </w:r>
        <w:r w:rsidR="00746602">
          <w:rPr>
            <w:noProof/>
            <w:webHidden/>
          </w:rPr>
          <w:t>22</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64" w:history="1">
        <w:r w:rsidR="00746602" w:rsidRPr="00B46149">
          <w:rPr>
            <w:rStyle w:val="Hipervnculo"/>
            <w:noProof/>
          </w:rPr>
          <w:t>Figura 3.7. Gráficas de los resultados del bloque 1 para el cáncer de pulmón. (a) Curva ROC. (b) Curva P/R.</w:t>
        </w:r>
        <w:r w:rsidR="00746602">
          <w:rPr>
            <w:noProof/>
            <w:webHidden/>
          </w:rPr>
          <w:tab/>
        </w:r>
        <w:r w:rsidR="00746602">
          <w:rPr>
            <w:noProof/>
            <w:webHidden/>
          </w:rPr>
          <w:fldChar w:fldCharType="begin"/>
        </w:r>
        <w:r w:rsidR="00746602">
          <w:rPr>
            <w:noProof/>
            <w:webHidden/>
          </w:rPr>
          <w:instrText xml:space="preserve"> PAGEREF _Toc455417164 \h </w:instrText>
        </w:r>
        <w:r w:rsidR="00746602">
          <w:rPr>
            <w:noProof/>
            <w:webHidden/>
          </w:rPr>
        </w:r>
        <w:r w:rsidR="00746602">
          <w:rPr>
            <w:noProof/>
            <w:webHidden/>
          </w:rPr>
          <w:fldChar w:fldCharType="separate"/>
        </w:r>
        <w:r w:rsidR="00746602">
          <w:rPr>
            <w:noProof/>
            <w:webHidden/>
          </w:rPr>
          <w:t>24</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65" w:history="1">
        <w:r w:rsidR="00746602" w:rsidRPr="00B46149">
          <w:rPr>
            <w:rStyle w:val="Hipervnculo"/>
            <w:noProof/>
          </w:rPr>
          <w:t>Figura 3.8. Gráficas de los resultados del bloque 2 para el cáncer de pulmón. (a) Curva ROC. (b) Curva P/R.</w:t>
        </w:r>
        <w:r w:rsidR="00746602">
          <w:rPr>
            <w:noProof/>
            <w:webHidden/>
          </w:rPr>
          <w:tab/>
        </w:r>
        <w:r w:rsidR="00746602">
          <w:rPr>
            <w:noProof/>
            <w:webHidden/>
          </w:rPr>
          <w:fldChar w:fldCharType="begin"/>
        </w:r>
        <w:r w:rsidR="00746602">
          <w:rPr>
            <w:noProof/>
            <w:webHidden/>
          </w:rPr>
          <w:instrText xml:space="preserve"> PAGEREF _Toc455417165 \h </w:instrText>
        </w:r>
        <w:r w:rsidR="00746602">
          <w:rPr>
            <w:noProof/>
            <w:webHidden/>
          </w:rPr>
        </w:r>
        <w:r w:rsidR="00746602">
          <w:rPr>
            <w:noProof/>
            <w:webHidden/>
          </w:rPr>
          <w:fldChar w:fldCharType="separate"/>
        </w:r>
        <w:r w:rsidR="00746602">
          <w:rPr>
            <w:noProof/>
            <w:webHidden/>
          </w:rPr>
          <w:t>25</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66" w:history="1">
        <w:r w:rsidR="00746602" w:rsidRPr="00B46149">
          <w:rPr>
            <w:rStyle w:val="Hipervnculo"/>
            <w:noProof/>
          </w:rPr>
          <w:t>Figura 3.9. Gráficas de los resultados del bloque 3 para el cáncer de pulmón. (a) Curva ROC. (b) Curva P/R.</w:t>
        </w:r>
        <w:r w:rsidR="00746602">
          <w:rPr>
            <w:noProof/>
            <w:webHidden/>
          </w:rPr>
          <w:tab/>
        </w:r>
        <w:r w:rsidR="00746602">
          <w:rPr>
            <w:noProof/>
            <w:webHidden/>
          </w:rPr>
          <w:fldChar w:fldCharType="begin"/>
        </w:r>
        <w:r w:rsidR="00746602">
          <w:rPr>
            <w:noProof/>
            <w:webHidden/>
          </w:rPr>
          <w:instrText xml:space="preserve"> PAGEREF _Toc455417166 \h </w:instrText>
        </w:r>
        <w:r w:rsidR="00746602">
          <w:rPr>
            <w:noProof/>
            <w:webHidden/>
          </w:rPr>
        </w:r>
        <w:r w:rsidR="00746602">
          <w:rPr>
            <w:noProof/>
            <w:webHidden/>
          </w:rPr>
          <w:fldChar w:fldCharType="separate"/>
        </w:r>
        <w:r w:rsidR="00746602">
          <w:rPr>
            <w:noProof/>
            <w:webHidden/>
          </w:rPr>
          <w:t>26</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67" w:history="1">
        <w:r w:rsidR="00746602" w:rsidRPr="00B46149">
          <w:rPr>
            <w:rStyle w:val="Hipervnculo"/>
            <w:noProof/>
          </w:rPr>
          <w:t>Figura 3.10. Gráficas de los resultados del bloque 4 para el cáncer de pulmón. (a) Curva ROC. (b) Curva P/R.</w:t>
        </w:r>
        <w:r w:rsidR="00746602">
          <w:rPr>
            <w:noProof/>
            <w:webHidden/>
          </w:rPr>
          <w:tab/>
        </w:r>
        <w:r w:rsidR="00746602">
          <w:rPr>
            <w:noProof/>
            <w:webHidden/>
          </w:rPr>
          <w:fldChar w:fldCharType="begin"/>
        </w:r>
        <w:r w:rsidR="00746602">
          <w:rPr>
            <w:noProof/>
            <w:webHidden/>
          </w:rPr>
          <w:instrText xml:space="preserve"> PAGEREF _Toc455417167 \h </w:instrText>
        </w:r>
        <w:r w:rsidR="00746602">
          <w:rPr>
            <w:noProof/>
            <w:webHidden/>
          </w:rPr>
        </w:r>
        <w:r w:rsidR="00746602">
          <w:rPr>
            <w:noProof/>
            <w:webHidden/>
          </w:rPr>
          <w:fldChar w:fldCharType="separate"/>
        </w:r>
        <w:r w:rsidR="00746602">
          <w:rPr>
            <w:noProof/>
            <w:webHidden/>
          </w:rPr>
          <w:t>27</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68" w:history="1">
        <w:r w:rsidR="00746602" w:rsidRPr="00B46149">
          <w:rPr>
            <w:rStyle w:val="Hipervnculo"/>
            <w:noProof/>
          </w:rPr>
          <w:t>Figura 3.11. Gráficas de los resultados del bloque 1 para el cáncer de mama. (a) Curva ROC. (b) Curva P/R.</w:t>
        </w:r>
        <w:r w:rsidR="00746602">
          <w:rPr>
            <w:noProof/>
            <w:webHidden/>
          </w:rPr>
          <w:tab/>
        </w:r>
        <w:r w:rsidR="00746602">
          <w:rPr>
            <w:noProof/>
            <w:webHidden/>
          </w:rPr>
          <w:fldChar w:fldCharType="begin"/>
        </w:r>
        <w:r w:rsidR="00746602">
          <w:rPr>
            <w:noProof/>
            <w:webHidden/>
          </w:rPr>
          <w:instrText xml:space="preserve"> PAGEREF _Toc455417168 \h </w:instrText>
        </w:r>
        <w:r w:rsidR="00746602">
          <w:rPr>
            <w:noProof/>
            <w:webHidden/>
          </w:rPr>
        </w:r>
        <w:r w:rsidR="00746602">
          <w:rPr>
            <w:noProof/>
            <w:webHidden/>
          </w:rPr>
          <w:fldChar w:fldCharType="separate"/>
        </w:r>
        <w:r w:rsidR="00746602">
          <w:rPr>
            <w:noProof/>
            <w:webHidden/>
          </w:rPr>
          <w:t>29</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69" w:history="1">
        <w:r w:rsidR="00746602" w:rsidRPr="00B46149">
          <w:rPr>
            <w:rStyle w:val="Hipervnculo"/>
            <w:noProof/>
          </w:rPr>
          <w:t>Figura 3.12.  Gráficas de los resultados del bloque 2 para el cáncer de mama. (a) Curva ROC. (b) Curva P/R.</w:t>
        </w:r>
        <w:r w:rsidR="00746602">
          <w:rPr>
            <w:noProof/>
            <w:webHidden/>
          </w:rPr>
          <w:tab/>
        </w:r>
        <w:r w:rsidR="00746602">
          <w:rPr>
            <w:noProof/>
            <w:webHidden/>
          </w:rPr>
          <w:fldChar w:fldCharType="begin"/>
        </w:r>
        <w:r w:rsidR="00746602">
          <w:rPr>
            <w:noProof/>
            <w:webHidden/>
          </w:rPr>
          <w:instrText xml:space="preserve"> PAGEREF _Toc455417169 \h </w:instrText>
        </w:r>
        <w:r w:rsidR="00746602">
          <w:rPr>
            <w:noProof/>
            <w:webHidden/>
          </w:rPr>
        </w:r>
        <w:r w:rsidR="00746602">
          <w:rPr>
            <w:noProof/>
            <w:webHidden/>
          </w:rPr>
          <w:fldChar w:fldCharType="separate"/>
        </w:r>
        <w:r w:rsidR="00746602">
          <w:rPr>
            <w:noProof/>
            <w:webHidden/>
          </w:rPr>
          <w:t>30</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70" w:history="1">
        <w:r w:rsidR="00746602" w:rsidRPr="00B46149">
          <w:rPr>
            <w:rStyle w:val="Hipervnculo"/>
            <w:noProof/>
          </w:rPr>
          <w:t>Figura 3.13. Gráficas de los resultados del bloque 3 para el cáncer de mama. (a) Curva ROC. (b) Curva P/R.</w:t>
        </w:r>
        <w:r w:rsidR="00746602">
          <w:rPr>
            <w:noProof/>
            <w:webHidden/>
          </w:rPr>
          <w:tab/>
        </w:r>
        <w:r w:rsidR="00746602">
          <w:rPr>
            <w:noProof/>
            <w:webHidden/>
          </w:rPr>
          <w:fldChar w:fldCharType="begin"/>
        </w:r>
        <w:r w:rsidR="00746602">
          <w:rPr>
            <w:noProof/>
            <w:webHidden/>
          </w:rPr>
          <w:instrText xml:space="preserve"> PAGEREF _Toc455417170 \h </w:instrText>
        </w:r>
        <w:r w:rsidR="00746602">
          <w:rPr>
            <w:noProof/>
            <w:webHidden/>
          </w:rPr>
        </w:r>
        <w:r w:rsidR="00746602">
          <w:rPr>
            <w:noProof/>
            <w:webHidden/>
          </w:rPr>
          <w:fldChar w:fldCharType="separate"/>
        </w:r>
        <w:r w:rsidR="00746602">
          <w:rPr>
            <w:noProof/>
            <w:webHidden/>
          </w:rPr>
          <w:t>31</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71" w:history="1">
        <w:r w:rsidR="00746602" w:rsidRPr="00B46149">
          <w:rPr>
            <w:rStyle w:val="Hipervnculo"/>
            <w:noProof/>
          </w:rPr>
          <w:t>Figura 3.14. Gráficas de los resultados del bloque 4 para el cáncer de mama. (a) Curva ROC. (b) Curva P/R.</w:t>
        </w:r>
        <w:r w:rsidR="00746602">
          <w:rPr>
            <w:noProof/>
            <w:webHidden/>
          </w:rPr>
          <w:tab/>
        </w:r>
        <w:r w:rsidR="00746602">
          <w:rPr>
            <w:noProof/>
            <w:webHidden/>
          </w:rPr>
          <w:fldChar w:fldCharType="begin"/>
        </w:r>
        <w:r w:rsidR="00746602">
          <w:rPr>
            <w:noProof/>
            <w:webHidden/>
          </w:rPr>
          <w:instrText xml:space="preserve"> PAGEREF _Toc455417171 \h </w:instrText>
        </w:r>
        <w:r w:rsidR="00746602">
          <w:rPr>
            <w:noProof/>
            <w:webHidden/>
          </w:rPr>
        </w:r>
        <w:r w:rsidR="00746602">
          <w:rPr>
            <w:noProof/>
            <w:webHidden/>
          </w:rPr>
          <w:fldChar w:fldCharType="separate"/>
        </w:r>
        <w:r w:rsidR="00746602">
          <w:rPr>
            <w:noProof/>
            <w:webHidden/>
          </w:rPr>
          <w:t>32</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72" w:history="1">
        <w:r w:rsidR="00746602" w:rsidRPr="00B46149">
          <w:rPr>
            <w:rStyle w:val="Hipervnculo"/>
            <w:noProof/>
          </w:rPr>
          <w:t>Figura 3.15. Esquema de módulos subconjunto de test.</w:t>
        </w:r>
        <w:r w:rsidR="00746602">
          <w:rPr>
            <w:noProof/>
            <w:webHidden/>
          </w:rPr>
          <w:tab/>
        </w:r>
        <w:r w:rsidR="00746602">
          <w:rPr>
            <w:noProof/>
            <w:webHidden/>
          </w:rPr>
          <w:fldChar w:fldCharType="begin"/>
        </w:r>
        <w:r w:rsidR="00746602">
          <w:rPr>
            <w:noProof/>
            <w:webHidden/>
          </w:rPr>
          <w:instrText xml:space="preserve"> PAGEREF _Toc455417172 \h </w:instrText>
        </w:r>
        <w:r w:rsidR="00746602">
          <w:rPr>
            <w:noProof/>
            <w:webHidden/>
          </w:rPr>
        </w:r>
        <w:r w:rsidR="00746602">
          <w:rPr>
            <w:noProof/>
            <w:webHidden/>
          </w:rPr>
          <w:fldChar w:fldCharType="separate"/>
        </w:r>
        <w:r w:rsidR="00746602">
          <w:rPr>
            <w:noProof/>
            <w:webHidden/>
          </w:rPr>
          <w:t>34</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73" w:history="1">
        <w:r w:rsidR="00746602" w:rsidRPr="00B46149">
          <w:rPr>
            <w:rStyle w:val="Hipervnculo"/>
            <w:noProof/>
          </w:rPr>
          <w:t>Figura 3.16.  Gráficas del mejor modelo para el conjunto de test de los datos de melanoma. (a) Curva ROC. (b) Curva P/R.</w:t>
        </w:r>
        <w:r w:rsidR="00746602">
          <w:rPr>
            <w:noProof/>
            <w:webHidden/>
          </w:rPr>
          <w:tab/>
        </w:r>
        <w:r w:rsidR="00746602">
          <w:rPr>
            <w:noProof/>
            <w:webHidden/>
          </w:rPr>
          <w:fldChar w:fldCharType="begin"/>
        </w:r>
        <w:r w:rsidR="00746602">
          <w:rPr>
            <w:noProof/>
            <w:webHidden/>
          </w:rPr>
          <w:instrText xml:space="preserve"> PAGEREF _Toc455417173 \h </w:instrText>
        </w:r>
        <w:r w:rsidR="00746602">
          <w:rPr>
            <w:noProof/>
            <w:webHidden/>
          </w:rPr>
        </w:r>
        <w:r w:rsidR="00746602">
          <w:rPr>
            <w:noProof/>
            <w:webHidden/>
          </w:rPr>
          <w:fldChar w:fldCharType="separate"/>
        </w:r>
        <w:r w:rsidR="00746602">
          <w:rPr>
            <w:noProof/>
            <w:webHidden/>
          </w:rPr>
          <w:t>35</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74" w:history="1">
        <w:r w:rsidR="00746602" w:rsidRPr="00B46149">
          <w:rPr>
            <w:rStyle w:val="Hipervnculo"/>
            <w:noProof/>
          </w:rPr>
          <w:t>Figura 3.17. Gráficas del mejor modelo para el conjunto de test de los datos de cáncer de pulmón. (a) Curva ROC. (b) Curva P/R.</w:t>
        </w:r>
        <w:r w:rsidR="00746602">
          <w:rPr>
            <w:noProof/>
            <w:webHidden/>
          </w:rPr>
          <w:tab/>
        </w:r>
        <w:r w:rsidR="00746602">
          <w:rPr>
            <w:noProof/>
            <w:webHidden/>
          </w:rPr>
          <w:fldChar w:fldCharType="begin"/>
        </w:r>
        <w:r w:rsidR="00746602">
          <w:rPr>
            <w:noProof/>
            <w:webHidden/>
          </w:rPr>
          <w:instrText xml:space="preserve"> PAGEREF _Toc455417174 \h </w:instrText>
        </w:r>
        <w:r w:rsidR="00746602">
          <w:rPr>
            <w:noProof/>
            <w:webHidden/>
          </w:rPr>
        </w:r>
        <w:r w:rsidR="00746602">
          <w:rPr>
            <w:noProof/>
            <w:webHidden/>
          </w:rPr>
          <w:fldChar w:fldCharType="separate"/>
        </w:r>
        <w:r w:rsidR="00746602">
          <w:rPr>
            <w:noProof/>
            <w:webHidden/>
          </w:rPr>
          <w:t>36</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75" w:history="1">
        <w:r w:rsidR="00746602" w:rsidRPr="00B46149">
          <w:rPr>
            <w:rStyle w:val="Hipervnculo"/>
            <w:noProof/>
          </w:rPr>
          <w:t>Tabla 3.18. Resultados del mejor modelo para el conjunto de test de los datos de cáncer de pulmón.</w:t>
        </w:r>
        <w:r w:rsidR="00746602">
          <w:rPr>
            <w:noProof/>
            <w:webHidden/>
          </w:rPr>
          <w:tab/>
        </w:r>
        <w:r w:rsidR="00746602">
          <w:rPr>
            <w:noProof/>
            <w:webHidden/>
          </w:rPr>
          <w:fldChar w:fldCharType="begin"/>
        </w:r>
        <w:r w:rsidR="00746602">
          <w:rPr>
            <w:noProof/>
            <w:webHidden/>
          </w:rPr>
          <w:instrText xml:space="preserve"> PAGEREF _Toc455417175 \h </w:instrText>
        </w:r>
        <w:r w:rsidR="00746602">
          <w:rPr>
            <w:noProof/>
            <w:webHidden/>
          </w:rPr>
        </w:r>
        <w:r w:rsidR="00746602">
          <w:rPr>
            <w:noProof/>
            <w:webHidden/>
          </w:rPr>
          <w:fldChar w:fldCharType="separate"/>
        </w:r>
        <w:r w:rsidR="00746602">
          <w:rPr>
            <w:noProof/>
            <w:webHidden/>
          </w:rPr>
          <w:t>36</w:t>
        </w:r>
        <w:r w:rsidR="00746602">
          <w:rPr>
            <w:noProof/>
            <w:webHidden/>
          </w:rPr>
          <w:fldChar w:fldCharType="end"/>
        </w:r>
      </w:hyperlink>
    </w:p>
    <w:p w:rsidR="00746602" w:rsidRDefault="00456D8F">
      <w:pPr>
        <w:pStyle w:val="Tabladeilustraciones"/>
        <w:rPr>
          <w:rFonts w:asciiTheme="minorHAnsi" w:eastAsiaTheme="minorEastAsia" w:hAnsiTheme="minorHAnsi" w:cstheme="minorBidi"/>
          <w:noProof/>
          <w:sz w:val="22"/>
          <w:szCs w:val="22"/>
          <w:lang w:val="es-ES"/>
        </w:rPr>
      </w:pPr>
      <w:hyperlink w:anchor="_Toc455417176" w:history="1">
        <w:r w:rsidR="00746602" w:rsidRPr="00B46149">
          <w:rPr>
            <w:rStyle w:val="Hipervnculo"/>
            <w:noProof/>
          </w:rPr>
          <w:t>Figura 3.19. Gráficas del mejor modelo para el conjunto de test de los datos de cáncer de pulmón. (a) Curva ROC. (b) Curva P/R.</w:t>
        </w:r>
        <w:r w:rsidR="00746602">
          <w:rPr>
            <w:noProof/>
            <w:webHidden/>
          </w:rPr>
          <w:tab/>
        </w:r>
        <w:r w:rsidR="00746602">
          <w:rPr>
            <w:noProof/>
            <w:webHidden/>
          </w:rPr>
          <w:fldChar w:fldCharType="begin"/>
        </w:r>
        <w:r w:rsidR="00746602">
          <w:rPr>
            <w:noProof/>
            <w:webHidden/>
          </w:rPr>
          <w:instrText xml:space="preserve"> PAGEREF _Toc455417176 \h </w:instrText>
        </w:r>
        <w:r w:rsidR="00746602">
          <w:rPr>
            <w:noProof/>
            <w:webHidden/>
          </w:rPr>
        </w:r>
        <w:r w:rsidR="00746602">
          <w:rPr>
            <w:noProof/>
            <w:webHidden/>
          </w:rPr>
          <w:fldChar w:fldCharType="separate"/>
        </w:r>
        <w:r w:rsidR="00746602">
          <w:rPr>
            <w:noProof/>
            <w:webHidden/>
          </w:rPr>
          <w:t>37</w:t>
        </w:r>
        <w:r w:rsidR="00746602">
          <w:rPr>
            <w:noProof/>
            <w:webHidden/>
          </w:rPr>
          <w:fldChar w:fldCharType="end"/>
        </w:r>
      </w:hyperlink>
    </w:p>
    <w:p w:rsidR="00DF3CF6" w:rsidRPr="00DF3CF6" w:rsidRDefault="00FD13DB" w:rsidP="00DF3CF6">
      <w:pPr>
        <w:pStyle w:val="Prrafo"/>
        <w:rPr>
          <w:lang w:val="es-ES"/>
        </w:rPr>
      </w:pPr>
      <w:r>
        <w:fldChar w:fldCharType="end"/>
      </w:r>
    </w:p>
    <w:p w:rsidR="00DF3CF6" w:rsidRDefault="00DF3CF6">
      <w:pPr>
        <w:jc w:val="left"/>
      </w:pPr>
      <w:r>
        <w:br w:type="page"/>
      </w:r>
    </w:p>
    <w:p w:rsidR="003B754D" w:rsidRPr="00552F02" w:rsidRDefault="00DF3CF6" w:rsidP="00876AB3">
      <w:pPr>
        <w:pStyle w:val="Ttuloindependiente"/>
        <w:rPr>
          <w:lang w:val="es-ES"/>
        </w:rPr>
      </w:pPr>
      <w:r w:rsidRPr="00552F02">
        <w:rPr>
          <w:lang w:val="es-ES"/>
        </w:rPr>
        <w:lastRenderedPageBreak/>
        <w:t xml:space="preserve">Índice de </w:t>
      </w:r>
      <w:r w:rsidR="003B754D" w:rsidRPr="00552F02">
        <w:rPr>
          <w:lang w:val="es-ES"/>
        </w:rPr>
        <w:t>tablas</w:t>
      </w:r>
    </w:p>
    <w:p w:rsidR="00D73149" w:rsidRDefault="00FD13DB">
      <w:pPr>
        <w:pStyle w:val="Tabladeilustraciones"/>
        <w:rPr>
          <w:rFonts w:asciiTheme="minorHAnsi" w:eastAsiaTheme="minorEastAsia" w:hAnsiTheme="minorHAnsi" w:cstheme="minorBidi"/>
          <w:noProof/>
          <w:sz w:val="22"/>
          <w:szCs w:val="22"/>
          <w:lang w:val="es-ES"/>
        </w:rPr>
      </w:pPr>
      <w:r>
        <w:fldChar w:fldCharType="begin"/>
      </w:r>
      <w:r>
        <w:instrText xml:space="preserve"> TOC \h \z \c "Tabla" </w:instrText>
      </w:r>
      <w:r>
        <w:fldChar w:fldCharType="separate"/>
      </w:r>
      <w:hyperlink w:anchor="_Toc455419068" w:history="1">
        <w:r w:rsidR="00D73149" w:rsidRPr="00FD08AA">
          <w:rPr>
            <w:rStyle w:val="Hipervnculo"/>
            <w:noProof/>
          </w:rPr>
          <w:t>Tabla 2. 1. Configuración redes melanoma bloque 1</w:t>
        </w:r>
        <w:r w:rsidR="00D73149">
          <w:rPr>
            <w:noProof/>
            <w:webHidden/>
          </w:rPr>
          <w:tab/>
        </w:r>
        <w:r w:rsidR="00D73149">
          <w:rPr>
            <w:noProof/>
            <w:webHidden/>
          </w:rPr>
          <w:fldChar w:fldCharType="begin"/>
        </w:r>
        <w:r w:rsidR="00D73149">
          <w:rPr>
            <w:noProof/>
            <w:webHidden/>
          </w:rPr>
          <w:instrText xml:space="preserve"> PAGEREF _Toc455419068 \h </w:instrText>
        </w:r>
        <w:r w:rsidR="00D73149">
          <w:rPr>
            <w:noProof/>
            <w:webHidden/>
          </w:rPr>
        </w:r>
        <w:r w:rsidR="00D73149">
          <w:rPr>
            <w:noProof/>
            <w:webHidden/>
          </w:rPr>
          <w:fldChar w:fldCharType="separate"/>
        </w:r>
        <w:r w:rsidR="00D73149">
          <w:rPr>
            <w:noProof/>
            <w:webHidden/>
          </w:rPr>
          <w:t>6</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69" w:history="1">
        <w:r w:rsidR="00D73149" w:rsidRPr="00FD08AA">
          <w:rPr>
            <w:rStyle w:val="Hipervnculo"/>
            <w:noProof/>
          </w:rPr>
          <w:t>Tabla 2. 2. Configuración redes melanoma bloque 1</w:t>
        </w:r>
        <w:r w:rsidR="00D73149">
          <w:rPr>
            <w:noProof/>
            <w:webHidden/>
          </w:rPr>
          <w:tab/>
        </w:r>
        <w:r w:rsidR="00D73149">
          <w:rPr>
            <w:noProof/>
            <w:webHidden/>
          </w:rPr>
          <w:fldChar w:fldCharType="begin"/>
        </w:r>
        <w:r w:rsidR="00D73149">
          <w:rPr>
            <w:noProof/>
            <w:webHidden/>
          </w:rPr>
          <w:instrText xml:space="preserve"> PAGEREF _Toc455419069 \h </w:instrText>
        </w:r>
        <w:r w:rsidR="00D73149">
          <w:rPr>
            <w:noProof/>
            <w:webHidden/>
          </w:rPr>
        </w:r>
        <w:r w:rsidR="00D73149">
          <w:rPr>
            <w:noProof/>
            <w:webHidden/>
          </w:rPr>
          <w:fldChar w:fldCharType="separate"/>
        </w:r>
        <w:r w:rsidR="00D73149">
          <w:rPr>
            <w:noProof/>
            <w:webHidden/>
          </w:rPr>
          <w:t>6</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83" w:history="1">
        <w:r w:rsidR="00D73149" w:rsidRPr="00FD08AA">
          <w:rPr>
            <w:rStyle w:val="Hipervnculo"/>
            <w:noProof/>
          </w:rPr>
          <w:t>Tabla 3.1. Configuración de los modelos del bloque 4 para el melanoma</w:t>
        </w:r>
        <w:r w:rsidR="00D73149">
          <w:rPr>
            <w:noProof/>
            <w:webHidden/>
          </w:rPr>
          <w:tab/>
        </w:r>
        <w:r w:rsidR="00D73149">
          <w:rPr>
            <w:noProof/>
            <w:webHidden/>
          </w:rPr>
          <w:fldChar w:fldCharType="begin"/>
        </w:r>
        <w:r w:rsidR="00D73149">
          <w:rPr>
            <w:noProof/>
            <w:webHidden/>
          </w:rPr>
          <w:instrText xml:space="preserve"> PAGEREF _Toc455419083 \h </w:instrText>
        </w:r>
        <w:r w:rsidR="00D73149">
          <w:rPr>
            <w:noProof/>
            <w:webHidden/>
          </w:rPr>
        </w:r>
        <w:r w:rsidR="00D73149">
          <w:rPr>
            <w:noProof/>
            <w:webHidden/>
          </w:rPr>
          <w:fldChar w:fldCharType="separate"/>
        </w:r>
        <w:r w:rsidR="00D73149">
          <w:rPr>
            <w:noProof/>
            <w:webHidden/>
          </w:rPr>
          <w:t>19</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84" w:history="1">
        <w:r w:rsidR="00D73149" w:rsidRPr="00FD08AA">
          <w:rPr>
            <w:rStyle w:val="Hipervnculo"/>
            <w:noProof/>
          </w:rPr>
          <w:t>Tabla 3.2. Resultados de los modelos del bloque 4 para el melanoma</w:t>
        </w:r>
        <w:r w:rsidR="00D73149">
          <w:rPr>
            <w:noProof/>
            <w:webHidden/>
          </w:rPr>
          <w:tab/>
        </w:r>
        <w:r w:rsidR="00D73149">
          <w:rPr>
            <w:noProof/>
            <w:webHidden/>
          </w:rPr>
          <w:fldChar w:fldCharType="begin"/>
        </w:r>
        <w:r w:rsidR="00D73149">
          <w:rPr>
            <w:noProof/>
            <w:webHidden/>
          </w:rPr>
          <w:instrText xml:space="preserve"> PAGEREF _Toc455419084 \h </w:instrText>
        </w:r>
        <w:r w:rsidR="00D73149">
          <w:rPr>
            <w:noProof/>
            <w:webHidden/>
          </w:rPr>
        </w:r>
        <w:r w:rsidR="00D73149">
          <w:rPr>
            <w:noProof/>
            <w:webHidden/>
          </w:rPr>
          <w:fldChar w:fldCharType="separate"/>
        </w:r>
        <w:r w:rsidR="00D73149">
          <w:rPr>
            <w:noProof/>
            <w:webHidden/>
          </w:rPr>
          <w:t>19</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86" w:history="1">
        <w:r w:rsidR="00D73149" w:rsidRPr="00FD08AA">
          <w:rPr>
            <w:rStyle w:val="Hipervnculo"/>
            <w:noProof/>
          </w:rPr>
          <w:t>Tabla 3.3. Configuración de los modelos del bloque 4 para el melanoma</w:t>
        </w:r>
        <w:r w:rsidR="00D73149">
          <w:rPr>
            <w:noProof/>
            <w:webHidden/>
          </w:rPr>
          <w:tab/>
        </w:r>
        <w:r w:rsidR="00D73149">
          <w:rPr>
            <w:noProof/>
            <w:webHidden/>
          </w:rPr>
          <w:fldChar w:fldCharType="begin"/>
        </w:r>
        <w:r w:rsidR="00D73149">
          <w:rPr>
            <w:noProof/>
            <w:webHidden/>
          </w:rPr>
          <w:instrText xml:space="preserve"> PAGEREF _Toc455419086 \h </w:instrText>
        </w:r>
        <w:r w:rsidR="00D73149">
          <w:rPr>
            <w:noProof/>
            <w:webHidden/>
          </w:rPr>
        </w:r>
        <w:r w:rsidR="00D73149">
          <w:rPr>
            <w:noProof/>
            <w:webHidden/>
          </w:rPr>
          <w:fldChar w:fldCharType="separate"/>
        </w:r>
        <w:r w:rsidR="00D73149">
          <w:rPr>
            <w:noProof/>
            <w:webHidden/>
          </w:rPr>
          <w:t>20</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87" w:history="1">
        <w:r w:rsidR="00D73149" w:rsidRPr="00FD08AA">
          <w:rPr>
            <w:rStyle w:val="Hipervnculo"/>
            <w:noProof/>
          </w:rPr>
          <w:t>Tabla 3.4. Resultados de los modelos del bloque 4 para el melanoma</w:t>
        </w:r>
        <w:r w:rsidR="00D73149">
          <w:rPr>
            <w:noProof/>
            <w:webHidden/>
          </w:rPr>
          <w:tab/>
        </w:r>
        <w:r w:rsidR="00D73149">
          <w:rPr>
            <w:noProof/>
            <w:webHidden/>
          </w:rPr>
          <w:fldChar w:fldCharType="begin"/>
        </w:r>
        <w:r w:rsidR="00D73149">
          <w:rPr>
            <w:noProof/>
            <w:webHidden/>
          </w:rPr>
          <w:instrText xml:space="preserve"> PAGEREF _Toc455419087 \h </w:instrText>
        </w:r>
        <w:r w:rsidR="00D73149">
          <w:rPr>
            <w:noProof/>
            <w:webHidden/>
          </w:rPr>
        </w:r>
        <w:r w:rsidR="00D73149">
          <w:rPr>
            <w:noProof/>
            <w:webHidden/>
          </w:rPr>
          <w:fldChar w:fldCharType="separate"/>
        </w:r>
        <w:r w:rsidR="00D73149">
          <w:rPr>
            <w:noProof/>
            <w:webHidden/>
          </w:rPr>
          <w:t>20</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89" w:history="1">
        <w:r w:rsidR="00D73149" w:rsidRPr="00FD08AA">
          <w:rPr>
            <w:rStyle w:val="Hipervnculo"/>
            <w:noProof/>
          </w:rPr>
          <w:t>Tabla 3.5. Configuración de los modelos del bloque 4 para el melanoma</w:t>
        </w:r>
        <w:r w:rsidR="00D73149">
          <w:rPr>
            <w:noProof/>
            <w:webHidden/>
          </w:rPr>
          <w:tab/>
        </w:r>
        <w:r w:rsidR="00D73149">
          <w:rPr>
            <w:noProof/>
            <w:webHidden/>
          </w:rPr>
          <w:fldChar w:fldCharType="begin"/>
        </w:r>
        <w:r w:rsidR="00D73149">
          <w:rPr>
            <w:noProof/>
            <w:webHidden/>
          </w:rPr>
          <w:instrText xml:space="preserve"> PAGEREF _Toc455419089 \h </w:instrText>
        </w:r>
        <w:r w:rsidR="00D73149">
          <w:rPr>
            <w:noProof/>
            <w:webHidden/>
          </w:rPr>
        </w:r>
        <w:r w:rsidR="00D73149">
          <w:rPr>
            <w:noProof/>
            <w:webHidden/>
          </w:rPr>
          <w:fldChar w:fldCharType="separate"/>
        </w:r>
        <w:r w:rsidR="00D73149">
          <w:rPr>
            <w:noProof/>
            <w:webHidden/>
          </w:rPr>
          <w:t>21</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90" w:history="1">
        <w:r w:rsidR="00D73149" w:rsidRPr="00FD08AA">
          <w:rPr>
            <w:rStyle w:val="Hipervnculo"/>
            <w:noProof/>
          </w:rPr>
          <w:t>Tabla 3.6. Resultados de los modelos del bloque 3 para el melanoma</w:t>
        </w:r>
        <w:r w:rsidR="00D73149">
          <w:rPr>
            <w:noProof/>
            <w:webHidden/>
          </w:rPr>
          <w:tab/>
        </w:r>
        <w:r w:rsidR="00D73149">
          <w:rPr>
            <w:noProof/>
            <w:webHidden/>
          </w:rPr>
          <w:fldChar w:fldCharType="begin"/>
        </w:r>
        <w:r w:rsidR="00D73149">
          <w:rPr>
            <w:noProof/>
            <w:webHidden/>
          </w:rPr>
          <w:instrText xml:space="preserve"> PAGEREF _Toc455419090 \h </w:instrText>
        </w:r>
        <w:r w:rsidR="00D73149">
          <w:rPr>
            <w:noProof/>
            <w:webHidden/>
          </w:rPr>
        </w:r>
        <w:r w:rsidR="00D73149">
          <w:rPr>
            <w:noProof/>
            <w:webHidden/>
          </w:rPr>
          <w:fldChar w:fldCharType="separate"/>
        </w:r>
        <w:r w:rsidR="00D73149">
          <w:rPr>
            <w:noProof/>
            <w:webHidden/>
          </w:rPr>
          <w:t>21</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92" w:history="1">
        <w:r w:rsidR="00D73149" w:rsidRPr="00FD08AA">
          <w:rPr>
            <w:rStyle w:val="Hipervnculo"/>
            <w:noProof/>
          </w:rPr>
          <w:t>Tabla 3.7. Configuración de los modelos del bloque 4 para el melanoma</w:t>
        </w:r>
        <w:r w:rsidR="00D73149">
          <w:rPr>
            <w:noProof/>
            <w:webHidden/>
          </w:rPr>
          <w:tab/>
        </w:r>
        <w:r w:rsidR="00D73149">
          <w:rPr>
            <w:noProof/>
            <w:webHidden/>
          </w:rPr>
          <w:fldChar w:fldCharType="begin"/>
        </w:r>
        <w:r w:rsidR="00D73149">
          <w:rPr>
            <w:noProof/>
            <w:webHidden/>
          </w:rPr>
          <w:instrText xml:space="preserve"> PAGEREF _Toc455419092 \h </w:instrText>
        </w:r>
        <w:r w:rsidR="00D73149">
          <w:rPr>
            <w:noProof/>
            <w:webHidden/>
          </w:rPr>
        </w:r>
        <w:r w:rsidR="00D73149">
          <w:rPr>
            <w:noProof/>
            <w:webHidden/>
          </w:rPr>
          <w:fldChar w:fldCharType="separate"/>
        </w:r>
        <w:r w:rsidR="00D73149">
          <w:rPr>
            <w:noProof/>
            <w:webHidden/>
          </w:rPr>
          <w:t>22</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93" w:history="1">
        <w:r w:rsidR="00D73149" w:rsidRPr="00FD08AA">
          <w:rPr>
            <w:rStyle w:val="Hipervnculo"/>
            <w:noProof/>
          </w:rPr>
          <w:t>Tabla 3.8. Resultados de los modelos del bloque 4 para el melanoma</w:t>
        </w:r>
        <w:r w:rsidR="00D73149">
          <w:rPr>
            <w:noProof/>
            <w:webHidden/>
          </w:rPr>
          <w:tab/>
        </w:r>
        <w:r w:rsidR="00D73149">
          <w:rPr>
            <w:noProof/>
            <w:webHidden/>
          </w:rPr>
          <w:fldChar w:fldCharType="begin"/>
        </w:r>
        <w:r w:rsidR="00D73149">
          <w:rPr>
            <w:noProof/>
            <w:webHidden/>
          </w:rPr>
          <w:instrText xml:space="preserve"> PAGEREF _Toc455419093 \h </w:instrText>
        </w:r>
        <w:r w:rsidR="00D73149">
          <w:rPr>
            <w:noProof/>
            <w:webHidden/>
          </w:rPr>
        </w:r>
        <w:r w:rsidR="00D73149">
          <w:rPr>
            <w:noProof/>
            <w:webHidden/>
          </w:rPr>
          <w:fldChar w:fldCharType="separate"/>
        </w:r>
        <w:r w:rsidR="00D73149">
          <w:rPr>
            <w:noProof/>
            <w:webHidden/>
          </w:rPr>
          <w:t>22</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95" w:history="1">
        <w:r w:rsidR="00D73149" w:rsidRPr="00FD08AA">
          <w:rPr>
            <w:rStyle w:val="Hipervnculo"/>
            <w:noProof/>
          </w:rPr>
          <w:t>Tabla 3.9. Comparación final de modelos sobre el conjunto de entrenamiento y validación del melanoma</w:t>
        </w:r>
        <w:r w:rsidR="00D73149">
          <w:rPr>
            <w:noProof/>
            <w:webHidden/>
          </w:rPr>
          <w:tab/>
        </w:r>
        <w:r w:rsidR="00D73149">
          <w:rPr>
            <w:noProof/>
            <w:webHidden/>
          </w:rPr>
          <w:fldChar w:fldCharType="begin"/>
        </w:r>
        <w:r w:rsidR="00D73149">
          <w:rPr>
            <w:noProof/>
            <w:webHidden/>
          </w:rPr>
          <w:instrText xml:space="preserve"> PAGEREF _Toc455419095 \h </w:instrText>
        </w:r>
        <w:r w:rsidR="00D73149">
          <w:rPr>
            <w:noProof/>
            <w:webHidden/>
          </w:rPr>
        </w:r>
        <w:r w:rsidR="00D73149">
          <w:rPr>
            <w:noProof/>
            <w:webHidden/>
          </w:rPr>
          <w:fldChar w:fldCharType="separate"/>
        </w:r>
        <w:r w:rsidR="00D73149">
          <w:rPr>
            <w:noProof/>
            <w:webHidden/>
          </w:rPr>
          <w:t>23</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96" w:history="1">
        <w:r w:rsidR="00D73149" w:rsidRPr="00FD08AA">
          <w:rPr>
            <w:rStyle w:val="Hipervnculo"/>
            <w:noProof/>
          </w:rPr>
          <w:t>Tabla 3.10. Configuración de los modelos del bloque 1 para el cáncer de pulmón</w:t>
        </w:r>
        <w:r w:rsidR="00D73149">
          <w:rPr>
            <w:noProof/>
            <w:webHidden/>
          </w:rPr>
          <w:tab/>
        </w:r>
        <w:r w:rsidR="00D73149">
          <w:rPr>
            <w:noProof/>
            <w:webHidden/>
          </w:rPr>
          <w:fldChar w:fldCharType="begin"/>
        </w:r>
        <w:r w:rsidR="00D73149">
          <w:rPr>
            <w:noProof/>
            <w:webHidden/>
          </w:rPr>
          <w:instrText xml:space="preserve"> PAGEREF _Toc455419096 \h </w:instrText>
        </w:r>
        <w:r w:rsidR="00D73149">
          <w:rPr>
            <w:noProof/>
            <w:webHidden/>
          </w:rPr>
        </w:r>
        <w:r w:rsidR="00D73149">
          <w:rPr>
            <w:noProof/>
            <w:webHidden/>
          </w:rPr>
          <w:fldChar w:fldCharType="separate"/>
        </w:r>
        <w:r w:rsidR="00D73149">
          <w:rPr>
            <w:noProof/>
            <w:webHidden/>
          </w:rPr>
          <w:t>24</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97" w:history="1">
        <w:r w:rsidR="00D73149" w:rsidRPr="00FD08AA">
          <w:rPr>
            <w:rStyle w:val="Hipervnculo"/>
            <w:noProof/>
          </w:rPr>
          <w:t>Tabla 3.11. Resultados de los modelos del bloque 1 para el cáncer de pulmón</w:t>
        </w:r>
        <w:r w:rsidR="00D73149">
          <w:rPr>
            <w:noProof/>
            <w:webHidden/>
          </w:rPr>
          <w:tab/>
        </w:r>
        <w:r w:rsidR="00D73149">
          <w:rPr>
            <w:noProof/>
            <w:webHidden/>
          </w:rPr>
          <w:fldChar w:fldCharType="begin"/>
        </w:r>
        <w:r w:rsidR="00D73149">
          <w:rPr>
            <w:noProof/>
            <w:webHidden/>
          </w:rPr>
          <w:instrText xml:space="preserve"> PAGEREF _Toc455419097 \h </w:instrText>
        </w:r>
        <w:r w:rsidR="00D73149">
          <w:rPr>
            <w:noProof/>
            <w:webHidden/>
          </w:rPr>
        </w:r>
        <w:r w:rsidR="00D73149">
          <w:rPr>
            <w:noProof/>
            <w:webHidden/>
          </w:rPr>
          <w:fldChar w:fldCharType="separate"/>
        </w:r>
        <w:r w:rsidR="00D73149">
          <w:rPr>
            <w:noProof/>
            <w:webHidden/>
          </w:rPr>
          <w:t>24</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099" w:history="1">
        <w:r w:rsidR="00D73149" w:rsidRPr="00FD08AA">
          <w:rPr>
            <w:rStyle w:val="Hipervnculo"/>
            <w:noProof/>
          </w:rPr>
          <w:t>Tabla 3.12. Configuración de los modelos del bloque 2 para el cáncer de pulmón</w:t>
        </w:r>
        <w:r w:rsidR="00D73149">
          <w:rPr>
            <w:noProof/>
            <w:webHidden/>
          </w:rPr>
          <w:tab/>
        </w:r>
        <w:r w:rsidR="00D73149">
          <w:rPr>
            <w:noProof/>
            <w:webHidden/>
          </w:rPr>
          <w:fldChar w:fldCharType="begin"/>
        </w:r>
        <w:r w:rsidR="00D73149">
          <w:rPr>
            <w:noProof/>
            <w:webHidden/>
          </w:rPr>
          <w:instrText xml:space="preserve"> PAGEREF _Toc455419099 \h </w:instrText>
        </w:r>
        <w:r w:rsidR="00D73149">
          <w:rPr>
            <w:noProof/>
            <w:webHidden/>
          </w:rPr>
        </w:r>
        <w:r w:rsidR="00D73149">
          <w:rPr>
            <w:noProof/>
            <w:webHidden/>
          </w:rPr>
          <w:fldChar w:fldCharType="separate"/>
        </w:r>
        <w:r w:rsidR="00D73149">
          <w:rPr>
            <w:noProof/>
            <w:webHidden/>
          </w:rPr>
          <w:t>25</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00" w:history="1">
        <w:r w:rsidR="00D73149" w:rsidRPr="00FD08AA">
          <w:rPr>
            <w:rStyle w:val="Hipervnculo"/>
            <w:noProof/>
          </w:rPr>
          <w:t>Tabla 3.13. Resultados de los modelos del bloque 2 para el cáncer de pulmón</w:t>
        </w:r>
        <w:r w:rsidR="00D73149">
          <w:rPr>
            <w:noProof/>
            <w:webHidden/>
          </w:rPr>
          <w:tab/>
        </w:r>
        <w:r w:rsidR="00D73149">
          <w:rPr>
            <w:noProof/>
            <w:webHidden/>
          </w:rPr>
          <w:fldChar w:fldCharType="begin"/>
        </w:r>
        <w:r w:rsidR="00D73149">
          <w:rPr>
            <w:noProof/>
            <w:webHidden/>
          </w:rPr>
          <w:instrText xml:space="preserve"> PAGEREF _Toc455419100 \h </w:instrText>
        </w:r>
        <w:r w:rsidR="00D73149">
          <w:rPr>
            <w:noProof/>
            <w:webHidden/>
          </w:rPr>
        </w:r>
        <w:r w:rsidR="00D73149">
          <w:rPr>
            <w:noProof/>
            <w:webHidden/>
          </w:rPr>
          <w:fldChar w:fldCharType="separate"/>
        </w:r>
        <w:r w:rsidR="00D73149">
          <w:rPr>
            <w:noProof/>
            <w:webHidden/>
          </w:rPr>
          <w:t>25</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02" w:history="1">
        <w:r w:rsidR="00D73149" w:rsidRPr="00FD08AA">
          <w:rPr>
            <w:rStyle w:val="Hipervnculo"/>
            <w:noProof/>
          </w:rPr>
          <w:t>Tabla 3.14. Configuración de los modelos del bloque 3 para el cáncer de pulmón</w:t>
        </w:r>
        <w:r w:rsidR="00D73149">
          <w:rPr>
            <w:noProof/>
            <w:webHidden/>
          </w:rPr>
          <w:tab/>
        </w:r>
        <w:r w:rsidR="00D73149">
          <w:rPr>
            <w:noProof/>
            <w:webHidden/>
          </w:rPr>
          <w:fldChar w:fldCharType="begin"/>
        </w:r>
        <w:r w:rsidR="00D73149">
          <w:rPr>
            <w:noProof/>
            <w:webHidden/>
          </w:rPr>
          <w:instrText xml:space="preserve"> PAGEREF _Toc455419102 \h </w:instrText>
        </w:r>
        <w:r w:rsidR="00D73149">
          <w:rPr>
            <w:noProof/>
            <w:webHidden/>
          </w:rPr>
        </w:r>
        <w:r w:rsidR="00D73149">
          <w:rPr>
            <w:noProof/>
            <w:webHidden/>
          </w:rPr>
          <w:fldChar w:fldCharType="separate"/>
        </w:r>
        <w:r w:rsidR="00D73149">
          <w:rPr>
            <w:noProof/>
            <w:webHidden/>
          </w:rPr>
          <w:t>26</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03" w:history="1">
        <w:r w:rsidR="00D73149" w:rsidRPr="00FD08AA">
          <w:rPr>
            <w:rStyle w:val="Hipervnculo"/>
            <w:noProof/>
          </w:rPr>
          <w:t>Tabla 3.15. Resultados de los modelos del bloque 3 para el cáncer de pulmón</w:t>
        </w:r>
        <w:r w:rsidR="00D73149">
          <w:rPr>
            <w:noProof/>
            <w:webHidden/>
          </w:rPr>
          <w:tab/>
        </w:r>
        <w:r w:rsidR="00D73149">
          <w:rPr>
            <w:noProof/>
            <w:webHidden/>
          </w:rPr>
          <w:fldChar w:fldCharType="begin"/>
        </w:r>
        <w:r w:rsidR="00D73149">
          <w:rPr>
            <w:noProof/>
            <w:webHidden/>
          </w:rPr>
          <w:instrText xml:space="preserve"> PAGEREF _Toc455419103 \h </w:instrText>
        </w:r>
        <w:r w:rsidR="00D73149">
          <w:rPr>
            <w:noProof/>
            <w:webHidden/>
          </w:rPr>
        </w:r>
        <w:r w:rsidR="00D73149">
          <w:rPr>
            <w:noProof/>
            <w:webHidden/>
          </w:rPr>
          <w:fldChar w:fldCharType="separate"/>
        </w:r>
        <w:r w:rsidR="00D73149">
          <w:rPr>
            <w:noProof/>
            <w:webHidden/>
          </w:rPr>
          <w:t>26</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05" w:history="1">
        <w:r w:rsidR="00D73149" w:rsidRPr="00FD08AA">
          <w:rPr>
            <w:rStyle w:val="Hipervnculo"/>
            <w:noProof/>
          </w:rPr>
          <w:t>Tabla 3.16. Configuración de los modelos del bloque 4 para el cáncer de pulmón</w:t>
        </w:r>
        <w:r w:rsidR="00D73149">
          <w:rPr>
            <w:noProof/>
            <w:webHidden/>
          </w:rPr>
          <w:tab/>
        </w:r>
        <w:r w:rsidR="00D73149">
          <w:rPr>
            <w:noProof/>
            <w:webHidden/>
          </w:rPr>
          <w:fldChar w:fldCharType="begin"/>
        </w:r>
        <w:r w:rsidR="00D73149">
          <w:rPr>
            <w:noProof/>
            <w:webHidden/>
          </w:rPr>
          <w:instrText xml:space="preserve"> PAGEREF _Toc455419105 \h </w:instrText>
        </w:r>
        <w:r w:rsidR="00D73149">
          <w:rPr>
            <w:noProof/>
            <w:webHidden/>
          </w:rPr>
        </w:r>
        <w:r w:rsidR="00D73149">
          <w:rPr>
            <w:noProof/>
            <w:webHidden/>
          </w:rPr>
          <w:fldChar w:fldCharType="separate"/>
        </w:r>
        <w:r w:rsidR="00D73149">
          <w:rPr>
            <w:noProof/>
            <w:webHidden/>
          </w:rPr>
          <w:t>27</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06" w:history="1">
        <w:r w:rsidR="00D73149" w:rsidRPr="00FD08AA">
          <w:rPr>
            <w:rStyle w:val="Hipervnculo"/>
            <w:noProof/>
          </w:rPr>
          <w:t>Tabla 3.17. Resultados de los modelos del bloque 4 para el cáncer de pulmón</w:t>
        </w:r>
        <w:r w:rsidR="00D73149">
          <w:rPr>
            <w:noProof/>
            <w:webHidden/>
          </w:rPr>
          <w:tab/>
        </w:r>
        <w:r w:rsidR="00D73149">
          <w:rPr>
            <w:noProof/>
            <w:webHidden/>
          </w:rPr>
          <w:fldChar w:fldCharType="begin"/>
        </w:r>
        <w:r w:rsidR="00D73149">
          <w:rPr>
            <w:noProof/>
            <w:webHidden/>
          </w:rPr>
          <w:instrText xml:space="preserve"> PAGEREF _Toc455419106 \h </w:instrText>
        </w:r>
        <w:r w:rsidR="00D73149">
          <w:rPr>
            <w:noProof/>
            <w:webHidden/>
          </w:rPr>
        </w:r>
        <w:r w:rsidR="00D73149">
          <w:rPr>
            <w:noProof/>
            <w:webHidden/>
          </w:rPr>
          <w:fldChar w:fldCharType="separate"/>
        </w:r>
        <w:r w:rsidR="00D73149">
          <w:rPr>
            <w:noProof/>
            <w:webHidden/>
          </w:rPr>
          <w:t>27</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08" w:history="1">
        <w:r w:rsidR="00D73149" w:rsidRPr="00FD08AA">
          <w:rPr>
            <w:rStyle w:val="Hipervnculo"/>
            <w:noProof/>
          </w:rPr>
          <w:t>Tabla 3.18. Comparación final de modelos sobre el conjunto de entrenamiento y validación del cáncer de pulmón</w:t>
        </w:r>
        <w:r w:rsidR="00D73149">
          <w:rPr>
            <w:noProof/>
            <w:webHidden/>
          </w:rPr>
          <w:tab/>
        </w:r>
        <w:r w:rsidR="00D73149">
          <w:rPr>
            <w:noProof/>
            <w:webHidden/>
          </w:rPr>
          <w:fldChar w:fldCharType="begin"/>
        </w:r>
        <w:r w:rsidR="00D73149">
          <w:rPr>
            <w:noProof/>
            <w:webHidden/>
          </w:rPr>
          <w:instrText xml:space="preserve"> PAGEREF _Toc455419108 \h </w:instrText>
        </w:r>
        <w:r w:rsidR="00D73149">
          <w:rPr>
            <w:noProof/>
            <w:webHidden/>
          </w:rPr>
        </w:r>
        <w:r w:rsidR="00D73149">
          <w:rPr>
            <w:noProof/>
            <w:webHidden/>
          </w:rPr>
          <w:fldChar w:fldCharType="separate"/>
        </w:r>
        <w:r w:rsidR="00D73149">
          <w:rPr>
            <w:noProof/>
            <w:webHidden/>
          </w:rPr>
          <w:t>28</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09" w:history="1">
        <w:r w:rsidR="00D73149" w:rsidRPr="00FD08AA">
          <w:rPr>
            <w:rStyle w:val="Hipervnculo"/>
            <w:noProof/>
          </w:rPr>
          <w:t>Tabla 3.19. Configuración de los modelos del bloque 1 para el cáncer de mama</w:t>
        </w:r>
        <w:r w:rsidR="00D73149">
          <w:rPr>
            <w:noProof/>
            <w:webHidden/>
          </w:rPr>
          <w:tab/>
        </w:r>
        <w:r w:rsidR="00D73149">
          <w:rPr>
            <w:noProof/>
            <w:webHidden/>
          </w:rPr>
          <w:fldChar w:fldCharType="begin"/>
        </w:r>
        <w:r w:rsidR="00D73149">
          <w:rPr>
            <w:noProof/>
            <w:webHidden/>
          </w:rPr>
          <w:instrText xml:space="preserve"> PAGEREF _Toc455419109 \h </w:instrText>
        </w:r>
        <w:r w:rsidR="00D73149">
          <w:rPr>
            <w:noProof/>
            <w:webHidden/>
          </w:rPr>
        </w:r>
        <w:r w:rsidR="00D73149">
          <w:rPr>
            <w:noProof/>
            <w:webHidden/>
          </w:rPr>
          <w:fldChar w:fldCharType="separate"/>
        </w:r>
        <w:r w:rsidR="00D73149">
          <w:rPr>
            <w:noProof/>
            <w:webHidden/>
          </w:rPr>
          <w:t>29</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10" w:history="1">
        <w:r w:rsidR="00D73149" w:rsidRPr="00FD08AA">
          <w:rPr>
            <w:rStyle w:val="Hipervnculo"/>
            <w:noProof/>
          </w:rPr>
          <w:t>Tabla 3.20. Resultados de los modelos del bloque 1 para el cáncer de mama</w:t>
        </w:r>
        <w:r w:rsidR="00D73149">
          <w:rPr>
            <w:noProof/>
            <w:webHidden/>
          </w:rPr>
          <w:tab/>
        </w:r>
        <w:r w:rsidR="00D73149">
          <w:rPr>
            <w:noProof/>
            <w:webHidden/>
          </w:rPr>
          <w:fldChar w:fldCharType="begin"/>
        </w:r>
        <w:r w:rsidR="00D73149">
          <w:rPr>
            <w:noProof/>
            <w:webHidden/>
          </w:rPr>
          <w:instrText xml:space="preserve"> PAGEREF _Toc455419110 \h </w:instrText>
        </w:r>
        <w:r w:rsidR="00D73149">
          <w:rPr>
            <w:noProof/>
            <w:webHidden/>
          </w:rPr>
        </w:r>
        <w:r w:rsidR="00D73149">
          <w:rPr>
            <w:noProof/>
            <w:webHidden/>
          </w:rPr>
          <w:fldChar w:fldCharType="separate"/>
        </w:r>
        <w:r w:rsidR="00D73149">
          <w:rPr>
            <w:noProof/>
            <w:webHidden/>
          </w:rPr>
          <w:t>29</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12" w:history="1">
        <w:r w:rsidR="00D73149" w:rsidRPr="00FD08AA">
          <w:rPr>
            <w:rStyle w:val="Hipervnculo"/>
            <w:noProof/>
          </w:rPr>
          <w:t>Tabla 3.21. Configuración de los modelos del bloque 2 para el cáncer de mama</w:t>
        </w:r>
        <w:r w:rsidR="00D73149">
          <w:rPr>
            <w:noProof/>
            <w:webHidden/>
          </w:rPr>
          <w:tab/>
        </w:r>
        <w:r w:rsidR="00D73149">
          <w:rPr>
            <w:noProof/>
            <w:webHidden/>
          </w:rPr>
          <w:fldChar w:fldCharType="begin"/>
        </w:r>
        <w:r w:rsidR="00D73149">
          <w:rPr>
            <w:noProof/>
            <w:webHidden/>
          </w:rPr>
          <w:instrText xml:space="preserve"> PAGEREF _Toc455419112 \h </w:instrText>
        </w:r>
        <w:r w:rsidR="00D73149">
          <w:rPr>
            <w:noProof/>
            <w:webHidden/>
          </w:rPr>
        </w:r>
        <w:r w:rsidR="00D73149">
          <w:rPr>
            <w:noProof/>
            <w:webHidden/>
          </w:rPr>
          <w:fldChar w:fldCharType="separate"/>
        </w:r>
        <w:r w:rsidR="00D73149">
          <w:rPr>
            <w:noProof/>
            <w:webHidden/>
          </w:rPr>
          <w:t>30</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13" w:history="1">
        <w:r w:rsidR="00D73149" w:rsidRPr="00FD08AA">
          <w:rPr>
            <w:rStyle w:val="Hipervnculo"/>
            <w:noProof/>
          </w:rPr>
          <w:t>Tabla 3.22. Resultados de los modelos del bloque 2 para el cáncer de mama</w:t>
        </w:r>
        <w:r w:rsidR="00D73149">
          <w:rPr>
            <w:noProof/>
            <w:webHidden/>
          </w:rPr>
          <w:tab/>
        </w:r>
        <w:r w:rsidR="00D73149">
          <w:rPr>
            <w:noProof/>
            <w:webHidden/>
          </w:rPr>
          <w:fldChar w:fldCharType="begin"/>
        </w:r>
        <w:r w:rsidR="00D73149">
          <w:rPr>
            <w:noProof/>
            <w:webHidden/>
          </w:rPr>
          <w:instrText xml:space="preserve"> PAGEREF _Toc455419113 \h </w:instrText>
        </w:r>
        <w:r w:rsidR="00D73149">
          <w:rPr>
            <w:noProof/>
            <w:webHidden/>
          </w:rPr>
        </w:r>
        <w:r w:rsidR="00D73149">
          <w:rPr>
            <w:noProof/>
            <w:webHidden/>
          </w:rPr>
          <w:fldChar w:fldCharType="separate"/>
        </w:r>
        <w:r w:rsidR="00D73149">
          <w:rPr>
            <w:noProof/>
            <w:webHidden/>
          </w:rPr>
          <w:t>30</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15" w:history="1">
        <w:r w:rsidR="00D73149" w:rsidRPr="00FD08AA">
          <w:rPr>
            <w:rStyle w:val="Hipervnculo"/>
            <w:noProof/>
          </w:rPr>
          <w:t>Tabla 3.23. Configuración de los modelos del bloque 3 para el cáncer de mama</w:t>
        </w:r>
        <w:r w:rsidR="00D73149">
          <w:rPr>
            <w:noProof/>
            <w:webHidden/>
          </w:rPr>
          <w:tab/>
        </w:r>
        <w:r w:rsidR="00D73149">
          <w:rPr>
            <w:noProof/>
            <w:webHidden/>
          </w:rPr>
          <w:fldChar w:fldCharType="begin"/>
        </w:r>
        <w:r w:rsidR="00D73149">
          <w:rPr>
            <w:noProof/>
            <w:webHidden/>
          </w:rPr>
          <w:instrText xml:space="preserve"> PAGEREF _Toc455419115 \h </w:instrText>
        </w:r>
        <w:r w:rsidR="00D73149">
          <w:rPr>
            <w:noProof/>
            <w:webHidden/>
          </w:rPr>
        </w:r>
        <w:r w:rsidR="00D73149">
          <w:rPr>
            <w:noProof/>
            <w:webHidden/>
          </w:rPr>
          <w:fldChar w:fldCharType="separate"/>
        </w:r>
        <w:r w:rsidR="00D73149">
          <w:rPr>
            <w:noProof/>
            <w:webHidden/>
          </w:rPr>
          <w:t>31</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16" w:history="1">
        <w:r w:rsidR="00D73149" w:rsidRPr="00FD08AA">
          <w:rPr>
            <w:rStyle w:val="Hipervnculo"/>
            <w:noProof/>
          </w:rPr>
          <w:t>Tabla 3.24. Resultados de los modelos del bloque 3 para el cáncer de mama</w:t>
        </w:r>
        <w:r w:rsidR="00D73149">
          <w:rPr>
            <w:noProof/>
            <w:webHidden/>
          </w:rPr>
          <w:tab/>
        </w:r>
        <w:r w:rsidR="00D73149">
          <w:rPr>
            <w:noProof/>
            <w:webHidden/>
          </w:rPr>
          <w:fldChar w:fldCharType="begin"/>
        </w:r>
        <w:r w:rsidR="00D73149">
          <w:rPr>
            <w:noProof/>
            <w:webHidden/>
          </w:rPr>
          <w:instrText xml:space="preserve"> PAGEREF _Toc455419116 \h </w:instrText>
        </w:r>
        <w:r w:rsidR="00D73149">
          <w:rPr>
            <w:noProof/>
            <w:webHidden/>
          </w:rPr>
        </w:r>
        <w:r w:rsidR="00D73149">
          <w:rPr>
            <w:noProof/>
            <w:webHidden/>
          </w:rPr>
          <w:fldChar w:fldCharType="separate"/>
        </w:r>
        <w:r w:rsidR="00D73149">
          <w:rPr>
            <w:noProof/>
            <w:webHidden/>
          </w:rPr>
          <w:t>31</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18" w:history="1">
        <w:r w:rsidR="00D73149" w:rsidRPr="00FD08AA">
          <w:rPr>
            <w:rStyle w:val="Hipervnculo"/>
            <w:noProof/>
          </w:rPr>
          <w:t>Tabla 3.25. Configuración de los modelos del bloque 4 para el cáncer de mama</w:t>
        </w:r>
        <w:r w:rsidR="00D73149">
          <w:rPr>
            <w:noProof/>
            <w:webHidden/>
          </w:rPr>
          <w:tab/>
        </w:r>
        <w:r w:rsidR="00D73149">
          <w:rPr>
            <w:noProof/>
            <w:webHidden/>
          </w:rPr>
          <w:fldChar w:fldCharType="begin"/>
        </w:r>
        <w:r w:rsidR="00D73149">
          <w:rPr>
            <w:noProof/>
            <w:webHidden/>
          </w:rPr>
          <w:instrText xml:space="preserve"> PAGEREF _Toc455419118 \h </w:instrText>
        </w:r>
        <w:r w:rsidR="00D73149">
          <w:rPr>
            <w:noProof/>
            <w:webHidden/>
          </w:rPr>
        </w:r>
        <w:r w:rsidR="00D73149">
          <w:rPr>
            <w:noProof/>
            <w:webHidden/>
          </w:rPr>
          <w:fldChar w:fldCharType="separate"/>
        </w:r>
        <w:r w:rsidR="00D73149">
          <w:rPr>
            <w:noProof/>
            <w:webHidden/>
          </w:rPr>
          <w:t>32</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19" w:history="1">
        <w:r w:rsidR="00D73149" w:rsidRPr="00FD08AA">
          <w:rPr>
            <w:rStyle w:val="Hipervnculo"/>
            <w:noProof/>
          </w:rPr>
          <w:t>Tabla 3.26. Resultados de los modelos del bloque 4 para el cáncer de mama</w:t>
        </w:r>
        <w:r w:rsidR="00D73149">
          <w:rPr>
            <w:noProof/>
            <w:webHidden/>
          </w:rPr>
          <w:tab/>
        </w:r>
        <w:r w:rsidR="00D73149">
          <w:rPr>
            <w:noProof/>
            <w:webHidden/>
          </w:rPr>
          <w:fldChar w:fldCharType="begin"/>
        </w:r>
        <w:r w:rsidR="00D73149">
          <w:rPr>
            <w:noProof/>
            <w:webHidden/>
          </w:rPr>
          <w:instrText xml:space="preserve"> PAGEREF _Toc455419119 \h </w:instrText>
        </w:r>
        <w:r w:rsidR="00D73149">
          <w:rPr>
            <w:noProof/>
            <w:webHidden/>
          </w:rPr>
        </w:r>
        <w:r w:rsidR="00D73149">
          <w:rPr>
            <w:noProof/>
            <w:webHidden/>
          </w:rPr>
          <w:fldChar w:fldCharType="separate"/>
        </w:r>
        <w:r w:rsidR="00D73149">
          <w:rPr>
            <w:noProof/>
            <w:webHidden/>
          </w:rPr>
          <w:t>32</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21" w:history="1">
        <w:r w:rsidR="00D73149" w:rsidRPr="00FD08AA">
          <w:rPr>
            <w:rStyle w:val="Hipervnculo"/>
            <w:noProof/>
          </w:rPr>
          <w:t>Tabla 3.27. Comparación final de modelos sobre el conjunto de entrenamiento y validación del cáncer de mama</w:t>
        </w:r>
        <w:r w:rsidR="00D73149">
          <w:rPr>
            <w:noProof/>
            <w:webHidden/>
          </w:rPr>
          <w:tab/>
        </w:r>
        <w:r w:rsidR="00D73149">
          <w:rPr>
            <w:noProof/>
            <w:webHidden/>
          </w:rPr>
          <w:fldChar w:fldCharType="begin"/>
        </w:r>
        <w:r w:rsidR="00D73149">
          <w:rPr>
            <w:noProof/>
            <w:webHidden/>
          </w:rPr>
          <w:instrText xml:space="preserve"> PAGEREF _Toc455419121 \h </w:instrText>
        </w:r>
        <w:r w:rsidR="00D73149">
          <w:rPr>
            <w:noProof/>
            <w:webHidden/>
          </w:rPr>
        </w:r>
        <w:r w:rsidR="00D73149">
          <w:rPr>
            <w:noProof/>
            <w:webHidden/>
          </w:rPr>
          <w:fldChar w:fldCharType="separate"/>
        </w:r>
        <w:r w:rsidR="00D73149">
          <w:rPr>
            <w:noProof/>
            <w:webHidden/>
          </w:rPr>
          <w:t>33</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24" w:history="1">
        <w:r w:rsidR="00D73149" w:rsidRPr="00FD08AA">
          <w:rPr>
            <w:rStyle w:val="Hipervnculo"/>
            <w:noProof/>
          </w:rPr>
          <w:t>Tabla 3.28. Resultados del mejor modelo para el conjunto de test de los datos de melanoma</w:t>
        </w:r>
        <w:r w:rsidR="00D73149">
          <w:rPr>
            <w:noProof/>
            <w:webHidden/>
          </w:rPr>
          <w:tab/>
        </w:r>
        <w:r w:rsidR="00D73149">
          <w:rPr>
            <w:noProof/>
            <w:webHidden/>
          </w:rPr>
          <w:fldChar w:fldCharType="begin"/>
        </w:r>
        <w:r w:rsidR="00D73149">
          <w:rPr>
            <w:noProof/>
            <w:webHidden/>
          </w:rPr>
          <w:instrText xml:space="preserve"> PAGEREF _Toc455419124 \h </w:instrText>
        </w:r>
        <w:r w:rsidR="00D73149">
          <w:rPr>
            <w:noProof/>
            <w:webHidden/>
          </w:rPr>
        </w:r>
        <w:r w:rsidR="00D73149">
          <w:rPr>
            <w:noProof/>
            <w:webHidden/>
          </w:rPr>
          <w:fldChar w:fldCharType="separate"/>
        </w:r>
        <w:r w:rsidR="00D73149">
          <w:rPr>
            <w:noProof/>
            <w:webHidden/>
          </w:rPr>
          <w:t>35</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26" w:history="1">
        <w:r w:rsidR="00D73149" w:rsidRPr="00FD08AA">
          <w:rPr>
            <w:rStyle w:val="Hipervnculo"/>
            <w:noProof/>
          </w:rPr>
          <w:t>Tabla 3.29. Resultados del mejor modelo para el conjunto de test de los datos de cáncer de pulmón</w:t>
        </w:r>
        <w:r w:rsidR="00D73149">
          <w:rPr>
            <w:noProof/>
            <w:webHidden/>
          </w:rPr>
          <w:tab/>
        </w:r>
        <w:r w:rsidR="00D73149">
          <w:rPr>
            <w:noProof/>
            <w:webHidden/>
          </w:rPr>
          <w:fldChar w:fldCharType="begin"/>
        </w:r>
        <w:r w:rsidR="00D73149">
          <w:rPr>
            <w:noProof/>
            <w:webHidden/>
          </w:rPr>
          <w:instrText xml:space="preserve"> PAGEREF _Toc455419126 \h </w:instrText>
        </w:r>
        <w:r w:rsidR="00D73149">
          <w:rPr>
            <w:noProof/>
            <w:webHidden/>
          </w:rPr>
        </w:r>
        <w:r w:rsidR="00D73149">
          <w:rPr>
            <w:noProof/>
            <w:webHidden/>
          </w:rPr>
          <w:fldChar w:fldCharType="separate"/>
        </w:r>
        <w:r w:rsidR="00D73149">
          <w:rPr>
            <w:noProof/>
            <w:webHidden/>
          </w:rPr>
          <w:t>36</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27" w:history="1">
        <w:r w:rsidR="00D73149" w:rsidRPr="00FD08AA">
          <w:rPr>
            <w:rStyle w:val="Hipervnculo"/>
            <w:noProof/>
          </w:rPr>
          <w:t>Figura 3.19. Gráficas del mejor modelo para el conjunto de test de los datos de cáncer de pulmón (a) Curva ROC (b) Curva P/R</w:t>
        </w:r>
        <w:r w:rsidR="00D73149">
          <w:rPr>
            <w:noProof/>
            <w:webHidden/>
          </w:rPr>
          <w:tab/>
        </w:r>
        <w:r w:rsidR="00D73149">
          <w:rPr>
            <w:noProof/>
            <w:webHidden/>
          </w:rPr>
          <w:fldChar w:fldCharType="begin"/>
        </w:r>
        <w:r w:rsidR="00D73149">
          <w:rPr>
            <w:noProof/>
            <w:webHidden/>
          </w:rPr>
          <w:instrText xml:space="preserve"> PAGEREF _Toc455419127 \h </w:instrText>
        </w:r>
        <w:r w:rsidR="00D73149">
          <w:rPr>
            <w:noProof/>
            <w:webHidden/>
          </w:rPr>
        </w:r>
        <w:r w:rsidR="00D73149">
          <w:rPr>
            <w:noProof/>
            <w:webHidden/>
          </w:rPr>
          <w:fldChar w:fldCharType="separate"/>
        </w:r>
        <w:r w:rsidR="00D73149">
          <w:rPr>
            <w:noProof/>
            <w:webHidden/>
          </w:rPr>
          <w:t>37</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28" w:history="1">
        <w:r w:rsidR="00D73149" w:rsidRPr="00FD08AA">
          <w:rPr>
            <w:rStyle w:val="Hipervnculo"/>
            <w:noProof/>
          </w:rPr>
          <w:t>Tabla 3.30. Resultados del mejor modelo para el conjunto de test de los datos de cáncer de mama</w:t>
        </w:r>
        <w:r w:rsidR="00D73149">
          <w:rPr>
            <w:noProof/>
            <w:webHidden/>
          </w:rPr>
          <w:tab/>
        </w:r>
        <w:r w:rsidR="00D73149">
          <w:rPr>
            <w:noProof/>
            <w:webHidden/>
          </w:rPr>
          <w:fldChar w:fldCharType="begin"/>
        </w:r>
        <w:r w:rsidR="00D73149">
          <w:rPr>
            <w:noProof/>
            <w:webHidden/>
          </w:rPr>
          <w:instrText xml:space="preserve"> PAGEREF _Toc455419128 \h </w:instrText>
        </w:r>
        <w:r w:rsidR="00D73149">
          <w:rPr>
            <w:noProof/>
            <w:webHidden/>
          </w:rPr>
        </w:r>
        <w:r w:rsidR="00D73149">
          <w:rPr>
            <w:noProof/>
            <w:webHidden/>
          </w:rPr>
          <w:fldChar w:fldCharType="separate"/>
        </w:r>
        <w:r w:rsidR="00D73149">
          <w:rPr>
            <w:noProof/>
            <w:webHidden/>
          </w:rPr>
          <w:t>37</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29" w:history="1">
        <w:r w:rsidR="00D73149" w:rsidRPr="00FD08AA">
          <w:rPr>
            <w:rStyle w:val="Hipervnculo"/>
            <w:noProof/>
          </w:rPr>
          <w:t>Tabla 3.31. Comparación melanoma con resultados de HEAL, subconjunto de entrenamiento y validación</w:t>
        </w:r>
        <w:r w:rsidR="00D73149">
          <w:rPr>
            <w:noProof/>
            <w:webHidden/>
          </w:rPr>
          <w:tab/>
        </w:r>
        <w:r w:rsidR="00D73149">
          <w:rPr>
            <w:noProof/>
            <w:webHidden/>
          </w:rPr>
          <w:fldChar w:fldCharType="begin"/>
        </w:r>
        <w:r w:rsidR="00D73149">
          <w:rPr>
            <w:noProof/>
            <w:webHidden/>
          </w:rPr>
          <w:instrText xml:space="preserve"> PAGEREF _Toc455419129 \h </w:instrText>
        </w:r>
        <w:r w:rsidR="00D73149">
          <w:rPr>
            <w:noProof/>
            <w:webHidden/>
          </w:rPr>
        </w:r>
        <w:r w:rsidR="00D73149">
          <w:rPr>
            <w:noProof/>
            <w:webHidden/>
          </w:rPr>
          <w:fldChar w:fldCharType="separate"/>
        </w:r>
        <w:r w:rsidR="00D73149">
          <w:rPr>
            <w:noProof/>
            <w:webHidden/>
          </w:rPr>
          <w:t>38</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30" w:history="1">
        <w:r w:rsidR="00D73149" w:rsidRPr="00FD08AA">
          <w:rPr>
            <w:rStyle w:val="Hipervnculo"/>
            <w:noProof/>
          </w:rPr>
          <w:t>Tabla 3.32. Comparación melanoma con resultados de HEAL, subconjunto de tests</w:t>
        </w:r>
        <w:r w:rsidR="00D73149">
          <w:rPr>
            <w:noProof/>
            <w:webHidden/>
          </w:rPr>
          <w:tab/>
        </w:r>
        <w:r w:rsidR="00D73149">
          <w:rPr>
            <w:noProof/>
            <w:webHidden/>
          </w:rPr>
          <w:fldChar w:fldCharType="begin"/>
        </w:r>
        <w:r w:rsidR="00D73149">
          <w:rPr>
            <w:noProof/>
            <w:webHidden/>
          </w:rPr>
          <w:instrText xml:space="preserve"> PAGEREF _Toc455419130 \h </w:instrText>
        </w:r>
        <w:r w:rsidR="00D73149">
          <w:rPr>
            <w:noProof/>
            <w:webHidden/>
          </w:rPr>
        </w:r>
        <w:r w:rsidR="00D73149">
          <w:rPr>
            <w:noProof/>
            <w:webHidden/>
          </w:rPr>
          <w:fldChar w:fldCharType="separate"/>
        </w:r>
        <w:r w:rsidR="00D73149">
          <w:rPr>
            <w:noProof/>
            <w:webHidden/>
          </w:rPr>
          <w:t>38</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31" w:history="1">
        <w:r w:rsidR="00D73149" w:rsidRPr="00FD08AA">
          <w:rPr>
            <w:rStyle w:val="Hipervnculo"/>
            <w:noProof/>
          </w:rPr>
          <w:t>Tabla 3.33. Comparación cáncer de pulmón con resultados de HEAL, subconjunto de entrenamiento y validación</w:t>
        </w:r>
        <w:r w:rsidR="00D73149">
          <w:rPr>
            <w:noProof/>
            <w:webHidden/>
          </w:rPr>
          <w:tab/>
        </w:r>
        <w:r w:rsidR="00D73149">
          <w:rPr>
            <w:noProof/>
            <w:webHidden/>
          </w:rPr>
          <w:fldChar w:fldCharType="begin"/>
        </w:r>
        <w:r w:rsidR="00D73149">
          <w:rPr>
            <w:noProof/>
            <w:webHidden/>
          </w:rPr>
          <w:instrText xml:space="preserve"> PAGEREF _Toc455419131 \h </w:instrText>
        </w:r>
        <w:r w:rsidR="00D73149">
          <w:rPr>
            <w:noProof/>
            <w:webHidden/>
          </w:rPr>
        </w:r>
        <w:r w:rsidR="00D73149">
          <w:rPr>
            <w:noProof/>
            <w:webHidden/>
          </w:rPr>
          <w:fldChar w:fldCharType="separate"/>
        </w:r>
        <w:r w:rsidR="00D73149">
          <w:rPr>
            <w:noProof/>
            <w:webHidden/>
          </w:rPr>
          <w:t>39</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32" w:history="1">
        <w:r w:rsidR="00D73149" w:rsidRPr="00FD08AA">
          <w:rPr>
            <w:rStyle w:val="Hipervnculo"/>
            <w:noProof/>
          </w:rPr>
          <w:t>Tabla 3.34. Comparación cáncer de pulmón con resultados de HEAL, subconjunto de tests</w:t>
        </w:r>
        <w:r w:rsidR="00D73149">
          <w:rPr>
            <w:noProof/>
            <w:webHidden/>
          </w:rPr>
          <w:tab/>
        </w:r>
        <w:r w:rsidR="00D73149">
          <w:rPr>
            <w:noProof/>
            <w:webHidden/>
          </w:rPr>
          <w:fldChar w:fldCharType="begin"/>
        </w:r>
        <w:r w:rsidR="00D73149">
          <w:rPr>
            <w:noProof/>
            <w:webHidden/>
          </w:rPr>
          <w:instrText xml:space="preserve"> PAGEREF _Toc455419132 \h </w:instrText>
        </w:r>
        <w:r w:rsidR="00D73149">
          <w:rPr>
            <w:noProof/>
            <w:webHidden/>
          </w:rPr>
        </w:r>
        <w:r w:rsidR="00D73149">
          <w:rPr>
            <w:noProof/>
            <w:webHidden/>
          </w:rPr>
          <w:fldChar w:fldCharType="separate"/>
        </w:r>
        <w:r w:rsidR="00D73149">
          <w:rPr>
            <w:noProof/>
            <w:webHidden/>
          </w:rPr>
          <w:t>39</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33" w:history="1">
        <w:r w:rsidR="00D73149" w:rsidRPr="00FD08AA">
          <w:rPr>
            <w:rStyle w:val="Hipervnculo"/>
            <w:noProof/>
          </w:rPr>
          <w:t>Tabla 3.35.  Comparación cáncer de mama con resultados de HEAL, subconjunto de entrenamiento y validación</w:t>
        </w:r>
        <w:r w:rsidR="00D73149">
          <w:rPr>
            <w:noProof/>
            <w:webHidden/>
          </w:rPr>
          <w:tab/>
        </w:r>
        <w:r w:rsidR="00D73149">
          <w:rPr>
            <w:noProof/>
            <w:webHidden/>
          </w:rPr>
          <w:fldChar w:fldCharType="begin"/>
        </w:r>
        <w:r w:rsidR="00D73149">
          <w:rPr>
            <w:noProof/>
            <w:webHidden/>
          </w:rPr>
          <w:instrText xml:space="preserve"> PAGEREF _Toc455419133 \h </w:instrText>
        </w:r>
        <w:r w:rsidR="00D73149">
          <w:rPr>
            <w:noProof/>
            <w:webHidden/>
          </w:rPr>
        </w:r>
        <w:r w:rsidR="00D73149">
          <w:rPr>
            <w:noProof/>
            <w:webHidden/>
          </w:rPr>
          <w:fldChar w:fldCharType="separate"/>
        </w:r>
        <w:r w:rsidR="00D73149">
          <w:rPr>
            <w:noProof/>
            <w:webHidden/>
          </w:rPr>
          <w:t>40</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34" w:history="1">
        <w:r w:rsidR="00D73149" w:rsidRPr="00FD08AA">
          <w:rPr>
            <w:rStyle w:val="Hipervnculo"/>
            <w:noProof/>
          </w:rPr>
          <w:t>Tabla 3.36. Comparación cáncer de mama con resultados de HEAL, subconjunto de tests</w:t>
        </w:r>
        <w:r w:rsidR="00D73149">
          <w:rPr>
            <w:noProof/>
            <w:webHidden/>
          </w:rPr>
          <w:tab/>
        </w:r>
        <w:r w:rsidR="00D73149">
          <w:rPr>
            <w:noProof/>
            <w:webHidden/>
          </w:rPr>
          <w:fldChar w:fldCharType="begin"/>
        </w:r>
        <w:r w:rsidR="00D73149">
          <w:rPr>
            <w:noProof/>
            <w:webHidden/>
          </w:rPr>
          <w:instrText xml:space="preserve"> PAGEREF _Toc455419134 \h </w:instrText>
        </w:r>
        <w:r w:rsidR="00D73149">
          <w:rPr>
            <w:noProof/>
            <w:webHidden/>
          </w:rPr>
        </w:r>
        <w:r w:rsidR="00D73149">
          <w:rPr>
            <w:noProof/>
            <w:webHidden/>
          </w:rPr>
          <w:fldChar w:fldCharType="separate"/>
        </w:r>
        <w:r w:rsidR="00D73149">
          <w:rPr>
            <w:noProof/>
            <w:webHidden/>
          </w:rPr>
          <w:t>40</w:t>
        </w:r>
        <w:r w:rsidR="00D73149">
          <w:rPr>
            <w:noProof/>
            <w:webHidden/>
          </w:rPr>
          <w:fldChar w:fldCharType="end"/>
        </w:r>
      </w:hyperlink>
    </w:p>
    <w:p w:rsidR="00D73149" w:rsidRDefault="00456D8F">
      <w:pPr>
        <w:pStyle w:val="Tabladeilustraciones"/>
        <w:rPr>
          <w:rFonts w:asciiTheme="minorHAnsi" w:eastAsiaTheme="minorEastAsia" w:hAnsiTheme="minorHAnsi" w:cstheme="minorBidi"/>
          <w:noProof/>
          <w:sz w:val="22"/>
          <w:szCs w:val="22"/>
          <w:lang w:val="es-ES"/>
        </w:rPr>
      </w:pPr>
      <w:hyperlink w:anchor="_Toc455419135" w:history="1">
        <w:r w:rsidR="00D73149" w:rsidRPr="00FD08AA">
          <w:rPr>
            <w:rStyle w:val="Hipervnculo"/>
            <w:noProof/>
          </w:rPr>
          <w:t>Tabla 6. 1. Presupuesto.</w:t>
        </w:r>
        <w:r w:rsidR="00D73149">
          <w:rPr>
            <w:noProof/>
            <w:webHidden/>
          </w:rPr>
          <w:tab/>
        </w:r>
        <w:r w:rsidR="00D73149">
          <w:rPr>
            <w:noProof/>
            <w:webHidden/>
          </w:rPr>
          <w:fldChar w:fldCharType="begin"/>
        </w:r>
        <w:r w:rsidR="00D73149">
          <w:rPr>
            <w:noProof/>
            <w:webHidden/>
          </w:rPr>
          <w:instrText xml:space="preserve"> PAGEREF _Toc455419135 \h </w:instrText>
        </w:r>
        <w:r w:rsidR="00D73149">
          <w:rPr>
            <w:noProof/>
            <w:webHidden/>
          </w:rPr>
        </w:r>
        <w:r w:rsidR="00D73149">
          <w:rPr>
            <w:noProof/>
            <w:webHidden/>
          </w:rPr>
          <w:fldChar w:fldCharType="separate"/>
        </w:r>
        <w:r w:rsidR="00D73149">
          <w:rPr>
            <w:noProof/>
            <w:webHidden/>
          </w:rPr>
          <w:t>43</w:t>
        </w:r>
        <w:r w:rsidR="00D73149">
          <w:rPr>
            <w:noProof/>
            <w:webHidden/>
          </w:rPr>
          <w:fldChar w:fldCharType="end"/>
        </w:r>
      </w:hyperlink>
    </w:p>
    <w:p w:rsidR="00424F37" w:rsidRDefault="00FD13DB" w:rsidP="000C1A5D">
      <w:pPr>
        <w:pStyle w:val="Prrafo"/>
        <w:tabs>
          <w:tab w:val="right" w:pos="9638"/>
        </w:tabs>
        <w:sectPr w:rsidR="00424F37" w:rsidSect="006D455B">
          <w:footerReference w:type="even" r:id="rId16"/>
          <w:footerReference w:type="default" r:id="rId17"/>
          <w:pgSz w:w="11906" w:h="16838" w:code="9"/>
          <w:pgMar w:top="1134" w:right="1134" w:bottom="1134" w:left="1134" w:header="720" w:footer="709" w:gutter="0"/>
          <w:pgNumType w:fmt="upperRoman" w:start="1"/>
          <w:cols w:space="708"/>
          <w:docGrid w:linePitch="360"/>
        </w:sectPr>
      </w:pPr>
      <w:r>
        <w:fldChar w:fldCharType="end"/>
      </w:r>
    </w:p>
    <w:p w:rsidR="008F4BBC" w:rsidRDefault="00A4563F" w:rsidP="006D455B">
      <w:pPr>
        <w:pStyle w:val="Ttulo2"/>
      </w:pPr>
      <w:r w:rsidRPr="00A4563F">
        <w:lastRenderedPageBreak/>
        <w:br/>
      </w:r>
      <w:bookmarkStart w:id="0" w:name="_Toc455417048"/>
      <w:r w:rsidR="001E297F" w:rsidRPr="00A4563F">
        <w:t>Introducción</w:t>
      </w:r>
      <w:bookmarkEnd w:id="0"/>
    </w:p>
    <w:p w:rsidR="00D43C3B" w:rsidRDefault="00631789" w:rsidP="00D43C3B">
      <w:pPr>
        <w:pStyle w:val="Ttulo3"/>
      </w:pPr>
      <w:bookmarkStart w:id="1" w:name="_Toc455417049"/>
      <w:r>
        <w:t>Antecedentes</w:t>
      </w:r>
      <w:bookmarkEnd w:id="1"/>
    </w:p>
    <w:p w:rsidR="00631789" w:rsidRDefault="00631789" w:rsidP="00631789">
      <w:pPr>
        <w:pStyle w:val="Prrafo"/>
      </w:pPr>
      <w:r>
        <w:t>Las redes neuronales artificiales han experimentado un importante auge en los últimos años, grandes empresas como Microsoft, Amazon, IBM o Google han apostado por desarrollar plataformas relacionadas con este campo, sistemas, por lo general, especialmente diseñados para compartir la información generada</w:t>
      </w:r>
      <w:r w:rsidR="00A110E0">
        <w:t xml:space="preserve"> y utilizarla como piedra angular en su propio desarrollo</w:t>
      </w:r>
      <w:r>
        <w:t>.</w:t>
      </w:r>
    </w:p>
    <w:p w:rsidR="00631789" w:rsidRDefault="00631789" w:rsidP="00631789">
      <w:pPr>
        <w:pStyle w:val="Prrafo"/>
      </w:pPr>
      <w:r>
        <w:t>En el campo de la medicina el estudio de redes neuronales artificiales no es nada nuevo, existen multitud de desarrollos que tratan de facilitar nuevos sistemas de detección precoz de enfermedades</w:t>
      </w:r>
      <w:r w:rsidR="00A110E0">
        <w:t xml:space="preserve"> para optimizar y facilitar la labor de los profesionales del sector</w:t>
      </w:r>
      <w:r>
        <w:t>.</w:t>
      </w:r>
    </w:p>
    <w:p w:rsidR="00631789" w:rsidRDefault="00631789" w:rsidP="00631789">
      <w:pPr>
        <w:pStyle w:val="Ttulo3"/>
      </w:pPr>
      <w:bookmarkStart w:id="2" w:name="_Toc455417050"/>
      <w:r>
        <w:t>Objetivos</w:t>
      </w:r>
      <w:bookmarkEnd w:id="2"/>
    </w:p>
    <w:p w:rsidR="00F15446" w:rsidRPr="00F15446" w:rsidRDefault="00F15446" w:rsidP="00F15446">
      <w:pPr>
        <w:pStyle w:val="Prrafo"/>
      </w:pPr>
      <w:r>
        <w:t xml:space="preserve">El objetivo de este trabajo de fin de grado es </w:t>
      </w:r>
      <w:r w:rsidR="00A110E0">
        <w:t>realizar</w:t>
      </w:r>
      <w:r>
        <w:t xml:space="preserve"> un estudio sobre el uso de sistemas inteligentes en la predicción de cáncer con determinada herramienta. Se analizarán principalmente diferentes tipos de redes neuronales artificiales y se compararán con otros modelos utilizados en la inteligencia artificial como son los árboles de decisión</w:t>
      </w:r>
      <w:r w:rsidR="00A110E0">
        <w:t xml:space="preserve"> en búsqued</w:t>
      </w:r>
      <w:r w:rsidR="00761EA5">
        <w:t xml:space="preserve">a del mejor modelo de detección </w:t>
      </w:r>
      <w:r w:rsidR="00761EA5" w:rsidRPr="00761EA5">
        <w:t>d</w:t>
      </w:r>
      <w:r w:rsidR="00A110E0" w:rsidRPr="00761EA5">
        <w:t>e</w:t>
      </w:r>
      <w:r w:rsidR="00A110E0">
        <w:t xml:space="preserve"> cáncer con el conjunto de datos que se tiene</w:t>
      </w:r>
      <w:r>
        <w:t>.</w:t>
      </w:r>
    </w:p>
    <w:p w:rsidR="00D10E22" w:rsidRDefault="00F411B7" w:rsidP="00D10E22">
      <w:pPr>
        <w:pStyle w:val="Ttulo3"/>
      </w:pPr>
      <w:bookmarkStart w:id="3" w:name="_Toc455417051"/>
      <w:r>
        <w:t>Programa de Apoyo a Trabajos Finales Libres</w:t>
      </w:r>
      <w:bookmarkEnd w:id="3"/>
    </w:p>
    <w:p w:rsidR="00C61368" w:rsidRPr="00C61368" w:rsidRDefault="00C61368" w:rsidP="00C61368">
      <w:pPr>
        <w:pStyle w:val="Prrafo"/>
      </w:pPr>
      <w:r>
        <w:t xml:space="preserve">Este trabajo de fin de grado está </w:t>
      </w:r>
      <w:r w:rsidR="00562BB7">
        <w:t>adherido al</w:t>
      </w:r>
      <w:r>
        <w:t xml:space="preserve"> programa de apoyo a trabajos finales libres de </w:t>
      </w:r>
      <w:r w:rsidR="00562BB7">
        <w:t xml:space="preserve">la Oficina de Software Libre de </w:t>
      </w:r>
      <w:r>
        <w:t>La Universidad</w:t>
      </w:r>
      <w:r w:rsidR="00562BB7">
        <w:t xml:space="preserve"> </w:t>
      </w:r>
      <w:r w:rsidR="00A74676">
        <w:rPr>
          <w:highlight w:val="red"/>
        </w:rPr>
        <w:fldChar w:fldCharType="begin"/>
      </w:r>
      <w:r w:rsidR="00A74676">
        <w:instrText xml:space="preserve"> REF _Ref455070815 \n \h </w:instrText>
      </w:r>
      <w:r w:rsidR="00A74676">
        <w:rPr>
          <w:highlight w:val="red"/>
        </w:rPr>
      </w:r>
      <w:r w:rsidR="00A74676">
        <w:rPr>
          <w:highlight w:val="red"/>
        </w:rPr>
        <w:fldChar w:fldCharType="separate"/>
      </w:r>
      <w:r w:rsidR="004F4F9E">
        <w:t>[1]</w:t>
      </w:r>
      <w:r w:rsidR="00A74676">
        <w:rPr>
          <w:highlight w:val="red"/>
        </w:rPr>
        <w:fldChar w:fldCharType="end"/>
      </w:r>
      <w:r w:rsidR="0093777D">
        <w:t>.</w:t>
      </w:r>
    </w:p>
    <w:p w:rsidR="00631789" w:rsidRDefault="00D10E22" w:rsidP="00946A4F">
      <w:pPr>
        <w:pStyle w:val="Ttulo3"/>
      </w:pPr>
      <w:bookmarkStart w:id="4" w:name="_Toc455417052"/>
      <w:r>
        <w:t>A</w:t>
      </w:r>
      <w:r w:rsidR="00C75DFB">
        <w:t>ctividades a realizar</w:t>
      </w:r>
      <w:bookmarkEnd w:id="4"/>
    </w:p>
    <w:p w:rsidR="00946A4F" w:rsidRPr="00946A4F" w:rsidRDefault="00946A4F" w:rsidP="00946A4F">
      <w:pPr>
        <w:pStyle w:val="Prrafo"/>
      </w:pPr>
    </w:p>
    <w:p w:rsidR="00C764F0" w:rsidRDefault="00C764F0" w:rsidP="000C1A5D">
      <w:pPr>
        <w:pStyle w:val="Prrafo"/>
      </w:pPr>
      <w:r>
        <w:t xml:space="preserve">Se establece una serie de </w:t>
      </w:r>
      <w:r w:rsidR="00C75DFB">
        <w:t>tareas</w:t>
      </w:r>
      <w:r>
        <w:t xml:space="preserve"> que servirán para identificar el alcance de este trabajo de fin de grado:</w:t>
      </w:r>
    </w:p>
    <w:p w:rsidR="000C1A5D" w:rsidRDefault="000C1A5D" w:rsidP="000C1A5D">
      <w:pPr>
        <w:pStyle w:val="Prrafo"/>
      </w:pPr>
    </w:p>
    <w:p w:rsidR="00946A4F" w:rsidRDefault="00946A4F" w:rsidP="000C1A5D">
      <w:pPr>
        <w:pStyle w:val="Prrafo"/>
      </w:pPr>
    </w:p>
    <w:p w:rsidR="00562BB7" w:rsidRDefault="00C75DFB" w:rsidP="00562BB7">
      <w:pPr>
        <w:pStyle w:val="Listaconletras"/>
      </w:pPr>
      <w:r>
        <w:lastRenderedPageBreak/>
        <w:t>Preparación</w:t>
      </w:r>
    </w:p>
    <w:p w:rsidR="00562BB7" w:rsidRPr="00712F3D" w:rsidRDefault="00562BB7" w:rsidP="00562BB7">
      <w:pPr>
        <w:pStyle w:val="Listaconletras"/>
        <w:numPr>
          <w:ilvl w:val="1"/>
          <w:numId w:val="2"/>
        </w:numPr>
      </w:pPr>
      <w:r w:rsidRPr="00712F3D">
        <w:t>Búsqueda de info</w:t>
      </w:r>
      <w:r w:rsidR="00C75DFB">
        <w:t>rmación sobre redes neuronales</w:t>
      </w:r>
    </w:p>
    <w:p w:rsidR="00562BB7" w:rsidRPr="00712F3D" w:rsidRDefault="00562BB7" w:rsidP="00562BB7">
      <w:pPr>
        <w:pStyle w:val="Listaconletras"/>
        <w:numPr>
          <w:ilvl w:val="1"/>
          <w:numId w:val="2"/>
        </w:numPr>
      </w:pPr>
      <w:r w:rsidRPr="00712F3D">
        <w:t>Estudio sobre software re</w:t>
      </w:r>
      <w:r w:rsidR="00C75DFB">
        <w:t>lacionado con redes neuronales</w:t>
      </w:r>
    </w:p>
    <w:p w:rsidR="00562BB7" w:rsidRPr="00712F3D" w:rsidRDefault="00562BB7" w:rsidP="00562BB7">
      <w:pPr>
        <w:pStyle w:val="Listaconletras"/>
        <w:numPr>
          <w:ilvl w:val="1"/>
          <w:numId w:val="2"/>
        </w:numPr>
      </w:pPr>
      <w:r w:rsidRPr="00712F3D">
        <w:t>Estudio de</w:t>
      </w:r>
      <w:r w:rsidR="00C75DFB">
        <w:t>l trabajo del laboratorio HEAL</w:t>
      </w:r>
    </w:p>
    <w:p w:rsidR="00562BB7" w:rsidRDefault="00C75DFB" w:rsidP="00562BB7">
      <w:pPr>
        <w:pStyle w:val="Listaconletras"/>
      </w:pPr>
      <w:r>
        <w:t>Preprocesado de datos</w:t>
      </w:r>
    </w:p>
    <w:p w:rsidR="00562BB7" w:rsidRDefault="00C75DFB" w:rsidP="00562BB7">
      <w:pPr>
        <w:pStyle w:val="Listaconletras"/>
        <w:numPr>
          <w:ilvl w:val="1"/>
          <w:numId w:val="2"/>
        </w:numPr>
      </w:pPr>
      <w:r>
        <w:t>Análisis de los datos</w:t>
      </w:r>
    </w:p>
    <w:p w:rsidR="00562BB7" w:rsidRDefault="00562BB7" w:rsidP="00562BB7">
      <w:pPr>
        <w:pStyle w:val="Listaconletras"/>
        <w:numPr>
          <w:ilvl w:val="1"/>
          <w:numId w:val="2"/>
        </w:numPr>
      </w:pPr>
      <w:r>
        <w:t>Elección de herramienta de preprocesado</w:t>
      </w:r>
    </w:p>
    <w:p w:rsidR="00562BB7" w:rsidRDefault="00C75DFB" w:rsidP="00562BB7">
      <w:pPr>
        <w:pStyle w:val="Listaconletras"/>
        <w:numPr>
          <w:ilvl w:val="1"/>
          <w:numId w:val="2"/>
        </w:numPr>
      </w:pPr>
      <w:r>
        <w:t>Realizar preprocesado</w:t>
      </w:r>
    </w:p>
    <w:p w:rsidR="00562BB7" w:rsidRDefault="00562BB7" w:rsidP="00562BB7">
      <w:pPr>
        <w:pStyle w:val="Listaconletras"/>
        <w:numPr>
          <w:ilvl w:val="1"/>
          <w:numId w:val="2"/>
        </w:numPr>
      </w:pPr>
      <w:r>
        <w:t>Seleccionar par</w:t>
      </w:r>
      <w:r w:rsidR="00C75DFB">
        <w:t>ticiones del conjunto de datos</w:t>
      </w:r>
    </w:p>
    <w:p w:rsidR="00562BB7" w:rsidRDefault="00562BB7" w:rsidP="00562BB7">
      <w:pPr>
        <w:pStyle w:val="Listaconletras"/>
      </w:pPr>
      <w:r>
        <w:t>Diseño y</w:t>
      </w:r>
      <w:r w:rsidR="003F41D2">
        <w:t xml:space="preserve"> desarrollo del diagnosticador</w:t>
      </w:r>
    </w:p>
    <w:p w:rsidR="00562BB7" w:rsidRDefault="00562BB7" w:rsidP="00562BB7">
      <w:pPr>
        <w:pStyle w:val="Listaconletras"/>
        <w:numPr>
          <w:ilvl w:val="1"/>
          <w:numId w:val="2"/>
        </w:numPr>
      </w:pPr>
      <w:r>
        <w:t>Elegir modelo</w:t>
      </w:r>
      <w:r w:rsidR="00F15446">
        <w:t>s</w:t>
      </w:r>
      <w:r w:rsidR="00C75DFB">
        <w:t xml:space="preserve"> </w:t>
      </w:r>
    </w:p>
    <w:p w:rsidR="00562BB7" w:rsidRDefault="00C75DFB" w:rsidP="00562BB7">
      <w:pPr>
        <w:pStyle w:val="Listaconletras"/>
        <w:numPr>
          <w:ilvl w:val="1"/>
          <w:numId w:val="2"/>
        </w:numPr>
      </w:pPr>
      <w:r>
        <w:t xml:space="preserve">Diseño </w:t>
      </w:r>
      <w:r w:rsidR="003F41D2">
        <w:t>del sistema</w:t>
      </w:r>
    </w:p>
    <w:p w:rsidR="00562BB7" w:rsidRDefault="00C75DFB" w:rsidP="00562BB7">
      <w:pPr>
        <w:pStyle w:val="Listaconletras"/>
        <w:numPr>
          <w:ilvl w:val="1"/>
          <w:numId w:val="2"/>
        </w:numPr>
      </w:pPr>
      <w:r>
        <w:t>Entrenamiento y validación</w:t>
      </w:r>
    </w:p>
    <w:p w:rsidR="00562BB7" w:rsidRDefault="00562BB7" w:rsidP="00562BB7">
      <w:pPr>
        <w:pStyle w:val="Listaconletras"/>
        <w:numPr>
          <w:ilvl w:val="1"/>
          <w:numId w:val="2"/>
        </w:numPr>
      </w:pPr>
      <w:r>
        <w:t xml:space="preserve">Optimización </w:t>
      </w:r>
      <w:r w:rsidR="003F41D2">
        <w:t>de los parámetros del diagnosticador</w:t>
      </w:r>
    </w:p>
    <w:p w:rsidR="00562BB7" w:rsidRDefault="00C75DFB" w:rsidP="00562BB7">
      <w:pPr>
        <w:pStyle w:val="Listaconletras"/>
      </w:pPr>
      <w:r>
        <w:t xml:space="preserve">Evaluación </w:t>
      </w:r>
      <w:r w:rsidR="003F41D2">
        <w:t>del diagnosticador</w:t>
      </w:r>
    </w:p>
    <w:p w:rsidR="00562BB7" w:rsidRDefault="00562BB7" w:rsidP="00562BB7">
      <w:pPr>
        <w:pStyle w:val="Listaconletras"/>
        <w:numPr>
          <w:ilvl w:val="1"/>
          <w:numId w:val="2"/>
        </w:numPr>
      </w:pPr>
      <w:r>
        <w:t>Obte</w:t>
      </w:r>
      <w:r w:rsidR="00C75DFB">
        <w:t>ner porcentaje de acierto real</w:t>
      </w:r>
    </w:p>
    <w:p w:rsidR="00562BB7" w:rsidRDefault="00562BB7" w:rsidP="00562BB7">
      <w:pPr>
        <w:pStyle w:val="Listaconletras"/>
        <w:numPr>
          <w:ilvl w:val="1"/>
          <w:numId w:val="2"/>
        </w:numPr>
      </w:pPr>
      <w:r>
        <w:t>Crear g</w:t>
      </w:r>
      <w:r w:rsidR="00C75DFB">
        <w:t>ráficas de errores y precisión</w:t>
      </w:r>
    </w:p>
    <w:p w:rsidR="00562BB7" w:rsidRDefault="00562BB7" w:rsidP="00562BB7">
      <w:pPr>
        <w:pStyle w:val="Listaconletras"/>
        <w:numPr>
          <w:ilvl w:val="1"/>
          <w:numId w:val="2"/>
        </w:numPr>
      </w:pPr>
      <w:r>
        <w:t xml:space="preserve">Comparar con </w:t>
      </w:r>
      <w:r w:rsidR="00C75DFB">
        <w:t>resultado del equipo austriaco</w:t>
      </w:r>
    </w:p>
    <w:p w:rsidR="00562BB7" w:rsidRDefault="00C75DFB" w:rsidP="00562BB7">
      <w:pPr>
        <w:pStyle w:val="Listaconletras"/>
      </w:pPr>
      <w:r>
        <w:t>Finalización</w:t>
      </w:r>
    </w:p>
    <w:p w:rsidR="00562BB7" w:rsidRDefault="00562BB7" w:rsidP="00562BB7">
      <w:pPr>
        <w:pStyle w:val="Listaconletras"/>
        <w:numPr>
          <w:ilvl w:val="1"/>
          <w:numId w:val="2"/>
        </w:numPr>
      </w:pPr>
      <w:r>
        <w:t>Pre</w:t>
      </w:r>
      <w:r w:rsidR="00C75DFB">
        <w:t>paración de la memoria del TFG</w:t>
      </w:r>
    </w:p>
    <w:p w:rsidR="00B14317" w:rsidRDefault="00562BB7" w:rsidP="00C75DFB">
      <w:pPr>
        <w:pStyle w:val="Listaconletras"/>
        <w:numPr>
          <w:ilvl w:val="1"/>
          <w:numId w:val="2"/>
        </w:numPr>
        <w:sectPr w:rsidR="00B14317" w:rsidSect="006D455B">
          <w:footerReference w:type="even" r:id="rId18"/>
          <w:pgSz w:w="11906" w:h="16838" w:code="9"/>
          <w:pgMar w:top="1134" w:right="1134" w:bottom="1134" w:left="1134" w:header="720" w:footer="709" w:gutter="0"/>
          <w:pgNumType w:start="1"/>
          <w:cols w:space="708"/>
          <w:docGrid w:linePitch="360"/>
        </w:sectPr>
      </w:pPr>
      <w:r>
        <w:t>Preparac</w:t>
      </w:r>
      <w:r w:rsidR="00C75DFB">
        <w:t>ión de la defensa de la memoria</w:t>
      </w:r>
    </w:p>
    <w:p w:rsidR="00E96B32" w:rsidRDefault="00D43C3B" w:rsidP="006D455B">
      <w:pPr>
        <w:pStyle w:val="Ttulo2"/>
      </w:pPr>
      <w:r>
        <w:lastRenderedPageBreak/>
        <w:br/>
      </w:r>
      <w:bookmarkStart w:id="5" w:name="_Toc455417053"/>
      <w:r w:rsidR="00D10E22">
        <w:t>Redes Neuronales Artificiales</w:t>
      </w:r>
      <w:r w:rsidR="00564F32">
        <w:t>, Datos y Her</w:t>
      </w:r>
      <w:r w:rsidR="00EC4895">
        <w:t>r</w:t>
      </w:r>
      <w:r w:rsidR="00564F32">
        <w:t>amientas</w:t>
      </w:r>
      <w:bookmarkEnd w:id="5"/>
      <w:r w:rsidR="00564F32">
        <w:t xml:space="preserve"> </w:t>
      </w:r>
    </w:p>
    <w:p w:rsidR="00A110E0" w:rsidRDefault="00564F32" w:rsidP="000C1A5D">
      <w:pPr>
        <w:pStyle w:val="Ttulo3"/>
      </w:pPr>
      <w:bookmarkStart w:id="6" w:name="_Toc455417054"/>
      <w:r>
        <w:t>Redes Neuronales Artificiales</w:t>
      </w:r>
      <w:bookmarkEnd w:id="6"/>
    </w:p>
    <w:p w:rsidR="006F70C0" w:rsidRPr="006F70C0" w:rsidRDefault="009744B9" w:rsidP="006F70C0">
      <w:pPr>
        <w:pStyle w:val="Prrafo"/>
      </w:pPr>
      <w:r>
        <w:t xml:space="preserve">En este capítulo se realiza una breve introducción a las redes neuronales artificiales, se explica </w:t>
      </w:r>
      <w:r w:rsidR="007F5CAF">
        <w:t>cuáles</w:t>
      </w:r>
      <w:r>
        <w:t xml:space="preserve"> son los datos que se usan en los estudios </w:t>
      </w:r>
      <w:r w:rsidR="00610F77">
        <w:t>y se muestran diferentes herramientas informáticas para el manejo de redes neuronales artificiales.</w:t>
      </w:r>
    </w:p>
    <w:p w:rsidR="001D3184" w:rsidRDefault="00564F32" w:rsidP="00564F32">
      <w:pPr>
        <w:pStyle w:val="Ttulo4"/>
      </w:pPr>
      <w:r>
        <w:t xml:space="preserve"> </w:t>
      </w:r>
      <w:bookmarkStart w:id="7" w:name="_Toc455417055"/>
      <w:r w:rsidR="001D3184">
        <w:t>Historia</w:t>
      </w:r>
      <w:bookmarkEnd w:id="7"/>
    </w:p>
    <w:p w:rsidR="00AF2F6A" w:rsidRPr="007F5CAF" w:rsidRDefault="00AF2F6A" w:rsidP="007F5CAF">
      <w:pPr>
        <w:pStyle w:val="Prrafo"/>
      </w:pPr>
      <w:r w:rsidRPr="007F5CAF">
        <w:t xml:space="preserve">La inteligencia </w:t>
      </w:r>
      <w:r w:rsidRPr="00F75C62">
        <w:rPr>
          <w:color w:val="000000" w:themeColor="text1"/>
        </w:rPr>
        <w:t>artificial</w:t>
      </w:r>
      <w:r w:rsidR="00F75C62" w:rsidRPr="00F75C62">
        <w:rPr>
          <w:color w:val="000000" w:themeColor="text1"/>
        </w:rPr>
        <w:t xml:space="preserve"> </w:t>
      </w:r>
      <w:r w:rsidR="00A74676">
        <w:rPr>
          <w:color w:val="000000" w:themeColor="text1"/>
          <w:highlight w:val="red"/>
        </w:rPr>
        <w:fldChar w:fldCharType="begin"/>
      </w:r>
      <w:r w:rsidR="00A74676">
        <w:rPr>
          <w:color w:val="000000" w:themeColor="text1"/>
        </w:rPr>
        <w:instrText xml:space="preserve"> REF _Ref455256855 \n \h </w:instrText>
      </w:r>
      <w:r w:rsidR="00A74676">
        <w:rPr>
          <w:color w:val="000000" w:themeColor="text1"/>
          <w:highlight w:val="red"/>
        </w:rPr>
      </w:r>
      <w:r w:rsidR="00A74676">
        <w:rPr>
          <w:color w:val="000000" w:themeColor="text1"/>
          <w:highlight w:val="red"/>
        </w:rPr>
        <w:fldChar w:fldCharType="separate"/>
      </w:r>
      <w:r w:rsidR="004F4F9E">
        <w:rPr>
          <w:color w:val="000000" w:themeColor="text1"/>
        </w:rPr>
        <w:t>[2]</w:t>
      </w:r>
      <w:r w:rsidR="00A74676">
        <w:rPr>
          <w:color w:val="000000" w:themeColor="text1"/>
          <w:highlight w:val="red"/>
        </w:rPr>
        <w:fldChar w:fldCharType="end"/>
      </w:r>
      <w:r w:rsidR="00AB698A" w:rsidRPr="00F75C62">
        <w:rPr>
          <w:color w:val="000000" w:themeColor="text1"/>
        </w:rPr>
        <w:t xml:space="preserve"> </w:t>
      </w:r>
      <w:r w:rsidR="00610F77" w:rsidRPr="007F5CAF">
        <w:t>o IA</w:t>
      </w:r>
      <w:r w:rsidRPr="007F5CAF">
        <w:t xml:space="preserve"> es un área </w:t>
      </w:r>
      <w:r w:rsidR="00AB698A" w:rsidRPr="007F5CAF">
        <w:t xml:space="preserve">multidisciplinaria estrechamente relacionada con la ingeniería informática que estudia métodos para resolver problemas utilizando la forma de procesamiento humana como paradigma. Este objetivo básico de la IA nace en la civilización Griega cuando Aristóteles trata de recoger una serie de reglas que describen el comportamiento del procesamiento humano. No obstante, el termino Inteligencia Artificial es acuñado en 1956 durante la conferencia de </w:t>
      </w:r>
      <w:proofErr w:type="spellStart"/>
      <w:r w:rsidR="00AB698A" w:rsidRPr="007F5CAF">
        <w:t>Darthmounth</w:t>
      </w:r>
      <w:proofErr w:type="spellEnd"/>
      <w:r w:rsidR="00AB698A" w:rsidRPr="007F5CAF">
        <w:t>.</w:t>
      </w:r>
    </w:p>
    <w:p w:rsidR="00CE72DB" w:rsidRPr="007F5CAF" w:rsidRDefault="0005227E" w:rsidP="007F5CAF">
      <w:pPr>
        <w:pStyle w:val="Prrafo"/>
      </w:pPr>
      <w:r w:rsidRPr="007F5CAF">
        <w:t xml:space="preserve">La IA se sirve de la capacidad de cómputo de las CPU actuales para procesar información y gracias a esto consigue resultados </w:t>
      </w:r>
      <w:proofErr w:type="spellStart"/>
      <w:r w:rsidRPr="007F5CAF">
        <w:t>altamentente</w:t>
      </w:r>
      <w:proofErr w:type="spellEnd"/>
      <w:r w:rsidRPr="007F5CAF">
        <w:t xml:space="preserve"> veraces y veloces en determinados problemas. No obstante exi</w:t>
      </w:r>
      <w:r w:rsidR="00CE72DB" w:rsidRPr="007F5CAF">
        <w:t xml:space="preserve">sten otro tipo de problemas en los que un sistema inteligente no puede alcanzar un resultado óptimo, si pudiendo hacerlo un cerebro humano. Esto se debe a que el procesamiento en el cerebro es fruto de la </w:t>
      </w:r>
      <w:proofErr w:type="spellStart"/>
      <w:r w:rsidR="00CE72DB" w:rsidRPr="007F5CAF">
        <w:t>autoorganización</w:t>
      </w:r>
      <w:proofErr w:type="spellEnd"/>
      <w:r w:rsidR="00CE72DB" w:rsidRPr="007F5CAF">
        <w:t xml:space="preserve"> de millones de procesadores elementales llamados neuronas y no a la potencia secuencial de cada una de ellas como plantea la computación tradicional. </w:t>
      </w:r>
    </w:p>
    <w:p w:rsidR="0005227E" w:rsidRDefault="00CE72DB" w:rsidP="004C6C27">
      <w:pPr>
        <w:pStyle w:val="Prrafo"/>
      </w:pPr>
      <w:r>
        <w:t>De esta manera surge una ruptura con el funcionalismo de la estructura de cómputo clásica dando origen a las redes neuronales artificiales</w:t>
      </w:r>
      <w:r w:rsidR="00BB0E27">
        <w:t xml:space="preserve"> </w:t>
      </w:r>
      <w:r w:rsidR="00A74676">
        <w:rPr>
          <w:color w:val="000000" w:themeColor="text1"/>
          <w:highlight w:val="red"/>
        </w:rPr>
        <w:fldChar w:fldCharType="begin"/>
      </w:r>
      <w:r w:rsidR="00A74676">
        <w:instrText xml:space="preserve"> REF _Ref455256873 \n \h </w:instrText>
      </w:r>
      <w:r w:rsidR="00A74676">
        <w:rPr>
          <w:color w:val="000000" w:themeColor="text1"/>
          <w:highlight w:val="red"/>
        </w:rPr>
      </w:r>
      <w:r w:rsidR="00A74676">
        <w:rPr>
          <w:color w:val="000000" w:themeColor="text1"/>
          <w:highlight w:val="red"/>
        </w:rPr>
        <w:fldChar w:fldCharType="separate"/>
      </w:r>
      <w:r w:rsidR="004F4F9E">
        <w:t>[3]</w:t>
      </w:r>
      <w:r w:rsidR="00A74676">
        <w:rPr>
          <w:color w:val="000000" w:themeColor="text1"/>
          <w:highlight w:val="red"/>
        </w:rPr>
        <w:fldChar w:fldCharType="end"/>
      </w:r>
      <w:r w:rsidR="00A74676">
        <w:rPr>
          <w:color w:val="000000" w:themeColor="text1"/>
          <w:highlight w:val="red"/>
        </w:rPr>
        <w:fldChar w:fldCharType="begin"/>
      </w:r>
      <w:r w:rsidR="00A74676">
        <w:rPr>
          <w:color w:val="000000" w:themeColor="text1"/>
        </w:rPr>
        <w:instrText xml:space="preserve"> REF _Ref455256881 \n \h </w:instrText>
      </w:r>
      <w:r w:rsidR="00A74676">
        <w:rPr>
          <w:color w:val="000000" w:themeColor="text1"/>
          <w:highlight w:val="red"/>
        </w:rPr>
      </w:r>
      <w:r w:rsidR="00A74676">
        <w:rPr>
          <w:color w:val="000000" w:themeColor="text1"/>
          <w:highlight w:val="red"/>
        </w:rPr>
        <w:fldChar w:fldCharType="separate"/>
      </w:r>
      <w:r w:rsidR="004F4F9E">
        <w:rPr>
          <w:color w:val="000000" w:themeColor="text1"/>
        </w:rPr>
        <w:t>[4]</w:t>
      </w:r>
      <w:r w:rsidR="00A74676">
        <w:rPr>
          <w:color w:val="000000" w:themeColor="text1"/>
          <w:highlight w:val="red"/>
        </w:rPr>
        <w:fldChar w:fldCharType="end"/>
      </w:r>
      <w:r w:rsidR="00A74676">
        <w:rPr>
          <w:color w:val="000000" w:themeColor="text1"/>
        </w:rPr>
        <w:t xml:space="preserve"> </w:t>
      </w:r>
      <w:r>
        <w:t xml:space="preserve">cuya idea de partida es que para ejecutar aquel tipo de tareas que más eficazmente resuelve un cerebro, puede resultar interesante copiar su estructura hardware.  </w:t>
      </w:r>
      <w:r w:rsidR="0005227E">
        <w:t xml:space="preserve"> </w:t>
      </w:r>
    </w:p>
    <w:p w:rsidR="000B7489" w:rsidRPr="004C6C27" w:rsidRDefault="00A96D64" w:rsidP="0005227E">
      <w:pPr>
        <w:pStyle w:val="Prrafo"/>
      </w:pPr>
      <w:r w:rsidRPr="00A96D64">
        <w:t xml:space="preserve">Una red neuronal artificial, también llamada RNA por sus iniciales, es un paradigma informático de procesamiento de información inspirado en los sistemas neuronales biológicos. </w:t>
      </w:r>
    </w:p>
    <w:p w:rsidR="00946A4F" w:rsidRDefault="00946A4F">
      <w:pPr>
        <w:jc w:val="left"/>
        <w:rPr>
          <w:b/>
          <w:bCs/>
          <w:szCs w:val="28"/>
        </w:rPr>
      </w:pPr>
      <w:r>
        <w:br w:type="page"/>
      </w:r>
    </w:p>
    <w:p w:rsidR="00D10E22" w:rsidRDefault="00564F32" w:rsidP="00564F32">
      <w:pPr>
        <w:pStyle w:val="Ttulo4"/>
      </w:pPr>
      <w:r>
        <w:lastRenderedPageBreak/>
        <w:t xml:space="preserve"> </w:t>
      </w:r>
      <w:bookmarkStart w:id="8" w:name="_Toc455417056"/>
      <w:r w:rsidR="00D10E22">
        <w:t>Funcionamiento</w:t>
      </w:r>
      <w:bookmarkEnd w:id="8"/>
    </w:p>
    <w:p w:rsidR="000B7489" w:rsidRDefault="000B7489" w:rsidP="000B7489">
      <w:pPr>
        <w:pStyle w:val="Prrafo"/>
      </w:pPr>
      <w:r>
        <w:t>Las RNA tratan la información de forma similar a como lo hace un cerebro humano, aprenden con ejemplos y no son programadas para que hagan una tarea específica.</w:t>
      </w:r>
    </w:p>
    <w:p w:rsidR="004C6C27" w:rsidRPr="004C6C27" w:rsidRDefault="000B7489" w:rsidP="004C6C27">
      <w:pPr>
        <w:pStyle w:val="Prrafo"/>
        <w:rPr>
          <w:rFonts w:ascii="Times New Roman" w:hAnsi="Times New Roman"/>
          <w:sz w:val="24"/>
          <w:lang w:val="es-ES"/>
        </w:rPr>
      </w:pPr>
      <w:r>
        <w:t xml:space="preserve">El aprendizaje en un sistema biológico se realiza mediante el ajuste de las conexiones sinápticas entre las neuronas, </w:t>
      </w:r>
      <w:r w:rsidR="00494F44">
        <w:t>algo</w:t>
      </w:r>
      <w:r>
        <w:t xml:space="preserve"> que también se hace en las redes neuronales artificiales.</w:t>
      </w:r>
      <w:r w:rsidR="00494F44">
        <w:t xml:space="preserve"> De esta manera una RNA es capaz de reconocer patrones y aprender de sus errores.</w:t>
      </w:r>
    </w:p>
    <w:p w:rsidR="00D10E22" w:rsidRPr="00D10E22" w:rsidRDefault="00564F32" w:rsidP="00564F32">
      <w:pPr>
        <w:pStyle w:val="Ttulo4"/>
      </w:pPr>
      <w:r>
        <w:t xml:space="preserve"> </w:t>
      </w:r>
      <w:bookmarkStart w:id="9" w:name="_Toc455417057"/>
      <w:r w:rsidR="000B7489">
        <w:t>Estado actual</w:t>
      </w:r>
      <w:bookmarkEnd w:id="9"/>
    </w:p>
    <w:p w:rsidR="00E60923" w:rsidRPr="00E60923" w:rsidRDefault="00967F51" w:rsidP="00E60923">
      <w:pPr>
        <w:pStyle w:val="Prrafo"/>
      </w:pPr>
      <w:r w:rsidRPr="00E60923">
        <w:t>Durante los últimos años</w:t>
      </w:r>
      <w:r w:rsidR="00494F44" w:rsidRPr="00E60923">
        <w:t xml:space="preserve"> </w:t>
      </w:r>
      <w:r w:rsidRPr="00E60923">
        <w:t>muchas son las</w:t>
      </w:r>
      <w:r w:rsidR="00494F44" w:rsidRPr="00E60923">
        <w:t xml:space="preserve"> grandes empresas del campo de la informática</w:t>
      </w:r>
      <w:r w:rsidRPr="00E60923">
        <w:t xml:space="preserve"> como Google</w:t>
      </w:r>
      <w:r w:rsidR="00A74676">
        <w:rPr>
          <w:color w:val="000000" w:themeColor="text1"/>
        </w:rPr>
        <w:t xml:space="preserve"> </w:t>
      </w:r>
      <w:r w:rsidR="00A74676">
        <w:rPr>
          <w:color w:val="000000" w:themeColor="text1"/>
          <w:highlight w:val="red"/>
        </w:rPr>
        <w:fldChar w:fldCharType="begin"/>
      </w:r>
      <w:r w:rsidR="00A74676">
        <w:rPr>
          <w:color w:val="000000" w:themeColor="text1"/>
        </w:rPr>
        <w:instrText xml:space="preserve"> REF _Ref455256892 \n \h </w:instrText>
      </w:r>
      <w:r w:rsidR="00A74676">
        <w:rPr>
          <w:color w:val="000000" w:themeColor="text1"/>
          <w:highlight w:val="red"/>
        </w:rPr>
      </w:r>
      <w:r w:rsidR="00A74676">
        <w:rPr>
          <w:color w:val="000000" w:themeColor="text1"/>
          <w:highlight w:val="red"/>
        </w:rPr>
        <w:fldChar w:fldCharType="separate"/>
      </w:r>
      <w:r w:rsidR="004F4F9E">
        <w:rPr>
          <w:color w:val="000000" w:themeColor="text1"/>
        </w:rPr>
        <w:t>[5]</w:t>
      </w:r>
      <w:r w:rsidR="00A74676">
        <w:rPr>
          <w:color w:val="000000" w:themeColor="text1"/>
          <w:highlight w:val="red"/>
        </w:rPr>
        <w:fldChar w:fldCharType="end"/>
      </w:r>
      <w:r w:rsidRPr="00E60923">
        <w:t>, IBM</w:t>
      </w:r>
      <w:r w:rsidR="00BB0E27">
        <w:t xml:space="preserve"> </w:t>
      </w:r>
      <w:r w:rsidR="00A74676">
        <w:rPr>
          <w:color w:val="000000" w:themeColor="text1"/>
          <w:highlight w:val="red"/>
        </w:rPr>
        <w:fldChar w:fldCharType="begin"/>
      </w:r>
      <w:r w:rsidR="00A74676">
        <w:instrText xml:space="preserve"> REF _Ref455256900 \n \h </w:instrText>
      </w:r>
      <w:r w:rsidR="00A74676">
        <w:rPr>
          <w:color w:val="000000" w:themeColor="text1"/>
          <w:highlight w:val="red"/>
        </w:rPr>
      </w:r>
      <w:r w:rsidR="00A74676">
        <w:rPr>
          <w:color w:val="000000" w:themeColor="text1"/>
          <w:highlight w:val="red"/>
        </w:rPr>
        <w:fldChar w:fldCharType="separate"/>
      </w:r>
      <w:r w:rsidR="004F4F9E">
        <w:t>[6]</w:t>
      </w:r>
      <w:r w:rsidR="00A74676">
        <w:rPr>
          <w:color w:val="000000" w:themeColor="text1"/>
          <w:highlight w:val="red"/>
        </w:rPr>
        <w:fldChar w:fldCharType="end"/>
      </w:r>
      <w:r w:rsidRPr="00E60923">
        <w:t>, Microsoft</w:t>
      </w:r>
      <w:r w:rsidR="00BB0E27">
        <w:t xml:space="preserve"> </w:t>
      </w:r>
      <w:r w:rsidR="00A74676">
        <w:rPr>
          <w:color w:val="000000" w:themeColor="text1"/>
          <w:highlight w:val="red"/>
        </w:rPr>
        <w:fldChar w:fldCharType="begin"/>
      </w:r>
      <w:r w:rsidR="00A74676">
        <w:instrText xml:space="preserve"> REF _Ref455256911 \n \h </w:instrText>
      </w:r>
      <w:r w:rsidR="00A74676">
        <w:rPr>
          <w:color w:val="000000" w:themeColor="text1"/>
          <w:highlight w:val="red"/>
        </w:rPr>
      </w:r>
      <w:r w:rsidR="00A74676">
        <w:rPr>
          <w:color w:val="000000" w:themeColor="text1"/>
          <w:highlight w:val="red"/>
        </w:rPr>
        <w:fldChar w:fldCharType="separate"/>
      </w:r>
      <w:r w:rsidR="004F4F9E">
        <w:t>[7]</w:t>
      </w:r>
      <w:r w:rsidR="00A74676">
        <w:rPr>
          <w:color w:val="000000" w:themeColor="text1"/>
          <w:highlight w:val="red"/>
        </w:rPr>
        <w:fldChar w:fldCharType="end"/>
      </w:r>
      <w:r w:rsidRPr="00E60923">
        <w:t xml:space="preserve"> o Twitter</w:t>
      </w:r>
      <w:r w:rsidR="00BB0E27">
        <w:t xml:space="preserve"> </w:t>
      </w:r>
      <w:r w:rsidR="00A74676">
        <w:rPr>
          <w:color w:val="000000" w:themeColor="text1"/>
          <w:highlight w:val="red"/>
        </w:rPr>
        <w:fldChar w:fldCharType="begin"/>
      </w:r>
      <w:r w:rsidR="00A74676">
        <w:instrText xml:space="preserve"> REF _Ref455256923 \n \h </w:instrText>
      </w:r>
      <w:r w:rsidR="00A74676">
        <w:rPr>
          <w:color w:val="000000" w:themeColor="text1"/>
          <w:highlight w:val="red"/>
        </w:rPr>
      </w:r>
      <w:r w:rsidR="00A74676">
        <w:rPr>
          <w:color w:val="000000" w:themeColor="text1"/>
          <w:highlight w:val="red"/>
        </w:rPr>
        <w:fldChar w:fldCharType="separate"/>
      </w:r>
      <w:r w:rsidR="004F4F9E">
        <w:t>[8]</w:t>
      </w:r>
      <w:r w:rsidR="00A74676">
        <w:rPr>
          <w:color w:val="000000" w:themeColor="text1"/>
          <w:highlight w:val="red"/>
        </w:rPr>
        <w:fldChar w:fldCharType="end"/>
      </w:r>
      <w:r w:rsidRPr="00E60923">
        <w:t xml:space="preserve"> que</w:t>
      </w:r>
      <w:r w:rsidR="00494F44" w:rsidRPr="00E60923">
        <w:t xml:space="preserve"> están apostando por el desarrollo de sistemas</w:t>
      </w:r>
      <w:r w:rsidRPr="00E60923">
        <w:t xml:space="preserve"> basados en</w:t>
      </w:r>
      <w:r w:rsidR="00494F44" w:rsidRPr="00E60923">
        <w:t xml:space="preserve"> redes neuronales</w:t>
      </w:r>
      <w:r w:rsidRPr="00E60923">
        <w:t xml:space="preserve">. La cantidad der posibilidades que ofrece esta tecnología y lo poco </w:t>
      </w:r>
      <w:r w:rsidR="00E60923" w:rsidRPr="00E60923">
        <w:t xml:space="preserve">explorada que se encuentra son motivantes muy grandes para su estudio y puesta en práctica. </w:t>
      </w:r>
    </w:p>
    <w:p w:rsidR="00E60923" w:rsidRPr="00E60923" w:rsidRDefault="00E60923" w:rsidP="00E60923">
      <w:pPr>
        <w:pStyle w:val="Prrafo"/>
        <w:sectPr w:rsidR="00E60923" w:rsidRPr="00E60923" w:rsidSect="006D455B">
          <w:pgSz w:w="11906" w:h="16838" w:code="9"/>
          <w:pgMar w:top="1134" w:right="1134" w:bottom="1134" w:left="1134" w:header="720" w:footer="709" w:gutter="0"/>
          <w:cols w:space="708"/>
          <w:docGrid w:linePitch="360"/>
        </w:sectPr>
      </w:pPr>
      <w:r w:rsidRPr="00E60923">
        <w:t>Son muchas las utilidades que puede ofrecer un sistema basa</w:t>
      </w:r>
      <w:r>
        <w:t>do en redes neuronales, concretamente en la medicina</w:t>
      </w:r>
      <w:r w:rsidR="00BB0E27">
        <w:t xml:space="preserve"> </w:t>
      </w:r>
      <w:r w:rsidR="00A74676">
        <w:rPr>
          <w:color w:val="000000" w:themeColor="text1"/>
          <w:highlight w:val="red"/>
        </w:rPr>
        <w:fldChar w:fldCharType="begin"/>
      </w:r>
      <w:r w:rsidR="00A74676">
        <w:instrText xml:space="preserve"> REF _Ref455256930 \n \h </w:instrText>
      </w:r>
      <w:r w:rsidR="00A74676">
        <w:rPr>
          <w:color w:val="000000" w:themeColor="text1"/>
          <w:highlight w:val="red"/>
        </w:rPr>
      </w:r>
      <w:r w:rsidR="00A74676">
        <w:rPr>
          <w:color w:val="000000" w:themeColor="text1"/>
          <w:highlight w:val="red"/>
        </w:rPr>
        <w:fldChar w:fldCharType="separate"/>
      </w:r>
      <w:r w:rsidR="004F4F9E">
        <w:t>[9]</w:t>
      </w:r>
      <w:r w:rsidR="00A74676">
        <w:rPr>
          <w:color w:val="000000" w:themeColor="text1"/>
          <w:highlight w:val="red"/>
        </w:rPr>
        <w:fldChar w:fldCharType="end"/>
      </w:r>
      <w:r>
        <w:t xml:space="preserve"> se han desarrollado diferentes aplicaciones con fines tales como la ayuda al doctor en el diagnóstico de enfermedades o el asesoramiento directo a pacientes según sus síntomas</w:t>
      </w:r>
      <w:r w:rsidR="00BB0E27">
        <w:t xml:space="preserve"> </w:t>
      </w:r>
      <w:r w:rsidR="00A74676">
        <w:rPr>
          <w:color w:val="000000" w:themeColor="text1"/>
          <w:highlight w:val="red"/>
        </w:rPr>
        <w:fldChar w:fldCharType="begin"/>
      </w:r>
      <w:r w:rsidR="00A74676">
        <w:instrText xml:space="preserve"> REF _Ref455256939 \n \h </w:instrText>
      </w:r>
      <w:r w:rsidR="00A74676">
        <w:rPr>
          <w:color w:val="000000" w:themeColor="text1"/>
          <w:highlight w:val="red"/>
        </w:rPr>
      </w:r>
      <w:r w:rsidR="00A74676">
        <w:rPr>
          <w:color w:val="000000" w:themeColor="text1"/>
          <w:highlight w:val="red"/>
        </w:rPr>
        <w:fldChar w:fldCharType="separate"/>
      </w:r>
      <w:r w:rsidR="004F4F9E">
        <w:t>[10]</w:t>
      </w:r>
      <w:r w:rsidR="00A74676">
        <w:rPr>
          <w:color w:val="000000" w:themeColor="text1"/>
          <w:highlight w:val="red"/>
        </w:rPr>
        <w:fldChar w:fldCharType="end"/>
      </w:r>
      <w:r>
        <w:t xml:space="preserve">. En ambas situaciones se trata de un sistema que puede resultar de gran utilidad y su buen uso puede significar un avance significativo en este campo. No obstante, se tiene que tener en cuenta en todo momento que estos sistemas no se pueden considerar, aún, cien por cien efectivos. </w:t>
      </w:r>
    </w:p>
    <w:p w:rsidR="00E96B32" w:rsidRDefault="00D10E22" w:rsidP="00564F32">
      <w:pPr>
        <w:pStyle w:val="Ttulo3"/>
      </w:pPr>
      <w:bookmarkStart w:id="10" w:name="_Toc455417058"/>
      <w:r>
        <w:lastRenderedPageBreak/>
        <w:t>Base de Datos</w:t>
      </w:r>
      <w:bookmarkEnd w:id="10"/>
    </w:p>
    <w:p w:rsidR="00712F3D" w:rsidRPr="00712F3D" w:rsidRDefault="00E6569B" w:rsidP="00946A4F">
      <w:pPr>
        <w:pStyle w:val="Ttulo4"/>
      </w:pPr>
      <w:r>
        <w:t xml:space="preserve"> </w:t>
      </w:r>
      <w:bookmarkStart w:id="11" w:name="_Toc455417059"/>
      <w:r w:rsidR="00D10E22">
        <w:t>Datos en RNA</w:t>
      </w:r>
      <w:bookmarkEnd w:id="11"/>
    </w:p>
    <w:p w:rsidR="000B7489" w:rsidRDefault="000B7489" w:rsidP="000B7489">
      <w:pPr>
        <w:pStyle w:val="Prrafo"/>
      </w:pPr>
      <w:r>
        <w:t xml:space="preserve">La propia naturaleza de funcionamiento de las redes neuronales artificiales </w:t>
      </w:r>
      <w:r w:rsidR="00FE0E61">
        <w:t>requiere</w:t>
      </w:r>
      <w:r>
        <w:t xml:space="preserve"> una gran cantidad de datos </w:t>
      </w:r>
      <w:r w:rsidR="00FE0E61">
        <w:t xml:space="preserve">de </w:t>
      </w:r>
      <w:r w:rsidR="004B0C62">
        <w:t>entrenamiento</w:t>
      </w:r>
      <w:r w:rsidR="00FE0E61">
        <w:t xml:space="preserve"> para ser </w:t>
      </w:r>
      <w:r w:rsidR="004B0C62">
        <w:t>ajustada</w:t>
      </w:r>
      <w:r w:rsidR="00FE0E61">
        <w:t xml:space="preserve"> y que consiga funcionar correctamente. Los datos necesarios para este estudio son de carácter sensible y la disponibilidad certera de los mismos no es alta ya que se tratan de datos clínicos personales. </w:t>
      </w:r>
    </w:p>
    <w:p w:rsidR="00FE0E61" w:rsidRPr="000B7489" w:rsidRDefault="005B087C" w:rsidP="000B7489">
      <w:pPr>
        <w:pStyle w:val="Prrafo"/>
      </w:pPr>
      <w:r>
        <w:t>Esta dificultad</w:t>
      </w:r>
      <w:r w:rsidR="004B0C62">
        <w:t xml:space="preserve"> se ha visto salvada </w:t>
      </w:r>
      <w:r>
        <w:t>gracias al contacto establecido con el “</w:t>
      </w:r>
      <w:proofErr w:type="spellStart"/>
      <w:r>
        <w:t>Heuristic</w:t>
      </w:r>
      <w:proofErr w:type="spellEnd"/>
      <w:r>
        <w:t xml:space="preserve"> and </w:t>
      </w:r>
      <w:proofErr w:type="spellStart"/>
      <w:r>
        <w:t>Evolutionary</w:t>
      </w:r>
      <w:proofErr w:type="spellEnd"/>
      <w:r>
        <w:t xml:space="preserve"> </w:t>
      </w:r>
      <w:proofErr w:type="spellStart"/>
      <w:r>
        <w:t>Algorithms</w:t>
      </w:r>
      <w:proofErr w:type="spellEnd"/>
      <w:r>
        <w:t xml:space="preserve"> </w:t>
      </w:r>
      <w:proofErr w:type="spellStart"/>
      <w:r>
        <w:t>La</w:t>
      </w:r>
      <w:r w:rsidR="0093777D">
        <w:t>boratory</w:t>
      </w:r>
      <w:proofErr w:type="spellEnd"/>
      <w:r w:rsidR="0093777D">
        <w:t>”, también llamado HEAL</w:t>
      </w:r>
      <w:r>
        <w:t xml:space="preserve"> </w:t>
      </w:r>
      <w:r w:rsidR="00A74676">
        <w:rPr>
          <w:highlight w:val="red"/>
        </w:rPr>
        <w:fldChar w:fldCharType="begin"/>
      </w:r>
      <w:r w:rsidR="00A74676">
        <w:instrText xml:space="preserve"> REF _Ref455256735 \n \h </w:instrText>
      </w:r>
      <w:r w:rsidR="00A74676">
        <w:rPr>
          <w:highlight w:val="red"/>
        </w:rPr>
      </w:r>
      <w:r w:rsidR="00A74676">
        <w:rPr>
          <w:highlight w:val="red"/>
        </w:rPr>
        <w:fldChar w:fldCharType="separate"/>
      </w:r>
      <w:r w:rsidR="004F4F9E">
        <w:t>[11]</w:t>
      </w:r>
      <w:r w:rsidR="00A74676">
        <w:rPr>
          <w:highlight w:val="red"/>
        </w:rPr>
        <w:fldChar w:fldCharType="end"/>
      </w:r>
      <w:r w:rsidR="0093777D">
        <w:t>.</w:t>
      </w:r>
    </w:p>
    <w:p w:rsidR="00946A4F" w:rsidRPr="00946A4F" w:rsidRDefault="00E6569B" w:rsidP="00946A4F">
      <w:pPr>
        <w:pStyle w:val="Ttulo4"/>
        <w:rPr>
          <w:lang w:val="en-US"/>
        </w:rPr>
      </w:pPr>
      <w:r w:rsidRPr="0093777D">
        <w:rPr>
          <w:lang w:val="es-ES"/>
        </w:rPr>
        <w:t xml:space="preserve"> </w:t>
      </w:r>
      <w:bookmarkStart w:id="12" w:name="_Toc455417060"/>
      <w:r w:rsidR="00D10E22" w:rsidRPr="005B08CD">
        <w:rPr>
          <w:lang w:val="en-US"/>
        </w:rPr>
        <w:t>Heuristic and Evolutionary Algorithms Laboratory</w:t>
      </w:r>
      <w:bookmarkEnd w:id="12"/>
      <w:r w:rsidR="009930FD">
        <w:rPr>
          <w:lang w:val="en-US"/>
        </w:rPr>
        <w:t xml:space="preserve"> </w:t>
      </w:r>
    </w:p>
    <w:p w:rsidR="004E709B" w:rsidRDefault="009930FD" w:rsidP="00946A4F">
      <w:pPr>
        <w:pStyle w:val="Prrafo"/>
      </w:pPr>
      <w:r>
        <w:t xml:space="preserve">El </w:t>
      </w:r>
      <w:proofErr w:type="spellStart"/>
      <w:r>
        <w:t>Heuristic</w:t>
      </w:r>
      <w:proofErr w:type="spellEnd"/>
      <w:r>
        <w:t xml:space="preserve"> and </w:t>
      </w:r>
      <w:proofErr w:type="spellStart"/>
      <w:r>
        <w:t>Evolutionary</w:t>
      </w:r>
      <w:proofErr w:type="spellEnd"/>
      <w:r>
        <w:t xml:space="preserve"> </w:t>
      </w:r>
      <w:proofErr w:type="spellStart"/>
      <w:r>
        <w:t>Algorithms</w:t>
      </w:r>
      <w:proofErr w:type="spellEnd"/>
      <w:r>
        <w:t xml:space="preserve"> </w:t>
      </w:r>
      <w:proofErr w:type="spellStart"/>
      <w:r>
        <w:t>Laboratory</w:t>
      </w:r>
      <w:proofErr w:type="spellEnd"/>
      <w:r w:rsidR="00712F3D">
        <w:t xml:space="preserve"> (HEAL)</w:t>
      </w:r>
      <w:r>
        <w:t xml:space="preserve"> es un grupo de investigadores austriaco que ha realizado un estudio similar en cuanto a objetivo al pretendido en este trabajo, han desarrollado su propio sistema de detección de cáncer usando </w:t>
      </w:r>
      <w:r w:rsidR="003F41D2">
        <w:t xml:space="preserve">optimización genética de </w:t>
      </w:r>
      <w:r>
        <w:t>árboles de decisión.</w:t>
      </w:r>
      <w:r w:rsidR="004B0C62">
        <w:t xml:space="preserve"> Los árboles de decisión no son más que otro paradigma de predicción usado en el ámbito de la inteligencia artificial. </w:t>
      </w:r>
      <w:r>
        <w:t xml:space="preserve"> </w:t>
      </w:r>
      <w:r>
        <w:br/>
      </w:r>
      <w:r w:rsidR="00C764F0">
        <w:t>Este grupo de investigación nos ha cedido l</w:t>
      </w:r>
      <w:r>
        <w:t>os datos usados</w:t>
      </w:r>
      <w:r w:rsidR="00C764F0">
        <w:t xml:space="preserve"> en este estudio</w:t>
      </w:r>
      <w:r>
        <w:t xml:space="preserve"> para poder entrenar a nuestros sistemas y a la vez tenemos los resultados en porcentaje de acierto obtenidos por ellos</w:t>
      </w:r>
      <w:r w:rsidR="00CA78BB">
        <w:t>, algo de gran utilidad si queremos comparar nuestros resultados finales con los obtenidos en pruebas</w:t>
      </w:r>
      <w:r w:rsidR="00C764F0">
        <w:t xml:space="preserve"> de naturaleza similar</w:t>
      </w:r>
      <w:r w:rsidR="00CA78BB">
        <w:t>.</w:t>
      </w:r>
    </w:p>
    <w:p w:rsidR="00E6569B" w:rsidRDefault="009E028E" w:rsidP="00E6569B">
      <w:pPr>
        <w:pStyle w:val="Ttulo4"/>
      </w:pPr>
      <w:r>
        <w:t xml:space="preserve"> </w:t>
      </w:r>
      <w:bookmarkStart w:id="13" w:name="_Toc455417061"/>
      <w:r>
        <w:t>Estado de los datos</w:t>
      </w:r>
      <w:bookmarkEnd w:id="13"/>
    </w:p>
    <w:p w:rsidR="003F41D2" w:rsidRDefault="00E6569B" w:rsidP="004E709B">
      <w:pPr>
        <w:pStyle w:val="Prrafo"/>
      </w:pPr>
      <w:r>
        <w:t>Los estudios realizados se han hecho a partir de los</w:t>
      </w:r>
      <w:r w:rsidR="003F41D2">
        <w:t xml:space="preserve"> ficheros .</w:t>
      </w:r>
      <w:proofErr w:type="spellStart"/>
      <w:r w:rsidR="003F41D2">
        <w:t>csv</w:t>
      </w:r>
      <w:proofErr w:type="spellEnd"/>
      <w:r>
        <w:t xml:space="preserve"> que ha facilitado el HEAL para el desarrollo de este proyecto</w:t>
      </w:r>
      <w:r w:rsidR="003F41D2">
        <w:t>, los cuales contienen los datos de un total de casi 4000 pacientes y 30 variables para cada uno de ellos procedentes del análisis sanguíneo del sujeto</w:t>
      </w:r>
      <w:r>
        <w:t>.</w:t>
      </w:r>
      <w:r w:rsidR="003F41D2">
        <w:t xml:space="preserve"> Estas variables son:</w:t>
      </w:r>
    </w:p>
    <w:p w:rsidR="00946A4F" w:rsidRDefault="003F41D2" w:rsidP="00946A4F">
      <w:pPr>
        <w:pStyle w:val="Listaconvietas"/>
      </w:pPr>
      <w:r>
        <w:t xml:space="preserve">Cáncer (1/0), Edad, sexo, </w:t>
      </w:r>
      <w:r w:rsidRPr="003F41D2">
        <w:t xml:space="preserve">AST, ALT, GT37, BUN, Creatinina, CH37, LD37, Ácido Úrico, Bilirrubina, Colesterol, Colesterol HDL, Hierro, Ferritina, </w:t>
      </w:r>
      <w:proofErr w:type="spellStart"/>
      <w:r w:rsidRPr="003F41D2">
        <w:t>Transferrina</w:t>
      </w:r>
      <w:proofErr w:type="spellEnd"/>
      <w:r w:rsidRPr="003F41D2">
        <w:t xml:space="preserve">, CRP, BSG1, Leucocitos, Neutrófilos, Linfocitos, Monocitos, </w:t>
      </w:r>
      <w:proofErr w:type="spellStart"/>
      <w:r w:rsidRPr="003F41D2">
        <w:t>Eosinófilos</w:t>
      </w:r>
      <w:proofErr w:type="spellEnd"/>
      <w:r w:rsidRPr="003F41D2">
        <w:t>, Basófilos, Eritrocitos,</w:t>
      </w:r>
      <w:r>
        <w:t xml:space="preserve"> Hemoglobina, Hematocritos, MCV y</w:t>
      </w:r>
      <w:r w:rsidRPr="003F41D2">
        <w:t xml:space="preserve"> Plaquetas.</w:t>
      </w:r>
    </w:p>
    <w:p w:rsidR="002758E4" w:rsidRDefault="00E6569B" w:rsidP="004E709B">
      <w:pPr>
        <w:pStyle w:val="Prrafo"/>
      </w:pPr>
      <w:r>
        <w:t xml:space="preserve"> </w:t>
      </w:r>
      <w:r w:rsidR="003F41D2">
        <w:t>El conjunto de estos datos se encuentra dividido en tres ficheros, uno por cada tipo de cáncer</w:t>
      </w:r>
      <w:r w:rsidR="002758E4">
        <w:t xml:space="preserve"> con 706 entradas para el fichero de cáncer de mama, 905 entradas para el fichero de melanoma y 2363 entradas para el fichero de cáncer de pulmón</w:t>
      </w:r>
      <w:r w:rsidR="003F41D2">
        <w:t xml:space="preserve">. </w:t>
      </w:r>
      <w:r w:rsidR="002758E4">
        <w:t xml:space="preserve">Cada fila del fichero es una entrada que representa a un paciente. </w:t>
      </w:r>
    </w:p>
    <w:p w:rsidR="002758E4" w:rsidRDefault="002758E4" w:rsidP="004E709B">
      <w:pPr>
        <w:pStyle w:val="Prrafo"/>
      </w:pPr>
    </w:p>
    <w:p w:rsidR="00E6569B" w:rsidRDefault="00E6569B" w:rsidP="004E709B">
      <w:pPr>
        <w:pStyle w:val="Prrafo"/>
      </w:pPr>
      <w:r>
        <w:lastRenderedPageBreak/>
        <w:t>No obstante para el buen funcionamiento del sistema se ha decidido eliminar ciertas columnas de información donde la mayor parte de los datos eran nulos o estaban corruptos así como ciertas filas de datos por el mismo motivo. El resto de datos desconocidos</w:t>
      </w:r>
      <w:r w:rsidR="002758E4">
        <w:t xml:space="preserve"> o nulos</w:t>
      </w:r>
      <w:r>
        <w:t xml:space="preserve"> se han resuelto con la media d</w:t>
      </w:r>
      <w:r w:rsidR="000E75B6">
        <w:t>e los datos de su columna y en ningún caso se han normalizado las entradas.</w:t>
      </w:r>
      <w:r w:rsidR="004E709B">
        <w:t xml:space="preserve"> </w:t>
      </w:r>
    </w:p>
    <w:p w:rsidR="003F41D2" w:rsidRDefault="003F41D2" w:rsidP="004E709B">
      <w:pPr>
        <w:pStyle w:val="Prrafo"/>
      </w:pPr>
      <w:r>
        <w:t xml:space="preserve">En la tabla </w:t>
      </w:r>
      <w:r w:rsidR="007A7C94">
        <w:t>2.1</w:t>
      </w:r>
      <w:r>
        <w:t xml:space="preserve"> se indica el ratio de pacientes sanos y enfermos para cada tipo de cáncer analizado y en la </w:t>
      </w:r>
      <w:r w:rsidRPr="007A7C94">
        <w:t xml:space="preserve">tabla </w:t>
      </w:r>
      <w:r w:rsidR="007A7C94" w:rsidRPr="007A7C94">
        <w:t>2.2</w:t>
      </w:r>
      <w:r>
        <w:t xml:space="preserve"> se  </w:t>
      </w:r>
      <w:r w:rsidR="000E168A">
        <w:t xml:space="preserve">muestra el porcentaje de filas descartadas para el análisis realizado para este trabajo de fin de grado por cada tipo de cáncer. </w:t>
      </w:r>
    </w:p>
    <w:p w:rsidR="007D36DD" w:rsidRDefault="007D36DD" w:rsidP="007D36DD">
      <w:pPr>
        <w:pStyle w:val="Prrafo"/>
        <w:ind w:firstLine="0"/>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55"/>
        <w:gridCol w:w="2455"/>
        <w:gridCol w:w="2455"/>
        <w:gridCol w:w="2269"/>
      </w:tblGrid>
      <w:tr w:rsidR="007D36DD" w:rsidTr="00946A4F">
        <w:trPr>
          <w:trHeight w:val="379"/>
        </w:trPr>
        <w:tc>
          <w:tcPr>
            <w:tcW w:w="2455" w:type="dxa"/>
          </w:tcPr>
          <w:p w:rsidR="007D36DD" w:rsidRDefault="007D36DD" w:rsidP="007D36DD">
            <w:pPr>
              <w:pStyle w:val="Encabezadodetabla"/>
            </w:pPr>
          </w:p>
        </w:tc>
        <w:tc>
          <w:tcPr>
            <w:tcW w:w="2455" w:type="dxa"/>
          </w:tcPr>
          <w:p w:rsidR="007D36DD" w:rsidRDefault="007D36DD" w:rsidP="007D36DD">
            <w:pPr>
              <w:pStyle w:val="Encabezadodetabla"/>
            </w:pPr>
            <w:r>
              <w:t>Cáncer de mama</w:t>
            </w:r>
          </w:p>
        </w:tc>
        <w:tc>
          <w:tcPr>
            <w:tcW w:w="2455" w:type="dxa"/>
          </w:tcPr>
          <w:p w:rsidR="007D36DD" w:rsidRDefault="007D36DD" w:rsidP="007D36DD">
            <w:pPr>
              <w:pStyle w:val="Encabezadodetabla"/>
            </w:pPr>
            <w:r>
              <w:t>Melanoma</w:t>
            </w:r>
          </w:p>
        </w:tc>
        <w:tc>
          <w:tcPr>
            <w:tcW w:w="2269" w:type="dxa"/>
          </w:tcPr>
          <w:p w:rsidR="007D36DD" w:rsidRDefault="007D36DD" w:rsidP="007D36DD">
            <w:pPr>
              <w:pStyle w:val="Encabezadodetabla"/>
            </w:pPr>
            <w:r>
              <w:t>Cáncer de pulmón</w:t>
            </w:r>
          </w:p>
        </w:tc>
      </w:tr>
      <w:tr w:rsidR="007D36DD" w:rsidTr="00946A4F">
        <w:trPr>
          <w:trHeight w:val="398"/>
        </w:trPr>
        <w:tc>
          <w:tcPr>
            <w:tcW w:w="2455" w:type="dxa"/>
          </w:tcPr>
          <w:p w:rsidR="007D36DD" w:rsidRDefault="007D36DD" w:rsidP="007D36DD">
            <w:pPr>
              <w:pStyle w:val="Encabezadodetabla"/>
            </w:pPr>
            <w:r>
              <w:t>Pacientes enfermos</w:t>
            </w:r>
          </w:p>
        </w:tc>
        <w:tc>
          <w:tcPr>
            <w:tcW w:w="2455" w:type="dxa"/>
          </w:tcPr>
          <w:p w:rsidR="007D36DD" w:rsidRDefault="007D36DD" w:rsidP="007D36DD">
            <w:pPr>
              <w:pStyle w:val="Celdadetabla"/>
            </w:pPr>
            <w:r>
              <w:t>54,11%</w:t>
            </w:r>
          </w:p>
        </w:tc>
        <w:tc>
          <w:tcPr>
            <w:tcW w:w="2455" w:type="dxa"/>
          </w:tcPr>
          <w:p w:rsidR="007D36DD" w:rsidRDefault="007D36DD" w:rsidP="007D36DD">
            <w:pPr>
              <w:pStyle w:val="Celdadetabla"/>
            </w:pPr>
            <w:r>
              <w:t>39,30%</w:t>
            </w:r>
          </w:p>
        </w:tc>
        <w:tc>
          <w:tcPr>
            <w:tcW w:w="2269" w:type="dxa"/>
          </w:tcPr>
          <w:p w:rsidR="007D36DD" w:rsidRDefault="007D36DD" w:rsidP="007D36DD">
            <w:pPr>
              <w:pStyle w:val="Celdadetabla"/>
            </w:pPr>
            <w:r>
              <w:t>31,48%</w:t>
            </w:r>
          </w:p>
        </w:tc>
      </w:tr>
      <w:tr w:rsidR="007D36DD" w:rsidTr="00946A4F">
        <w:trPr>
          <w:trHeight w:val="379"/>
        </w:trPr>
        <w:tc>
          <w:tcPr>
            <w:tcW w:w="2455" w:type="dxa"/>
          </w:tcPr>
          <w:p w:rsidR="007D36DD" w:rsidRDefault="007D36DD" w:rsidP="007D36DD">
            <w:pPr>
              <w:pStyle w:val="Encabezadodetabla"/>
            </w:pPr>
            <w:r>
              <w:t>Pacientes  sanos</w:t>
            </w:r>
          </w:p>
        </w:tc>
        <w:tc>
          <w:tcPr>
            <w:tcW w:w="2455" w:type="dxa"/>
          </w:tcPr>
          <w:p w:rsidR="007D36DD" w:rsidRDefault="007D36DD" w:rsidP="007D36DD">
            <w:pPr>
              <w:pStyle w:val="Celdadetabla"/>
            </w:pPr>
            <w:r>
              <w:t>45,89%</w:t>
            </w:r>
          </w:p>
        </w:tc>
        <w:tc>
          <w:tcPr>
            <w:tcW w:w="2455" w:type="dxa"/>
          </w:tcPr>
          <w:p w:rsidR="007D36DD" w:rsidRDefault="007D36DD" w:rsidP="007D36DD">
            <w:pPr>
              <w:pStyle w:val="Celdadetabla"/>
            </w:pPr>
            <w:r>
              <w:t>60,70%</w:t>
            </w:r>
          </w:p>
        </w:tc>
        <w:tc>
          <w:tcPr>
            <w:tcW w:w="2269" w:type="dxa"/>
          </w:tcPr>
          <w:p w:rsidR="007D36DD" w:rsidRDefault="007D36DD" w:rsidP="007D36DD">
            <w:pPr>
              <w:pStyle w:val="Celdadetabla"/>
            </w:pPr>
            <w:r>
              <w:t>68,52%</w:t>
            </w:r>
          </w:p>
        </w:tc>
      </w:tr>
      <w:tr w:rsidR="0092021F" w:rsidTr="00946A4F">
        <w:trPr>
          <w:trHeight w:val="379"/>
        </w:trPr>
        <w:tc>
          <w:tcPr>
            <w:tcW w:w="2455" w:type="dxa"/>
          </w:tcPr>
          <w:p w:rsidR="0092021F" w:rsidRDefault="0092021F" w:rsidP="007D36DD">
            <w:pPr>
              <w:pStyle w:val="Encabezadodetabla"/>
            </w:pPr>
            <w:r>
              <w:t>Total</w:t>
            </w:r>
          </w:p>
        </w:tc>
        <w:tc>
          <w:tcPr>
            <w:tcW w:w="2455" w:type="dxa"/>
          </w:tcPr>
          <w:p w:rsidR="0092021F" w:rsidRDefault="0092021F" w:rsidP="007D36DD">
            <w:pPr>
              <w:pStyle w:val="Celdadetabla"/>
            </w:pPr>
            <w:r>
              <w:t>697</w:t>
            </w:r>
          </w:p>
        </w:tc>
        <w:tc>
          <w:tcPr>
            <w:tcW w:w="2455" w:type="dxa"/>
          </w:tcPr>
          <w:p w:rsidR="0092021F" w:rsidRDefault="0092021F" w:rsidP="007D36DD">
            <w:pPr>
              <w:pStyle w:val="Celdadetabla"/>
            </w:pPr>
            <w:r>
              <w:t>799</w:t>
            </w:r>
          </w:p>
        </w:tc>
        <w:tc>
          <w:tcPr>
            <w:tcW w:w="2269" w:type="dxa"/>
          </w:tcPr>
          <w:p w:rsidR="0092021F" w:rsidRDefault="0092021F" w:rsidP="007D36DD">
            <w:pPr>
              <w:pStyle w:val="Celdadetabla"/>
            </w:pPr>
            <w:r>
              <w:t>1995</w:t>
            </w:r>
          </w:p>
        </w:tc>
      </w:tr>
    </w:tbl>
    <w:p w:rsidR="007A7C94" w:rsidRDefault="007A7C94" w:rsidP="007A7C94">
      <w:pPr>
        <w:pStyle w:val="Leyenda"/>
      </w:pPr>
      <w:bookmarkStart w:id="14" w:name="_Toc455262426"/>
      <w:bookmarkStart w:id="15" w:name="_Toc455419068"/>
      <w:r>
        <w:t>Tabla</w:t>
      </w:r>
      <w:r w:rsidR="00746602">
        <w:t xml:space="preserve"> </w:t>
      </w:r>
      <w:fldSimple w:instr=" SEQ Tabla \* ARABIC \s 2 ">
        <w:r w:rsidR="00746602">
          <w:rPr>
            <w:noProof/>
          </w:rPr>
          <w:t>2</w:t>
        </w:r>
      </w:fldSimple>
      <w:r w:rsidR="00746602">
        <w:t>.</w:t>
      </w:r>
      <w:fldSimple w:instr=" SEQ Tabla \* ARABIC \s 2 ">
        <w:r w:rsidR="00746602">
          <w:rPr>
            <w:noProof/>
          </w:rPr>
          <w:t>1</w:t>
        </w:r>
      </w:fldSimple>
      <w:r w:rsidR="00746602">
        <w:rPr>
          <w:noProof/>
        </w:rPr>
        <w:t>.</w:t>
      </w:r>
      <w:r>
        <w:t xml:space="preserve"> Configuración redes melanoma bloque 1</w:t>
      </w:r>
      <w:bookmarkEnd w:id="14"/>
      <w:bookmarkEnd w:id="15"/>
    </w:p>
    <w:p w:rsidR="000E168A" w:rsidRPr="007A7C94" w:rsidRDefault="000E168A" w:rsidP="007A7C94">
      <w:pPr>
        <w:pStyle w:val="Prrafo"/>
        <w:ind w:firstLine="0"/>
        <w:jc w:val="center"/>
        <w:rPr>
          <w:lang w:val="es-ES"/>
        </w:rPr>
      </w:pPr>
    </w:p>
    <w:tbl>
      <w:tblPr>
        <w:tblW w:w="6542"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44"/>
        <w:gridCol w:w="3198"/>
      </w:tblGrid>
      <w:tr w:rsidR="000E168A" w:rsidTr="00946A4F">
        <w:trPr>
          <w:trHeight w:val="382"/>
        </w:trPr>
        <w:tc>
          <w:tcPr>
            <w:tcW w:w="3344" w:type="dxa"/>
          </w:tcPr>
          <w:p w:rsidR="000E168A" w:rsidRDefault="000E168A" w:rsidP="007A7C94">
            <w:pPr>
              <w:pStyle w:val="Encabezadodetabla"/>
            </w:pPr>
            <w:r>
              <w:t>Tipo de cáncer</w:t>
            </w:r>
          </w:p>
        </w:tc>
        <w:tc>
          <w:tcPr>
            <w:tcW w:w="3198" w:type="dxa"/>
          </w:tcPr>
          <w:p w:rsidR="000E168A" w:rsidRDefault="000E168A" w:rsidP="007A7C94">
            <w:pPr>
              <w:pStyle w:val="Encabezadodetabla"/>
            </w:pPr>
            <w:r>
              <w:t>Porcentaje de filas descartadas</w:t>
            </w:r>
          </w:p>
        </w:tc>
      </w:tr>
      <w:tr w:rsidR="000E168A" w:rsidTr="00946A4F">
        <w:trPr>
          <w:trHeight w:val="363"/>
        </w:trPr>
        <w:tc>
          <w:tcPr>
            <w:tcW w:w="3344" w:type="dxa"/>
          </w:tcPr>
          <w:p w:rsidR="000E168A" w:rsidRDefault="007D36DD" w:rsidP="007A7C94">
            <w:pPr>
              <w:pStyle w:val="Celdadetabla"/>
            </w:pPr>
            <w:r>
              <w:t>Melanoma</w:t>
            </w:r>
          </w:p>
        </w:tc>
        <w:tc>
          <w:tcPr>
            <w:tcW w:w="3198" w:type="dxa"/>
          </w:tcPr>
          <w:p w:rsidR="000E168A" w:rsidRDefault="007D36DD" w:rsidP="007A7C94">
            <w:pPr>
              <w:pStyle w:val="Celdadetabla"/>
            </w:pPr>
            <w:r>
              <w:t>11.71%</w:t>
            </w:r>
          </w:p>
        </w:tc>
      </w:tr>
      <w:tr w:rsidR="000E168A" w:rsidTr="00946A4F">
        <w:trPr>
          <w:trHeight w:val="363"/>
        </w:trPr>
        <w:tc>
          <w:tcPr>
            <w:tcW w:w="3344" w:type="dxa"/>
          </w:tcPr>
          <w:p w:rsidR="000E168A" w:rsidRDefault="007D36DD" w:rsidP="007A7C94">
            <w:pPr>
              <w:pStyle w:val="Celdadetabla"/>
            </w:pPr>
            <w:r>
              <w:t>Cáncer de pulmón</w:t>
            </w:r>
          </w:p>
        </w:tc>
        <w:tc>
          <w:tcPr>
            <w:tcW w:w="3198" w:type="dxa"/>
          </w:tcPr>
          <w:p w:rsidR="000E168A" w:rsidRDefault="007D36DD" w:rsidP="007A7C94">
            <w:pPr>
              <w:pStyle w:val="Celdadetabla"/>
            </w:pPr>
            <w:r>
              <w:t>15.57%</w:t>
            </w:r>
          </w:p>
        </w:tc>
      </w:tr>
      <w:tr w:rsidR="000E168A" w:rsidTr="00946A4F">
        <w:trPr>
          <w:trHeight w:val="344"/>
        </w:trPr>
        <w:tc>
          <w:tcPr>
            <w:tcW w:w="3344" w:type="dxa"/>
          </w:tcPr>
          <w:p w:rsidR="000E168A" w:rsidRDefault="007D36DD" w:rsidP="007A7C94">
            <w:pPr>
              <w:pStyle w:val="Celdadetabla"/>
            </w:pPr>
            <w:r>
              <w:t>Cáncer de mama</w:t>
            </w:r>
          </w:p>
        </w:tc>
        <w:tc>
          <w:tcPr>
            <w:tcW w:w="3198" w:type="dxa"/>
          </w:tcPr>
          <w:p w:rsidR="000E168A" w:rsidRDefault="007D36DD" w:rsidP="007A7C94">
            <w:pPr>
              <w:pStyle w:val="Celdadetabla"/>
            </w:pPr>
            <w:r>
              <w:t>1.27%</w:t>
            </w:r>
          </w:p>
        </w:tc>
      </w:tr>
    </w:tbl>
    <w:p w:rsidR="000E75B6" w:rsidRPr="00E6569B" w:rsidRDefault="007A7C94" w:rsidP="00946A4F">
      <w:pPr>
        <w:pStyle w:val="Leyenda"/>
      </w:pPr>
      <w:bookmarkStart w:id="16" w:name="_Toc455262427"/>
      <w:bookmarkStart w:id="17" w:name="_Toc455419069"/>
      <w:r>
        <w:t>Tabla</w:t>
      </w:r>
      <w:r w:rsidR="00D73149">
        <w:t xml:space="preserve"> </w:t>
      </w:r>
      <w:fldSimple w:instr=" SEQ Tabla \* ARABIC \s 2 ">
        <w:r w:rsidR="00D73149">
          <w:rPr>
            <w:noProof/>
          </w:rPr>
          <w:t>2</w:t>
        </w:r>
      </w:fldSimple>
      <w:r w:rsidR="00D73149">
        <w:t>.</w:t>
      </w:r>
      <w:fldSimple w:instr=" SEQ Tabla \* ARABIC \s 2 ">
        <w:r w:rsidR="00D73149">
          <w:rPr>
            <w:noProof/>
          </w:rPr>
          <w:t>2</w:t>
        </w:r>
      </w:fldSimple>
      <w:r w:rsidR="00D73149">
        <w:rPr>
          <w:noProof/>
        </w:rPr>
        <w:t>.</w:t>
      </w:r>
      <w:r>
        <w:t xml:space="preserve"> Configuración redes melanoma bloque 1</w:t>
      </w:r>
      <w:bookmarkEnd w:id="16"/>
      <w:bookmarkEnd w:id="17"/>
    </w:p>
    <w:p w:rsidR="00E96B32" w:rsidRDefault="0056529C" w:rsidP="00564F32">
      <w:pPr>
        <w:pStyle w:val="Ttulo4"/>
      </w:pPr>
      <w:r>
        <w:t xml:space="preserve"> </w:t>
      </w:r>
      <w:bookmarkStart w:id="18" w:name="_Toc455417062"/>
      <w:r>
        <w:t>Resul</w:t>
      </w:r>
      <w:r w:rsidR="00D10E22">
        <w:t>tados de obtenidos por HEAL</w:t>
      </w:r>
      <w:bookmarkEnd w:id="18"/>
    </w:p>
    <w:p w:rsidR="00712F3D" w:rsidRPr="00712F3D" w:rsidRDefault="00712F3D" w:rsidP="00712F3D">
      <w:pPr>
        <w:pStyle w:val="Prrafo"/>
      </w:pPr>
    </w:p>
    <w:p w:rsidR="0056529C" w:rsidRDefault="00D10E22" w:rsidP="00712F3D">
      <w:pPr>
        <w:pStyle w:val="Prrafo"/>
      </w:pPr>
      <w:r>
        <w:t>Además de los datos de análisis sanguíneos, HEAL nos ha cedido sus resultados, frutos de una amplia investigación en el tema</w:t>
      </w:r>
      <w:r w:rsidR="0056529C">
        <w:t xml:space="preserve">. Estos resultados resultan de gran utilidad para este estudio ya que nos sirve para comparar los resultados obtenidos con un estudio similar hecho con los mismos datos. </w:t>
      </w:r>
      <w:r>
        <w:t xml:space="preserve"> </w:t>
      </w:r>
    </w:p>
    <w:p w:rsidR="0056529C" w:rsidRDefault="0056529C" w:rsidP="00D0127E">
      <w:pPr>
        <w:pStyle w:val="Objeto"/>
      </w:pPr>
      <w:r>
        <w:rPr>
          <w:noProof/>
          <w:lang w:val="es-ES"/>
        </w:rPr>
        <w:drawing>
          <wp:inline distT="0" distB="0" distL="0" distR="0" wp14:anchorId="02AC20E7" wp14:editId="2076E46F">
            <wp:extent cx="6120130" cy="100266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002665"/>
                    </a:xfrm>
                    <a:prstGeom prst="rect">
                      <a:avLst/>
                    </a:prstGeom>
                  </pic:spPr>
                </pic:pic>
              </a:graphicData>
            </a:graphic>
          </wp:inline>
        </w:drawing>
      </w:r>
    </w:p>
    <w:p w:rsidR="0056529C" w:rsidRPr="00D0127E" w:rsidRDefault="00D0127E" w:rsidP="00DA4A3E">
      <w:pPr>
        <w:pStyle w:val="Leyenda"/>
      </w:pPr>
      <w:bookmarkStart w:id="19" w:name="_Toc455417147"/>
      <w:bookmarkStart w:id="20" w:name="_Toc455418525"/>
      <w:bookmarkStart w:id="21" w:name="_Toc455418706"/>
      <w:bookmarkStart w:id="22" w:name="_Toc455419070"/>
      <w:r w:rsidRPr="00D0127E">
        <w:t xml:space="preserve">Figura </w:t>
      </w:r>
      <w:fldSimple w:instr=" SEQ Figura \* ARABIC \s 2 ">
        <w:r w:rsidR="00630C01">
          <w:rPr>
            <w:noProof/>
          </w:rPr>
          <w:t>2</w:t>
        </w:r>
      </w:fldSimple>
      <w:r w:rsidR="00630C01">
        <w:t>.</w:t>
      </w:r>
      <w:fldSimple w:instr=" SEQ Tabla \* ARABIC \s 2 ">
        <w:r w:rsidR="00630C01">
          <w:rPr>
            <w:noProof/>
          </w:rPr>
          <w:t>1</w:t>
        </w:r>
      </w:fldSimple>
      <w:r w:rsidR="00630C01">
        <w:t>.</w:t>
      </w:r>
      <w:r w:rsidRPr="00D0127E">
        <w:t xml:space="preserve"> Resultados</w:t>
      </w:r>
      <w:r w:rsidR="00C764F0">
        <w:t xml:space="preserve"> HEAL</w:t>
      </w:r>
      <w:r w:rsidRPr="00D0127E">
        <w:t xml:space="preserve"> cáncer de mama</w:t>
      </w:r>
      <w:bookmarkEnd w:id="19"/>
      <w:bookmarkEnd w:id="20"/>
      <w:bookmarkEnd w:id="21"/>
      <w:bookmarkEnd w:id="22"/>
    </w:p>
    <w:p w:rsidR="0056529C" w:rsidRDefault="0056529C" w:rsidP="00D0127E">
      <w:pPr>
        <w:pStyle w:val="Objeto"/>
      </w:pPr>
      <w:r>
        <w:rPr>
          <w:noProof/>
          <w:lang w:val="es-ES"/>
        </w:rPr>
        <w:lastRenderedPageBreak/>
        <w:drawing>
          <wp:inline distT="0" distB="0" distL="0" distR="0" wp14:anchorId="0C2637BE" wp14:editId="31352E18">
            <wp:extent cx="6120130" cy="9893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989330"/>
                    </a:xfrm>
                    <a:prstGeom prst="rect">
                      <a:avLst/>
                    </a:prstGeom>
                  </pic:spPr>
                </pic:pic>
              </a:graphicData>
            </a:graphic>
          </wp:inline>
        </w:drawing>
      </w:r>
    </w:p>
    <w:p w:rsidR="0056529C" w:rsidRDefault="00D0127E" w:rsidP="00DA4A3E">
      <w:pPr>
        <w:pStyle w:val="Leyenda"/>
      </w:pPr>
      <w:bookmarkStart w:id="23" w:name="_Toc455417148"/>
      <w:bookmarkStart w:id="24" w:name="_Toc455418526"/>
      <w:bookmarkStart w:id="25" w:name="_Toc455418707"/>
      <w:bookmarkStart w:id="26" w:name="_Toc455419071"/>
      <w:r>
        <w:t xml:space="preserve">Figura </w:t>
      </w:r>
      <w:fldSimple w:instr=" SEQ Figura \* ARABIC \s 2 ">
        <w:r w:rsidR="00630C01">
          <w:rPr>
            <w:noProof/>
          </w:rPr>
          <w:t>2</w:t>
        </w:r>
      </w:fldSimple>
      <w:r w:rsidR="00630C01">
        <w:t>.</w:t>
      </w:r>
      <w:fldSimple w:instr=" SEQ Tabla \* ARABIC \s 2 ">
        <w:r w:rsidR="00630C01">
          <w:rPr>
            <w:noProof/>
          </w:rPr>
          <w:t>2</w:t>
        </w:r>
      </w:fldSimple>
      <w:r w:rsidR="00630C01">
        <w:t>.</w:t>
      </w:r>
      <w:r>
        <w:t xml:space="preserve"> Resultados</w:t>
      </w:r>
      <w:r w:rsidR="00C764F0">
        <w:t xml:space="preserve"> HEAL</w:t>
      </w:r>
      <w:r>
        <w:t xml:space="preserve"> melanoma</w:t>
      </w:r>
      <w:bookmarkEnd w:id="23"/>
      <w:bookmarkEnd w:id="24"/>
      <w:bookmarkEnd w:id="25"/>
      <w:bookmarkEnd w:id="26"/>
    </w:p>
    <w:p w:rsidR="00B14317" w:rsidRDefault="0056529C" w:rsidP="00D0127E">
      <w:pPr>
        <w:pStyle w:val="Objeto"/>
      </w:pPr>
      <w:r>
        <w:rPr>
          <w:noProof/>
          <w:lang w:val="es-ES"/>
        </w:rPr>
        <w:drawing>
          <wp:inline distT="0" distB="0" distL="0" distR="0" wp14:anchorId="60361FCA" wp14:editId="176E76C1">
            <wp:extent cx="6120130" cy="9950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995045"/>
                    </a:xfrm>
                    <a:prstGeom prst="rect">
                      <a:avLst/>
                    </a:prstGeom>
                  </pic:spPr>
                </pic:pic>
              </a:graphicData>
            </a:graphic>
          </wp:inline>
        </w:drawing>
      </w:r>
    </w:p>
    <w:p w:rsidR="00946A4F" w:rsidRPr="00946A4F" w:rsidRDefault="00D0127E" w:rsidP="00946A4F">
      <w:pPr>
        <w:pStyle w:val="Leyenda"/>
      </w:pPr>
      <w:bookmarkStart w:id="27" w:name="_Toc455417149"/>
      <w:bookmarkStart w:id="28" w:name="_Toc455418527"/>
      <w:bookmarkStart w:id="29" w:name="_Toc455418708"/>
      <w:bookmarkStart w:id="30" w:name="_Toc455419072"/>
      <w:r>
        <w:t xml:space="preserve">Figura </w:t>
      </w:r>
      <w:fldSimple w:instr=" SEQ Figura \* ARABIC \s 2 ">
        <w:r w:rsidR="00630C01">
          <w:rPr>
            <w:noProof/>
          </w:rPr>
          <w:t>2</w:t>
        </w:r>
      </w:fldSimple>
      <w:r w:rsidR="00630C01">
        <w:t>.</w:t>
      </w:r>
      <w:fldSimple w:instr=" SEQ Tabla \* ARABIC \s 2 ">
        <w:r w:rsidR="00630C01">
          <w:rPr>
            <w:noProof/>
          </w:rPr>
          <w:t>3</w:t>
        </w:r>
      </w:fldSimple>
      <w:r w:rsidR="00630C01">
        <w:t>.</w:t>
      </w:r>
      <w:r>
        <w:t xml:space="preserve"> Resultados</w:t>
      </w:r>
      <w:r w:rsidR="00C764F0">
        <w:t xml:space="preserve"> HEAL</w:t>
      </w:r>
      <w:r>
        <w:t xml:space="preserve"> cáncer de pulmón</w:t>
      </w:r>
      <w:bookmarkEnd w:id="27"/>
      <w:bookmarkEnd w:id="28"/>
      <w:bookmarkEnd w:id="29"/>
      <w:bookmarkEnd w:id="30"/>
    </w:p>
    <w:p w:rsidR="00414FC2" w:rsidRDefault="004B0C62" w:rsidP="00946A4F">
      <w:pPr>
        <w:pStyle w:val="Prrafo"/>
        <w:rPr>
          <w:lang w:val="es-ES"/>
        </w:rPr>
      </w:pPr>
      <w:r>
        <w:rPr>
          <w:lang w:val="es-ES"/>
        </w:rPr>
        <w:t>En las</w:t>
      </w:r>
      <w:r w:rsidR="00946A4F">
        <w:rPr>
          <w:lang w:val="es-ES"/>
        </w:rPr>
        <w:t xml:space="preserve"> figuras</w:t>
      </w:r>
      <w:r>
        <w:rPr>
          <w:lang w:val="es-ES"/>
        </w:rPr>
        <w:t xml:space="preserve"> </w:t>
      </w:r>
      <w:r w:rsidR="007A7C94">
        <w:rPr>
          <w:lang w:val="es-ES"/>
        </w:rPr>
        <w:t>2.1, 2.2 y 2.3</w:t>
      </w:r>
      <w:r>
        <w:rPr>
          <w:lang w:val="es-ES"/>
        </w:rPr>
        <w:t xml:space="preserve"> se muestran los resultados finales obtenidos por el H</w:t>
      </w:r>
      <w:r w:rsidR="00E407B3">
        <w:rPr>
          <w:lang w:val="es-ES"/>
        </w:rPr>
        <w:t>EAL y seguidamente se encuentran la relación de índices que han usado para mostrar sus resultados:</w:t>
      </w:r>
    </w:p>
    <w:p w:rsidR="00E61F2C" w:rsidRPr="00414FC2" w:rsidRDefault="00E61F2C" w:rsidP="00946A4F">
      <w:pPr>
        <w:pStyle w:val="Prrafo"/>
        <w:rPr>
          <w:lang w:val="es-ES"/>
        </w:rPr>
      </w:pPr>
    </w:p>
    <w:p w:rsidR="00414FC2" w:rsidRDefault="00414FC2" w:rsidP="00414FC2">
      <w:pPr>
        <w:pStyle w:val="Prrafo"/>
        <w:rPr>
          <w:lang w:val="en-US"/>
        </w:rPr>
      </w:pPr>
      <w:r w:rsidRPr="00414FC2">
        <w:rPr>
          <w:lang w:val="en-US"/>
        </w:rPr>
        <w:t xml:space="preserve">Sensitivity = TP / (TP + FN) </w:t>
      </w:r>
    </w:p>
    <w:p w:rsidR="00414FC2" w:rsidRDefault="00414FC2" w:rsidP="00414FC2">
      <w:pPr>
        <w:pStyle w:val="Prrafo"/>
        <w:rPr>
          <w:lang w:val="en-US"/>
        </w:rPr>
      </w:pPr>
      <w:r w:rsidRPr="005B78C7">
        <w:rPr>
          <w:lang w:val="en-US"/>
        </w:rPr>
        <w:t>Specifity = TN / (TN</w:t>
      </w:r>
      <w:r w:rsidRPr="00414FC2">
        <w:rPr>
          <w:lang w:val="en-US"/>
        </w:rPr>
        <w:t xml:space="preserve"> + FP)</w:t>
      </w:r>
    </w:p>
    <w:p w:rsidR="00414FC2" w:rsidRDefault="005B78C7" w:rsidP="00E61F2C">
      <w:pPr>
        <w:pStyle w:val="Prrafo"/>
        <w:rPr>
          <w:lang w:val="en-US"/>
        </w:rPr>
      </w:pPr>
      <w:r>
        <w:rPr>
          <w:lang w:val="en-US"/>
        </w:rPr>
        <w:t xml:space="preserve">Accuracy = </w:t>
      </w:r>
      <w:r w:rsidR="007D36DD">
        <w:rPr>
          <w:lang w:val="en-US"/>
        </w:rPr>
        <w:t>(</w:t>
      </w:r>
      <w:r>
        <w:rPr>
          <w:lang w:val="en-US"/>
        </w:rPr>
        <w:t>TP</w:t>
      </w:r>
      <w:r w:rsidR="007D36DD">
        <w:rPr>
          <w:lang w:val="en-US"/>
        </w:rPr>
        <w:t xml:space="preserve"> + TN)</w:t>
      </w:r>
      <w:r>
        <w:rPr>
          <w:lang w:val="en-US"/>
        </w:rPr>
        <w:t xml:space="preserve"> /</w:t>
      </w:r>
      <w:r w:rsidR="007D36DD">
        <w:rPr>
          <w:lang w:val="en-US"/>
        </w:rPr>
        <w:t xml:space="preserve"> (TP + TN + FP + FN)</w:t>
      </w:r>
    </w:p>
    <w:p w:rsidR="00E61F2C" w:rsidRDefault="00E61F2C" w:rsidP="00E61F2C">
      <w:pPr>
        <w:pStyle w:val="Prrafo"/>
        <w:rPr>
          <w:lang w:val="en-US"/>
        </w:rPr>
      </w:pPr>
    </w:p>
    <w:p w:rsidR="007D36DD" w:rsidRPr="007D36DD" w:rsidRDefault="007D36DD" w:rsidP="00414FC2">
      <w:pPr>
        <w:pStyle w:val="Prrafo"/>
        <w:rPr>
          <w:lang w:val="es-ES"/>
        </w:rPr>
      </w:pPr>
      <w:r w:rsidRPr="007D36DD">
        <w:rPr>
          <w:lang w:val="es-ES"/>
        </w:rPr>
        <w:t>Donde TP son los verdaderos positivos, FP los falsos positivos, FN los falsos negativos y TN los verdaderos negativos</w:t>
      </w:r>
      <w:r w:rsidR="00DA6323">
        <w:rPr>
          <w:lang w:val="es-ES"/>
        </w:rPr>
        <w:t>.</w:t>
      </w:r>
    </w:p>
    <w:p w:rsidR="00E61F2C" w:rsidRDefault="00E61F2C">
      <w:pPr>
        <w:jc w:val="left"/>
        <w:rPr>
          <w:rFonts w:cs="Arial"/>
          <w:b/>
          <w:bCs/>
          <w:sz w:val="36"/>
          <w:szCs w:val="26"/>
        </w:rPr>
      </w:pPr>
      <w:r>
        <w:br w:type="page"/>
      </w:r>
    </w:p>
    <w:p w:rsidR="00195683" w:rsidRDefault="004E709B" w:rsidP="00564F32">
      <w:pPr>
        <w:pStyle w:val="Ttulo3"/>
      </w:pPr>
      <w:bookmarkStart w:id="31" w:name="_Toc455417063"/>
      <w:r>
        <w:lastRenderedPageBreak/>
        <w:t>Her</w:t>
      </w:r>
      <w:bookmarkStart w:id="32" w:name="_GoBack"/>
      <w:bookmarkEnd w:id="32"/>
      <w:r>
        <w:t>r</w:t>
      </w:r>
      <w:r w:rsidR="00D10E22">
        <w:t>amientas</w:t>
      </w:r>
      <w:bookmarkEnd w:id="31"/>
    </w:p>
    <w:p w:rsidR="00D10E22" w:rsidRDefault="00F411B7" w:rsidP="00564F32">
      <w:pPr>
        <w:pStyle w:val="Ttulo4"/>
      </w:pPr>
      <w:bookmarkStart w:id="33" w:name="_Toc455417064"/>
      <w:r>
        <w:t xml:space="preserve">Herramientas de </w:t>
      </w:r>
      <w:r w:rsidR="009E028E">
        <w:t>desarrollo</w:t>
      </w:r>
      <w:r>
        <w:t xml:space="preserve"> de RNA</w:t>
      </w:r>
      <w:bookmarkEnd w:id="33"/>
    </w:p>
    <w:p w:rsidR="00700100" w:rsidRDefault="00700100" w:rsidP="00700100">
      <w:pPr>
        <w:pStyle w:val="Prrafo"/>
      </w:pPr>
      <w:r>
        <w:t>Existen multitud de herramientas dedicadas a la implementaci</w:t>
      </w:r>
      <w:r w:rsidR="00413519">
        <w:t>ón de RNA</w:t>
      </w:r>
      <w:r w:rsidR="00E407B3">
        <w:t>s</w:t>
      </w:r>
      <w:r w:rsidR="00413519">
        <w:t xml:space="preserve">, para la realización de este trabajo se ha hecho un amplio estudio del campo y se han seleccionado un total de 7 herramientas que </w:t>
      </w:r>
      <w:r w:rsidR="00E407B3">
        <w:t>se han dividido</w:t>
      </w:r>
      <w:r w:rsidR="00413519">
        <w:t xml:space="preserve"> en dos grupos. Por un lado librerías, generalmente de código abierto, que ofrecen un amplio abanico de algoritmos y funcionalidades en distintos lenguajes de programación entre los que destacan Python, C/C++ y R. Por otro lado </w:t>
      </w:r>
      <w:r w:rsidR="00E407B3">
        <w:t>se encuentran</w:t>
      </w:r>
      <w:r w:rsidR="00413519">
        <w:t xml:space="preserve"> </w:t>
      </w:r>
      <w:r w:rsidR="00413519" w:rsidRPr="00413519">
        <w:t>una serie de entornos de desarrollo ya sean en versión software o web que ofrecen una serie de algoritmos de aprendizaje genéticos  junto con una GUI diseñada para facilitar cada paso.</w:t>
      </w:r>
    </w:p>
    <w:p w:rsidR="00987EEF" w:rsidRDefault="00987EEF" w:rsidP="00987EEF">
      <w:pPr>
        <w:pStyle w:val="Listaconletras"/>
        <w:numPr>
          <w:ilvl w:val="0"/>
          <w:numId w:val="0"/>
        </w:numPr>
      </w:pPr>
    </w:p>
    <w:p w:rsidR="00413519" w:rsidRDefault="00413519" w:rsidP="00E962AA">
      <w:pPr>
        <w:pStyle w:val="Listaconletras"/>
        <w:numPr>
          <w:ilvl w:val="0"/>
          <w:numId w:val="7"/>
        </w:numPr>
      </w:pPr>
      <w:r>
        <w:t>Librerías</w:t>
      </w:r>
      <w:r w:rsidR="00946A4F">
        <w:t>:</w:t>
      </w:r>
    </w:p>
    <w:p w:rsidR="00413519" w:rsidRDefault="00413519" w:rsidP="00413519">
      <w:pPr>
        <w:pStyle w:val="Listaconvietas"/>
        <w:rPr>
          <w:lang w:val="es-ES"/>
        </w:rPr>
      </w:pPr>
      <w:proofErr w:type="spellStart"/>
      <w:r w:rsidRPr="00413519">
        <w:rPr>
          <w:u w:val="single"/>
          <w:lang w:val="es-ES"/>
        </w:rPr>
        <w:t>NeuroLab</w:t>
      </w:r>
      <w:proofErr w:type="spellEnd"/>
      <w:r w:rsidRPr="00413519">
        <w:rPr>
          <w:u w:val="single"/>
          <w:lang w:val="es-ES"/>
        </w:rPr>
        <w:t>:</w:t>
      </w:r>
      <w:r w:rsidRPr="00413519">
        <w:rPr>
          <w:lang w:val="es-ES"/>
        </w:rPr>
        <w:t xml:space="preserve"> Simple y potente librería para RNAs bajo Python. Incluye modelos supervisados</w:t>
      </w:r>
      <w:r w:rsidR="0093777D">
        <w:rPr>
          <w:lang w:val="es-ES"/>
        </w:rPr>
        <w:t>, no supervisados y recurrentes</w:t>
      </w:r>
      <w:r w:rsidR="00E00BAE">
        <w:rPr>
          <w:lang w:val="es-ES"/>
        </w:rPr>
        <w:t xml:space="preserve"> </w:t>
      </w:r>
      <w:r w:rsidR="00A74676">
        <w:rPr>
          <w:highlight w:val="red"/>
          <w:lang w:val="es-ES"/>
        </w:rPr>
        <w:fldChar w:fldCharType="begin"/>
      </w:r>
      <w:r w:rsidR="00A74676">
        <w:rPr>
          <w:lang w:val="es-ES"/>
        </w:rPr>
        <w:instrText xml:space="preserve"> REF _Ref455256971 \n \h </w:instrText>
      </w:r>
      <w:r w:rsidR="00A74676">
        <w:rPr>
          <w:highlight w:val="red"/>
          <w:lang w:val="es-ES"/>
        </w:rPr>
      </w:r>
      <w:r w:rsidR="00A74676">
        <w:rPr>
          <w:highlight w:val="red"/>
          <w:lang w:val="es-ES"/>
        </w:rPr>
        <w:fldChar w:fldCharType="separate"/>
      </w:r>
      <w:r w:rsidR="004F4F9E">
        <w:rPr>
          <w:lang w:val="es-ES"/>
        </w:rPr>
        <w:t>[12]</w:t>
      </w:r>
      <w:r w:rsidR="00A74676">
        <w:rPr>
          <w:highlight w:val="red"/>
          <w:lang w:val="es-ES"/>
        </w:rPr>
        <w:fldChar w:fldCharType="end"/>
      </w:r>
      <w:r w:rsidR="0093777D">
        <w:rPr>
          <w:lang w:val="es-ES"/>
        </w:rPr>
        <w:t>.</w:t>
      </w:r>
    </w:p>
    <w:p w:rsidR="004E709B" w:rsidRDefault="004E709B" w:rsidP="004E709B">
      <w:pPr>
        <w:pStyle w:val="Listaconvietas"/>
        <w:numPr>
          <w:ilvl w:val="0"/>
          <w:numId w:val="0"/>
        </w:numPr>
        <w:ind w:left="568" w:hanging="284"/>
        <w:rPr>
          <w:lang w:val="es-ES"/>
        </w:rPr>
      </w:pPr>
    </w:p>
    <w:p w:rsidR="004E709B" w:rsidRDefault="004E709B" w:rsidP="004E709B">
      <w:pPr>
        <w:pStyle w:val="Listaconvietas"/>
        <w:rPr>
          <w:lang w:val="es-ES"/>
        </w:rPr>
      </w:pPr>
      <w:proofErr w:type="spellStart"/>
      <w:r w:rsidRPr="00413519">
        <w:rPr>
          <w:u w:val="single"/>
          <w:lang w:val="es-ES"/>
        </w:rPr>
        <w:t>NeuralNet</w:t>
      </w:r>
      <w:proofErr w:type="spellEnd"/>
      <w:r w:rsidRPr="00413519">
        <w:rPr>
          <w:u w:val="single"/>
          <w:lang w:val="es-ES"/>
        </w:rPr>
        <w:t>:</w:t>
      </w:r>
      <w:r w:rsidRPr="00413519">
        <w:rPr>
          <w:lang w:val="es-ES"/>
        </w:rPr>
        <w:t xml:space="preserve"> Se trata de una librería en lenguaje R que incluye diferentes algori</w:t>
      </w:r>
      <w:r w:rsidR="0093777D">
        <w:rPr>
          <w:lang w:val="es-ES"/>
        </w:rPr>
        <w:t>tmos de aprendizaje supervisado</w:t>
      </w:r>
      <w:r w:rsidR="00E00BAE">
        <w:rPr>
          <w:lang w:val="es-ES"/>
        </w:rPr>
        <w:t xml:space="preserve"> </w:t>
      </w:r>
      <w:r w:rsidR="00A74676">
        <w:rPr>
          <w:highlight w:val="red"/>
          <w:lang w:val="es-ES"/>
        </w:rPr>
        <w:fldChar w:fldCharType="begin"/>
      </w:r>
      <w:r w:rsidR="00A74676">
        <w:rPr>
          <w:lang w:val="es-ES"/>
        </w:rPr>
        <w:instrText xml:space="preserve"> REF _Ref455256988 \n \h </w:instrText>
      </w:r>
      <w:r w:rsidR="00A74676">
        <w:rPr>
          <w:highlight w:val="red"/>
          <w:lang w:val="es-ES"/>
        </w:rPr>
      </w:r>
      <w:r w:rsidR="00A74676">
        <w:rPr>
          <w:highlight w:val="red"/>
          <w:lang w:val="es-ES"/>
        </w:rPr>
        <w:fldChar w:fldCharType="separate"/>
      </w:r>
      <w:r w:rsidR="004F4F9E">
        <w:rPr>
          <w:lang w:val="es-ES"/>
        </w:rPr>
        <w:t>[13]</w:t>
      </w:r>
      <w:r w:rsidR="00A74676">
        <w:rPr>
          <w:highlight w:val="red"/>
          <w:lang w:val="es-ES"/>
        </w:rPr>
        <w:fldChar w:fldCharType="end"/>
      </w:r>
      <w:r w:rsidR="0093777D">
        <w:rPr>
          <w:lang w:val="es-ES"/>
        </w:rPr>
        <w:t>.</w:t>
      </w:r>
    </w:p>
    <w:p w:rsidR="00413519" w:rsidRPr="00413519" w:rsidRDefault="00413519" w:rsidP="00946A4F">
      <w:pPr>
        <w:pStyle w:val="Listaconvietas"/>
        <w:numPr>
          <w:ilvl w:val="0"/>
          <w:numId w:val="0"/>
        </w:numPr>
        <w:rPr>
          <w:rFonts w:ascii="Times New Roman" w:hAnsi="Times New Roman"/>
          <w:sz w:val="24"/>
          <w:szCs w:val="24"/>
          <w:lang w:val="es-ES"/>
        </w:rPr>
      </w:pPr>
    </w:p>
    <w:p w:rsidR="00413519" w:rsidRPr="00413519" w:rsidRDefault="00413519" w:rsidP="00413519">
      <w:pPr>
        <w:pStyle w:val="Listaconvietas"/>
        <w:rPr>
          <w:lang w:val="es-ES"/>
        </w:rPr>
      </w:pPr>
      <w:r w:rsidRPr="00413519">
        <w:rPr>
          <w:u w:val="single"/>
          <w:lang w:val="es-ES"/>
        </w:rPr>
        <w:t>PyBrain:</w:t>
      </w:r>
      <w:r w:rsidRPr="00413519">
        <w:rPr>
          <w:lang w:val="es-ES"/>
        </w:rPr>
        <w:t xml:space="preserve"> Al igual que la anterior se trata de una librería Python que incluye modelos supervisados, no supervisados y recurrentes. Tiene la ventaja de que separa la creación de la red neuronal del hecho de entrenarla, cosa que es imposible en </w:t>
      </w:r>
      <w:proofErr w:type="spellStart"/>
      <w:r w:rsidRPr="00413519">
        <w:rPr>
          <w:lang w:val="es-ES"/>
        </w:rPr>
        <w:t>NeuroLab</w:t>
      </w:r>
      <w:proofErr w:type="spellEnd"/>
      <w:r w:rsidRPr="00413519">
        <w:rPr>
          <w:lang w:val="es-ES"/>
        </w:rPr>
        <w:t>. Además PyBrai</w:t>
      </w:r>
      <w:r w:rsidR="0093777D">
        <w:rPr>
          <w:lang w:val="es-ES"/>
        </w:rPr>
        <w:t>n posee su propio tipo de datos</w:t>
      </w:r>
      <w:r w:rsidR="00E00BAE">
        <w:rPr>
          <w:lang w:val="es-ES"/>
        </w:rPr>
        <w:t xml:space="preserve"> </w:t>
      </w:r>
      <w:r w:rsidR="00A74676">
        <w:rPr>
          <w:highlight w:val="red"/>
          <w:lang w:val="es-ES"/>
        </w:rPr>
        <w:fldChar w:fldCharType="begin"/>
      </w:r>
      <w:r w:rsidR="00A74676">
        <w:rPr>
          <w:lang w:val="es-ES"/>
        </w:rPr>
        <w:instrText xml:space="preserve"> REF _Ref455256993 \n \h </w:instrText>
      </w:r>
      <w:r w:rsidR="00A74676">
        <w:rPr>
          <w:highlight w:val="red"/>
          <w:lang w:val="es-ES"/>
        </w:rPr>
      </w:r>
      <w:r w:rsidR="00A74676">
        <w:rPr>
          <w:highlight w:val="red"/>
          <w:lang w:val="es-ES"/>
        </w:rPr>
        <w:fldChar w:fldCharType="separate"/>
      </w:r>
      <w:r w:rsidR="004F4F9E">
        <w:rPr>
          <w:lang w:val="es-ES"/>
        </w:rPr>
        <w:t>[14]</w:t>
      </w:r>
      <w:r w:rsidR="00A74676">
        <w:rPr>
          <w:highlight w:val="red"/>
          <w:lang w:val="es-ES"/>
        </w:rPr>
        <w:fldChar w:fldCharType="end"/>
      </w:r>
      <w:r w:rsidR="0093777D">
        <w:rPr>
          <w:lang w:val="es-ES"/>
        </w:rPr>
        <w:t>.</w:t>
      </w:r>
    </w:p>
    <w:p w:rsidR="004E709B" w:rsidRPr="00413519" w:rsidRDefault="004E709B" w:rsidP="004E709B">
      <w:pPr>
        <w:pStyle w:val="Listaconvietas"/>
        <w:numPr>
          <w:ilvl w:val="0"/>
          <w:numId w:val="0"/>
        </w:numPr>
        <w:rPr>
          <w:lang w:val="es-ES"/>
        </w:rPr>
      </w:pPr>
    </w:p>
    <w:p w:rsidR="00413519" w:rsidRDefault="00413519" w:rsidP="00413519">
      <w:pPr>
        <w:pStyle w:val="Listaconvietas"/>
        <w:rPr>
          <w:lang w:val="es-ES"/>
        </w:rPr>
      </w:pPr>
      <w:proofErr w:type="spellStart"/>
      <w:r w:rsidRPr="00413519">
        <w:rPr>
          <w:u w:val="single"/>
          <w:lang w:val="es-ES"/>
        </w:rPr>
        <w:t>Fast</w:t>
      </w:r>
      <w:proofErr w:type="spellEnd"/>
      <w:r w:rsidRPr="00413519">
        <w:rPr>
          <w:u w:val="single"/>
          <w:lang w:val="es-ES"/>
        </w:rPr>
        <w:t xml:space="preserve"> Artificial Neural Network:</w:t>
      </w:r>
      <w:r w:rsidRPr="00413519">
        <w:rPr>
          <w:lang w:val="es-ES"/>
        </w:rPr>
        <w:t xml:space="preserve"> También conocida como FANN es una librería de código abierto escrita en C reconocida por su alta velocidad de procesamiento</w:t>
      </w:r>
      <w:r w:rsidR="00E00BAE">
        <w:rPr>
          <w:lang w:val="es-ES"/>
        </w:rPr>
        <w:t xml:space="preserve"> </w:t>
      </w:r>
      <w:r w:rsidR="00A74676">
        <w:rPr>
          <w:highlight w:val="red"/>
          <w:lang w:val="es-ES"/>
        </w:rPr>
        <w:fldChar w:fldCharType="begin"/>
      </w:r>
      <w:r w:rsidR="00A74676">
        <w:rPr>
          <w:lang w:val="es-ES"/>
        </w:rPr>
        <w:instrText xml:space="preserve"> REF _Ref455257000 \n \h </w:instrText>
      </w:r>
      <w:r w:rsidR="00A74676">
        <w:rPr>
          <w:highlight w:val="red"/>
          <w:lang w:val="es-ES"/>
        </w:rPr>
      </w:r>
      <w:r w:rsidR="00A74676">
        <w:rPr>
          <w:highlight w:val="red"/>
          <w:lang w:val="es-ES"/>
        </w:rPr>
        <w:fldChar w:fldCharType="separate"/>
      </w:r>
      <w:r w:rsidR="004F4F9E">
        <w:rPr>
          <w:lang w:val="es-ES"/>
        </w:rPr>
        <w:t>[15]</w:t>
      </w:r>
      <w:r w:rsidR="00A74676">
        <w:rPr>
          <w:highlight w:val="red"/>
          <w:lang w:val="es-ES"/>
        </w:rPr>
        <w:fldChar w:fldCharType="end"/>
      </w:r>
      <w:r w:rsidR="0093777D">
        <w:rPr>
          <w:lang w:val="es-ES"/>
        </w:rPr>
        <w:t>.</w:t>
      </w:r>
    </w:p>
    <w:p w:rsidR="007D36DD" w:rsidRDefault="007D36DD" w:rsidP="007D36DD">
      <w:pPr>
        <w:pStyle w:val="Listaconvietas"/>
        <w:numPr>
          <w:ilvl w:val="0"/>
          <w:numId w:val="0"/>
        </w:numPr>
        <w:ind w:left="568" w:hanging="284"/>
        <w:rPr>
          <w:lang w:val="es-ES"/>
        </w:rPr>
      </w:pPr>
    </w:p>
    <w:p w:rsidR="007D36DD" w:rsidRDefault="00905584" w:rsidP="00A74676">
      <w:pPr>
        <w:pStyle w:val="Listaconvietas"/>
        <w:rPr>
          <w:lang w:val="es-ES"/>
        </w:rPr>
      </w:pPr>
      <w:r>
        <w:rPr>
          <w:u w:val="single"/>
          <w:lang w:val="es-ES"/>
        </w:rPr>
        <w:t xml:space="preserve">Tensor </w:t>
      </w:r>
      <w:proofErr w:type="spellStart"/>
      <w:r>
        <w:rPr>
          <w:u w:val="single"/>
          <w:lang w:val="es-ES"/>
        </w:rPr>
        <w:t>Flow</w:t>
      </w:r>
      <w:proofErr w:type="spellEnd"/>
      <w:r w:rsidR="007D36DD">
        <w:rPr>
          <w:lang w:val="es-ES"/>
        </w:rPr>
        <w:t>: Librería</w:t>
      </w:r>
      <w:r w:rsidR="006F16C3">
        <w:rPr>
          <w:lang w:val="es-ES"/>
        </w:rPr>
        <w:t xml:space="preserve"> de aprendizaje profundo </w:t>
      </w:r>
      <w:proofErr w:type="spellStart"/>
      <w:r w:rsidR="007D36DD">
        <w:rPr>
          <w:lang w:val="es-ES"/>
        </w:rPr>
        <w:t>OpenSource</w:t>
      </w:r>
      <w:proofErr w:type="spellEnd"/>
      <w:r w:rsidR="007D36DD">
        <w:rPr>
          <w:lang w:val="es-ES"/>
        </w:rPr>
        <w:t xml:space="preserve"> desarrollada por Google</w:t>
      </w:r>
      <w:r w:rsidR="006F16C3">
        <w:rPr>
          <w:lang w:val="es-ES"/>
        </w:rPr>
        <w:t xml:space="preserve"> usada por la compañía en su famoso buscador y en su asist</w:t>
      </w:r>
      <w:r w:rsidR="0093777D">
        <w:rPr>
          <w:lang w:val="es-ES"/>
        </w:rPr>
        <w:t xml:space="preserve">ente personal Google </w:t>
      </w:r>
      <w:proofErr w:type="spellStart"/>
      <w:r w:rsidR="0093777D">
        <w:rPr>
          <w:lang w:val="es-ES"/>
        </w:rPr>
        <w:t>Now</w:t>
      </w:r>
      <w:proofErr w:type="spellEnd"/>
      <w:r w:rsidR="00E00BAE">
        <w:rPr>
          <w:lang w:val="es-ES"/>
        </w:rPr>
        <w:t xml:space="preserve"> </w:t>
      </w:r>
      <w:r w:rsidR="00A74676">
        <w:rPr>
          <w:highlight w:val="red"/>
          <w:lang w:val="es-ES"/>
        </w:rPr>
        <w:fldChar w:fldCharType="begin"/>
      </w:r>
      <w:r w:rsidR="00A74676">
        <w:rPr>
          <w:lang w:val="es-ES"/>
        </w:rPr>
        <w:instrText xml:space="preserve"> REF _Ref455257006 \n \h </w:instrText>
      </w:r>
      <w:r w:rsidR="00A74676">
        <w:rPr>
          <w:highlight w:val="red"/>
          <w:lang w:val="es-ES"/>
        </w:rPr>
      </w:r>
      <w:r w:rsidR="00A74676">
        <w:rPr>
          <w:highlight w:val="red"/>
          <w:lang w:val="es-ES"/>
        </w:rPr>
        <w:fldChar w:fldCharType="separate"/>
      </w:r>
      <w:r w:rsidR="004F4F9E">
        <w:rPr>
          <w:lang w:val="es-ES"/>
        </w:rPr>
        <w:t>[16]</w:t>
      </w:r>
      <w:r w:rsidR="00A74676">
        <w:rPr>
          <w:highlight w:val="red"/>
          <w:lang w:val="es-ES"/>
        </w:rPr>
        <w:fldChar w:fldCharType="end"/>
      </w:r>
      <w:r w:rsidR="0093777D">
        <w:rPr>
          <w:lang w:val="es-ES"/>
        </w:rPr>
        <w:t>.</w:t>
      </w:r>
    </w:p>
    <w:p w:rsidR="00564F32" w:rsidRPr="00413519" w:rsidRDefault="00564F32" w:rsidP="00564F32">
      <w:pPr>
        <w:pStyle w:val="Listaconvietas"/>
        <w:numPr>
          <w:ilvl w:val="0"/>
          <w:numId w:val="0"/>
        </w:numPr>
        <w:ind w:left="568"/>
        <w:rPr>
          <w:lang w:val="es-ES"/>
        </w:rPr>
      </w:pPr>
    </w:p>
    <w:p w:rsidR="004E709B" w:rsidRDefault="00413519" w:rsidP="00946A4F">
      <w:pPr>
        <w:pStyle w:val="Listaconletras"/>
      </w:pPr>
      <w:r>
        <w:t>Entornos de desarrollo</w:t>
      </w:r>
      <w:r w:rsidR="00946A4F">
        <w:t>:</w:t>
      </w:r>
    </w:p>
    <w:p w:rsidR="0072457E" w:rsidRDefault="004E709B" w:rsidP="004E709B">
      <w:pPr>
        <w:pStyle w:val="Listaconvietas"/>
        <w:rPr>
          <w:lang w:val="es-ES"/>
        </w:rPr>
      </w:pPr>
      <w:r w:rsidRPr="009177B6">
        <w:rPr>
          <w:u w:val="single"/>
          <w:lang w:val="es-ES"/>
        </w:rPr>
        <w:t xml:space="preserve">IBM SPSS </w:t>
      </w:r>
      <w:proofErr w:type="spellStart"/>
      <w:r w:rsidRPr="009177B6">
        <w:rPr>
          <w:u w:val="single"/>
          <w:lang w:val="es-ES"/>
        </w:rPr>
        <w:t>Modeler</w:t>
      </w:r>
      <w:proofErr w:type="spellEnd"/>
      <w:r w:rsidRPr="00413519">
        <w:rPr>
          <w:u w:val="single"/>
          <w:lang w:val="es-ES"/>
        </w:rPr>
        <w:t>:</w:t>
      </w:r>
      <w:r w:rsidRPr="00413519">
        <w:rPr>
          <w:lang w:val="es-ES"/>
        </w:rPr>
        <w:t xml:space="preserve"> Se trata de un paquete software dedicado al modelado de datos que también proporciona diferentes algoritmos de aprendizaje como RNAs</w:t>
      </w:r>
      <w:r w:rsidR="00E00BAE">
        <w:rPr>
          <w:lang w:val="es-ES"/>
        </w:rPr>
        <w:t xml:space="preserve"> </w:t>
      </w:r>
      <w:r w:rsidR="00A74676">
        <w:rPr>
          <w:highlight w:val="red"/>
          <w:lang w:val="es-ES"/>
        </w:rPr>
        <w:fldChar w:fldCharType="begin"/>
      </w:r>
      <w:r w:rsidR="00A74676">
        <w:rPr>
          <w:lang w:val="es-ES"/>
        </w:rPr>
        <w:instrText xml:space="preserve"> REF _Ref455257010 \n \h </w:instrText>
      </w:r>
      <w:r w:rsidR="00A74676">
        <w:rPr>
          <w:highlight w:val="red"/>
          <w:lang w:val="es-ES"/>
        </w:rPr>
      </w:r>
      <w:r w:rsidR="00A74676">
        <w:rPr>
          <w:highlight w:val="red"/>
          <w:lang w:val="es-ES"/>
        </w:rPr>
        <w:fldChar w:fldCharType="separate"/>
      </w:r>
      <w:r w:rsidR="004F4F9E">
        <w:rPr>
          <w:lang w:val="es-ES"/>
        </w:rPr>
        <w:t>[17]</w:t>
      </w:r>
      <w:r w:rsidR="00A74676">
        <w:rPr>
          <w:highlight w:val="red"/>
          <w:lang w:val="es-ES"/>
        </w:rPr>
        <w:fldChar w:fldCharType="end"/>
      </w:r>
      <w:r w:rsidR="0093777D">
        <w:rPr>
          <w:lang w:val="es-ES"/>
        </w:rPr>
        <w:t>.</w:t>
      </w:r>
    </w:p>
    <w:p w:rsidR="004E709B" w:rsidRPr="004E709B" w:rsidRDefault="004E709B" w:rsidP="004E709B">
      <w:pPr>
        <w:pStyle w:val="Listaconvietas"/>
        <w:numPr>
          <w:ilvl w:val="0"/>
          <w:numId w:val="0"/>
        </w:numPr>
        <w:ind w:left="568"/>
        <w:rPr>
          <w:lang w:val="es-ES"/>
        </w:rPr>
      </w:pPr>
    </w:p>
    <w:p w:rsidR="00413519" w:rsidRDefault="00413519" w:rsidP="00413519">
      <w:pPr>
        <w:pStyle w:val="Listaconvietas"/>
        <w:rPr>
          <w:lang w:val="es-ES"/>
        </w:rPr>
      </w:pPr>
      <w:proofErr w:type="spellStart"/>
      <w:r w:rsidRPr="00413519">
        <w:rPr>
          <w:u w:val="single"/>
          <w:lang w:val="es-ES"/>
        </w:rPr>
        <w:t>Weka</w:t>
      </w:r>
      <w:proofErr w:type="spellEnd"/>
      <w:r w:rsidRPr="00413519">
        <w:rPr>
          <w:u w:val="single"/>
          <w:lang w:val="es-ES"/>
        </w:rPr>
        <w:t>:</w:t>
      </w:r>
      <w:r w:rsidRPr="00413519">
        <w:rPr>
          <w:lang w:val="es-ES"/>
        </w:rPr>
        <w:t xml:space="preserve"> Software de escritorio para el aprendizaje automático y minería de datos diseñado en Java. Herramienta versátil que soporta multitud de tareas de procesamiento de datos y un amplio conjunto de algoritmos de aprendizaje de máquina, incluidos varios de RNAs. Incorpora la posibilidad de ser utilizado </w:t>
      </w:r>
      <w:r w:rsidR="0093777D">
        <w:rPr>
          <w:lang w:val="es-ES"/>
        </w:rPr>
        <w:t xml:space="preserve">mediante llamadas a su librería </w:t>
      </w:r>
      <w:r w:rsidR="00A74676">
        <w:rPr>
          <w:highlight w:val="red"/>
          <w:lang w:val="es-ES"/>
        </w:rPr>
        <w:fldChar w:fldCharType="begin"/>
      </w:r>
      <w:r w:rsidR="00A74676">
        <w:rPr>
          <w:lang w:val="es-ES"/>
        </w:rPr>
        <w:instrText xml:space="preserve"> REF _Ref455257016 \n \h </w:instrText>
      </w:r>
      <w:r w:rsidR="00A74676">
        <w:rPr>
          <w:highlight w:val="red"/>
          <w:lang w:val="es-ES"/>
        </w:rPr>
      </w:r>
      <w:r w:rsidR="00A74676">
        <w:rPr>
          <w:highlight w:val="red"/>
          <w:lang w:val="es-ES"/>
        </w:rPr>
        <w:fldChar w:fldCharType="separate"/>
      </w:r>
      <w:r w:rsidR="004F4F9E">
        <w:rPr>
          <w:lang w:val="es-ES"/>
        </w:rPr>
        <w:t>[18]</w:t>
      </w:r>
      <w:r w:rsidR="00A74676">
        <w:rPr>
          <w:highlight w:val="red"/>
          <w:lang w:val="es-ES"/>
        </w:rPr>
        <w:fldChar w:fldCharType="end"/>
      </w:r>
      <w:r w:rsidR="0093777D">
        <w:rPr>
          <w:lang w:val="es-ES"/>
        </w:rPr>
        <w:t>.</w:t>
      </w:r>
    </w:p>
    <w:p w:rsidR="00413519" w:rsidRPr="00413519" w:rsidRDefault="00413519" w:rsidP="004E709B">
      <w:pPr>
        <w:pStyle w:val="Listaconvietas"/>
        <w:numPr>
          <w:ilvl w:val="0"/>
          <w:numId w:val="0"/>
        </w:numPr>
        <w:rPr>
          <w:rFonts w:ascii="Times New Roman" w:hAnsi="Times New Roman"/>
          <w:sz w:val="24"/>
          <w:szCs w:val="24"/>
          <w:lang w:val="es-ES"/>
        </w:rPr>
      </w:pPr>
    </w:p>
    <w:p w:rsidR="004E709B" w:rsidRPr="00E61F2C" w:rsidRDefault="00413519" w:rsidP="00E61F2C">
      <w:pPr>
        <w:pStyle w:val="Listaconvietas"/>
        <w:rPr>
          <w:lang w:val="es-ES"/>
        </w:rPr>
      </w:pPr>
      <w:r w:rsidRPr="00413519">
        <w:rPr>
          <w:u w:val="single"/>
          <w:lang w:val="es-ES"/>
        </w:rPr>
        <w:t>Microsoft Azure Machine Learning:</w:t>
      </w:r>
      <w:r w:rsidRPr="00413519">
        <w:rPr>
          <w:lang w:val="es-ES"/>
        </w:rPr>
        <w:t xml:space="preserve"> Microsoft plantea esta herramienta como un servicio de </w:t>
      </w:r>
      <w:proofErr w:type="spellStart"/>
      <w:r w:rsidRPr="00413519">
        <w:rPr>
          <w:lang w:val="es-ES"/>
        </w:rPr>
        <w:t>cloud</w:t>
      </w:r>
      <w:proofErr w:type="spellEnd"/>
      <w:r w:rsidRPr="00413519">
        <w:rPr>
          <w:lang w:val="es-ES"/>
        </w:rPr>
        <w:t xml:space="preserve"> </w:t>
      </w:r>
      <w:proofErr w:type="spellStart"/>
      <w:r w:rsidRPr="00413519">
        <w:rPr>
          <w:lang w:val="es-ES"/>
        </w:rPr>
        <w:t>computing</w:t>
      </w:r>
      <w:proofErr w:type="spellEnd"/>
      <w:r w:rsidRPr="00413519">
        <w:rPr>
          <w:lang w:val="es-ES"/>
        </w:rPr>
        <w:t>. Accedemos a nuestro espacio de trabajo a través de un portal web donde tenemos alojadas las diferentes redes neuronales artificiales así como los datos que usamos. Esta característica nos ofrece la posibilidad de ejecutar los costos algoritmos de aprendizaje en servidores de la compañía especialmente diseñados para esto. Además, el abanico de modelos de redes neuronales que ofrece es muy amplio y la versión gratuita de uso no es nada limitada. Asimismo destacar también las múltiples funcionalidades extra que incorpora como la posibilidad de usar nuestros propios scripts en R o Python y un potente conjunto de herramientas de modelado de datos. Por último añadir también que la interfaz que of</w:t>
      </w:r>
      <w:r w:rsidR="0093777D">
        <w:rPr>
          <w:lang w:val="es-ES"/>
        </w:rPr>
        <w:t xml:space="preserve">rece es muy cómoda e intuitiva </w:t>
      </w:r>
      <w:r w:rsidR="00A74676">
        <w:rPr>
          <w:highlight w:val="red"/>
          <w:lang w:val="es-ES"/>
        </w:rPr>
        <w:fldChar w:fldCharType="begin"/>
      </w:r>
      <w:r w:rsidR="00A74676">
        <w:rPr>
          <w:lang w:val="es-ES"/>
        </w:rPr>
        <w:instrText xml:space="preserve"> REF _Ref455257023 \n \h </w:instrText>
      </w:r>
      <w:r w:rsidR="00A74676">
        <w:rPr>
          <w:highlight w:val="red"/>
          <w:lang w:val="es-ES"/>
        </w:rPr>
      </w:r>
      <w:r w:rsidR="00A74676">
        <w:rPr>
          <w:highlight w:val="red"/>
          <w:lang w:val="es-ES"/>
        </w:rPr>
        <w:fldChar w:fldCharType="separate"/>
      </w:r>
      <w:r w:rsidR="004F4F9E">
        <w:rPr>
          <w:lang w:val="es-ES"/>
        </w:rPr>
        <w:t>[19]</w:t>
      </w:r>
      <w:r w:rsidR="00A74676">
        <w:rPr>
          <w:highlight w:val="red"/>
          <w:lang w:val="es-ES"/>
        </w:rPr>
        <w:fldChar w:fldCharType="end"/>
      </w:r>
      <w:r w:rsidR="0093777D">
        <w:rPr>
          <w:lang w:val="es-ES"/>
        </w:rPr>
        <w:t>.</w:t>
      </w:r>
    </w:p>
    <w:p w:rsidR="00D10E22" w:rsidRDefault="00564F32" w:rsidP="00564F32">
      <w:pPr>
        <w:pStyle w:val="Ttulo4"/>
      </w:pPr>
      <w:r>
        <w:t xml:space="preserve"> </w:t>
      </w:r>
      <w:bookmarkStart w:id="34" w:name="_Toc455417065"/>
      <w:r w:rsidR="00D10E22">
        <w:t>Microsoft Azure Machine Learning</w:t>
      </w:r>
      <w:bookmarkEnd w:id="34"/>
    </w:p>
    <w:p w:rsidR="00D10E22" w:rsidRPr="00413519" w:rsidRDefault="00556B65" w:rsidP="00413519">
      <w:pPr>
        <w:pStyle w:val="Prrafo"/>
      </w:pPr>
      <w:r>
        <w:t xml:space="preserve">Microsoft </w:t>
      </w:r>
      <w:r w:rsidR="00413519" w:rsidRPr="00413519">
        <w:t>Azure M</w:t>
      </w:r>
      <w:r>
        <w:t xml:space="preserve">achine </w:t>
      </w:r>
      <w:r w:rsidR="00413519" w:rsidRPr="00413519">
        <w:t>L</w:t>
      </w:r>
      <w:r>
        <w:t>earning</w:t>
      </w:r>
      <w:r w:rsidR="00413519" w:rsidRPr="00413519">
        <w:t xml:space="preserve"> es una herramienta que sigue en desarrollo, no obstante ya cuenta con un abanico amplio de algoritmos de aprendizaje que han clasificado en los 5 tipos que pueden ver en la </w:t>
      </w:r>
      <w:r w:rsidR="007A7C94">
        <w:t>figura 2.4</w:t>
      </w:r>
      <w:r w:rsidR="00413519" w:rsidRPr="00413519">
        <w:t>.</w:t>
      </w:r>
    </w:p>
    <w:p w:rsidR="003E233B" w:rsidRDefault="003E233B" w:rsidP="003E233B">
      <w:pPr>
        <w:pStyle w:val="Objeto"/>
      </w:pPr>
      <w:r>
        <w:rPr>
          <w:noProof/>
          <w:lang w:val="es-ES"/>
        </w:rPr>
        <w:drawing>
          <wp:inline distT="0" distB="0" distL="0" distR="0" wp14:anchorId="30012ECE" wp14:editId="386D58CC">
            <wp:extent cx="5902325" cy="3811905"/>
            <wp:effectExtent l="0" t="0" r="3175" b="0"/>
            <wp:docPr id="10" name="Imagen 10" descr="https://lh4.googleusercontent.com/KG4JKxfwDpa55VKl3OdsBLuGU1wA8DHQb0edwCeBcdhyvxByGvZ5cwk82VOpCTWSL_SAi1FPfmAidZu6N6jLu9DSEgkPdSjjT5xRMFlT2706-QaExdbS4SHHjACv847WP6RDe5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G4JKxfwDpa55VKl3OdsBLuGU1wA8DHQb0edwCeBcdhyvxByGvZ5cwk82VOpCTWSL_SAi1FPfmAidZu6N6jLu9DSEgkPdSjjT5xRMFlT2706-QaExdbS4SHHjACv847WP6RDe5h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2325" cy="3811905"/>
                    </a:xfrm>
                    <a:prstGeom prst="rect">
                      <a:avLst/>
                    </a:prstGeom>
                    <a:noFill/>
                    <a:ln>
                      <a:noFill/>
                    </a:ln>
                  </pic:spPr>
                </pic:pic>
              </a:graphicData>
            </a:graphic>
          </wp:inline>
        </w:drawing>
      </w:r>
    </w:p>
    <w:p w:rsidR="003E233B" w:rsidRDefault="003E233B" w:rsidP="00DA4A3E">
      <w:pPr>
        <w:pStyle w:val="Leyenda"/>
      </w:pPr>
      <w:bookmarkStart w:id="35" w:name="_Toc455417150"/>
      <w:bookmarkStart w:id="36" w:name="_Toc455418528"/>
      <w:bookmarkStart w:id="37" w:name="_Toc455418709"/>
      <w:bookmarkStart w:id="38" w:name="_Toc455419073"/>
      <w:r>
        <w:t xml:space="preserve">Figura </w:t>
      </w:r>
      <w:fldSimple w:instr=" SEQ Figura \* ARABIC \s 2 ">
        <w:r w:rsidR="00630C01">
          <w:rPr>
            <w:noProof/>
          </w:rPr>
          <w:t>2</w:t>
        </w:r>
      </w:fldSimple>
      <w:r w:rsidR="00630C01">
        <w:t>.</w:t>
      </w:r>
      <w:fldSimple w:instr=" SEQ Tabla \* ARABIC \s 2 ">
        <w:r w:rsidR="00630C01">
          <w:rPr>
            <w:noProof/>
          </w:rPr>
          <w:t>4</w:t>
        </w:r>
      </w:fldSimple>
      <w:r w:rsidR="00630C01">
        <w:t>.</w:t>
      </w:r>
      <w:r w:rsidR="007A7C94">
        <w:t xml:space="preserve">Clasificación de </w:t>
      </w:r>
      <w:r>
        <w:t>Algoritmos</w:t>
      </w:r>
      <w:r w:rsidR="007A7C94">
        <w:t xml:space="preserve"> de</w:t>
      </w:r>
      <w:r>
        <w:t xml:space="preserve"> Azure</w:t>
      </w:r>
      <w:bookmarkEnd w:id="35"/>
      <w:bookmarkEnd w:id="36"/>
      <w:bookmarkEnd w:id="37"/>
      <w:bookmarkEnd w:id="38"/>
    </w:p>
    <w:p w:rsidR="00D00EC7" w:rsidRPr="00556B65" w:rsidRDefault="00D00EC7" w:rsidP="00556B65">
      <w:pPr>
        <w:pStyle w:val="Prrafo"/>
      </w:pPr>
      <w:r>
        <w:t xml:space="preserve">Sin embargo, </w:t>
      </w:r>
      <w:r w:rsidR="00556B65">
        <w:t>se analizarán</w:t>
      </w:r>
      <w:r>
        <w:t xml:space="preserve"> tan solo los algoritmos supervisados de tipo “two-class classification” ya que </w:t>
      </w:r>
      <w:r w:rsidR="00556B65">
        <w:t xml:space="preserve">es la categoría </w:t>
      </w:r>
      <w:r>
        <w:t xml:space="preserve">que se adapta a </w:t>
      </w:r>
      <w:r w:rsidR="00556B65">
        <w:t>las</w:t>
      </w:r>
      <w:r>
        <w:t xml:space="preserve"> necesidades</w:t>
      </w:r>
      <w:r w:rsidR="00556B65">
        <w:t xml:space="preserve"> del estudio</w:t>
      </w:r>
      <w:r>
        <w:t xml:space="preserve">, es decir, poder predecir si un sujeto tiene cáncer o no. </w:t>
      </w:r>
    </w:p>
    <w:p w:rsidR="00E61F2C" w:rsidRDefault="00E61F2C" w:rsidP="00564F32">
      <w:pPr>
        <w:pStyle w:val="TDC2"/>
      </w:pPr>
    </w:p>
    <w:p w:rsidR="00D00EC7" w:rsidRPr="00D00EC7" w:rsidRDefault="003E233B" w:rsidP="00E61F2C">
      <w:pPr>
        <w:pStyle w:val="TDC2"/>
      </w:pPr>
      <w:r>
        <w:lastRenderedPageBreak/>
        <w:t xml:space="preserve"> Modelos de</w:t>
      </w:r>
      <w:r w:rsidR="00D00EC7">
        <w:t xml:space="preserve"> redes neuronales de</w:t>
      </w:r>
      <w:r>
        <w:t xml:space="preserve"> Azure ML</w:t>
      </w:r>
      <w:r w:rsidR="00E61F2C">
        <w:t>:</w:t>
      </w:r>
    </w:p>
    <w:p w:rsidR="00D00EC7" w:rsidRDefault="00556B65" w:rsidP="00D00EC7">
      <w:pPr>
        <w:pStyle w:val="Listaconvietas"/>
        <w:rPr>
          <w:lang w:val="es-ES"/>
        </w:rPr>
      </w:pPr>
      <w:r>
        <w:rPr>
          <w:u w:val="single"/>
          <w:lang w:val="es-ES"/>
        </w:rPr>
        <w:t>Two-Class Averaged Perceptron:</w:t>
      </w:r>
      <w:r w:rsidRPr="00556B65">
        <w:rPr>
          <w:lang w:val="es-ES"/>
        </w:rPr>
        <w:t xml:space="preserve"> </w:t>
      </w:r>
      <w:r w:rsidR="00D00EC7" w:rsidRPr="00D00EC7">
        <w:rPr>
          <w:lang w:val="es-ES"/>
        </w:rPr>
        <w:t>Se trata del algoritmo de clasificación más simple,</w:t>
      </w:r>
      <w:r w:rsidR="00946A4F">
        <w:rPr>
          <w:lang w:val="es-ES"/>
        </w:rPr>
        <w:t xml:space="preserve"> el p</w:t>
      </w:r>
      <w:r w:rsidR="006F16C3">
        <w:rPr>
          <w:lang w:val="es-ES"/>
        </w:rPr>
        <w:t xml:space="preserve">erceptrón. </w:t>
      </w:r>
      <w:r w:rsidR="00D00EC7" w:rsidRPr="00D00EC7">
        <w:rPr>
          <w:lang w:val="es-ES"/>
        </w:rPr>
        <w:t xml:space="preserve"> </w:t>
      </w:r>
      <w:r w:rsidR="006F16C3">
        <w:rPr>
          <w:lang w:val="es-ES"/>
        </w:rPr>
        <w:t>Se trata</w:t>
      </w:r>
      <w:r w:rsidR="00D00EC7" w:rsidRPr="00D00EC7">
        <w:rPr>
          <w:lang w:val="es-ES"/>
        </w:rPr>
        <w:t xml:space="preserve"> una versión temprana de lo que serían las redes neuronales. Las entradas se clasifican en varias salidas posibles en base a una función lineal y después de ajustar una serie de pesos </w:t>
      </w:r>
      <w:r>
        <w:rPr>
          <w:lang w:val="es-ES"/>
        </w:rPr>
        <w:t>se obtiene</w:t>
      </w:r>
      <w:r w:rsidR="0093777D">
        <w:rPr>
          <w:lang w:val="es-ES"/>
        </w:rPr>
        <w:t xml:space="preserve"> una salida</w:t>
      </w:r>
      <w:r w:rsidR="006B4C60">
        <w:rPr>
          <w:lang w:val="es-ES"/>
        </w:rPr>
        <w:t xml:space="preserve"> </w:t>
      </w:r>
      <w:r w:rsidR="00A74676">
        <w:rPr>
          <w:highlight w:val="red"/>
          <w:lang w:val="es-ES"/>
        </w:rPr>
        <w:fldChar w:fldCharType="begin"/>
      </w:r>
      <w:r w:rsidR="00A74676">
        <w:rPr>
          <w:lang w:val="es-ES"/>
        </w:rPr>
        <w:instrText xml:space="preserve"> REF _Ref455257032 \n \h </w:instrText>
      </w:r>
      <w:r w:rsidR="00A74676">
        <w:rPr>
          <w:highlight w:val="red"/>
          <w:lang w:val="es-ES"/>
        </w:rPr>
      </w:r>
      <w:r w:rsidR="00A74676">
        <w:rPr>
          <w:highlight w:val="red"/>
          <w:lang w:val="es-ES"/>
        </w:rPr>
        <w:fldChar w:fldCharType="separate"/>
      </w:r>
      <w:r w:rsidR="004F4F9E">
        <w:rPr>
          <w:lang w:val="es-ES"/>
        </w:rPr>
        <w:t>[20]</w:t>
      </w:r>
      <w:r w:rsidR="00A74676">
        <w:rPr>
          <w:highlight w:val="red"/>
          <w:lang w:val="es-ES"/>
        </w:rPr>
        <w:fldChar w:fldCharType="end"/>
      </w:r>
      <w:r w:rsidR="0093777D">
        <w:rPr>
          <w:lang w:val="es-ES"/>
        </w:rPr>
        <w:t>.</w:t>
      </w:r>
    </w:p>
    <w:p w:rsidR="00552F02" w:rsidRPr="00D00EC7" w:rsidRDefault="00552F02" w:rsidP="00FC0705">
      <w:pPr>
        <w:pStyle w:val="Listaconvietas"/>
        <w:numPr>
          <w:ilvl w:val="0"/>
          <w:numId w:val="0"/>
        </w:numPr>
        <w:rPr>
          <w:lang w:val="es-ES"/>
        </w:rPr>
      </w:pPr>
    </w:p>
    <w:p w:rsidR="00D00EC7" w:rsidRPr="00D00EC7" w:rsidRDefault="00D00EC7" w:rsidP="00D00EC7">
      <w:pPr>
        <w:pStyle w:val="Listaconvietas"/>
        <w:rPr>
          <w:lang w:val="es-ES"/>
        </w:rPr>
      </w:pPr>
      <w:r w:rsidRPr="00D00EC7">
        <w:rPr>
          <w:u w:val="single"/>
          <w:lang w:val="es-ES"/>
        </w:rPr>
        <w:t>Two-</w:t>
      </w:r>
      <w:r>
        <w:rPr>
          <w:u w:val="single"/>
          <w:lang w:val="es-ES"/>
        </w:rPr>
        <w:t>C</w:t>
      </w:r>
      <w:r w:rsidR="00FC0705">
        <w:rPr>
          <w:u w:val="single"/>
          <w:lang w:val="es-ES"/>
        </w:rPr>
        <w:t xml:space="preserve">lass SVM: </w:t>
      </w:r>
      <w:r w:rsidR="00FC0705">
        <w:rPr>
          <w:lang w:val="es-ES"/>
        </w:rPr>
        <w:t xml:space="preserve">SVM es el acrónimo de Support Vector Machine o máquina de vector de soporte en español. </w:t>
      </w:r>
      <w:r w:rsidRPr="00D00EC7">
        <w:rPr>
          <w:color w:val="252525"/>
          <w:shd w:val="clear" w:color="auto" w:fill="FFFFFF"/>
          <w:lang w:val="es-ES"/>
        </w:rPr>
        <w:t xml:space="preserve">Dado un conjunto de puntos en el espacio, </w:t>
      </w:r>
      <w:r w:rsidR="00556B65">
        <w:rPr>
          <w:color w:val="252525"/>
          <w:shd w:val="clear" w:color="auto" w:fill="FFFFFF"/>
          <w:lang w:val="es-ES"/>
        </w:rPr>
        <w:t xml:space="preserve">los cuales </w:t>
      </w:r>
      <w:r w:rsidRPr="00D00EC7">
        <w:rPr>
          <w:color w:val="252525"/>
          <w:shd w:val="clear" w:color="auto" w:fill="FFFFFF"/>
          <w:lang w:val="es-ES"/>
        </w:rPr>
        <w:t>cada uno de ellos pertenece a una de dos posibles categorías, un algoritmo basado en SVM construye un modelo capaz de predecir si un punto nuevo (cuya categoría desconocemos) perten</w:t>
      </w:r>
      <w:r w:rsidR="0093777D">
        <w:rPr>
          <w:color w:val="252525"/>
          <w:shd w:val="clear" w:color="auto" w:fill="FFFFFF"/>
          <w:lang w:val="es-ES"/>
        </w:rPr>
        <w:t xml:space="preserve">ece a una categoría o a la otra </w:t>
      </w:r>
      <w:r w:rsidR="00A74676">
        <w:rPr>
          <w:highlight w:val="red"/>
          <w:lang w:val="es-ES"/>
        </w:rPr>
        <w:fldChar w:fldCharType="begin"/>
      </w:r>
      <w:r w:rsidR="00A74676">
        <w:rPr>
          <w:color w:val="252525"/>
          <w:shd w:val="clear" w:color="auto" w:fill="FFFFFF"/>
          <w:lang w:val="es-ES"/>
        </w:rPr>
        <w:instrText xml:space="preserve"> REF _Ref455257039 \n \h </w:instrText>
      </w:r>
      <w:r w:rsidR="00A74676">
        <w:rPr>
          <w:highlight w:val="red"/>
          <w:lang w:val="es-ES"/>
        </w:rPr>
      </w:r>
      <w:r w:rsidR="00A74676">
        <w:rPr>
          <w:highlight w:val="red"/>
          <w:lang w:val="es-ES"/>
        </w:rPr>
        <w:fldChar w:fldCharType="separate"/>
      </w:r>
      <w:r w:rsidR="004F4F9E">
        <w:rPr>
          <w:color w:val="252525"/>
          <w:shd w:val="clear" w:color="auto" w:fill="FFFFFF"/>
          <w:lang w:val="es-ES"/>
        </w:rPr>
        <w:t>[21]</w:t>
      </w:r>
      <w:r w:rsidR="00A74676">
        <w:rPr>
          <w:highlight w:val="red"/>
          <w:lang w:val="es-ES"/>
        </w:rPr>
        <w:fldChar w:fldCharType="end"/>
      </w:r>
      <w:r w:rsidR="0093777D">
        <w:rPr>
          <w:lang w:val="es-ES"/>
        </w:rPr>
        <w:t>.</w:t>
      </w:r>
    </w:p>
    <w:p w:rsidR="00D00EC7" w:rsidRPr="00D00EC7" w:rsidRDefault="00D00EC7" w:rsidP="00D00EC7">
      <w:pPr>
        <w:pStyle w:val="Listaconvietas"/>
        <w:numPr>
          <w:ilvl w:val="0"/>
          <w:numId w:val="0"/>
        </w:numPr>
        <w:ind w:left="568"/>
        <w:rPr>
          <w:rFonts w:ascii="Times New Roman" w:hAnsi="Times New Roman"/>
          <w:sz w:val="24"/>
          <w:szCs w:val="24"/>
          <w:lang w:val="es-ES"/>
        </w:rPr>
      </w:pPr>
    </w:p>
    <w:p w:rsidR="00A74676" w:rsidRPr="00A74676" w:rsidRDefault="00D00EC7" w:rsidP="00A74676">
      <w:pPr>
        <w:pStyle w:val="Listaconvietas"/>
        <w:rPr>
          <w:rFonts w:ascii="Times New Roman" w:hAnsi="Times New Roman"/>
          <w:sz w:val="24"/>
          <w:szCs w:val="24"/>
          <w:lang w:val="es-ES"/>
        </w:rPr>
      </w:pPr>
      <w:r w:rsidRPr="00946A4F">
        <w:rPr>
          <w:color w:val="252525"/>
          <w:u w:val="single"/>
          <w:shd w:val="clear" w:color="auto" w:fill="FFFFFF"/>
          <w:lang w:val="es-ES"/>
        </w:rPr>
        <w:t>Two-Class Neural Network</w:t>
      </w:r>
      <w:r w:rsidRPr="00D00EC7">
        <w:rPr>
          <w:color w:val="252525"/>
          <w:u w:val="single"/>
          <w:shd w:val="clear" w:color="auto" w:fill="FFFFFF"/>
          <w:lang w:val="es-ES"/>
        </w:rPr>
        <w:t>:</w:t>
      </w:r>
      <w:r w:rsidRPr="00D00EC7">
        <w:rPr>
          <w:color w:val="252525"/>
          <w:shd w:val="clear" w:color="auto" w:fill="FFFFFF"/>
          <w:lang w:val="es-ES"/>
        </w:rPr>
        <w:t xml:space="preserve"> Modelo de red neuronal clásica</w:t>
      </w:r>
      <w:r w:rsidR="00556B65">
        <w:rPr>
          <w:color w:val="252525"/>
          <w:shd w:val="clear" w:color="auto" w:fill="FFFFFF"/>
          <w:lang w:val="es-ES"/>
        </w:rPr>
        <w:t>.</w:t>
      </w:r>
      <w:r w:rsidRPr="00D00EC7">
        <w:rPr>
          <w:color w:val="252525"/>
          <w:shd w:val="clear" w:color="auto" w:fill="FFFFFF"/>
          <w:lang w:val="es-ES"/>
        </w:rPr>
        <w:t xml:space="preserve"> Este algoritmo permite definir el número de capas de la red neuronal, número de neuronas por capa y como est</w:t>
      </w:r>
      <w:r w:rsidR="0093777D">
        <w:rPr>
          <w:color w:val="252525"/>
          <w:shd w:val="clear" w:color="auto" w:fill="FFFFFF"/>
          <w:lang w:val="es-ES"/>
        </w:rPr>
        <w:t xml:space="preserve">án definidas sus relaciones </w:t>
      </w:r>
      <w:r w:rsidR="00A74676">
        <w:rPr>
          <w:color w:val="252525"/>
          <w:shd w:val="clear" w:color="auto" w:fill="FFFFFF"/>
          <w:lang w:val="es-ES"/>
        </w:rPr>
        <w:fldChar w:fldCharType="begin"/>
      </w:r>
      <w:r w:rsidR="00A74676">
        <w:rPr>
          <w:color w:val="252525"/>
          <w:shd w:val="clear" w:color="auto" w:fill="FFFFFF"/>
          <w:lang w:val="es-ES"/>
        </w:rPr>
        <w:instrText xml:space="preserve"> REF _Ref455257055 \n \h </w:instrText>
      </w:r>
      <w:r w:rsidR="00A74676">
        <w:rPr>
          <w:color w:val="252525"/>
          <w:shd w:val="clear" w:color="auto" w:fill="FFFFFF"/>
          <w:lang w:val="es-ES"/>
        </w:rPr>
      </w:r>
      <w:r w:rsidR="00A74676">
        <w:rPr>
          <w:color w:val="252525"/>
          <w:shd w:val="clear" w:color="auto" w:fill="FFFFFF"/>
          <w:lang w:val="es-ES"/>
        </w:rPr>
        <w:fldChar w:fldCharType="separate"/>
      </w:r>
      <w:r w:rsidR="004F4F9E">
        <w:rPr>
          <w:color w:val="252525"/>
          <w:shd w:val="clear" w:color="auto" w:fill="FFFFFF"/>
          <w:lang w:val="es-ES"/>
        </w:rPr>
        <w:t>[22]</w:t>
      </w:r>
      <w:r w:rsidR="00A74676">
        <w:rPr>
          <w:color w:val="252525"/>
          <w:shd w:val="clear" w:color="auto" w:fill="FFFFFF"/>
          <w:lang w:val="es-ES"/>
        </w:rPr>
        <w:fldChar w:fldCharType="end"/>
      </w:r>
      <w:r w:rsidR="0093777D">
        <w:rPr>
          <w:color w:val="252525"/>
          <w:shd w:val="clear" w:color="auto" w:fill="FFFFFF"/>
          <w:lang w:val="es-ES"/>
        </w:rPr>
        <w:t>.</w:t>
      </w:r>
    </w:p>
    <w:p w:rsidR="00D00EC7" w:rsidRPr="00D00EC7" w:rsidRDefault="00D00EC7" w:rsidP="00946A4F">
      <w:pPr>
        <w:pStyle w:val="Listaconvietas"/>
        <w:numPr>
          <w:ilvl w:val="0"/>
          <w:numId w:val="0"/>
        </w:numPr>
        <w:rPr>
          <w:rFonts w:ascii="Times New Roman" w:hAnsi="Times New Roman"/>
          <w:sz w:val="24"/>
          <w:szCs w:val="24"/>
          <w:lang w:val="es-ES"/>
        </w:rPr>
      </w:pPr>
    </w:p>
    <w:p w:rsidR="00D00EC7" w:rsidRPr="00D00EC7" w:rsidRDefault="00D00EC7" w:rsidP="00D00EC7">
      <w:pPr>
        <w:pStyle w:val="Listaconvietas"/>
        <w:rPr>
          <w:color w:val="252525"/>
          <w:shd w:val="clear" w:color="auto" w:fill="FFFFFF"/>
          <w:lang w:val="es-ES"/>
        </w:rPr>
      </w:pPr>
      <w:r w:rsidRPr="00D00EC7">
        <w:rPr>
          <w:color w:val="252525"/>
          <w:u w:val="single"/>
          <w:shd w:val="clear" w:color="auto" w:fill="FFFFFF"/>
          <w:lang w:val="es-ES"/>
        </w:rPr>
        <w:t xml:space="preserve">Two-Class Locally Deep </w:t>
      </w:r>
      <w:r w:rsidR="00FC0705">
        <w:rPr>
          <w:color w:val="252525"/>
          <w:u w:val="single"/>
          <w:shd w:val="clear" w:color="auto" w:fill="FFFFFF"/>
          <w:lang w:val="es-ES"/>
        </w:rPr>
        <w:t>SVM</w:t>
      </w:r>
      <w:r w:rsidRPr="00D00EC7">
        <w:rPr>
          <w:color w:val="252525"/>
          <w:u w:val="single"/>
          <w:shd w:val="clear" w:color="auto" w:fill="FFFFFF"/>
          <w:lang w:val="es-ES"/>
        </w:rPr>
        <w:t>:</w:t>
      </w:r>
      <w:r w:rsidR="00E754E6" w:rsidRPr="00E754E6">
        <w:rPr>
          <w:color w:val="252525"/>
          <w:shd w:val="clear" w:color="auto" w:fill="FFFFFF"/>
          <w:lang w:val="es-ES"/>
        </w:rPr>
        <w:t xml:space="preserve"> </w:t>
      </w:r>
      <w:r w:rsidRPr="00D00EC7">
        <w:rPr>
          <w:color w:val="252525"/>
          <w:shd w:val="clear" w:color="auto" w:fill="FFFFFF"/>
          <w:lang w:val="es-ES"/>
        </w:rPr>
        <w:t>Los algoritmos de aprendizaje profundo contrastan con los algoritmos de aprendizaje poco profundo por el número de transformaciones aplicadas a la señal mientras se propaga desde la capa de entrada a la capa de salida. Cada una de estas transformaciones incluyen parámetros que se pueden entrenar como pesos y umbrales. Esta es la fórmula de opti</w:t>
      </w:r>
      <w:r w:rsidR="0093777D">
        <w:rPr>
          <w:color w:val="252525"/>
          <w:shd w:val="clear" w:color="auto" w:fill="FFFFFF"/>
          <w:lang w:val="es-ES"/>
        </w:rPr>
        <w:t>mización que usa este algoritmo</w:t>
      </w:r>
      <w:r w:rsidR="006B4C60">
        <w:rPr>
          <w:color w:val="252525"/>
          <w:shd w:val="clear" w:color="auto" w:fill="FFFFFF"/>
          <w:lang w:val="es-ES"/>
        </w:rPr>
        <w:t xml:space="preserve"> </w:t>
      </w:r>
      <w:r w:rsidR="00A74676">
        <w:rPr>
          <w:highlight w:val="red"/>
          <w:lang w:val="es-ES"/>
        </w:rPr>
        <w:fldChar w:fldCharType="begin"/>
      </w:r>
      <w:r w:rsidR="00A74676">
        <w:rPr>
          <w:color w:val="252525"/>
          <w:shd w:val="clear" w:color="auto" w:fill="FFFFFF"/>
          <w:lang w:val="es-ES"/>
        </w:rPr>
        <w:instrText xml:space="preserve"> REF _Ref455257062 \n \h </w:instrText>
      </w:r>
      <w:r w:rsidR="00A74676">
        <w:rPr>
          <w:highlight w:val="red"/>
          <w:lang w:val="es-ES"/>
        </w:rPr>
      </w:r>
      <w:r w:rsidR="00A74676">
        <w:rPr>
          <w:highlight w:val="red"/>
          <w:lang w:val="es-ES"/>
        </w:rPr>
        <w:fldChar w:fldCharType="separate"/>
      </w:r>
      <w:r w:rsidR="004F4F9E">
        <w:rPr>
          <w:color w:val="252525"/>
          <w:shd w:val="clear" w:color="auto" w:fill="FFFFFF"/>
          <w:lang w:val="es-ES"/>
        </w:rPr>
        <w:t>[23]</w:t>
      </w:r>
      <w:r w:rsidR="00A74676">
        <w:rPr>
          <w:highlight w:val="red"/>
          <w:lang w:val="es-ES"/>
        </w:rPr>
        <w:fldChar w:fldCharType="end"/>
      </w:r>
      <w:r w:rsidR="0093777D">
        <w:rPr>
          <w:lang w:val="es-ES"/>
        </w:rPr>
        <w:t>:</w:t>
      </w:r>
    </w:p>
    <w:p w:rsidR="00D00EC7" w:rsidRDefault="00D00EC7" w:rsidP="007A7C94">
      <w:pPr>
        <w:pStyle w:val="Objeto"/>
        <w:rPr>
          <w:rFonts w:ascii="Times New Roman" w:hAnsi="Times New Roman"/>
          <w:sz w:val="24"/>
          <w:szCs w:val="24"/>
          <w:lang w:val="es-ES"/>
        </w:rPr>
      </w:pPr>
      <w:r w:rsidRPr="00D00EC7">
        <w:rPr>
          <w:noProof/>
          <w:shd w:val="clear" w:color="auto" w:fill="FFFFFF"/>
          <w:lang w:val="es-ES"/>
        </w:rPr>
        <w:drawing>
          <wp:inline distT="0" distB="0" distL="0" distR="0" wp14:anchorId="7918C669" wp14:editId="468096DE">
            <wp:extent cx="5735955" cy="605790"/>
            <wp:effectExtent l="0" t="0" r="0" b="3810"/>
            <wp:docPr id="12" name="Imagen 12" descr="https://lh5.googleusercontent.com/xXq4OJr_PESCNb8WED_na55qhAbMyAzhNAPSKDNEaVlQIqNceGvn8kXmAtC1rzXRIaECcQSxJDJyqkvTsOageYUeSd3UWkrzDANJ-ZSdgSQBoYNiRB_FFWBwiDg6HWKM_uJPov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Xq4OJr_PESCNb8WED_na55qhAbMyAzhNAPSKDNEaVlQIqNceGvn8kXmAtC1rzXRIaECcQSxJDJyqkvTsOageYUeSd3UWkrzDANJ-ZSdgSQBoYNiRB_FFWBwiDg6HWKM_uJPov9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5955" cy="605790"/>
                    </a:xfrm>
                    <a:prstGeom prst="rect">
                      <a:avLst/>
                    </a:prstGeom>
                    <a:noFill/>
                    <a:ln>
                      <a:noFill/>
                    </a:ln>
                  </pic:spPr>
                </pic:pic>
              </a:graphicData>
            </a:graphic>
          </wp:inline>
        </w:drawing>
      </w:r>
    </w:p>
    <w:p w:rsidR="00F15446" w:rsidRDefault="00D00EC7" w:rsidP="00E61F2C">
      <w:pPr>
        <w:pStyle w:val="TDC2"/>
      </w:pPr>
      <w:r>
        <w:t xml:space="preserve"> Algoritmos</w:t>
      </w:r>
      <w:r w:rsidR="00E61F2C">
        <w:t xml:space="preserve"> basados en árboles de decisión</w:t>
      </w:r>
    </w:p>
    <w:p w:rsidR="00F15446" w:rsidRDefault="00F15446" w:rsidP="00F15446">
      <w:pPr>
        <w:pStyle w:val="Prrafo"/>
      </w:pPr>
      <w:r>
        <w:t>Los árboles de decisión</w:t>
      </w:r>
      <w:r w:rsidR="00CF266E">
        <w:t xml:space="preserve"> </w:t>
      </w:r>
      <w:r w:rsidR="00A74676">
        <w:rPr>
          <w:highlight w:val="red"/>
        </w:rPr>
        <w:fldChar w:fldCharType="begin"/>
      </w:r>
      <w:r w:rsidR="00A74676">
        <w:instrText xml:space="preserve"> REF _Ref455257070 \n \h </w:instrText>
      </w:r>
      <w:r w:rsidR="00A74676">
        <w:rPr>
          <w:highlight w:val="red"/>
        </w:rPr>
      </w:r>
      <w:r w:rsidR="00A74676">
        <w:rPr>
          <w:highlight w:val="red"/>
        </w:rPr>
        <w:fldChar w:fldCharType="separate"/>
      </w:r>
      <w:r w:rsidR="004F4F9E">
        <w:t>[24]</w:t>
      </w:r>
      <w:r w:rsidR="00A74676">
        <w:rPr>
          <w:highlight w:val="red"/>
        </w:rPr>
        <w:fldChar w:fldCharType="end"/>
      </w:r>
      <w:r w:rsidR="00A74676">
        <w:t xml:space="preserve"> </w:t>
      </w:r>
      <w:r>
        <w:t>son construcciones lógicas</w:t>
      </w:r>
      <w:r w:rsidR="0056529C">
        <w:t xml:space="preserve"> que sirven para categorizar y representar condiciones para la resolución de un problema.</w:t>
      </w:r>
      <w:r>
        <w:t xml:space="preserve"> </w:t>
      </w:r>
    </w:p>
    <w:p w:rsidR="00F15446" w:rsidRDefault="00F15446" w:rsidP="00F15446">
      <w:pPr>
        <w:pStyle w:val="Prrafo"/>
      </w:pPr>
      <w:r>
        <w:t xml:space="preserve">Para completar este estudio resulta de utilidad hacer una comparación de los resultados obtenidos de las redes neuronales artificiales con resultados obtenidos de otro modelo inteligente, como son los árboles de decisión. </w:t>
      </w:r>
    </w:p>
    <w:p w:rsidR="00F15446" w:rsidRPr="00F15446" w:rsidRDefault="00F15446" w:rsidP="00F15446">
      <w:r>
        <w:tab/>
      </w:r>
    </w:p>
    <w:p w:rsidR="00D00EC7" w:rsidRPr="00D0127E" w:rsidRDefault="00D00EC7" w:rsidP="00D00EC7">
      <w:pPr>
        <w:pStyle w:val="Listaconvietas"/>
        <w:rPr>
          <w:lang w:val="es-ES"/>
        </w:rPr>
      </w:pPr>
      <w:r w:rsidRPr="00D00EC7">
        <w:rPr>
          <w:u w:val="single"/>
          <w:shd w:val="clear" w:color="auto" w:fill="FFFFFF"/>
          <w:lang w:val="es-ES"/>
        </w:rPr>
        <w:t xml:space="preserve">Two-Class </w:t>
      </w:r>
      <w:proofErr w:type="spellStart"/>
      <w:r w:rsidRPr="00D00EC7">
        <w:rPr>
          <w:u w:val="single"/>
          <w:shd w:val="clear" w:color="auto" w:fill="FFFFFF"/>
          <w:lang w:val="es-ES"/>
        </w:rPr>
        <w:t>Boosted</w:t>
      </w:r>
      <w:proofErr w:type="spellEnd"/>
      <w:r w:rsidRPr="00D00EC7">
        <w:rPr>
          <w:u w:val="single"/>
          <w:shd w:val="clear" w:color="auto" w:fill="FFFFFF"/>
          <w:lang w:val="es-ES"/>
        </w:rPr>
        <w:t xml:space="preserve"> Decision </w:t>
      </w:r>
      <w:proofErr w:type="spellStart"/>
      <w:r w:rsidRPr="00D00EC7">
        <w:rPr>
          <w:u w:val="single"/>
          <w:shd w:val="clear" w:color="auto" w:fill="FFFFFF"/>
          <w:lang w:val="es-ES"/>
        </w:rPr>
        <w:t>Tree</w:t>
      </w:r>
      <w:proofErr w:type="spellEnd"/>
      <w:r w:rsidRPr="00D00EC7">
        <w:rPr>
          <w:u w:val="single"/>
          <w:shd w:val="clear" w:color="auto" w:fill="FFFFFF"/>
          <w:lang w:val="es-ES"/>
        </w:rPr>
        <w:t>:</w:t>
      </w:r>
      <w:r w:rsidRPr="00D00EC7">
        <w:rPr>
          <w:shd w:val="clear" w:color="auto" w:fill="FFFFFF"/>
          <w:lang w:val="es-ES"/>
        </w:rPr>
        <w:t xml:space="preserve"> Se trata de un algoritmo supervisado que es capaz de crear un número determinado de árboles que conectados secuencialmente son capaces de corregir los errores del inmediatamente anterior. De esta manera se toma una decisión de clasificación lo más acertada posible.</w:t>
      </w:r>
      <w:r w:rsidR="007A7C94">
        <w:rPr>
          <w:shd w:val="clear" w:color="auto" w:fill="FFFFFF"/>
          <w:lang w:val="es-ES"/>
        </w:rPr>
        <w:t xml:space="preserve"> En la figura 2.5. se explica gráficamente cómo se comporta in árbol de este tipo.</w:t>
      </w:r>
    </w:p>
    <w:p w:rsidR="00D0127E" w:rsidRPr="00D00EC7" w:rsidRDefault="00D0127E" w:rsidP="00D0127E">
      <w:pPr>
        <w:pStyle w:val="Objeto"/>
        <w:rPr>
          <w:lang w:val="es-ES"/>
        </w:rPr>
      </w:pPr>
      <w:r>
        <w:rPr>
          <w:noProof/>
          <w:lang w:val="es-ES"/>
        </w:rPr>
        <w:lastRenderedPageBreak/>
        <w:drawing>
          <wp:inline distT="0" distB="0" distL="0" distR="0" wp14:anchorId="68CDD555" wp14:editId="3B7E1892">
            <wp:extent cx="3076575" cy="1386923"/>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1742" cy="1393760"/>
                    </a:xfrm>
                    <a:prstGeom prst="rect">
                      <a:avLst/>
                    </a:prstGeom>
                  </pic:spPr>
                </pic:pic>
              </a:graphicData>
            </a:graphic>
          </wp:inline>
        </w:drawing>
      </w:r>
    </w:p>
    <w:p w:rsidR="00D0127E" w:rsidRPr="00D00EC7" w:rsidRDefault="00D0127E" w:rsidP="007A7C94">
      <w:pPr>
        <w:pStyle w:val="Leyenda"/>
      </w:pPr>
      <w:bookmarkStart w:id="39" w:name="_Toc455417151"/>
      <w:bookmarkStart w:id="40" w:name="_Toc455418529"/>
      <w:bookmarkStart w:id="41" w:name="_Toc455418710"/>
      <w:bookmarkStart w:id="42" w:name="_Toc455419074"/>
      <w:r>
        <w:t xml:space="preserve">Figura </w:t>
      </w:r>
      <w:fldSimple w:instr=" SEQ Figura \* ARABIC \s 2 ">
        <w:r w:rsidR="00630C01">
          <w:rPr>
            <w:noProof/>
          </w:rPr>
          <w:t>2</w:t>
        </w:r>
      </w:fldSimple>
      <w:r w:rsidR="00630C01">
        <w:t>.</w:t>
      </w:r>
      <w:fldSimple w:instr=" SEQ Tabla \* ARABIC \s 2 ">
        <w:r w:rsidR="00630C01">
          <w:rPr>
            <w:noProof/>
          </w:rPr>
          <w:t>5</w:t>
        </w:r>
      </w:fldSimple>
      <w:r w:rsidR="00630C01">
        <w:t>.</w:t>
      </w:r>
      <w:r w:rsidRPr="00507C2E">
        <w:t xml:space="preserve"> </w:t>
      </w:r>
      <w:r>
        <w:t>Árbol de decisión</w:t>
      </w:r>
      <w:bookmarkEnd w:id="39"/>
      <w:bookmarkEnd w:id="40"/>
      <w:bookmarkEnd w:id="41"/>
      <w:bookmarkEnd w:id="42"/>
    </w:p>
    <w:p w:rsidR="00D00EC7" w:rsidRPr="00D00EC7" w:rsidRDefault="00D00EC7" w:rsidP="00D00EC7">
      <w:pPr>
        <w:pStyle w:val="Listaconvietas"/>
        <w:numPr>
          <w:ilvl w:val="0"/>
          <w:numId w:val="0"/>
        </w:numPr>
        <w:ind w:left="568"/>
        <w:rPr>
          <w:rFonts w:ascii="Times New Roman" w:hAnsi="Times New Roman"/>
          <w:sz w:val="24"/>
          <w:szCs w:val="24"/>
          <w:lang w:val="es-ES"/>
        </w:rPr>
      </w:pPr>
    </w:p>
    <w:p w:rsidR="00D00EC7" w:rsidRPr="00D0127E" w:rsidRDefault="00D00EC7" w:rsidP="00D00EC7">
      <w:pPr>
        <w:pStyle w:val="Listaconvietas"/>
        <w:rPr>
          <w:lang w:val="es-ES"/>
        </w:rPr>
      </w:pPr>
      <w:r w:rsidRPr="00D00EC7">
        <w:rPr>
          <w:u w:val="single"/>
          <w:shd w:val="clear" w:color="auto" w:fill="FFFFFF"/>
          <w:lang w:val="es-ES"/>
        </w:rPr>
        <w:t xml:space="preserve">Two-Class Decision </w:t>
      </w:r>
      <w:proofErr w:type="spellStart"/>
      <w:r w:rsidRPr="00D00EC7">
        <w:rPr>
          <w:u w:val="single"/>
          <w:shd w:val="clear" w:color="auto" w:fill="FFFFFF"/>
          <w:lang w:val="es-ES"/>
        </w:rPr>
        <w:t>Forest</w:t>
      </w:r>
      <w:proofErr w:type="spellEnd"/>
      <w:r w:rsidRPr="00D00EC7">
        <w:rPr>
          <w:u w:val="single"/>
          <w:shd w:val="clear" w:color="auto" w:fill="FFFFFF"/>
          <w:lang w:val="es-ES"/>
        </w:rPr>
        <w:t>:</w:t>
      </w:r>
      <w:r w:rsidRPr="00D00EC7">
        <w:rPr>
          <w:shd w:val="clear" w:color="auto" w:fill="FFFFFF"/>
          <w:lang w:val="es-ES"/>
        </w:rPr>
        <w:t xml:space="preserve"> Este algoritmo crea múltiples árboles de decisión y después vota por la salida más “popular” entre las salidas de los diferentes árboles.</w:t>
      </w:r>
    </w:p>
    <w:p w:rsidR="00D00EC7" w:rsidRPr="00D00EC7" w:rsidRDefault="00D00EC7" w:rsidP="00D0127E">
      <w:pPr>
        <w:pStyle w:val="Listaconvietas"/>
        <w:numPr>
          <w:ilvl w:val="0"/>
          <w:numId w:val="0"/>
        </w:numPr>
        <w:rPr>
          <w:lang w:val="es-ES"/>
        </w:rPr>
      </w:pPr>
    </w:p>
    <w:p w:rsidR="0047658D" w:rsidRPr="00D0127E" w:rsidRDefault="00D00EC7" w:rsidP="00D0127E">
      <w:pPr>
        <w:pStyle w:val="Listaconvietas"/>
        <w:rPr>
          <w:lang w:val="es-ES"/>
        </w:rPr>
      </w:pPr>
      <w:r w:rsidRPr="00D00EC7">
        <w:rPr>
          <w:u w:val="single"/>
          <w:shd w:val="clear" w:color="auto" w:fill="FFFFFF"/>
          <w:lang w:val="es-ES"/>
        </w:rPr>
        <w:t>Two-Class Decision Jungle:</w:t>
      </w:r>
      <w:r w:rsidRPr="00D00EC7">
        <w:rPr>
          <w:shd w:val="clear" w:color="auto" w:fill="FFFFFF"/>
          <w:lang w:val="es-ES"/>
        </w:rPr>
        <w:t xml:space="preserve"> Se basa en la idea del algoritmo anterior pero en vez de usar árboles de decisión como unidades de voto usa un grafo acíclico dirigido (DAG por sus iniciales en inglés). El DAG es un sistema que trata de minimizar la gran cantidad de memoria generado por los árboles de decisión.</w:t>
      </w:r>
      <w:r w:rsidR="007A7C94">
        <w:rPr>
          <w:shd w:val="clear" w:color="auto" w:fill="FFFFFF"/>
          <w:lang w:val="es-ES"/>
        </w:rPr>
        <w:t xml:space="preserve"> En la figura 2.6 se observa cómo se comporta un sistema de este tipo.</w:t>
      </w:r>
    </w:p>
    <w:p w:rsidR="00D0127E" w:rsidRDefault="00D0127E" w:rsidP="00D0127E">
      <w:pPr>
        <w:pStyle w:val="Objeto"/>
        <w:rPr>
          <w:lang w:val="es-ES"/>
        </w:rPr>
      </w:pPr>
      <w:r>
        <w:rPr>
          <w:noProof/>
          <w:lang w:val="es-ES"/>
        </w:rPr>
        <w:drawing>
          <wp:inline distT="0" distB="0" distL="0" distR="0" wp14:anchorId="6F8168D6" wp14:editId="529FC4BD">
            <wp:extent cx="3067050" cy="1591647"/>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8494" cy="1592396"/>
                    </a:xfrm>
                    <a:prstGeom prst="rect">
                      <a:avLst/>
                    </a:prstGeom>
                  </pic:spPr>
                </pic:pic>
              </a:graphicData>
            </a:graphic>
          </wp:inline>
        </w:drawing>
      </w:r>
    </w:p>
    <w:p w:rsidR="009C08C3" w:rsidRDefault="00D0127E" w:rsidP="00DA4A3E">
      <w:pPr>
        <w:pStyle w:val="Leyenda"/>
      </w:pPr>
      <w:bookmarkStart w:id="43" w:name="_Toc455417152"/>
      <w:bookmarkStart w:id="44" w:name="_Toc455418530"/>
      <w:bookmarkStart w:id="45" w:name="_Toc455418711"/>
      <w:bookmarkStart w:id="46" w:name="_Toc455419075"/>
      <w:r>
        <w:t xml:space="preserve">Figura </w:t>
      </w:r>
      <w:fldSimple w:instr=" SEQ Figura \* ARABIC \s 2 ">
        <w:r w:rsidR="00630C01">
          <w:rPr>
            <w:noProof/>
          </w:rPr>
          <w:t>2</w:t>
        </w:r>
      </w:fldSimple>
      <w:r w:rsidR="00630C01">
        <w:t>.</w:t>
      </w:r>
      <w:fldSimple w:instr=" SEQ Tabla \* ARABIC \s 2 ">
        <w:r w:rsidR="00630C01">
          <w:rPr>
            <w:noProof/>
          </w:rPr>
          <w:t>6</w:t>
        </w:r>
      </w:fldSimple>
      <w:r w:rsidR="00630C01">
        <w:t>.</w:t>
      </w:r>
      <w:r w:rsidRPr="00507C2E">
        <w:t xml:space="preserve"> </w:t>
      </w:r>
      <w:r>
        <w:rPr>
          <w:shd w:val="clear" w:color="auto" w:fill="FFFFFF"/>
        </w:rPr>
        <w:t>G</w:t>
      </w:r>
      <w:r w:rsidRPr="00D00EC7">
        <w:rPr>
          <w:shd w:val="clear" w:color="auto" w:fill="FFFFFF"/>
        </w:rPr>
        <w:t>rafo acíclico dirigido</w:t>
      </w:r>
      <w:bookmarkEnd w:id="43"/>
      <w:bookmarkEnd w:id="44"/>
      <w:bookmarkEnd w:id="45"/>
      <w:bookmarkEnd w:id="46"/>
    </w:p>
    <w:p w:rsidR="006B7C0C" w:rsidRDefault="006B7C0C" w:rsidP="00564F32">
      <w:pPr>
        <w:pStyle w:val="TDC2"/>
      </w:pPr>
      <w:r>
        <w:t xml:space="preserve"> </w:t>
      </w:r>
      <w:r w:rsidR="00D0127E">
        <w:t>Funci</w:t>
      </w:r>
      <w:r>
        <w:t>onamiento de la herramienta</w:t>
      </w:r>
    </w:p>
    <w:p w:rsidR="00E61F2C" w:rsidRDefault="00D00EC7" w:rsidP="009C08C3">
      <w:pPr>
        <w:pStyle w:val="Prrafo"/>
      </w:pPr>
      <w:r>
        <w:t>    </w:t>
      </w:r>
    </w:p>
    <w:p w:rsidR="006B7C0C" w:rsidRPr="006B7C0C" w:rsidRDefault="006B7C0C" w:rsidP="009C08C3">
      <w:pPr>
        <w:pStyle w:val="Prrafo"/>
        <w:rPr>
          <w:shd w:val="clear" w:color="auto" w:fill="FFFFFF"/>
        </w:rPr>
      </w:pPr>
      <w:r w:rsidRPr="006B7C0C">
        <w:rPr>
          <w:shd w:val="clear" w:color="auto" w:fill="FFFFFF"/>
        </w:rPr>
        <w:t xml:space="preserve">Microsoft ofrece una intuitiva interfaz de módulos que a través de un sistema de </w:t>
      </w:r>
      <w:r w:rsidR="00556B65">
        <w:rPr>
          <w:shd w:val="clear" w:color="auto" w:fill="FFFFFF"/>
        </w:rPr>
        <w:t>“</w:t>
      </w:r>
      <w:proofErr w:type="spellStart"/>
      <w:r w:rsidRPr="006B7C0C">
        <w:rPr>
          <w:shd w:val="clear" w:color="auto" w:fill="FFFFFF"/>
        </w:rPr>
        <w:t>drag</w:t>
      </w:r>
      <w:proofErr w:type="spellEnd"/>
      <w:r w:rsidRPr="006B7C0C">
        <w:rPr>
          <w:shd w:val="clear" w:color="auto" w:fill="FFFFFF"/>
        </w:rPr>
        <w:t xml:space="preserve"> and </w:t>
      </w:r>
      <w:proofErr w:type="spellStart"/>
      <w:r w:rsidRPr="006B7C0C">
        <w:rPr>
          <w:shd w:val="clear" w:color="auto" w:fill="FFFFFF"/>
        </w:rPr>
        <w:t>drop</w:t>
      </w:r>
      <w:proofErr w:type="spellEnd"/>
      <w:r w:rsidR="00556B65">
        <w:rPr>
          <w:shd w:val="clear" w:color="auto" w:fill="FFFFFF"/>
        </w:rPr>
        <w:t>”</w:t>
      </w:r>
      <w:r w:rsidRPr="006B7C0C">
        <w:rPr>
          <w:shd w:val="clear" w:color="auto" w:fill="FFFFFF"/>
        </w:rPr>
        <w:t xml:space="preserve"> </w:t>
      </w:r>
      <w:r w:rsidR="00556B65">
        <w:rPr>
          <w:shd w:val="clear" w:color="auto" w:fill="FFFFFF"/>
        </w:rPr>
        <w:t>se podrá</w:t>
      </w:r>
      <w:r w:rsidRPr="006B7C0C">
        <w:rPr>
          <w:shd w:val="clear" w:color="auto" w:fill="FFFFFF"/>
        </w:rPr>
        <w:t xml:space="preserve"> usar, ajustar e interconectar. </w:t>
      </w:r>
      <w:r w:rsidR="00E61F2C">
        <w:rPr>
          <w:shd w:val="clear" w:color="auto" w:fill="FFFFFF"/>
        </w:rPr>
        <w:t>En la figura 2.7 se puede observar un diagrama de trabajo básico de la herramienta.</w:t>
      </w:r>
    </w:p>
    <w:p w:rsidR="006B7C0C" w:rsidRDefault="006B7C0C" w:rsidP="006B7C0C">
      <w:pPr>
        <w:pStyle w:val="Objeto"/>
      </w:pPr>
      <w:r w:rsidRPr="006B7C0C">
        <w:rPr>
          <w:lang w:val="es-ES"/>
        </w:rPr>
        <w:lastRenderedPageBreak/>
        <w:br/>
      </w:r>
      <w:r>
        <w:t>  </w:t>
      </w:r>
      <w:r w:rsidR="00556B65" w:rsidRPr="00556B65">
        <w:rPr>
          <w:noProof/>
          <w:lang w:val="es-ES"/>
        </w:rPr>
        <w:drawing>
          <wp:inline distT="0" distB="0" distL="0" distR="0" wp14:anchorId="564B6F2F" wp14:editId="26F546D3">
            <wp:extent cx="2705100" cy="2483983"/>
            <wp:effectExtent l="0" t="0" r="0" b="0"/>
            <wp:docPr id="7" name="Imagen 7" descr="C:\Users\Óscar\Downloads\Dibujo sin títul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Óscar\Downloads\Dibujo sin título (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811" cy="2536977"/>
                    </a:xfrm>
                    <a:prstGeom prst="rect">
                      <a:avLst/>
                    </a:prstGeom>
                    <a:noFill/>
                    <a:ln>
                      <a:noFill/>
                    </a:ln>
                  </pic:spPr>
                </pic:pic>
              </a:graphicData>
            </a:graphic>
          </wp:inline>
        </w:drawing>
      </w:r>
    </w:p>
    <w:p w:rsidR="006B7C0C" w:rsidRPr="00DF2C8E" w:rsidRDefault="00DF2C8E" w:rsidP="00DA4A3E">
      <w:pPr>
        <w:pStyle w:val="Leyenda"/>
      </w:pPr>
      <w:bookmarkStart w:id="47" w:name="_Toc455417153"/>
      <w:bookmarkStart w:id="48" w:name="_Toc455418531"/>
      <w:bookmarkStart w:id="49" w:name="_Toc455418712"/>
      <w:bookmarkStart w:id="50" w:name="_Toc455419076"/>
      <w:r>
        <w:t xml:space="preserve">Figura </w:t>
      </w:r>
      <w:fldSimple w:instr=" SEQ Figura \* ARABIC \s 2 ">
        <w:r w:rsidR="00630C01">
          <w:rPr>
            <w:noProof/>
          </w:rPr>
          <w:t>2</w:t>
        </w:r>
      </w:fldSimple>
      <w:r w:rsidR="00630C01">
        <w:t>.</w:t>
      </w:r>
      <w:fldSimple w:instr=" SEQ Tabla \* ARABIC \s 2 ">
        <w:r w:rsidR="00630C01">
          <w:rPr>
            <w:noProof/>
          </w:rPr>
          <w:t>7</w:t>
        </w:r>
      </w:fldSimple>
      <w:r w:rsidR="00630C01">
        <w:t>.</w:t>
      </w:r>
      <w:r w:rsidRPr="00507C2E">
        <w:t xml:space="preserve"> </w:t>
      </w:r>
      <w:r>
        <w:rPr>
          <w:shd w:val="clear" w:color="auto" w:fill="FFFFFF"/>
        </w:rPr>
        <w:t>G</w:t>
      </w:r>
      <w:r w:rsidRPr="00D00EC7">
        <w:rPr>
          <w:shd w:val="clear" w:color="auto" w:fill="FFFFFF"/>
        </w:rPr>
        <w:t xml:space="preserve">rafo </w:t>
      </w:r>
      <w:r w:rsidR="009E028E">
        <w:rPr>
          <w:shd w:val="clear" w:color="auto" w:fill="FFFFFF"/>
        </w:rPr>
        <w:t>uso de Azure ML</w:t>
      </w:r>
      <w:bookmarkEnd w:id="47"/>
      <w:bookmarkEnd w:id="48"/>
      <w:bookmarkEnd w:id="49"/>
      <w:bookmarkEnd w:id="50"/>
    </w:p>
    <w:p w:rsidR="006B7C0C" w:rsidRPr="006B7C0C" w:rsidRDefault="006B7C0C" w:rsidP="00E61F2C">
      <w:pPr>
        <w:pStyle w:val="Prrafo"/>
        <w:rPr>
          <w:rFonts w:ascii="Times New Roman" w:hAnsi="Times New Roman"/>
          <w:sz w:val="24"/>
          <w:szCs w:val="24"/>
          <w:lang w:val="es-ES"/>
        </w:rPr>
      </w:pPr>
      <w:r w:rsidRPr="006B7C0C">
        <w:rPr>
          <w:shd w:val="clear" w:color="auto" w:fill="FFFFFF"/>
          <w:lang w:val="es-ES"/>
        </w:rPr>
        <w:t>Como se puede observar</w:t>
      </w:r>
      <w:r w:rsidR="007A7C94">
        <w:rPr>
          <w:shd w:val="clear" w:color="auto" w:fill="FFFFFF"/>
          <w:lang w:val="es-ES"/>
        </w:rPr>
        <w:t xml:space="preserve"> en la figura 2.7,</w:t>
      </w:r>
      <w:r w:rsidRPr="006B7C0C">
        <w:rPr>
          <w:shd w:val="clear" w:color="auto" w:fill="FFFFFF"/>
          <w:lang w:val="es-ES"/>
        </w:rPr>
        <w:t xml:space="preserve"> la herramienta comienza </w:t>
      </w:r>
      <w:r w:rsidR="005B78C7">
        <w:rPr>
          <w:shd w:val="clear" w:color="auto" w:fill="FFFFFF"/>
          <w:lang w:val="es-ES"/>
        </w:rPr>
        <w:t xml:space="preserve">importando los datos, </w:t>
      </w:r>
      <w:proofErr w:type="spellStart"/>
      <w:r w:rsidR="005B78C7">
        <w:rPr>
          <w:shd w:val="clear" w:color="auto" w:fill="FFFFFF"/>
          <w:lang w:val="es-ES"/>
        </w:rPr>
        <w:t>preprocesándolos</w:t>
      </w:r>
      <w:proofErr w:type="spellEnd"/>
      <w:r w:rsidRPr="006B7C0C">
        <w:rPr>
          <w:shd w:val="clear" w:color="auto" w:fill="FFFFFF"/>
          <w:lang w:val="es-ES"/>
        </w:rPr>
        <w:t xml:space="preserve"> y dividiéndolos en dos subconjuntos para el posterior entrenamiento del modelo. Por otro lado </w:t>
      </w:r>
      <w:r w:rsidR="005B78C7">
        <w:rPr>
          <w:shd w:val="clear" w:color="auto" w:fill="FFFFFF"/>
          <w:lang w:val="es-ES"/>
        </w:rPr>
        <w:t>se ha</w:t>
      </w:r>
      <w:r w:rsidRPr="006B7C0C">
        <w:rPr>
          <w:shd w:val="clear" w:color="auto" w:fill="FFFFFF"/>
          <w:lang w:val="es-ES"/>
        </w:rPr>
        <w:t xml:space="preserve"> de elegir cuál es el algoritmo que utilizaremos para nuestro proyecto y finalmente obtendremos un resultado. </w:t>
      </w:r>
    </w:p>
    <w:p w:rsidR="009C08C3" w:rsidRPr="00FC0705" w:rsidRDefault="006B7C0C" w:rsidP="00FC0705">
      <w:pPr>
        <w:pStyle w:val="Prrafo"/>
        <w:rPr>
          <w:shd w:val="clear" w:color="auto" w:fill="FFFFFF"/>
          <w:lang w:val="es-ES"/>
        </w:rPr>
      </w:pPr>
      <w:r w:rsidRPr="006B7C0C">
        <w:rPr>
          <w:shd w:val="clear" w:color="auto" w:fill="FFFFFF"/>
          <w:lang w:val="es-ES"/>
        </w:rPr>
        <w:t>A estas funcionalidades básicas se le pueden sumar un amplio abanico de posibilidades como pueden ser la representación de los resultados en gráficas o la utilización de lenguaje Python o R en cualquier parte del proceso</w:t>
      </w:r>
      <w:r w:rsidR="009C08C3">
        <w:rPr>
          <w:shd w:val="clear" w:color="auto" w:fill="FFFFFF"/>
          <w:lang w:val="es-ES"/>
        </w:rPr>
        <w:t xml:space="preserve"> de modelado de datos</w:t>
      </w:r>
      <w:r w:rsidR="00FC0705">
        <w:rPr>
          <w:shd w:val="clear" w:color="auto" w:fill="FFFFFF"/>
          <w:lang w:val="es-ES"/>
        </w:rPr>
        <w:t>.</w:t>
      </w:r>
    </w:p>
    <w:p w:rsidR="009C08C3" w:rsidRPr="006B7C0C" w:rsidRDefault="009C08C3" w:rsidP="006B7C0C">
      <w:pPr>
        <w:rPr>
          <w:rFonts w:ascii="Times New Roman" w:hAnsi="Times New Roman"/>
          <w:sz w:val="24"/>
          <w:szCs w:val="24"/>
          <w:lang w:val="es-ES"/>
        </w:rPr>
      </w:pPr>
    </w:p>
    <w:p w:rsidR="00D00EC7" w:rsidRDefault="009C08C3" w:rsidP="00564F32">
      <w:pPr>
        <w:pStyle w:val="TDC2"/>
        <w:rPr>
          <w:lang w:val="es-ES"/>
        </w:rPr>
      </w:pPr>
      <w:r>
        <w:rPr>
          <w:lang w:val="es-ES"/>
        </w:rPr>
        <w:t xml:space="preserve"> Análisis de los gráficos y datos de Azure</w:t>
      </w:r>
    </w:p>
    <w:p w:rsidR="005B78C7" w:rsidRPr="005B78C7" w:rsidRDefault="005B78C7" w:rsidP="005B78C7">
      <w:pPr>
        <w:rPr>
          <w:lang w:val="es-ES"/>
        </w:rPr>
      </w:pPr>
      <w:r>
        <w:rPr>
          <w:lang w:val="es-ES"/>
        </w:rPr>
        <w:t xml:space="preserve">En la </w:t>
      </w:r>
      <w:r w:rsidR="007A7C94">
        <w:rPr>
          <w:lang w:val="es-ES"/>
        </w:rPr>
        <w:t>figura 2.8</w:t>
      </w:r>
      <w:r>
        <w:rPr>
          <w:lang w:val="es-ES"/>
        </w:rPr>
        <w:t xml:space="preserve"> se muestra un ejemplo de cómo Azure ML muestra las estadísticas obtenidas de un modelo por defecto.</w:t>
      </w:r>
    </w:p>
    <w:p w:rsidR="009C08C3" w:rsidRPr="009C08C3" w:rsidRDefault="009C08C3" w:rsidP="009C08C3">
      <w:pPr>
        <w:pStyle w:val="Prrafo"/>
        <w:rPr>
          <w:lang w:val="es-ES"/>
        </w:rPr>
      </w:pPr>
    </w:p>
    <w:p w:rsidR="006B7C0C" w:rsidRDefault="009C08C3" w:rsidP="00DF2C8E">
      <w:pPr>
        <w:pStyle w:val="Objeto"/>
      </w:pPr>
      <w:r>
        <w:rPr>
          <w:noProof/>
          <w:shd w:val="clear" w:color="auto" w:fill="FFFFFF"/>
          <w:lang w:val="es-ES"/>
        </w:rPr>
        <w:drawing>
          <wp:inline distT="0" distB="0" distL="0" distR="0" wp14:anchorId="2AAAE3F2" wp14:editId="78F785D7">
            <wp:extent cx="4593265" cy="1128972"/>
            <wp:effectExtent l="19050" t="19050" r="17145" b="14605"/>
            <wp:docPr id="102" name="Imagen 102" descr="https://lh3.googleusercontent.com/2mvBlZa5sYQjns6NV2wru5WJ9urQWe1m30aTeEkRnezGmWRuZCr9GyYl0c28GhdN6vcHzOZ2JPp9wIcCt642nW2rDAJIiHHSSRFL0MSaxQn4Zwi6oC-DGT341HnDhHjO6dlJ15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2mvBlZa5sYQjns6NV2wru5WJ9urQWe1m30aTeEkRnezGmWRuZCr9GyYl0c28GhdN6vcHzOZ2JPp9wIcCt642nW2rDAJIiHHSSRFL0MSaxQn4Zwi6oC-DGT341HnDhHjO6dlJ15_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4036" cy="1138993"/>
                    </a:xfrm>
                    <a:prstGeom prst="rect">
                      <a:avLst/>
                    </a:prstGeom>
                    <a:noFill/>
                    <a:ln>
                      <a:solidFill>
                        <a:schemeClr val="tx1"/>
                      </a:solidFill>
                    </a:ln>
                  </pic:spPr>
                </pic:pic>
              </a:graphicData>
            </a:graphic>
          </wp:inline>
        </w:drawing>
      </w:r>
    </w:p>
    <w:p w:rsidR="00DF2C8E" w:rsidRPr="00DF2C8E" w:rsidRDefault="00DF2C8E" w:rsidP="00DA4A3E">
      <w:pPr>
        <w:pStyle w:val="Leyenda"/>
      </w:pPr>
      <w:bookmarkStart w:id="51" w:name="_Toc455417154"/>
      <w:bookmarkStart w:id="52" w:name="_Toc455418532"/>
      <w:bookmarkStart w:id="53" w:name="_Toc455418713"/>
      <w:bookmarkStart w:id="54" w:name="_Toc455419077"/>
      <w:r>
        <w:t xml:space="preserve">Figura </w:t>
      </w:r>
      <w:fldSimple w:instr=" SEQ Figura \* ARABIC \s 2 ">
        <w:r w:rsidR="00630C01">
          <w:rPr>
            <w:noProof/>
          </w:rPr>
          <w:t>2</w:t>
        </w:r>
      </w:fldSimple>
      <w:r w:rsidR="00630C01">
        <w:t>.</w:t>
      </w:r>
      <w:fldSimple w:instr=" SEQ Tabla \* ARABIC \s 2 ">
        <w:r w:rsidR="00630C01">
          <w:rPr>
            <w:noProof/>
          </w:rPr>
          <w:t>8</w:t>
        </w:r>
      </w:fldSimple>
      <w:r w:rsidR="00630C01">
        <w:t>.</w:t>
      </w:r>
      <w:r w:rsidRPr="00507C2E">
        <w:t xml:space="preserve"> </w:t>
      </w:r>
      <w:r>
        <w:rPr>
          <w:shd w:val="clear" w:color="auto" w:fill="FFFFFF"/>
        </w:rPr>
        <w:t>Ejemplo resultados Azure</w:t>
      </w:r>
      <w:bookmarkEnd w:id="51"/>
      <w:bookmarkEnd w:id="52"/>
      <w:bookmarkEnd w:id="53"/>
      <w:bookmarkEnd w:id="54"/>
    </w:p>
    <w:p w:rsidR="003E084D" w:rsidRDefault="005B78C7" w:rsidP="007A7C94">
      <w:pPr>
        <w:pStyle w:val="Prrafo"/>
        <w:rPr>
          <w:lang w:val="es-ES"/>
        </w:rPr>
      </w:pPr>
      <w:r>
        <w:rPr>
          <w:lang w:val="es-ES"/>
        </w:rPr>
        <w:t xml:space="preserve">Los siguientes son los índices usados por Azure ML para mostrar los resultados obtenidos en las pruebas: </w:t>
      </w:r>
    </w:p>
    <w:p w:rsidR="00552F02" w:rsidRPr="003E084D" w:rsidRDefault="00552F02" w:rsidP="003E084D">
      <w:pPr>
        <w:pStyle w:val="Listaconvietas"/>
        <w:numPr>
          <w:ilvl w:val="0"/>
          <w:numId w:val="0"/>
        </w:numPr>
        <w:ind w:left="568"/>
        <w:rPr>
          <w:lang w:val="es-ES"/>
        </w:rPr>
      </w:pPr>
    </w:p>
    <w:p w:rsidR="009C08C3" w:rsidRPr="009C08C3" w:rsidRDefault="009C08C3" w:rsidP="009C08C3">
      <w:pPr>
        <w:pStyle w:val="Listaconvietas"/>
        <w:rPr>
          <w:lang w:val="es-ES"/>
        </w:rPr>
      </w:pPr>
      <w:r w:rsidRPr="009C08C3">
        <w:rPr>
          <w:shd w:val="clear" w:color="auto" w:fill="FFFFFF"/>
          <w:lang w:val="es-ES"/>
        </w:rPr>
        <w:t>Accuracy:</w:t>
      </w:r>
    </w:p>
    <w:p w:rsidR="009C08C3" w:rsidRDefault="009C08C3" w:rsidP="009C08C3">
      <w:pPr>
        <w:pStyle w:val="Listaconvietas"/>
        <w:numPr>
          <w:ilvl w:val="0"/>
          <w:numId w:val="0"/>
        </w:numPr>
        <w:ind w:left="568"/>
        <w:rPr>
          <w:shd w:val="clear" w:color="auto" w:fill="FFFFFF"/>
          <w:lang w:val="es-ES"/>
        </w:rPr>
      </w:pPr>
      <w:r>
        <w:rPr>
          <w:shd w:val="clear" w:color="auto" w:fill="FFFFFF"/>
          <w:lang w:val="es-ES"/>
        </w:rPr>
        <w:tab/>
      </w:r>
      <w:r w:rsidRPr="009C08C3">
        <w:rPr>
          <w:shd w:val="clear" w:color="auto" w:fill="FFFFFF"/>
          <w:lang w:val="es-ES"/>
        </w:rPr>
        <w:t>Es simplemente el ratio de predicciones correctas.</w:t>
      </w:r>
    </w:p>
    <w:p w:rsidR="00E754E6" w:rsidRPr="00E754E6" w:rsidRDefault="00E754E6" w:rsidP="009C08C3">
      <w:pPr>
        <w:pStyle w:val="Listaconvietas"/>
        <w:numPr>
          <w:ilvl w:val="0"/>
          <w:numId w:val="0"/>
        </w:numPr>
        <w:ind w:left="568"/>
        <w:rPr>
          <w:i/>
          <w:lang w:val="en-US"/>
        </w:rPr>
      </w:pPr>
      <w:r w:rsidRPr="00F959F4">
        <w:rPr>
          <w:i/>
          <w:shd w:val="clear" w:color="auto" w:fill="FFFFFF"/>
          <w:lang w:val="es-ES"/>
        </w:rPr>
        <w:tab/>
      </w:r>
      <w:r w:rsidRPr="00E754E6">
        <w:rPr>
          <w:i/>
          <w:shd w:val="clear" w:color="auto" w:fill="FFFFFF"/>
          <w:lang w:val="en-US"/>
        </w:rPr>
        <w:t>TP / (TP + FP + TN + FN)</w:t>
      </w:r>
    </w:p>
    <w:p w:rsidR="009C08C3" w:rsidRPr="00FC0705" w:rsidRDefault="009C08C3" w:rsidP="009C08C3">
      <w:pPr>
        <w:pStyle w:val="Listaconvietas"/>
        <w:numPr>
          <w:ilvl w:val="0"/>
          <w:numId w:val="0"/>
        </w:numPr>
        <w:ind w:left="568"/>
        <w:rPr>
          <w:lang w:val="en-US"/>
        </w:rPr>
      </w:pPr>
    </w:p>
    <w:p w:rsidR="009C08C3" w:rsidRPr="00DF2C8E" w:rsidRDefault="009C08C3" w:rsidP="009C08C3">
      <w:pPr>
        <w:pStyle w:val="Listaconvietas"/>
        <w:rPr>
          <w:lang w:val="es-ES"/>
        </w:rPr>
      </w:pPr>
      <w:r w:rsidRPr="00DF2C8E">
        <w:rPr>
          <w:shd w:val="clear" w:color="auto" w:fill="FFFFFF"/>
          <w:lang w:val="es-ES"/>
        </w:rPr>
        <w:t xml:space="preserve">Precision o </w:t>
      </w:r>
      <w:r w:rsidR="00414FC2" w:rsidRPr="00DF2C8E">
        <w:rPr>
          <w:shd w:val="clear" w:color="auto" w:fill="FFFFFF"/>
          <w:lang w:val="es-ES"/>
        </w:rPr>
        <w:t>precisión</w:t>
      </w:r>
      <w:r w:rsidRPr="00DF2C8E">
        <w:rPr>
          <w:shd w:val="clear" w:color="auto" w:fill="FFFFFF"/>
          <w:lang w:val="es-ES"/>
        </w:rPr>
        <w:t>:</w:t>
      </w:r>
    </w:p>
    <w:p w:rsidR="009C08C3" w:rsidRDefault="009C08C3" w:rsidP="009C08C3">
      <w:pPr>
        <w:pStyle w:val="Listaconvietas"/>
        <w:numPr>
          <w:ilvl w:val="0"/>
          <w:numId w:val="0"/>
        </w:numPr>
        <w:ind w:left="284"/>
        <w:rPr>
          <w:shd w:val="clear" w:color="auto" w:fill="FFFFFF"/>
          <w:lang w:val="es-ES"/>
        </w:rPr>
      </w:pPr>
      <w:r>
        <w:rPr>
          <w:shd w:val="clear" w:color="auto" w:fill="FFFFFF"/>
          <w:lang w:val="es-ES"/>
        </w:rPr>
        <w:tab/>
      </w:r>
      <w:r w:rsidRPr="009C08C3">
        <w:rPr>
          <w:shd w:val="clear" w:color="auto" w:fill="FFFFFF"/>
          <w:lang w:val="es-ES"/>
        </w:rPr>
        <w:t>Porcentaje de pre</w:t>
      </w:r>
      <w:r w:rsidRPr="0093777D">
        <w:rPr>
          <w:shd w:val="clear" w:color="auto" w:fill="FFFFFF"/>
          <w:lang w:val="es-ES"/>
        </w:rPr>
        <w:t xml:space="preserve">dicciones positivas correctas: </w:t>
      </w:r>
    </w:p>
    <w:p w:rsidR="009C08C3" w:rsidRPr="00313847" w:rsidRDefault="00E754E6" w:rsidP="00313847">
      <w:pPr>
        <w:pStyle w:val="Listaconvietas"/>
        <w:numPr>
          <w:ilvl w:val="0"/>
          <w:numId w:val="0"/>
        </w:numPr>
        <w:ind w:left="284"/>
        <w:rPr>
          <w:i/>
          <w:lang w:val="es-ES"/>
        </w:rPr>
      </w:pPr>
      <w:r w:rsidRPr="00E754E6">
        <w:rPr>
          <w:i/>
          <w:shd w:val="clear" w:color="auto" w:fill="FFFFFF"/>
          <w:lang w:val="es-ES"/>
        </w:rPr>
        <w:tab/>
        <w:t>TP / (TP + FP)</w:t>
      </w:r>
    </w:p>
    <w:p w:rsidR="009C08C3" w:rsidRPr="009C08C3" w:rsidRDefault="009C08C3" w:rsidP="009C08C3">
      <w:pPr>
        <w:pStyle w:val="Listaconvietas"/>
        <w:numPr>
          <w:ilvl w:val="0"/>
          <w:numId w:val="0"/>
        </w:numPr>
        <w:ind w:left="568"/>
        <w:rPr>
          <w:lang w:val="en-US"/>
        </w:rPr>
      </w:pPr>
    </w:p>
    <w:p w:rsidR="009C08C3" w:rsidRPr="009C08C3" w:rsidRDefault="009C08C3" w:rsidP="009C08C3">
      <w:pPr>
        <w:pStyle w:val="Listaconvietas"/>
        <w:rPr>
          <w:lang w:val="es-ES"/>
        </w:rPr>
      </w:pPr>
      <w:r w:rsidRPr="009C08C3">
        <w:rPr>
          <w:shd w:val="clear" w:color="auto" w:fill="FFFFFF"/>
          <w:lang w:val="es-ES"/>
        </w:rPr>
        <w:t>Recall o sensibilidad:</w:t>
      </w:r>
    </w:p>
    <w:p w:rsidR="009C08C3" w:rsidRDefault="009C08C3" w:rsidP="009C08C3">
      <w:pPr>
        <w:pStyle w:val="Listaconvietas"/>
        <w:numPr>
          <w:ilvl w:val="0"/>
          <w:numId w:val="0"/>
        </w:numPr>
        <w:ind w:left="568"/>
        <w:rPr>
          <w:shd w:val="clear" w:color="auto" w:fill="FFFFFF"/>
          <w:lang w:val="es-ES"/>
        </w:rPr>
      </w:pPr>
      <w:r w:rsidRPr="009C08C3">
        <w:rPr>
          <w:shd w:val="clear" w:color="auto" w:fill="FFFFFF"/>
          <w:lang w:val="es-ES"/>
        </w:rPr>
        <w:tab/>
        <w:t>Es la relación entre las predicciones positivas correctas y los falsos negativos.</w:t>
      </w:r>
    </w:p>
    <w:p w:rsidR="00E754E6" w:rsidRPr="00E754E6" w:rsidRDefault="00E754E6" w:rsidP="009C08C3">
      <w:pPr>
        <w:pStyle w:val="Listaconvietas"/>
        <w:numPr>
          <w:ilvl w:val="0"/>
          <w:numId w:val="0"/>
        </w:numPr>
        <w:ind w:left="568"/>
        <w:rPr>
          <w:i/>
          <w:lang w:val="es-ES"/>
        </w:rPr>
      </w:pPr>
      <w:r w:rsidRPr="00E754E6">
        <w:rPr>
          <w:i/>
          <w:shd w:val="clear" w:color="auto" w:fill="FFFFFF"/>
          <w:lang w:val="es-ES"/>
        </w:rPr>
        <w:tab/>
        <w:t>TP / (TP + FN)</w:t>
      </w:r>
    </w:p>
    <w:p w:rsidR="009C08C3" w:rsidRPr="009C08C3" w:rsidRDefault="009C08C3" w:rsidP="009C08C3">
      <w:pPr>
        <w:pStyle w:val="Listaconvietas"/>
        <w:numPr>
          <w:ilvl w:val="0"/>
          <w:numId w:val="0"/>
        </w:numPr>
        <w:ind w:left="568"/>
        <w:rPr>
          <w:lang w:val="en-US"/>
        </w:rPr>
      </w:pPr>
    </w:p>
    <w:p w:rsidR="009C08C3" w:rsidRPr="009C08C3" w:rsidRDefault="009C08C3" w:rsidP="009C08C3">
      <w:pPr>
        <w:pStyle w:val="Listaconvietas"/>
        <w:rPr>
          <w:lang w:val="es-ES"/>
        </w:rPr>
      </w:pPr>
      <w:r w:rsidRPr="009C08C3">
        <w:rPr>
          <w:shd w:val="clear" w:color="auto" w:fill="FFFFFF"/>
          <w:lang w:val="es-ES"/>
        </w:rPr>
        <w:t>F1 Score:</w:t>
      </w:r>
    </w:p>
    <w:p w:rsidR="009C08C3" w:rsidRDefault="009C08C3" w:rsidP="009C08C3">
      <w:pPr>
        <w:pStyle w:val="Listaconvietas"/>
        <w:numPr>
          <w:ilvl w:val="0"/>
          <w:numId w:val="0"/>
        </w:numPr>
        <w:ind w:left="568"/>
        <w:rPr>
          <w:shd w:val="clear" w:color="auto" w:fill="FFFFFF"/>
          <w:lang w:val="es-ES"/>
        </w:rPr>
      </w:pPr>
      <w:r w:rsidRPr="009C08C3">
        <w:rPr>
          <w:shd w:val="clear" w:color="auto" w:fill="FFFFFF"/>
          <w:lang w:val="es-ES"/>
        </w:rPr>
        <w:tab/>
        <w:t>Es la media ponderada de la precisión y la sensibilidad.</w:t>
      </w:r>
    </w:p>
    <w:p w:rsidR="009C08C3" w:rsidRPr="00313847" w:rsidRDefault="00E754E6" w:rsidP="00313847">
      <w:pPr>
        <w:pStyle w:val="Listaconvietas"/>
        <w:numPr>
          <w:ilvl w:val="0"/>
          <w:numId w:val="0"/>
        </w:numPr>
        <w:ind w:left="568"/>
        <w:rPr>
          <w:i/>
          <w:lang w:val="es-ES"/>
        </w:rPr>
      </w:pPr>
      <w:r w:rsidRPr="00E754E6">
        <w:rPr>
          <w:i/>
          <w:shd w:val="clear" w:color="auto" w:fill="FFFFFF"/>
          <w:lang w:val="es-ES"/>
        </w:rPr>
        <w:tab/>
        <w:t>2 * (Recall *Precision) / Recall + Precision</w:t>
      </w:r>
    </w:p>
    <w:p w:rsidR="009C08C3" w:rsidRPr="009C08C3" w:rsidRDefault="009C08C3" w:rsidP="009C08C3">
      <w:pPr>
        <w:pStyle w:val="Listaconvietas"/>
        <w:numPr>
          <w:ilvl w:val="0"/>
          <w:numId w:val="0"/>
        </w:numPr>
        <w:ind w:left="568"/>
        <w:rPr>
          <w:lang w:val="en-US"/>
        </w:rPr>
      </w:pPr>
    </w:p>
    <w:p w:rsidR="009C08C3" w:rsidRPr="009C08C3" w:rsidRDefault="009C08C3" w:rsidP="009C08C3">
      <w:pPr>
        <w:pStyle w:val="Listaconvietas"/>
        <w:rPr>
          <w:lang w:val="en-US"/>
        </w:rPr>
      </w:pPr>
      <w:r w:rsidRPr="009C08C3">
        <w:rPr>
          <w:shd w:val="clear" w:color="auto" w:fill="FFFFFF"/>
          <w:lang w:val="en-US"/>
        </w:rPr>
        <w:t>Threshold o umbral:</w:t>
      </w:r>
    </w:p>
    <w:p w:rsidR="009C08C3" w:rsidRPr="009C08C3" w:rsidRDefault="009C08C3" w:rsidP="009C08C3">
      <w:pPr>
        <w:pStyle w:val="Listaconvietas"/>
        <w:numPr>
          <w:ilvl w:val="0"/>
          <w:numId w:val="0"/>
        </w:numPr>
        <w:ind w:left="568"/>
        <w:rPr>
          <w:lang w:val="es-ES"/>
        </w:rPr>
      </w:pPr>
      <w:r w:rsidRPr="002661B9">
        <w:rPr>
          <w:shd w:val="clear" w:color="auto" w:fill="FFFFFF"/>
          <w:lang w:val="es-ES"/>
        </w:rPr>
        <w:tab/>
      </w:r>
      <w:r w:rsidRPr="009C08C3">
        <w:rPr>
          <w:shd w:val="clear" w:color="auto" w:fill="FFFFFF"/>
          <w:lang w:val="es-ES"/>
        </w:rPr>
        <w:t xml:space="preserve">El modelo de entrenamiento genera un número real entre 0 y 1 que después </w:t>
      </w:r>
      <w:r w:rsidR="005B78C7">
        <w:rPr>
          <w:shd w:val="clear" w:color="auto" w:fill="FFFFFF"/>
          <w:lang w:val="es-ES"/>
        </w:rPr>
        <w:t>es usado</w:t>
      </w:r>
      <w:r w:rsidR="00FC0705">
        <w:rPr>
          <w:shd w:val="clear" w:color="auto" w:fill="FFFFFF"/>
          <w:lang w:val="es-ES"/>
        </w:rPr>
        <w:t xml:space="preserve"> como threshold o umbral</w:t>
      </w:r>
      <w:r w:rsidRPr="009C08C3">
        <w:rPr>
          <w:shd w:val="clear" w:color="auto" w:fill="FFFFFF"/>
          <w:lang w:val="es-ES"/>
        </w:rPr>
        <w:t xml:space="preserve"> para determinar si dicho número se traduce en un “positive” o en un “negative”. Por defecto este valor se marca como 0,5 lo que significa que todos los índices recogidos mayor que este valor serán interpretados como positivos y los menores como negativos. No obstante Azure nos permite la posibilidad de modificarlo dinámicamente.</w:t>
      </w:r>
    </w:p>
    <w:p w:rsidR="009C08C3" w:rsidRPr="009C08C3" w:rsidRDefault="009C08C3" w:rsidP="009C08C3">
      <w:pPr>
        <w:pStyle w:val="Listaconvietas"/>
        <w:numPr>
          <w:ilvl w:val="0"/>
          <w:numId w:val="0"/>
        </w:numPr>
        <w:ind w:left="568"/>
        <w:rPr>
          <w:lang w:val="es-ES"/>
        </w:rPr>
      </w:pPr>
    </w:p>
    <w:p w:rsidR="009C08C3" w:rsidRPr="009C08C3" w:rsidRDefault="009C08C3" w:rsidP="009C08C3">
      <w:pPr>
        <w:pStyle w:val="Listaconvietas"/>
        <w:rPr>
          <w:lang w:val="es-ES"/>
        </w:rPr>
      </w:pPr>
      <w:r w:rsidRPr="009C08C3">
        <w:rPr>
          <w:shd w:val="clear" w:color="auto" w:fill="FFFFFF"/>
          <w:lang w:val="es-ES"/>
        </w:rPr>
        <w:t>AUC:</w:t>
      </w:r>
    </w:p>
    <w:p w:rsidR="005B78C7" w:rsidRDefault="009C08C3" w:rsidP="007A7C94">
      <w:pPr>
        <w:pStyle w:val="Prrafo"/>
        <w:ind w:left="568" w:firstLine="141"/>
        <w:rPr>
          <w:shd w:val="clear" w:color="auto" w:fill="FFFFFF"/>
          <w:lang w:val="es-ES"/>
        </w:rPr>
      </w:pPr>
      <w:r w:rsidRPr="009C08C3">
        <w:rPr>
          <w:shd w:val="clear" w:color="auto" w:fill="FFFFFF"/>
          <w:lang w:val="es-ES"/>
        </w:rPr>
        <w:t>AUC es un valor entre 0 y 1 que representa el área debajo de la curva ROC. Cuanto mayor sea significa, por lo general, que el modelo tiene un porcentaje de acierto mayor.</w:t>
      </w:r>
    </w:p>
    <w:p w:rsidR="005B78C7" w:rsidRDefault="005B78C7" w:rsidP="009C08C3">
      <w:pPr>
        <w:pStyle w:val="Prrafo"/>
        <w:ind w:left="568" w:firstLine="141"/>
        <w:rPr>
          <w:shd w:val="clear" w:color="auto" w:fill="FFFFFF"/>
          <w:lang w:val="es-ES"/>
        </w:rPr>
      </w:pPr>
    </w:p>
    <w:p w:rsidR="009C08C3" w:rsidRPr="009C08C3" w:rsidRDefault="005B78C7" w:rsidP="009C08C3">
      <w:pPr>
        <w:pStyle w:val="Prrafo"/>
        <w:rPr>
          <w:lang w:val="es-ES"/>
        </w:rPr>
      </w:pPr>
      <w:r>
        <w:rPr>
          <w:shd w:val="clear" w:color="auto" w:fill="FFFFFF"/>
          <w:lang w:val="es-ES"/>
        </w:rPr>
        <w:t xml:space="preserve">Curva </w:t>
      </w:r>
      <w:r w:rsidR="009C08C3" w:rsidRPr="009C08C3">
        <w:rPr>
          <w:shd w:val="clear" w:color="auto" w:fill="FFFFFF"/>
          <w:lang w:val="es-ES"/>
        </w:rPr>
        <w:t>ROC:</w:t>
      </w:r>
    </w:p>
    <w:p w:rsidR="009C08C3" w:rsidRDefault="009C08C3" w:rsidP="00313847">
      <w:pPr>
        <w:pStyle w:val="Objeto"/>
        <w:rPr>
          <w:lang w:val="es-ES"/>
        </w:rPr>
      </w:pPr>
      <w:r w:rsidRPr="009C08C3">
        <w:rPr>
          <w:lang w:val="es-ES"/>
        </w:rPr>
        <w:br/>
      </w:r>
      <w:r w:rsidRPr="009C08C3">
        <w:rPr>
          <w:noProof/>
          <w:lang w:val="es-ES"/>
        </w:rPr>
        <w:drawing>
          <wp:inline distT="0" distB="0" distL="0" distR="0" wp14:anchorId="4AD67B85" wp14:editId="214D853F">
            <wp:extent cx="3676650" cy="2696489"/>
            <wp:effectExtent l="19050" t="19050" r="19050" b="27940"/>
            <wp:docPr id="104" name="Imagen 104" descr="https://lh4.googleusercontent.com/aSSZSm6ZoBJ0QTZfkICTPgCVGB2UWWj6ZFCblHLbe8mwC6WzbBa4navW2VFgCfX2ch0FTQVWkbjD2cRQ3h1tnK6Hw2wW5qo27X1ZzsgWKO9JxwK_pAHAtF5yNc0W7aVxOWhLwu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aSSZSm6ZoBJ0QTZfkICTPgCVGB2UWWj6ZFCblHLbe8mwC6WzbBa4navW2VFgCfX2ch0FTQVWkbjD2cRQ3h1tnK6Hw2wW5qo27X1ZzsgWKO9JxwK_pAHAtF5yNc0W7aVxOWhLwud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4184" cy="2709348"/>
                    </a:xfrm>
                    <a:prstGeom prst="rect">
                      <a:avLst/>
                    </a:prstGeom>
                    <a:noFill/>
                    <a:ln>
                      <a:solidFill>
                        <a:schemeClr val="tx1"/>
                      </a:solidFill>
                    </a:ln>
                  </pic:spPr>
                </pic:pic>
              </a:graphicData>
            </a:graphic>
          </wp:inline>
        </w:drawing>
      </w:r>
    </w:p>
    <w:p w:rsidR="000E75B6" w:rsidRPr="00E61F2C" w:rsidRDefault="00DF2C8E" w:rsidP="00E61F2C">
      <w:pPr>
        <w:pStyle w:val="Leyenda"/>
        <w:rPr>
          <w:shd w:val="clear" w:color="auto" w:fill="FFFFFF"/>
        </w:rPr>
      </w:pPr>
      <w:bookmarkStart w:id="55" w:name="_Toc455417155"/>
      <w:bookmarkStart w:id="56" w:name="_Toc455418533"/>
      <w:bookmarkStart w:id="57" w:name="_Toc455418714"/>
      <w:bookmarkStart w:id="58" w:name="_Toc455419078"/>
      <w:r>
        <w:t xml:space="preserve">Figura </w:t>
      </w:r>
      <w:fldSimple w:instr=" SEQ Figura \* ARABIC \s 2 ">
        <w:r w:rsidR="00630C01">
          <w:rPr>
            <w:noProof/>
          </w:rPr>
          <w:t>2</w:t>
        </w:r>
      </w:fldSimple>
      <w:r w:rsidR="00630C01">
        <w:t>.</w:t>
      </w:r>
      <w:fldSimple w:instr=" SEQ Tabla \* ARABIC \s 2 ">
        <w:r w:rsidR="00630C01">
          <w:rPr>
            <w:noProof/>
          </w:rPr>
          <w:t>9</w:t>
        </w:r>
      </w:fldSimple>
      <w:r w:rsidR="00630C01">
        <w:t>.</w:t>
      </w:r>
      <w:r w:rsidRPr="00507C2E">
        <w:t xml:space="preserve"> </w:t>
      </w:r>
      <w:r w:rsidR="00712F3D">
        <w:rPr>
          <w:shd w:val="clear" w:color="auto" w:fill="FFFFFF"/>
        </w:rPr>
        <w:t>Ejemplo grá</w:t>
      </w:r>
      <w:r>
        <w:rPr>
          <w:shd w:val="clear" w:color="auto" w:fill="FFFFFF"/>
        </w:rPr>
        <w:t>fica</w:t>
      </w:r>
      <w:r w:rsidR="007A7C94">
        <w:rPr>
          <w:shd w:val="clear" w:color="auto" w:fill="FFFFFF"/>
        </w:rPr>
        <w:t xml:space="preserve"> curva</w:t>
      </w:r>
      <w:r>
        <w:rPr>
          <w:shd w:val="clear" w:color="auto" w:fill="FFFFFF"/>
        </w:rPr>
        <w:t xml:space="preserve"> ROC Azure</w:t>
      </w:r>
      <w:bookmarkEnd w:id="55"/>
      <w:bookmarkEnd w:id="56"/>
      <w:bookmarkEnd w:id="57"/>
      <w:bookmarkEnd w:id="58"/>
    </w:p>
    <w:p w:rsidR="009C08C3" w:rsidRPr="009C08C3" w:rsidRDefault="009C08C3" w:rsidP="009C08C3">
      <w:pPr>
        <w:pStyle w:val="Prrafo"/>
        <w:rPr>
          <w:rFonts w:ascii="Times New Roman" w:hAnsi="Times New Roman"/>
          <w:sz w:val="24"/>
          <w:szCs w:val="24"/>
          <w:lang w:val="es-ES"/>
        </w:rPr>
      </w:pPr>
      <w:r w:rsidRPr="009C08C3">
        <w:rPr>
          <w:shd w:val="clear" w:color="auto" w:fill="FFFFFF"/>
          <w:lang w:val="es-ES"/>
        </w:rPr>
        <w:lastRenderedPageBreak/>
        <w:t>En gráfica</w:t>
      </w:r>
      <w:r w:rsidR="000E75B6">
        <w:rPr>
          <w:shd w:val="clear" w:color="auto" w:fill="FFFFFF"/>
          <w:lang w:val="es-ES"/>
        </w:rPr>
        <w:t xml:space="preserve"> de la figura</w:t>
      </w:r>
      <w:r w:rsidR="007A7C94">
        <w:rPr>
          <w:shd w:val="clear" w:color="auto" w:fill="FFFFFF"/>
          <w:lang w:val="es-ES"/>
        </w:rPr>
        <w:t xml:space="preserve"> 2.9</w:t>
      </w:r>
      <w:r w:rsidRPr="009C08C3">
        <w:rPr>
          <w:shd w:val="clear" w:color="auto" w:fill="FFFFFF"/>
          <w:lang w:val="es-ES"/>
        </w:rPr>
        <w:t xml:space="preserve"> dos modelos de entrenamientos son comparados, la curva a</w:t>
      </w:r>
      <w:r w:rsidR="00FC0705">
        <w:rPr>
          <w:shd w:val="clear" w:color="auto" w:fill="FFFFFF"/>
          <w:lang w:val="es-ES"/>
        </w:rPr>
        <w:t>zul representa a</w:t>
      </w:r>
      <w:r w:rsidR="0072457E">
        <w:rPr>
          <w:shd w:val="clear" w:color="auto" w:fill="FFFFFF"/>
          <w:lang w:val="es-ES"/>
        </w:rPr>
        <w:t>l modelo</w:t>
      </w:r>
      <w:r w:rsidR="00FC0705">
        <w:rPr>
          <w:shd w:val="clear" w:color="auto" w:fill="FFFFFF"/>
          <w:lang w:val="es-ES"/>
        </w:rPr>
        <w:t xml:space="preserve"> conectado al módulo evaluador de Azure ML por</w:t>
      </w:r>
      <w:r w:rsidRPr="009C08C3">
        <w:rPr>
          <w:shd w:val="clear" w:color="auto" w:fill="FFFFFF"/>
          <w:lang w:val="es-ES"/>
        </w:rPr>
        <w:t xml:space="preserve"> la izquierda</w:t>
      </w:r>
      <w:r w:rsidR="00FC0705">
        <w:rPr>
          <w:shd w:val="clear" w:color="auto" w:fill="FFFFFF"/>
          <w:lang w:val="es-ES"/>
        </w:rPr>
        <w:t xml:space="preserve"> del mismo</w:t>
      </w:r>
      <w:r w:rsidRPr="009C08C3">
        <w:rPr>
          <w:shd w:val="clear" w:color="auto" w:fill="FFFFFF"/>
          <w:lang w:val="es-ES"/>
        </w:rPr>
        <w:t xml:space="preserve"> y la roja </w:t>
      </w:r>
      <w:r w:rsidR="00FC0705">
        <w:rPr>
          <w:shd w:val="clear" w:color="auto" w:fill="FFFFFF"/>
          <w:lang w:val="es-ES"/>
        </w:rPr>
        <w:t>por</w:t>
      </w:r>
      <w:r w:rsidRPr="009C08C3">
        <w:rPr>
          <w:shd w:val="clear" w:color="auto" w:fill="FFFFFF"/>
          <w:lang w:val="es-ES"/>
        </w:rPr>
        <w:t xml:space="preserve"> la derecha</w:t>
      </w:r>
      <w:r w:rsidR="00FC0705">
        <w:rPr>
          <w:shd w:val="clear" w:color="auto" w:fill="FFFFFF"/>
          <w:lang w:val="es-ES"/>
        </w:rPr>
        <w:t xml:space="preserve"> como se muestra en la figura </w:t>
      </w:r>
      <w:r w:rsidR="007A7C94">
        <w:rPr>
          <w:shd w:val="clear" w:color="auto" w:fill="FFFFFF"/>
          <w:lang w:val="es-ES"/>
        </w:rPr>
        <w:t>2.10</w:t>
      </w:r>
      <w:r w:rsidRPr="009C08C3">
        <w:rPr>
          <w:shd w:val="clear" w:color="auto" w:fill="FFFFFF"/>
          <w:lang w:val="es-ES"/>
        </w:rPr>
        <w:t>. Cada posición en la línea representa el resultado del modelo para cada threshold o umbral seleccionado. La esquina inferior izquierda (0,0) representa un umbral de 1 mientras que la esquina superior derecha (1,1) representa un umbral de 0. Las dimensiones donde se mueve son un e</w:t>
      </w:r>
      <w:r w:rsidR="00FC0705">
        <w:rPr>
          <w:shd w:val="clear" w:color="auto" w:fill="FFFFFF"/>
          <w:lang w:val="es-ES"/>
        </w:rPr>
        <w:t>je vertical que representa los TP</w:t>
      </w:r>
      <w:r w:rsidRPr="009C08C3">
        <w:rPr>
          <w:shd w:val="clear" w:color="auto" w:fill="FFFFFF"/>
          <w:lang w:val="es-ES"/>
        </w:rPr>
        <w:t xml:space="preserve"> y un eje horizontal que representa los </w:t>
      </w:r>
      <w:r w:rsidR="00FC0705">
        <w:rPr>
          <w:shd w:val="clear" w:color="auto" w:fill="FFFFFF"/>
          <w:lang w:val="es-ES"/>
        </w:rPr>
        <w:t>FP.</w:t>
      </w:r>
    </w:p>
    <w:p w:rsidR="009C08C3" w:rsidRDefault="000E75B6" w:rsidP="000E75B6">
      <w:pPr>
        <w:pStyle w:val="Objeto"/>
        <w:rPr>
          <w:rFonts w:ascii="Times New Roman" w:hAnsi="Times New Roman"/>
          <w:sz w:val="24"/>
          <w:szCs w:val="24"/>
          <w:lang w:val="es-ES"/>
        </w:rPr>
      </w:pPr>
      <w:r>
        <w:rPr>
          <w:noProof/>
          <w:lang w:val="es-ES"/>
        </w:rPr>
        <w:drawing>
          <wp:inline distT="0" distB="0" distL="0" distR="0" wp14:anchorId="35FD72E4" wp14:editId="572D66B9">
            <wp:extent cx="3895725" cy="14573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1457325"/>
                    </a:xfrm>
                    <a:prstGeom prst="rect">
                      <a:avLst/>
                    </a:prstGeom>
                  </pic:spPr>
                </pic:pic>
              </a:graphicData>
            </a:graphic>
          </wp:inline>
        </w:drawing>
      </w:r>
    </w:p>
    <w:p w:rsidR="000E75B6" w:rsidRPr="000E75B6" w:rsidRDefault="000E75B6" w:rsidP="000E75B6">
      <w:pPr>
        <w:pStyle w:val="Leyenda"/>
      </w:pPr>
      <w:bookmarkStart w:id="59" w:name="_Toc455417156"/>
      <w:bookmarkStart w:id="60" w:name="_Toc455418534"/>
      <w:bookmarkStart w:id="61" w:name="_Toc455418715"/>
      <w:bookmarkStart w:id="62" w:name="_Toc455419079"/>
      <w:r>
        <w:t xml:space="preserve">Figura </w:t>
      </w:r>
      <w:fldSimple w:instr=" SEQ Figura \* ARABIC \s 2 ">
        <w:r w:rsidR="00630C01">
          <w:rPr>
            <w:noProof/>
          </w:rPr>
          <w:t>2</w:t>
        </w:r>
      </w:fldSimple>
      <w:r w:rsidR="00630C01">
        <w:t>.</w:t>
      </w:r>
      <w:fldSimple w:instr=" SEQ Tabla \* ARABIC \s 2 ">
        <w:r w:rsidR="00630C01">
          <w:rPr>
            <w:noProof/>
          </w:rPr>
          <w:t>10</w:t>
        </w:r>
      </w:fldSimple>
      <w:r w:rsidR="00630C01">
        <w:t>.</w:t>
      </w:r>
      <w:r>
        <w:t xml:space="preserve"> Azure ML módulo evaluador</w:t>
      </w:r>
      <w:bookmarkEnd w:id="59"/>
      <w:bookmarkEnd w:id="60"/>
      <w:bookmarkEnd w:id="61"/>
      <w:bookmarkEnd w:id="62"/>
    </w:p>
    <w:p w:rsidR="00552F02" w:rsidRPr="00E61F2C" w:rsidRDefault="009C08C3" w:rsidP="00E61F2C">
      <w:pPr>
        <w:pStyle w:val="Prrafo"/>
        <w:rPr>
          <w:rFonts w:ascii="Times New Roman" w:hAnsi="Times New Roman"/>
          <w:sz w:val="24"/>
          <w:szCs w:val="24"/>
          <w:lang w:val="es-ES"/>
        </w:rPr>
      </w:pPr>
      <w:r w:rsidRPr="009C08C3">
        <w:rPr>
          <w:shd w:val="clear" w:color="auto" w:fill="FFFFFF"/>
          <w:lang w:val="es-ES"/>
        </w:rPr>
        <w:t xml:space="preserve">Al cambiar el umbral, disminuye la frecuencia de un tipo de error a expensas de aumentar el otro tipo. A la hora de comparar dos modelos nos interesa saber </w:t>
      </w:r>
      <w:r w:rsidR="005B78C7" w:rsidRPr="009C08C3">
        <w:rPr>
          <w:shd w:val="clear" w:color="auto" w:fill="FFFFFF"/>
          <w:lang w:val="es-ES"/>
        </w:rPr>
        <w:t>cuál</w:t>
      </w:r>
      <w:r w:rsidRPr="009C08C3">
        <w:rPr>
          <w:shd w:val="clear" w:color="auto" w:fill="FFFFFF"/>
          <w:lang w:val="es-ES"/>
        </w:rPr>
        <w:t xml:space="preserve"> curva se acerca más a la esquina superior izquierda ya que este modelo proporciona una mejor predicción.</w:t>
      </w:r>
    </w:p>
    <w:p w:rsidR="00E61F2C" w:rsidRDefault="00E61F2C" w:rsidP="009C08C3">
      <w:pPr>
        <w:pStyle w:val="Prrafo"/>
        <w:rPr>
          <w:shd w:val="clear" w:color="auto" w:fill="FFFFFF"/>
          <w:lang w:val="es-ES"/>
        </w:rPr>
      </w:pPr>
    </w:p>
    <w:p w:rsidR="009C08C3" w:rsidRDefault="009C08C3" w:rsidP="009C08C3">
      <w:pPr>
        <w:pStyle w:val="Prrafo"/>
        <w:rPr>
          <w:shd w:val="clear" w:color="auto" w:fill="FFFFFF"/>
          <w:lang w:val="es-ES"/>
        </w:rPr>
      </w:pPr>
      <w:r w:rsidRPr="009C08C3">
        <w:rPr>
          <w:shd w:val="clear" w:color="auto" w:fill="FFFFFF"/>
          <w:lang w:val="es-ES"/>
        </w:rPr>
        <w:t>Precision/recall:</w:t>
      </w:r>
    </w:p>
    <w:p w:rsidR="00313847" w:rsidRPr="009C08C3" w:rsidRDefault="00313847" w:rsidP="009C08C3">
      <w:pPr>
        <w:pStyle w:val="Prrafo"/>
        <w:rPr>
          <w:lang w:val="es-ES"/>
        </w:rPr>
      </w:pPr>
    </w:p>
    <w:p w:rsidR="009C08C3" w:rsidRDefault="009C08C3" w:rsidP="009C08C3">
      <w:pPr>
        <w:pStyle w:val="Objeto"/>
        <w:rPr>
          <w:rFonts w:ascii="Times New Roman" w:hAnsi="Times New Roman"/>
          <w:sz w:val="24"/>
          <w:szCs w:val="24"/>
          <w:lang w:val="es-ES"/>
        </w:rPr>
      </w:pPr>
      <w:r w:rsidRPr="009C08C3">
        <w:rPr>
          <w:noProof/>
          <w:shd w:val="clear" w:color="auto" w:fill="FFFFFF"/>
          <w:lang w:val="es-ES"/>
        </w:rPr>
        <w:drawing>
          <wp:inline distT="0" distB="0" distL="0" distR="0" wp14:anchorId="03CAB581" wp14:editId="12A1D7BA">
            <wp:extent cx="3908354" cy="2905125"/>
            <wp:effectExtent l="19050" t="19050" r="16510" b="9525"/>
            <wp:docPr id="103" name="Imagen 103" descr="https://lh6.googleusercontent.com/1nyu9hfVUY7JAtKGBD-345P8MLaoT7VjYU51Qe_hikKc0BC0M4oVvOPsOB3OzvmundMitzsHLxQ06KiX2aeQjgI5SAEemtx9htPGi7uN66T8LfOJ9gB9Z5hXpwgPpuUbivV_t8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1nyu9hfVUY7JAtKGBD-345P8MLaoT7VjYU51Qe_hikKc0BC0M4oVvOPsOB3OzvmundMitzsHLxQ06KiX2aeQjgI5SAEemtx9htPGi7uN66T8LfOJ9gB9Z5hXpwgPpuUbivV_t8QJ"/>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6721" cy="2918777"/>
                    </a:xfrm>
                    <a:prstGeom prst="rect">
                      <a:avLst/>
                    </a:prstGeom>
                    <a:noFill/>
                    <a:ln>
                      <a:solidFill>
                        <a:schemeClr val="tx1"/>
                      </a:solidFill>
                    </a:ln>
                  </pic:spPr>
                </pic:pic>
              </a:graphicData>
            </a:graphic>
          </wp:inline>
        </w:drawing>
      </w:r>
    </w:p>
    <w:p w:rsidR="00DF2C8E" w:rsidRPr="00DF2C8E" w:rsidRDefault="00DF2C8E" w:rsidP="00DA4A3E">
      <w:pPr>
        <w:pStyle w:val="Leyenda"/>
      </w:pPr>
      <w:bookmarkStart w:id="63" w:name="_Toc455417157"/>
      <w:bookmarkStart w:id="64" w:name="_Toc455418535"/>
      <w:bookmarkStart w:id="65" w:name="_Toc455418716"/>
      <w:bookmarkStart w:id="66" w:name="_Toc455419080"/>
      <w:r>
        <w:t xml:space="preserve">Figura </w:t>
      </w:r>
      <w:fldSimple w:instr=" SEQ Figura \* ARABIC \s 2 ">
        <w:r w:rsidR="00630C01">
          <w:rPr>
            <w:noProof/>
          </w:rPr>
          <w:t>2</w:t>
        </w:r>
      </w:fldSimple>
      <w:r w:rsidR="00630C01">
        <w:t>.</w:t>
      </w:r>
      <w:fldSimple w:instr=" SEQ Tabla \* ARABIC \s 2 ">
        <w:r w:rsidR="00630C01">
          <w:rPr>
            <w:noProof/>
          </w:rPr>
          <w:t>11</w:t>
        </w:r>
      </w:fldSimple>
      <w:r w:rsidR="00630C01">
        <w:t>.</w:t>
      </w:r>
      <w:r w:rsidRPr="00507C2E">
        <w:t xml:space="preserve"> </w:t>
      </w:r>
      <w:r w:rsidR="00712F3D">
        <w:rPr>
          <w:shd w:val="clear" w:color="auto" w:fill="FFFFFF"/>
        </w:rPr>
        <w:t>Ejemplo grá</w:t>
      </w:r>
      <w:r>
        <w:rPr>
          <w:shd w:val="clear" w:color="auto" w:fill="FFFFFF"/>
        </w:rPr>
        <w:t>fica P/R Azure</w:t>
      </w:r>
      <w:bookmarkEnd w:id="63"/>
      <w:bookmarkEnd w:id="64"/>
      <w:bookmarkEnd w:id="65"/>
      <w:bookmarkEnd w:id="66"/>
    </w:p>
    <w:p w:rsidR="00313847" w:rsidRDefault="00313847" w:rsidP="007A7C94">
      <w:pPr>
        <w:pStyle w:val="Prrafo"/>
        <w:rPr>
          <w:shd w:val="clear" w:color="auto" w:fill="FFFFFF"/>
          <w:lang w:val="es-ES"/>
        </w:rPr>
      </w:pPr>
    </w:p>
    <w:p w:rsidR="00437E64" w:rsidRDefault="009C08C3" w:rsidP="007A7C94">
      <w:pPr>
        <w:pStyle w:val="Prrafo"/>
        <w:rPr>
          <w:rFonts w:ascii="Times New Roman" w:hAnsi="Times New Roman"/>
          <w:sz w:val="24"/>
          <w:szCs w:val="24"/>
          <w:lang w:val="es-ES"/>
        </w:rPr>
      </w:pPr>
      <w:r w:rsidRPr="009C08C3">
        <w:rPr>
          <w:shd w:val="clear" w:color="auto" w:fill="FFFFFF"/>
          <w:lang w:val="es-ES"/>
        </w:rPr>
        <w:lastRenderedPageBreak/>
        <w:t xml:space="preserve">En </w:t>
      </w:r>
      <w:r w:rsidR="007A7C94">
        <w:rPr>
          <w:shd w:val="clear" w:color="auto" w:fill="FFFFFF"/>
          <w:lang w:val="es-ES"/>
        </w:rPr>
        <w:t>la</w:t>
      </w:r>
      <w:r w:rsidRPr="009C08C3">
        <w:rPr>
          <w:shd w:val="clear" w:color="auto" w:fill="FFFFFF"/>
          <w:lang w:val="es-ES"/>
        </w:rPr>
        <w:t xml:space="preserve"> gráfica</w:t>
      </w:r>
      <w:r w:rsidR="007A7C94">
        <w:rPr>
          <w:shd w:val="clear" w:color="auto" w:fill="FFFFFF"/>
          <w:lang w:val="es-ES"/>
        </w:rPr>
        <w:t xml:space="preserve"> de la figura 2.11</w:t>
      </w:r>
      <w:r w:rsidRPr="009C08C3">
        <w:rPr>
          <w:shd w:val="clear" w:color="auto" w:fill="FFFFFF"/>
          <w:lang w:val="es-ES"/>
        </w:rPr>
        <w:t xml:space="preserve"> ambas curvas se mueven bajo los ejes vertical “precisión” y horizontal “recall”. Cada punto representa el porcentaje de acierto para datos positivos y negativos cuando variamos el umbral. La curva que más se acerque a la esquina superior derecha será la que </w:t>
      </w:r>
      <w:r w:rsidR="005B78C7">
        <w:rPr>
          <w:shd w:val="clear" w:color="auto" w:fill="FFFFFF"/>
          <w:lang w:val="es-ES"/>
        </w:rPr>
        <w:t>ostente mejores resultados</w:t>
      </w:r>
      <w:r w:rsidRPr="009C08C3">
        <w:rPr>
          <w:shd w:val="clear" w:color="auto" w:fill="FFFFFF"/>
          <w:lang w:val="es-ES"/>
        </w:rPr>
        <w:t xml:space="preserve"> ya que se traduce en el modelo con más aciertos.</w:t>
      </w:r>
    </w:p>
    <w:p w:rsidR="00437E64" w:rsidRPr="00D00EC7" w:rsidRDefault="00437E64" w:rsidP="00D00EC7">
      <w:pPr>
        <w:rPr>
          <w:rFonts w:ascii="Times New Roman" w:hAnsi="Times New Roman"/>
          <w:sz w:val="24"/>
          <w:szCs w:val="24"/>
          <w:lang w:val="es-ES"/>
        </w:rPr>
      </w:pPr>
    </w:p>
    <w:p w:rsidR="00E61F2C" w:rsidRDefault="00E61F2C">
      <w:pPr>
        <w:jc w:val="left"/>
        <w:rPr>
          <w:rFonts w:cs="Arial"/>
          <w:b/>
          <w:bCs/>
          <w:iCs/>
          <w:sz w:val="64"/>
          <w:szCs w:val="64"/>
        </w:rPr>
      </w:pPr>
      <w:r>
        <w:br w:type="page"/>
      </w:r>
    </w:p>
    <w:p w:rsidR="00F411B7" w:rsidRDefault="00F411B7" w:rsidP="00F411B7">
      <w:pPr>
        <w:pStyle w:val="Ttulo2"/>
      </w:pPr>
      <w:bookmarkStart w:id="67" w:name="_Toc455417066"/>
      <w:r>
        <w:lastRenderedPageBreak/>
        <w:t>Estudio</w:t>
      </w:r>
      <w:r w:rsidR="009E028E">
        <w:t>s realizados</w:t>
      </w:r>
      <w:bookmarkEnd w:id="67"/>
    </w:p>
    <w:p w:rsidR="0091501A" w:rsidRPr="0091501A" w:rsidRDefault="00584F22" w:rsidP="0091501A">
      <w:pPr>
        <w:pStyle w:val="Ttulo3"/>
      </w:pPr>
      <w:bookmarkStart w:id="68" w:name="_Toc455417067"/>
      <w:r>
        <w:t>Principios de los estudios</w:t>
      </w:r>
      <w:bookmarkEnd w:id="68"/>
    </w:p>
    <w:p w:rsidR="005B08CD" w:rsidRDefault="007051B5" w:rsidP="005B08CD">
      <w:pPr>
        <w:pStyle w:val="Prrafo"/>
      </w:pPr>
      <w:r>
        <w:t xml:space="preserve">Los estudios se han realizado independientemente para cada tipo de cáncer, no obstante todos siguen un patrón, el cual será explicado en esta sección. </w:t>
      </w:r>
    </w:p>
    <w:p w:rsidR="00100CD5" w:rsidRDefault="00100CD5" w:rsidP="005B08CD">
      <w:pPr>
        <w:pStyle w:val="Prrafo"/>
      </w:pPr>
      <w:r>
        <w:t xml:space="preserve">En la </w:t>
      </w:r>
      <w:r w:rsidR="007A7C94">
        <w:t>figura 3.1</w:t>
      </w:r>
      <w:r>
        <w:t xml:space="preserve"> se muestra de forma gráfica cómo se han </w:t>
      </w:r>
      <w:r w:rsidR="006032C4">
        <w:t>desarrollado las pruebas con la interfaz de Azure ML.</w:t>
      </w:r>
      <w:r w:rsidR="00DF735D">
        <w:t xml:space="preserve"> Este sistema es análogo para cada tipo de cáncer y tan solo cambian los datos introducidos y los resultados obtenidos.</w:t>
      </w:r>
    </w:p>
    <w:p w:rsidR="007051B5" w:rsidRDefault="00100CD5" w:rsidP="00100CD5">
      <w:pPr>
        <w:pStyle w:val="Objeto"/>
      </w:pPr>
      <w:r w:rsidRPr="00100CD5">
        <w:rPr>
          <w:noProof/>
          <w:lang w:val="es-ES"/>
        </w:rPr>
        <w:drawing>
          <wp:inline distT="0" distB="0" distL="0" distR="0" wp14:anchorId="65DDC772" wp14:editId="08394832">
            <wp:extent cx="6284794" cy="3149250"/>
            <wp:effectExtent l="0" t="0" r="1905" b="0"/>
            <wp:docPr id="13" name="Imagen 13" descr="C:\Users\Óscar\Downloads\Dibujo sin títul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Óscar\Downloads\Dibujo sin título (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3106" cy="3158426"/>
                    </a:xfrm>
                    <a:prstGeom prst="rect">
                      <a:avLst/>
                    </a:prstGeom>
                    <a:noFill/>
                    <a:ln>
                      <a:noFill/>
                    </a:ln>
                  </pic:spPr>
                </pic:pic>
              </a:graphicData>
            </a:graphic>
          </wp:inline>
        </w:drawing>
      </w:r>
    </w:p>
    <w:p w:rsidR="006032C4" w:rsidRDefault="00DF2C8E" w:rsidP="00DA4A3E">
      <w:pPr>
        <w:pStyle w:val="Leyenda"/>
      </w:pPr>
      <w:bookmarkStart w:id="69" w:name="_Toc455417158"/>
      <w:bookmarkStart w:id="70" w:name="_Toc455418536"/>
      <w:bookmarkStart w:id="71" w:name="_Toc455418717"/>
      <w:bookmarkStart w:id="72" w:name="_Toc455419081"/>
      <w:r>
        <w:t>Figura</w:t>
      </w:r>
      <w:r w:rsidR="007E4591">
        <w:t xml:space="preserve"> </w:t>
      </w:r>
      <w:fldSimple w:instr=" SEQ Figura \* ARABIC \s 2 ">
        <w:r w:rsidR="00630C01">
          <w:rPr>
            <w:noProof/>
          </w:rPr>
          <w:t>3</w:t>
        </w:r>
      </w:fldSimple>
      <w:r w:rsidR="00630C01">
        <w:t>.</w:t>
      </w:r>
      <w:fldSimple w:instr=" SEQ Tabla \* ARABIC \s 2 ">
        <w:r w:rsidR="00630C01">
          <w:rPr>
            <w:noProof/>
          </w:rPr>
          <w:t>1</w:t>
        </w:r>
      </w:fldSimple>
      <w:r w:rsidR="00630C01">
        <w:t>.</w:t>
      </w:r>
      <w:r>
        <w:t xml:space="preserve"> Esquema de las pruebas</w:t>
      </w:r>
      <w:bookmarkEnd w:id="69"/>
      <w:bookmarkEnd w:id="70"/>
      <w:bookmarkEnd w:id="71"/>
      <w:bookmarkEnd w:id="72"/>
    </w:p>
    <w:p w:rsidR="00DF735D" w:rsidRDefault="006032C4" w:rsidP="006032C4">
      <w:pPr>
        <w:pStyle w:val="Prrafo"/>
      </w:pPr>
      <w:r>
        <w:t>Los dos módulos superi</w:t>
      </w:r>
      <w:r w:rsidR="007A7C94">
        <w:t>ores son las entradas de datos. R</w:t>
      </w:r>
      <w:r>
        <w:t xml:space="preserve">epresentan al </w:t>
      </w:r>
      <w:r w:rsidR="00DF735D">
        <w:t>sub</w:t>
      </w:r>
      <w:r>
        <w:t xml:space="preserve">conjunto de datos de entrenamiento (izquierda) y de validación (derecha). </w:t>
      </w:r>
    </w:p>
    <w:p w:rsidR="00E61F2C" w:rsidRDefault="00E61F2C" w:rsidP="00E61F2C">
      <w:pPr>
        <w:jc w:val="left"/>
      </w:pPr>
    </w:p>
    <w:p w:rsidR="006032C4" w:rsidRDefault="00DF735D" w:rsidP="00E61F2C">
      <w:pPr>
        <w:pStyle w:val="Prrafo"/>
      </w:pPr>
      <w:r>
        <w:t>En los siguientes cuatro grandes bloqu</w:t>
      </w:r>
      <w:r w:rsidR="00813954">
        <w:t>es de módulos se encuentran los modelos inteligentes definidos</w:t>
      </w:r>
      <w:r>
        <w:t>. Cada bloque, a su vez, tiene una estructura similar al resto</w:t>
      </w:r>
      <w:r w:rsidR="007A7C94">
        <w:t>, expuesta gráficamente en la figura 3.2</w:t>
      </w:r>
      <w:r w:rsidR="00E61F2C">
        <w:t>.</w:t>
      </w:r>
    </w:p>
    <w:p w:rsidR="00E61F2C" w:rsidRDefault="00E61F2C" w:rsidP="006032C4">
      <w:pPr>
        <w:pStyle w:val="Prrafo"/>
      </w:pPr>
    </w:p>
    <w:p w:rsidR="00DF735D" w:rsidRDefault="0072336C" w:rsidP="00DF735D">
      <w:pPr>
        <w:pStyle w:val="Objeto"/>
      </w:pPr>
      <w:r>
        <w:rPr>
          <w:noProof/>
          <w:lang w:val="es-ES"/>
        </w:rPr>
        <w:lastRenderedPageBreak/>
        <w:drawing>
          <wp:inline distT="0" distB="0" distL="0" distR="0" wp14:anchorId="1893493C" wp14:editId="656D3692">
            <wp:extent cx="6114415" cy="3937635"/>
            <wp:effectExtent l="0" t="0" r="635" b="5715"/>
            <wp:docPr id="17" name="Imagen 17" descr="C:\Users\Óscar\Downloads\Dibujo sin títul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Óscar\Downloads\Dibujo sin título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4415" cy="3937635"/>
                    </a:xfrm>
                    <a:prstGeom prst="rect">
                      <a:avLst/>
                    </a:prstGeom>
                    <a:noFill/>
                    <a:ln>
                      <a:noFill/>
                    </a:ln>
                  </pic:spPr>
                </pic:pic>
              </a:graphicData>
            </a:graphic>
          </wp:inline>
        </w:drawing>
      </w:r>
    </w:p>
    <w:p w:rsidR="007051B5" w:rsidRDefault="00DF2C8E" w:rsidP="001C0B23">
      <w:pPr>
        <w:pStyle w:val="Leyenda"/>
        <w:ind w:left="709" w:hanging="709"/>
      </w:pPr>
      <w:bookmarkStart w:id="73" w:name="_Toc455417159"/>
      <w:bookmarkStart w:id="74" w:name="_Toc455418537"/>
      <w:bookmarkStart w:id="75" w:name="_Toc455418718"/>
      <w:bookmarkStart w:id="76" w:name="_Toc455419082"/>
      <w:r>
        <w:t xml:space="preserve">Figura </w:t>
      </w:r>
      <w:fldSimple w:instr=" SEQ Figura \* ARABIC \s 2 ">
        <w:r w:rsidR="00630C01">
          <w:rPr>
            <w:noProof/>
          </w:rPr>
          <w:t>3</w:t>
        </w:r>
      </w:fldSimple>
      <w:r w:rsidR="00630C01">
        <w:t>.</w:t>
      </w:r>
      <w:fldSimple w:instr=" SEQ Tabla \* ARABIC \s 2 ">
        <w:r w:rsidR="00630C01">
          <w:rPr>
            <w:noProof/>
          </w:rPr>
          <w:t>2</w:t>
        </w:r>
      </w:fldSimple>
      <w:r w:rsidR="00630C01">
        <w:t>.</w:t>
      </w:r>
      <w:r>
        <w:t xml:space="preserve"> </w:t>
      </w:r>
      <w:r w:rsidR="001C0B23">
        <w:t>Grá</w:t>
      </w:r>
      <w:r w:rsidR="0072336C">
        <w:t xml:space="preserve">fico bloque </w:t>
      </w:r>
      <w:r w:rsidR="001E2A0A">
        <w:t xml:space="preserve">de </w:t>
      </w:r>
      <w:r w:rsidR="0072336C">
        <w:t>prueba</w:t>
      </w:r>
      <w:r w:rsidR="001E2A0A">
        <w:t xml:space="preserve"> en Azure ML</w:t>
      </w:r>
      <w:bookmarkEnd w:id="73"/>
      <w:bookmarkEnd w:id="74"/>
      <w:bookmarkEnd w:id="75"/>
      <w:bookmarkEnd w:id="76"/>
    </w:p>
    <w:p w:rsidR="00985252" w:rsidRDefault="00985252" w:rsidP="0072336C">
      <w:pPr>
        <w:pStyle w:val="Prrafo"/>
      </w:pPr>
    </w:p>
    <w:p w:rsidR="00E34B02" w:rsidRDefault="00E34B02" w:rsidP="0072336C">
      <w:pPr>
        <w:pStyle w:val="Prrafo"/>
      </w:pPr>
      <w:r>
        <w:t>En cada bloque se sigue una estructura similar a la mostrada en la Figura 3</w:t>
      </w:r>
      <w:r w:rsidR="00813954">
        <w:t>.2</w:t>
      </w:r>
      <w:r>
        <w:t xml:space="preserve">, con la diferencia de que en cada bloque se cambia el modelo de red neuronal definida, en este ejemplo es un modelo “Two-Class Locally-Deep Support Vector Machine”. </w:t>
      </w:r>
    </w:p>
    <w:p w:rsidR="004E709B" w:rsidRDefault="004E709B" w:rsidP="00E61F2C">
      <w:pPr>
        <w:pStyle w:val="Prrafo"/>
        <w:ind w:firstLine="0"/>
      </w:pPr>
    </w:p>
    <w:p w:rsidR="004E709B" w:rsidRDefault="0072336C" w:rsidP="00E61F2C">
      <w:pPr>
        <w:pStyle w:val="Prrafo"/>
      </w:pPr>
      <w:r>
        <w:t xml:space="preserve">Como pueden observar </w:t>
      </w:r>
      <w:r w:rsidR="00813954">
        <w:t>se han</w:t>
      </w:r>
      <w:r>
        <w:t xml:space="preserve"> dividido en dos cada bloque, esto se debe a que dentro de cada bloque se han creado dos redes neuronales distintas que después son comparadas en el módulo que </w:t>
      </w:r>
      <w:r w:rsidR="00813954">
        <w:t>se observa</w:t>
      </w:r>
      <w:r>
        <w:t xml:space="preserve"> debajo, marcado con una elipse. Los colores </w:t>
      </w:r>
      <w:r w:rsidR="00E34B02">
        <w:t>definidos ayudarán después a la hora de comparar los resultados de tal forma que siempre la red azul será la de la izquierda y la roja la de</w:t>
      </w:r>
      <w:r w:rsidR="00E61F2C">
        <w:t xml:space="preserve"> la derecha. </w:t>
      </w:r>
    </w:p>
    <w:p w:rsidR="00E61F2C" w:rsidRDefault="00E61F2C" w:rsidP="00E61F2C">
      <w:pPr>
        <w:pStyle w:val="Prrafo"/>
      </w:pPr>
    </w:p>
    <w:p w:rsidR="0072336C" w:rsidRDefault="00E34B02" w:rsidP="0072336C">
      <w:pPr>
        <w:pStyle w:val="Prrafo"/>
      </w:pPr>
      <w:r>
        <w:t xml:space="preserve">La red azul en cada caso es </w:t>
      </w:r>
      <w:r w:rsidR="00813954">
        <w:t>el modelo</w:t>
      </w:r>
      <w:r>
        <w:t xml:space="preserve"> definid</w:t>
      </w:r>
      <w:r w:rsidR="00813954">
        <w:t>o</w:t>
      </w:r>
      <w:r>
        <w:t xml:space="preserve"> con los parámetros por defecto de Azure ML y la red roja es una red </w:t>
      </w:r>
      <w:r w:rsidR="004373FC">
        <w:t xml:space="preserve">obtenida de la comparación de veinte </w:t>
      </w:r>
      <w:r w:rsidR="00813954">
        <w:t>modelos definido</w:t>
      </w:r>
      <w:r w:rsidR="004373FC">
        <w:t>s con parámetros aleatorios en búsqueda del mayor porcentaje de aciertos. Una vez entrenadas estas dos redes se comparan en el módulo “</w:t>
      </w:r>
      <w:proofErr w:type="spellStart"/>
      <w:r w:rsidR="004373FC">
        <w:t>Evaluate</w:t>
      </w:r>
      <w:proofErr w:type="spellEnd"/>
      <w:r w:rsidR="004373FC">
        <w:t xml:space="preserve"> </w:t>
      </w:r>
      <w:proofErr w:type="spellStart"/>
      <w:r w:rsidR="004373FC">
        <w:t>Model</w:t>
      </w:r>
      <w:proofErr w:type="spellEnd"/>
      <w:r w:rsidR="004373FC">
        <w:t>”.</w:t>
      </w:r>
      <w:r>
        <w:t xml:space="preserve"> </w:t>
      </w:r>
      <w:r w:rsidR="0072336C">
        <w:t xml:space="preserve"> </w:t>
      </w:r>
    </w:p>
    <w:p w:rsidR="004E709B" w:rsidRDefault="004E709B" w:rsidP="0072336C">
      <w:pPr>
        <w:pStyle w:val="Prrafo"/>
      </w:pPr>
    </w:p>
    <w:p w:rsidR="00D905EB" w:rsidRDefault="00D905EB" w:rsidP="0072336C">
      <w:pPr>
        <w:pStyle w:val="Prrafo"/>
      </w:pPr>
      <w:r>
        <w:t xml:space="preserve">Esta primera comparación entre </w:t>
      </w:r>
      <w:r w:rsidR="00813954">
        <w:t>modelos</w:t>
      </w:r>
      <w:r>
        <w:t xml:space="preserve"> se realiza dentro de cada bloque para obtener el mejor modelo de red. Como </w:t>
      </w:r>
      <w:r w:rsidR="00813954">
        <w:t>se ha mencionado</w:t>
      </w:r>
      <w:r>
        <w:t xml:space="preserve"> anteriormente en</w:t>
      </w:r>
      <w:r w:rsidR="00813954">
        <w:t xml:space="preserve"> cada bloque se define un modelo</w:t>
      </w:r>
      <w:r>
        <w:t>:</w:t>
      </w:r>
    </w:p>
    <w:p w:rsidR="00E61F2C" w:rsidRDefault="00E61F2C" w:rsidP="0072336C">
      <w:pPr>
        <w:pStyle w:val="Prrafo"/>
      </w:pPr>
    </w:p>
    <w:p w:rsidR="00D905EB" w:rsidRPr="00D905EB" w:rsidRDefault="00D905EB" w:rsidP="00D905EB">
      <w:pPr>
        <w:pStyle w:val="Listaconvietas"/>
        <w:rPr>
          <w:lang w:val="en-US"/>
        </w:rPr>
      </w:pPr>
      <w:proofErr w:type="spellStart"/>
      <w:r w:rsidRPr="00D905EB">
        <w:rPr>
          <w:lang w:val="en-US"/>
        </w:rPr>
        <w:lastRenderedPageBreak/>
        <w:t>Bloque</w:t>
      </w:r>
      <w:proofErr w:type="spellEnd"/>
      <w:r w:rsidRPr="00D905EB">
        <w:rPr>
          <w:lang w:val="en-US"/>
        </w:rPr>
        <w:t xml:space="preserve"> 1: Two-Class Locally-Deep </w:t>
      </w:r>
      <w:r w:rsidR="000E75B6">
        <w:rPr>
          <w:lang w:val="en-US"/>
        </w:rPr>
        <w:t>SVM</w:t>
      </w:r>
      <w:r>
        <w:rPr>
          <w:lang w:val="en-US"/>
        </w:rPr>
        <w:t>.</w:t>
      </w:r>
    </w:p>
    <w:p w:rsidR="00D905EB" w:rsidRPr="00D905EB" w:rsidRDefault="00D905EB" w:rsidP="00D905EB">
      <w:pPr>
        <w:pStyle w:val="Listaconvietas"/>
        <w:rPr>
          <w:lang w:val="en-US"/>
        </w:rPr>
      </w:pPr>
      <w:proofErr w:type="spellStart"/>
      <w:r w:rsidRPr="00D905EB">
        <w:rPr>
          <w:lang w:val="en-US"/>
        </w:rPr>
        <w:t>Bloque</w:t>
      </w:r>
      <w:proofErr w:type="spellEnd"/>
      <w:r w:rsidRPr="00D905EB">
        <w:rPr>
          <w:lang w:val="en-US"/>
        </w:rPr>
        <w:t xml:space="preserve"> 2: Two-Class Support Vector Machine.</w:t>
      </w:r>
    </w:p>
    <w:p w:rsidR="00D905EB" w:rsidRPr="00D905EB" w:rsidRDefault="00D905EB" w:rsidP="00D905EB">
      <w:pPr>
        <w:pStyle w:val="Listaconvietas"/>
        <w:rPr>
          <w:lang w:val="en-US"/>
        </w:rPr>
      </w:pPr>
      <w:proofErr w:type="spellStart"/>
      <w:r w:rsidRPr="00D905EB">
        <w:rPr>
          <w:lang w:val="en-US"/>
        </w:rPr>
        <w:t>Bloque</w:t>
      </w:r>
      <w:proofErr w:type="spellEnd"/>
      <w:r w:rsidRPr="00D905EB">
        <w:rPr>
          <w:lang w:val="en-US"/>
        </w:rPr>
        <w:t xml:space="preserve"> 3: Two-Class Neural Network.</w:t>
      </w:r>
    </w:p>
    <w:p w:rsidR="00D905EB" w:rsidRDefault="00D905EB" w:rsidP="00D905EB">
      <w:pPr>
        <w:pStyle w:val="Listaconvietas"/>
        <w:rPr>
          <w:lang w:val="en-US"/>
        </w:rPr>
      </w:pPr>
      <w:proofErr w:type="spellStart"/>
      <w:r w:rsidRPr="00D905EB">
        <w:rPr>
          <w:lang w:val="en-US"/>
        </w:rPr>
        <w:t>Bloque</w:t>
      </w:r>
      <w:proofErr w:type="spellEnd"/>
      <w:r w:rsidRPr="00D905EB">
        <w:rPr>
          <w:lang w:val="en-US"/>
        </w:rPr>
        <w:t xml:space="preserve"> 4: Two-Class Decision Jungle.</w:t>
      </w:r>
    </w:p>
    <w:p w:rsidR="004E709B" w:rsidRDefault="004E709B" w:rsidP="004E709B">
      <w:pPr>
        <w:pStyle w:val="Listaconvietas"/>
        <w:numPr>
          <w:ilvl w:val="0"/>
          <w:numId w:val="0"/>
        </w:numPr>
        <w:ind w:left="568"/>
        <w:rPr>
          <w:lang w:val="en-US"/>
        </w:rPr>
      </w:pPr>
    </w:p>
    <w:p w:rsidR="004E709B" w:rsidRPr="00695441" w:rsidRDefault="00695441" w:rsidP="00695441">
      <w:pPr>
        <w:pStyle w:val="Prrafo"/>
        <w:rPr>
          <w:lang w:val="es-ES"/>
        </w:rPr>
      </w:pPr>
      <w:r w:rsidRPr="00695441">
        <w:rPr>
          <w:lang w:val="es-ES"/>
        </w:rPr>
        <w:t xml:space="preserve">Una vez </w:t>
      </w:r>
      <w:r w:rsidR="00813954">
        <w:rPr>
          <w:lang w:val="es-ES"/>
        </w:rPr>
        <w:t>obtenida</w:t>
      </w:r>
      <w:r w:rsidRPr="00695441">
        <w:rPr>
          <w:lang w:val="es-ES"/>
        </w:rPr>
        <w:t xml:space="preserve"> </w:t>
      </w:r>
      <w:r w:rsidR="006B7C0C">
        <w:rPr>
          <w:lang w:val="es-ES"/>
        </w:rPr>
        <w:t>la configuración de</w:t>
      </w:r>
      <w:r w:rsidRPr="00695441">
        <w:rPr>
          <w:lang w:val="es-ES"/>
        </w:rPr>
        <w:t xml:space="preserve"> modelo más óptimo para cada tipo de </w:t>
      </w:r>
      <w:r w:rsidR="00813954">
        <w:rPr>
          <w:lang w:val="es-ES"/>
        </w:rPr>
        <w:t>modelo</w:t>
      </w:r>
      <w:r w:rsidRPr="00695441">
        <w:rPr>
          <w:lang w:val="es-ES"/>
        </w:rPr>
        <w:t xml:space="preserve"> </w:t>
      </w:r>
      <w:r w:rsidR="000E75B6">
        <w:rPr>
          <w:lang w:val="es-ES"/>
        </w:rPr>
        <w:t>se realiza una comparación</w:t>
      </w:r>
      <w:r w:rsidR="006B7C0C">
        <w:rPr>
          <w:lang w:val="es-ES"/>
        </w:rPr>
        <w:t xml:space="preserve"> entre sí</w:t>
      </w:r>
      <w:r w:rsidRPr="00695441">
        <w:rPr>
          <w:lang w:val="es-ES"/>
        </w:rPr>
        <w:t xml:space="preserve"> para obtener qu</w:t>
      </w:r>
      <w:r>
        <w:rPr>
          <w:lang w:val="es-ES"/>
        </w:rPr>
        <w:t>é modelo es el que obtiene los mejores resultados.</w:t>
      </w:r>
      <w:r w:rsidRPr="00695441">
        <w:rPr>
          <w:lang w:val="es-ES"/>
        </w:rPr>
        <w:t xml:space="preserve"> </w:t>
      </w:r>
    </w:p>
    <w:p w:rsidR="00130B76" w:rsidRDefault="006B7C0C" w:rsidP="006B7C0C">
      <w:pPr>
        <w:pStyle w:val="Prrafo"/>
        <w:rPr>
          <w:rFonts w:cs="Arial"/>
          <w:sz w:val="36"/>
          <w:szCs w:val="26"/>
        </w:rPr>
      </w:pPr>
      <w:r>
        <w:t xml:space="preserve">Para decidir qué RNA obtiene mejores resultados </w:t>
      </w:r>
      <w:r w:rsidR="00813954">
        <w:t>se analiza</w:t>
      </w:r>
      <w:r>
        <w:t xml:space="preserve"> </w:t>
      </w:r>
      <w:r w:rsidR="00813954">
        <w:t>el global</w:t>
      </w:r>
      <w:r>
        <w:t xml:space="preserve"> de </w:t>
      </w:r>
      <w:r w:rsidR="00813954">
        <w:t>índices</w:t>
      </w:r>
      <w:r>
        <w:t xml:space="preserve"> obtenidos en las pruebas, no obstante, nos centraremos en los valores de </w:t>
      </w:r>
      <w:r w:rsidR="000E75B6">
        <w:t>Accuracy,</w:t>
      </w:r>
      <w:r w:rsidR="00C6296C">
        <w:t xml:space="preserve"> Recall</w:t>
      </w:r>
      <w:r w:rsidR="000E75B6">
        <w:t xml:space="preserve"> y Precision</w:t>
      </w:r>
      <w:r w:rsidR="00C6296C">
        <w:t xml:space="preserve">. </w:t>
      </w:r>
      <w:r w:rsidR="00130B76">
        <w:br w:type="page"/>
      </w:r>
    </w:p>
    <w:p w:rsidR="00F225C0" w:rsidRDefault="00584F22" w:rsidP="00130B76">
      <w:pPr>
        <w:pStyle w:val="Ttulo3"/>
      </w:pPr>
      <w:bookmarkStart w:id="77" w:name="_Toc455417068"/>
      <w:r>
        <w:lastRenderedPageBreak/>
        <w:t>Resultados para cada tipo de cáncer analizado</w:t>
      </w:r>
      <w:bookmarkEnd w:id="77"/>
    </w:p>
    <w:p w:rsidR="009E028E" w:rsidRPr="009E028E" w:rsidRDefault="009E028E" w:rsidP="009E028E">
      <w:pPr>
        <w:pStyle w:val="Prrafo"/>
      </w:pPr>
      <w:r>
        <w:t>En esta sección se mostrarán los resultados obtenidos en las pruebas realizadas para cada tipo de cáncer.</w:t>
      </w:r>
    </w:p>
    <w:p w:rsidR="001A2A33" w:rsidRPr="001A2A33" w:rsidRDefault="00584F22" w:rsidP="001A2A33">
      <w:pPr>
        <w:pStyle w:val="Ttulo4"/>
      </w:pPr>
      <w:r>
        <w:t xml:space="preserve"> </w:t>
      </w:r>
      <w:bookmarkStart w:id="78" w:name="_Toc455417069"/>
      <w:r w:rsidR="00F411B7">
        <w:t>Melanoma</w:t>
      </w:r>
      <w:bookmarkEnd w:id="78"/>
    </w:p>
    <w:p w:rsidR="00DA0A40" w:rsidRDefault="001A2A33" w:rsidP="001A2A33">
      <w:pPr>
        <w:pStyle w:val="Prrafo"/>
      </w:pPr>
      <w:r>
        <w:t>Para el análisis de</w:t>
      </w:r>
      <w:r w:rsidR="00856CC5">
        <w:t>l bloque 1</w:t>
      </w:r>
      <w:r>
        <w:t xml:space="preserve"> correspondiente a los </w:t>
      </w:r>
      <w:r w:rsidR="00856CC5">
        <w:t>datos de melanoma con el modelo “</w:t>
      </w:r>
      <w:r w:rsidR="00856CC5" w:rsidRPr="004E083D">
        <w:rPr>
          <w:lang w:val="es-ES"/>
        </w:rPr>
        <w:t>Two-Class Locally-Deep Support Vector Machine</w:t>
      </w:r>
      <w:r w:rsidR="00856CC5">
        <w:t xml:space="preserve">” </w:t>
      </w:r>
      <w:r>
        <w:t xml:space="preserve">se han configurado dos redes o sistemas con los parámetros mostrados en la tabla 3.1. </w:t>
      </w:r>
    </w:p>
    <w:p w:rsidR="00B10959" w:rsidRDefault="001A2A33" w:rsidP="001A2A33">
      <w:pPr>
        <w:pStyle w:val="Prrafo"/>
      </w:pPr>
      <w:r>
        <w:t>Posteriormente se han obtenido los resultados mostrados en la tabla 3.2 para cada sistema configurado respectivamente y junto a dichos resultados, se han obtenido las gráficas mostradas en la figura 3.3.</w:t>
      </w:r>
    </w:p>
    <w:tbl>
      <w:tblPr>
        <w:tblW w:w="9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06"/>
        <w:gridCol w:w="1285"/>
        <w:gridCol w:w="1303"/>
        <w:gridCol w:w="1303"/>
        <w:gridCol w:w="1303"/>
        <w:gridCol w:w="1286"/>
        <w:gridCol w:w="1830"/>
      </w:tblGrid>
      <w:tr w:rsidR="00DA0A40" w:rsidTr="001A2A33">
        <w:trPr>
          <w:trHeight w:val="403"/>
        </w:trPr>
        <w:tc>
          <w:tcPr>
            <w:tcW w:w="1206" w:type="dxa"/>
          </w:tcPr>
          <w:p w:rsidR="00DA0A40" w:rsidRDefault="00DA0A40" w:rsidP="00DA0A40">
            <w:pPr>
              <w:pStyle w:val="Encabezadodetabla"/>
            </w:pPr>
            <w:r>
              <w:t>Red</w:t>
            </w:r>
          </w:p>
        </w:tc>
        <w:tc>
          <w:tcPr>
            <w:tcW w:w="1285" w:type="dxa"/>
            <w:vAlign w:val="center"/>
          </w:tcPr>
          <w:p w:rsidR="00DA0A40" w:rsidRPr="00B10959" w:rsidRDefault="00DA0A40" w:rsidP="00DA0A40">
            <w:pPr>
              <w:pStyle w:val="Encabezadodetabla"/>
              <w:rPr>
                <w:lang w:val="es-ES"/>
              </w:rPr>
            </w:pPr>
            <w:r w:rsidRPr="00B10959">
              <w:rPr>
                <w:lang w:val="en-US"/>
              </w:rPr>
              <w:t>Tree Depth</w:t>
            </w:r>
          </w:p>
        </w:tc>
        <w:tc>
          <w:tcPr>
            <w:tcW w:w="1303" w:type="dxa"/>
            <w:vAlign w:val="center"/>
          </w:tcPr>
          <w:p w:rsidR="00DA0A40" w:rsidRPr="00B10959" w:rsidRDefault="00DA0A40" w:rsidP="00DA0A40">
            <w:pPr>
              <w:pStyle w:val="Encabezadodetabla"/>
              <w:rPr>
                <w:lang w:val="es-ES"/>
              </w:rPr>
            </w:pPr>
            <w:r w:rsidRPr="00B10959">
              <w:rPr>
                <w:lang w:val="en-US"/>
              </w:rPr>
              <w:t>Lambda W</w:t>
            </w:r>
          </w:p>
        </w:tc>
        <w:tc>
          <w:tcPr>
            <w:tcW w:w="1303" w:type="dxa"/>
            <w:vAlign w:val="center"/>
          </w:tcPr>
          <w:p w:rsidR="00DA0A40" w:rsidRPr="00B10959" w:rsidRDefault="00DA0A40" w:rsidP="00DA0A40">
            <w:pPr>
              <w:pStyle w:val="Encabezadodetabla"/>
              <w:rPr>
                <w:lang w:val="es-ES"/>
              </w:rPr>
            </w:pPr>
            <w:r w:rsidRPr="00B10959">
              <w:rPr>
                <w:lang w:val="en-US"/>
              </w:rPr>
              <w:t>Lambda Theta</w:t>
            </w:r>
          </w:p>
        </w:tc>
        <w:tc>
          <w:tcPr>
            <w:tcW w:w="1303" w:type="dxa"/>
            <w:vAlign w:val="center"/>
          </w:tcPr>
          <w:p w:rsidR="00DA0A40" w:rsidRPr="00B10959" w:rsidRDefault="00DA0A40" w:rsidP="00DA0A40">
            <w:pPr>
              <w:pStyle w:val="Encabezadodetabla"/>
              <w:rPr>
                <w:lang w:val="es-ES"/>
              </w:rPr>
            </w:pPr>
            <w:r w:rsidRPr="00B10959">
              <w:t>Lambda Theta Prime</w:t>
            </w:r>
          </w:p>
        </w:tc>
        <w:tc>
          <w:tcPr>
            <w:tcW w:w="1286" w:type="dxa"/>
            <w:vAlign w:val="center"/>
          </w:tcPr>
          <w:p w:rsidR="00DA0A40" w:rsidRPr="00B10959" w:rsidRDefault="00DA0A40" w:rsidP="00DA0A40">
            <w:pPr>
              <w:pStyle w:val="Encabezadodetabla"/>
              <w:rPr>
                <w:lang w:val="es-ES"/>
              </w:rPr>
            </w:pPr>
            <w:r w:rsidRPr="00B10959">
              <w:t>Sigma</w:t>
            </w:r>
          </w:p>
        </w:tc>
        <w:tc>
          <w:tcPr>
            <w:tcW w:w="1830" w:type="dxa"/>
            <w:vAlign w:val="center"/>
          </w:tcPr>
          <w:p w:rsidR="00DA0A40" w:rsidRPr="00B10959" w:rsidRDefault="00DA0A40" w:rsidP="00DA0A40">
            <w:pPr>
              <w:pStyle w:val="Encabezadodetabla"/>
              <w:rPr>
                <w:lang w:val="es-ES"/>
              </w:rPr>
            </w:pPr>
            <w:r w:rsidRPr="00B10959">
              <w:t>Number of Iterations</w:t>
            </w:r>
          </w:p>
        </w:tc>
      </w:tr>
      <w:tr w:rsidR="00DA0A40" w:rsidTr="001A2A33">
        <w:trPr>
          <w:trHeight w:val="403"/>
        </w:trPr>
        <w:tc>
          <w:tcPr>
            <w:tcW w:w="1206" w:type="dxa"/>
          </w:tcPr>
          <w:p w:rsidR="00DA0A40" w:rsidRDefault="00DA0A40" w:rsidP="00DA0A40">
            <w:pPr>
              <w:pStyle w:val="Celdadetabla"/>
            </w:pPr>
            <w:r>
              <w:t>Azul:</w:t>
            </w:r>
          </w:p>
        </w:tc>
        <w:tc>
          <w:tcPr>
            <w:tcW w:w="1285" w:type="dxa"/>
            <w:vAlign w:val="center"/>
          </w:tcPr>
          <w:p w:rsidR="00DA0A40" w:rsidRPr="00B10959" w:rsidRDefault="00DA0A40" w:rsidP="00DA0A40">
            <w:pPr>
              <w:pStyle w:val="Celdadetabla"/>
              <w:rPr>
                <w:lang w:val="es-ES"/>
              </w:rPr>
            </w:pPr>
            <w:r w:rsidRPr="00B10959">
              <w:t>3</w:t>
            </w:r>
          </w:p>
        </w:tc>
        <w:tc>
          <w:tcPr>
            <w:tcW w:w="1303" w:type="dxa"/>
            <w:vAlign w:val="center"/>
          </w:tcPr>
          <w:p w:rsidR="00DA0A40" w:rsidRPr="00B10959" w:rsidRDefault="00DA0A40" w:rsidP="00DA0A40">
            <w:pPr>
              <w:pStyle w:val="Celdadetabla"/>
              <w:rPr>
                <w:lang w:val="es-ES"/>
              </w:rPr>
            </w:pPr>
            <w:r w:rsidRPr="00B10959">
              <w:t>0.1</w:t>
            </w:r>
          </w:p>
        </w:tc>
        <w:tc>
          <w:tcPr>
            <w:tcW w:w="1303" w:type="dxa"/>
            <w:vAlign w:val="center"/>
          </w:tcPr>
          <w:p w:rsidR="00DA0A40" w:rsidRPr="00B10959" w:rsidRDefault="00DA0A40" w:rsidP="00DA0A40">
            <w:pPr>
              <w:pStyle w:val="Celdadetabla"/>
              <w:rPr>
                <w:lang w:val="es-ES"/>
              </w:rPr>
            </w:pPr>
            <w:r w:rsidRPr="00B10959">
              <w:t>0.01</w:t>
            </w:r>
          </w:p>
        </w:tc>
        <w:tc>
          <w:tcPr>
            <w:tcW w:w="1303" w:type="dxa"/>
            <w:vAlign w:val="center"/>
          </w:tcPr>
          <w:p w:rsidR="00DA0A40" w:rsidRPr="00B10959" w:rsidRDefault="00DA0A40" w:rsidP="00DA0A40">
            <w:pPr>
              <w:pStyle w:val="Celdadetabla"/>
              <w:rPr>
                <w:lang w:val="es-ES"/>
              </w:rPr>
            </w:pPr>
            <w:r w:rsidRPr="00B10959">
              <w:t>0.01</w:t>
            </w:r>
          </w:p>
        </w:tc>
        <w:tc>
          <w:tcPr>
            <w:tcW w:w="1286" w:type="dxa"/>
            <w:vAlign w:val="center"/>
          </w:tcPr>
          <w:p w:rsidR="00DA0A40" w:rsidRPr="00B10959" w:rsidRDefault="00DA0A40" w:rsidP="00DA0A40">
            <w:pPr>
              <w:pStyle w:val="Celdadetabla"/>
              <w:rPr>
                <w:lang w:val="es-ES"/>
              </w:rPr>
            </w:pPr>
            <w:r w:rsidRPr="00B10959">
              <w:t>1</w:t>
            </w:r>
          </w:p>
        </w:tc>
        <w:tc>
          <w:tcPr>
            <w:tcW w:w="1830" w:type="dxa"/>
            <w:vAlign w:val="center"/>
          </w:tcPr>
          <w:p w:rsidR="00DA0A40" w:rsidRPr="00B10959" w:rsidRDefault="00DA0A40" w:rsidP="00DA0A40">
            <w:pPr>
              <w:pStyle w:val="Celdadetabla"/>
              <w:rPr>
                <w:lang w:val="es-ES"/>
              </w:rPr>
            </w:pPr>
            <w:r w:rsidRPr="00B10959">
              <w:t>15000</w:t>
            </w:r>
          </w:p>
        </w:tc>
      </w:tr>
      <w:tr w:rsidR="00DA0A40" w:rsidTr="001A2A33">
        <w:trPr>
          <w:trHeight w:val="393"/>
        </w:trPr>
        <w:tc>
          <w:tcPr>
            <w:tcW w:w="1206" w:type="dxa"/>
          </w:tcPr>
          <w:p w:rsidR="00DA0A40" w:rsidRDefault="00DA0A40" w:rsidP="00DA0A40">
            <w:pPr>
              <w:pStyle w:val="Celdadetabla"/>
            </w:pPr>
            <w:r>
              <w:t>Roja:</w:t>
            </w:r>
          </w:p>
        </w:tc>
        <w:tc>
          <w:tcPr>
            <w:tcW w:w="1285" w:type="dxa"/>
            <w:vAlign w:val="center"/>
          </w:tcPr>
          <w:p w:rsidR="00DA0A40" w:rsidRDefault="00DA0A40" w:rsidP="00DA0A40">
            <w:pPr>
              <w:pStyle w:val="Celdadetabla"/>
              <w:rPr>
                <w:color w:val="000000"/>
                <w:szCs w:val="18"/>
                <w:lang w:val="es-ES"/>
              </w:rPr>
            </w:pPr>
            <w:r>
              <w:rPr>
                <w:color w:val="000000"/>
                <w:szCs w:val="18"/>
              </w:rPr>
              <w:t>6</w:t>
            </w:r>
          </w:p>
        </w:tc>
        <w:tc>
          <w:tcPr>
            <w:tcW w:w="1303" w:type="dxa"/>
            <w:vAlign w:val="center"/>
          </w:tcPr>
          <w:p w:rsidR="00DA0A40" w:rsidRDefault="00DA0A40" w:rsidP="00DA0A40">
            <w:pPr>
              <w:pStyle w:val="Celdadetabla"/>
              <w:rPr>
                <w:rFonts w:ascii="Segoe UI" w:hAnsi="Segoe UI" w:cs="Segoe UI"/>
                <w:color w:val="323232"/>
                <w:szCs w:val="18"/>
              </w:rPr>
            </w:pPr>
            <w:r>
              <w:rPr>
                <w:rFonts w:ascii="Segoe UI" w:hAnsi="Segoe UI" w:cs="Segoe UI"/>
                <w:color w:val="323232"/>
                <w:szCs w:val="18"/>
              </w:rPr>
              <w:t>0.057241</w:t>
            </w:r>
          </w:p>
        </w:tc>
        <w:tc>
          <w:tcPr>
            <w:tcW w:w="1303" w:type="dxa"/>
            <w:vAlign w:val="center"/>
          </w:tcPr>
          <w:p w:rsidR="00DA0A40" w:rsidRDefault="00DA0A40" w:rsidP="00DA0A40">
            <w:pPr>
              <w:pStyle w:val="Celdadetabla"/>
              <w:rPr>
                <w:rFonts w:ascii="Segoe UI" w:hAnsi="Segoe UI" w:cs="Segoe UI"/>
                <w:color w:val="323232"/>
                <w:szCs w:val="18"/>
              </w:rPr>
            </w:pPr>
            <w:r>
              <w:rPr>
                <w:rFonts w:ascii="Segoe UI" w:hAnsi="Segoe UI" w:cs="Segoe UI"/>
                <w:color w:val="323232"/>
                <w:szCs w:val="18"/>
              </w:rPr>
              <w:t>0.064953</w:t>
            </w:r>
          </w:p>
        </w:tc>
        <w:tc>
          <w:tcPr>
            <w:tcW w:w="1303" w:type="dxa"/>
            <w:vAlign w:val="center"/>
          </w:tcPr>
          <w:p w:rsidR="00DA0A40" w:rsidRDefault="00DA0A40" w:rsidP="00DA0A40">
            <w:pPr>
              <w:pStyle w:val="Celdadetabla"/>
              <w:rPr>
                <w:rFonts w:ascii="Segoe UI" w:hAnsi="Segoe UI" w:cs="Segoe UI"/>
                <w:color w:val="323232"/>
                <w:szCs w:val="18"/>
              </w:rPr>
            </w:pPr>
            <w:r>
              <w:rPr>
                <w:rFonts w:ascii="Segoe UI" w:hAnsi="Segoe UI" w:cs="Segoe UI"/>
                <w:color w:val="323232"/>
                <w:szCs w:val="18"/>
              </w:rPr>
              <w:t>0.05212</w:t>
            </w:r>
          </w:p>
        </w:tc>
        <w:tc>
          <w:tcPr>
            <w:tcW w:w="1286" w:type="dxa"/>
            <w:vAlign w:val="center"/>
          </w:tcPr>
          <w:p w:rsidR="00DA0A40" w:rsidRDefault="00DA0A40" w:rsidP="00DA0A40">
            <w:pPr>
              <w:pStyle w:val="Celdadetabla"/>
              <w:rPr>
                <w:rFonts w:ascii="Segoe UI" w:hAnsi="Segoe UI" w:cs="Segoe UI"/>
                <w:color w:val="323232"/>
                <w:szCs w:val="18"/>
              </w:rPr>
            </w:pPr>
            <w:r>
              <w:rPr>
                <w:rFonts w:ascii="Segoe UI" w:hAnsi="Segoe UI" w:cs="Segoe UI"/>
                <w:color w:val="323232"/>
                <w:szCs w:val="18"/>
              </w:rPr>
              <w:t>0.970426</w:t>
            </w:r>
          </w:p>
        </w:tc>
        <w:tc>
          <w:tcPr>
            <w:tcW w:w="1830" w:type="dxa"/>
            <w:vAlign w:val="center"/>
          </w:tcPr>
          <w:p w:rsidR="00DA0A40" w:rsidRDefault="00DA0A40" w:rsidP="00DA0A40">
            <w:pPr>
              <w:pStyle w:val="Celdadetabla"/>
              <w:rPr>
                <w:rFonts w:ascii="Segoe UI" w:hAnsi="Segoe UI" w:cs="Segoe UI"/>
                <w:color w:val="323232"/>
                <w:szCs w:val="18"/>
              </w:rPr>
            </w:pPr>
            <w:r>
              <w:rPr>
                <w:rFonts w:ascii="Segoe UI" w:hAnsi="Segoe UI" w:cs="Segoe UI"/>
                <w:color w:val="323232"/>
                <w:szCs w:val="18"/>
              </w:rPr>
              <w:t>10388</w:t>
            </w:r>
          </w:p>
        </w:tc>
      </w:tr>
    </w:tbl>
    <w:p w:rsidR="001A2A33" w:rsidRDefault="007E4591" w:rsidP="001A2A33">
      <w:pPr>
        <w:pStyle w:val="Leyenda"/>
      </w:pPr>
      <w:bookmarkStart w:id="79" w:name="_Toc454821519"/>
      <w:bookmarkStart w:id="80" w:name="_Toc455180487"/>
      <w:bookmarkStart w:id="81" w:name="_Toc455180606"/>
      <w:bookmarkStart w:id="82" w:name="_Toc455262441"/>
      <w:bookmarkStart w:id="83" w:name="_Toc455419083"/>
      <w:r>
        <w:t xml:space="preserve">Tabla </w:t>
      </w:r>
      <w:fldSimple w:instr=" SEQ Tabla \* ARABIC \s 2 ">
        <w:r w:rsidR="00746602">
          <w:rPr>
            <w:noProof/>
          </w:rPr>
          <w:t>3</w:t>
        </w:r>
      </w:fldSimple>
      <w:r w:rsidR="00746602">
        <w:rPr>
          <w:noProof/>
        </w:rPr>
        <w:t>.</w:t>
      </w:r>
      <w:fldSimple w:instr=" SEQ Tabla \* ARABIC \s 2 ">
        <w:r w:rsidR="00746602">
          <w:rPr>
            <w:noProof/>
          </w:rPr>
          <w:t>1</w:t>
        </w:r>
      </w:fldSimple>
      <w:r w:rsidR="00746602">
        <w:rPr>
          <w:noProof/>
        </w:rPr>
        <w:t>.</w:t>
      </w:r>
      <w:r>
        <w:t xml:space="preserve"> </w:t>
      </w:r>
      <w:bookmarkEnd w:id="79"/>
      <w:bookmarkEnd w:id="80"/>
      <w:bookmarkEnd w:id="81"/>
      <w:r w:rsidR="001E2A0A">
        <w:rPr>
          <w:color w:val="000000"/>
          <w:szCs w:val="28"/>
        </w:rPr>
        <w:t>Configuración de los modelos del bloque 4 para el melanoma</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88"/>
        <w:gridCol w:w="1588"/>
        <w:gridCol w:w="1588"/>
        <w:gridCol w:w="1588"/>
        <w:gridCol w:w="1589"/>
        <w:gridCol w:w="1589"/>
      </w:tblGrid>
      <w:tr w:rsidR="00660643" w:rsidTr="00313847">
        <w:trPr>
          <w:trHeight w:val="361"/>
        </w:trPr>
        <w:tc>
          <w:tcPr>
            <w:tcW w:w="1588" w:type="dxa"/>
          </w:tcPr>
          <w:p w:rsidR="00660643" w:rsidRPr="00660643" w:rsidRDefault="00660643" w:rsidP="00660643">
            <w:pPr>
              <w:pStyle w:val="Encabezadodetabla"/>
            </w:pPr>
            <w:r>
              <w:t>Red</w:t>
            </w:r>
          </w:p>
        </w:tc>
        <w:tc>
          <w:tcPr>
            <w:tcW w:w="1588" w:type="dxa"/>
          </w:tcPr>
          <w:p w:rsidR="00660643" w:rsidRPr="00660643" w:rsidRDefault="00660643" w:rsidP="00660643">
            <w:pPr>
              <w:pStyle w:val="Encabezadodetabla"/>
            </w:pPr>
            <w:r w:rsidRPr="00660643">
              <w:t>Accuracy</w:t>
            </w:r>
          </w:p>
        </w:tc>
        <w:tc>
          <w:tcPr>
            <w:tcW w:w="1588" w:type="dxa"/>
          </w:tcPr>
          <w:p w:rsidR="00660643" w:rsidRPr="00660643" w:rsidRDefault="00660643" w:rsidP="00660643">
            <w:pPr>
              <w:pStyle w:val="Encabezadodetabla"/>
            </w:pPr>
            <w:r w:rsidRPr="00660643">
              <w:t>Recall</w:t>
            </w:r>
          </w:p>
        </w:tc>
        <w:tc>
          <w:tcPr>
            <w:tcW w:w="1588" w:type="dxa"/>
          </w:tcPr>
          <w:p w:rsidR="00660643" w:rsidRPr="00660643" w:rsidRDefault="00660643" w:rsidP="00660643">
            <w:pPr>
              <w:pStyle w:val="Encabezadodetabla"/>
            </w:pPr>
            <w:r w:rsidRPr="00660643">
              <w:t>Precision</w:t>
            </w:r>
          </w:p>
        </w:tc>
        <w:tc>
          <w:tcPr>
            <w:tcW w:w="1589" w:type="dxa"/>
          </w:tcPr>
          <w:p w:rsidR="00660643" w:rsidRPr="00660643" w:rsidRDefault="00660643" w:rsidP="00660643">
            <w:pPr>
              <w:pStyle w:val="Encabezadodetabla"/>
            </w:pPr>
            <w:r w:rsidRPr="00660643">
              <w:t>F1 Score</w:t>
            </w:r>
          </w:p>
        </w:tc>
        <w:tc>
          <w:tcPr>
            <w:tcW w:w="1589" w:type="dxa"/>
          </w:tcPr>
          <w:p w:rsidR="00660643" w:rsidRPr="00660643" w:rsidRDefault="00660643" w:rsidP="00660643">
            <w:pPr>
              <w:pStyle w:val="Encabezadodetabla"/>
            </w:pPr>
            <w:r w:rsidRPr="00660643">
              <w:t>AUC</w:t>
            </w:r>
          </w:p>
        </w:tc>
      </w:tr>
      <w:tr w:rsidR="00660643" w:rsidTr="00313847">
        <w:trPr>
          <w:trHeight w:val="372"/>
        </w:trPr>
        <w:tc>
          <w:tcPr>
            <w:tcW w:w="1588" w:type="dxa"/>
          </w:tcPr>
          <w:p w:rsidR="00660643" w:rsidRDefault="00660643" w:rsidP="00660643">
            <w:pPr>
              <w:pStyle w:val="Celdadetabla"/>
            </w:pPr>
            <w:r>
              <w:t>Azul:</w:t>
            </w:r>
          </w:p>
        </w:tc>
        <w:tc>
          <w:tcPr>
            <w:tcW w:w="1588" w:type="dxa"/>
          </w:tcPr>
          <w:p w:rsidR="00660643" w:rsidRPr="006672A1" w:rsidRDefault="00660643" w:rsidP="00660643">
            <w:pPr>
              <w:pStyle w:val="Celdadetabla"/>
              <w:rPr>
                <w:b/>
              </w:rPr>
            </w:pPr>
            <w:r w:rsidRPr="006672A1">
              <w:rPr>
                <w:b/>
              </w:rPr>
              <w:t>0.739</w:t>
            </w:r>
          </w:p>
        </w:tc>
        <w:tc>
          <w:tcPr>
            <w:tcW w:w="1588" w:type="dxa"/>
          </w:tcPr>
          <w:p w:rsidR="00660643" w:rsidRPr="006672A1" w:rsidRDefault="00660643" w:rsidP="00660643">
            <w:pPr>
              <w:pStyle w:val="Celdadetabla"/>
              <w:rPr>
                <w:b/>
              </w:rPr>
            </w:pPr>
            <w:r w:rsidRPr="006672A1">
              <w:rPr>
                <w:b/>
              </w:rPr>
              <w:t>0.670</w:t>
            </w:r>
          </w:p>
        </w:tc>
        <w:tc>
          <w:tcPr>
            <w:tcW w:w="1588" w:type="dxa"/>
          </w:tcPr>
          <w:p w:rsidR="00660643" w:rsidRPr="006672A1" w:rsidRDefault="00660643" w:rsidP="00660643">
            <w:pPr>
              <w:pStyle w:val="Celdadetabla"/>
              <w:rPr>
                <w:b/>
              </w:rPr>
            </w:pPr>
            <w:r w:rsidRPr="006672A1">
              <w:rPr>
                <w:b/>
              </w:rPr>
              <w:t>0.707</w:t>
            </w:r>
          </w:p>
        </w:tc>
        <w:tc>
          <w:tcPr>
            <w:tcW w:w="1589" w:type="dxa"/>
          </w:tcPr>
          <w:p w:rsidR="00660643" w:rsidRPr="006672A1" w:rsidRDefault="00660643" w:rsidP="00660643">
            <w:pPr>
              <w:pStyle w:val="Celdadetabla"/>
              <w:rPr>
                <w:b/>
              </w:rPr>
            </w:pPr>
            <w:r w:rsidRPr="006672A1">
              <w:rPr>
                <w:b/>
              </w:rPr>
              <w:t>0.688</w:t>
            </w:r>
          </w:p>
        </w:tc>
        <w:tc>
          <w:tcPr>
            <w:tcW w:w="1589" w:type="dxa"/>
          </w:tcPr>
          <w:p w:rsidR="00660643" w:rsidRPr="006672A1" w:rsidRDefault="00660643" w:rsidP="00660643">
            <w:pPr>
              <w:pStyle w:val="Celdadetabla"/>
              <w:rPr>
                <w:b/>
              </w:rPr>
            </w:pPr>
            <w:r w:rsidRPr="006672A1">
              <w:rPr>
                <w:b/>
              </w:rPr>
              <w:t>0.804</w:t>
            </w:r>
          </w:p>
        </w:tc>
      </w:tr>
      <w:tr w:rsidR="00660643" w:rsidTr="00313847">
        <w:trPr>
          <w:trHeight w:val="361"/>
        </w:trPr>
        <w:tc>
          <w:tcPr>
            <w:tcW w:w="1588" w:type="dxa"/>
          </w:tcPr>
          <w:p w:rsidR="00660643" w:rsidRDefault="00660643" w:rsidP="00660643">
            <w:pPr>
              <w:pStyle w:val="Celdadetabla"/>
            </w:pPr>
            <w:r>
              <w:t>Roja:</w:t>
            </w:r>
          </w:p>
        </w:tc>
        <w:tc>
          <w:tcPr>
            <w:tcW w:w="1588" w:type="dxa"/>
          </w:tcPr>
          <w:p w:rsidR="00660643" w:rsidRDefault="00660643" w:rsidP="00660643">
            <w:pPr>
              <w:pStyle w:val="Celdadetabla"/>
            </w:pPr>
            <w:r>
              <w:t>0.721</w:t>
            </w:r>
          </w:p>
        </w:tc>
        <w:tc>
          <w:tcPr>
            <w:tcW w:w="1588" w:type="dxa"/>
          </w:tcPr>
          <w:p w:rsidR="00660643" w:rsidRDefault="00660643" w:rsidP="00660643">
            <w:pPr>
              <w:pStyle w:val="Celdadetabla"/>
            </w:pPr>
            <w:r>
              <w:t>0.639</w:t>
            </w:r>
          </w:p>
        </w:tc>
        <w:tc>
          <w:tcPr>
            <w:tcW w:w="1588" w:type="dxa"/>
          </w:tcPr>
          <w:p w:rsidR="00660643" w:rsidRDefault="00660643" w:rsidP="00660643">
            <w:pPr>
              <w:pStyle w:val="Celdadetabla"/>
            </w:pPr>
            <w:r>
              <w:t>0.689</w:t>
            </w:r>
          </w:p>
        </w:tc>
        <w:tc>
          <w:tcPr>
            <w:tcW w:w="1589" w:type="dxa"/>
          </w:tcPr>
          <w:p w:rsidR="00660643" w:rsidRDefault="00660643" w:rsidP="00660643">
            <w:pPr>
              <w:pStyle w:val="Celdadetabla"/>
            </w:pPr>
            <w:r>
              <w:t>0.663</w:t>
            </w:r>
          </w:p>
        </w:tc>
        <w:tc>
          <w:tcPr>
            <w:tcW w:w="1589" w:type="dxa"/>
          </w:tcPr>
          <w:p w:rsidR="00660643" w:rsidRDefault="00660643" w:rsidP="00660643">
            <w:pPr>
              <w:pStyle w:val="Celdadetabla"/>
            </w:pPr>
            <w:r>
              <w:t>0.780</w:t>
            </w:r>
          </w:p>
        </w:tc>
      </w:tr>
    </w:tbl>
    <w:p w:rsidR="004E709B" w:rsidRDefault="00DA4A3E" w:rsidP="001A2A33">
      <w:pPr>
        <w:pStyle w:val="Leyenda"/>
      </w:pPr>
      <w:bookmarkStart w:id="84" w:name="_Toc454821520"/>
      <w:bookmarkStart w:id="85" w:name="_Toc455180488"/>
      <w:bookmarkStart w:id="86" w:name="_Toc455180607"/>
      <w:bookmarkStart w:id="87" w:name="_Toc455262442"/>
      <w:bookmarkStart w:id="88" w:name="_Toc455419084"/>
      <w:r>
        <w:t xml:space="preserve">Tabla </w:t>
      </w:r>
      <w:fldSimple w:instr=" SEQ Tabla \* ARABIC \s 2 ">
        <w:r w:rsidR="00746602">
          <w:rPr>
            <w:noProof/>
          </w:rPr>
          <w:t>3</w:t>
        </w:r>
      </w:fldSimple>
      <w:r w:rsidR="00746602">
        <w:rPr>
          <w:noProof/>
        </w:rPr>
        <w:t>.</w:t>
      </w:r>
      <w:fldSimple w:instr=" SEQ Tabla \* ARABIC \s 2 ">
        <w:r w:rsidR="00746602">
          <w:rPr>
            <w:noProof/>
          </w:rPr>
          <w:t>2</w:t>
        </w:r>
      </w:fldSimple>
      <w:r w:rsidR="00746602">
        <w:rPr>
          <w:noProof/>
        </w:rPr>
        <w:t>.</w:t>
      </w:r>
      <w:r>
        <w:t xml:space="preserve"> </w:t>
      </w:r>
      <w:bookmarkEnd w:id="84"/>
      <w:bookmarkEnd w:id="85"/>
      <w:bookmarkEnd w:id="86"/>
      <w:r w:rsidR="001E2A0A">
        <w:rPr>
          <w:color w:val="000000"/>
          <w:szCs w:val="28"/>
        </w:rPr>
        <w:t>Resultados de los modelos del bloque 4 para el melanoma</w:t>
      </w:r>
      <w:bookmarkEnd w:id="87"/>
      <w:bookmarkEnd w:id="88"/>
    </w:p>
    <w:tbl>
      <w:tblPr>
        <w:tblW w:w="0" w:type="auto"/>
        <w:tblCellMar>
          <w:left w:w="70" w:type="dxa"/>
          <w:right w:w="70" w:type="dxa"/>
        </w:tblCellMar>
        <w:tblLook w:val="0000" w:firstRow="0" w:lastRow="0" w:firstColumn="0" w:lastColumn="0" w:noHBand="0" w:noVBand="0"/>
      </w:tblPr>
      <w:tblGrid>
        <w:gridCol w:w="4704"/>
        <w:gridCol w:w="4645"/>
      </w:tblGrid>
      <w:tr w:rsidR="003728BF" w:rsidTr="001A2A33">
        <w:trPr>
          <w:trHeight w:val="2152"/>
        </w:trPr>
        <w:tc>
          <w:tcPr>
            <w:tcW w:w="4704" w:type="dxa"/>
          </w:tcPr>
          <w:p w:rsidR="003728BF" w:rsidRDefault="003728BF" w:rsidP="003728BF">
            <w:pPr>
              <w:pStyle w:val="Celdadetabla"/>
            </w:pPr>
            <w:r>
              <w:rPr>
                <w:noProof/>
                <w:lang w:val="es-ES"/>
              </w:rPr>
              <w:drawing>
                <wp:inline distT="0" distB="0" distL="0" distR="0" wp14:anchorId="29D36C96" wp14:editId="2EF97F66">
                  <wp:extent cx="2228850" cy="2261750"/>
                  <wp:effectExtent l="19050" t="19050" r="19050" b="247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9685" cy="2404664"/>
                          </a:xfrm>
                          <a:prstGeom prst="rect">
                            <a:avLst/>
                          </a:prstGeom>
                          <a:ln>
                            <a:solidFill>
                              <a:schemeClr val="tx1"/>
                            </a:solidFill>
                          </a:ln>
                        </pic:spPr>
                      </pic:pic>
                    </a:graphicData>
                  </a:graphic>
                </wp:inline>
              </w:drawing>
            </w:r>
          </w:p>
          <w:p w:rsidR="00552E0A" w:rsidRPr="00552E0A" w:rsidRDefault="00552E0A" w:rsidP="00DA4A3E">
            <w:pPr>
              <w:pStyle w:val="Leyenda"/>
            </w:pPr>
            <w:r>
              <w:t>(a)</w:t>
            </w:r>
          </w:p>
        </w:tc>
        <w:tc>
          <w:tcPr>
            <w:tcW w:w="4645" w:type="dxa"/>
          </w:tcPr>
          <w:p w:rsidR="00D50569" w:rsidRDefault="003728BF" w:rsidP="00D50569">
            <w:pPr>
              <w:pStyle w:val="Celdadetabla"/>
            </w:pPr>
            <w:r>
              <w:rPr>
                <w:noProof/>
                <w:lang w:val="es-ES"/>
              </w:rPr>
              <w:drawing>
                <wp:inline distT="0" distB="0" distL="0" distR="0" wp14:anchorId="34993BC8" wp14:editId="75972552">
                  <wp:extent cx="2143125" cy="2246762"/>
                  <wp:effectExtent l="19050" t="19050" r="9525"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0428" cy="2338286"/>
                          </a:xfrm>
                          <a:prstGeom prst="rect">
                            <a:avLst/>
                          </a:prstGeom>
                          <a:ln>
                            <a:solidFill>
                              <a:schemeClr val="tx1"/>
                            </a:solidFill>
                          </a:ln>
                        </pic:spPr>
                      </pic:pic>
                    </a:graphicData>
                  </a:graphic>
                </wp:inline>
              </w:drawing>
            </w:r>
          </w:p>
          <w:p w:rsidR="003728BF" w:rsidRPr="00D50569" w:rsidRDefault="00552E0A" w:rsidP="00DA4A3E">
            <w:pPr>
              <w:pStyle w:val="Leyenda"/>
            </w:pPr>
            <w:r>
              <w:t>(b)</w:t>
            </w:r>
          </w:p>
        </w:tc>
      </w:tr>
    </w:tbl>
    <w:p w:rsidR="00B0324A" w:rsidRPr="00552E0A" w:rsidRDefault="0087704F" w:rsidP="001A2A33">
      <w:pPr>
        <w:pStyle w:val="Leyenda"/>
      </w:pPr>
      <w:bookmarkStart w:id="89" w:name="_Toc455417160"/>
      <w:bookmarkStart w:id="90" w:name="_Toc455418540"/>
      <w:bookmarkStart w:id="91" w:name="_Toc455418721"/>
      <w:bookmarkStart w:id="92" w:name="_Toc455419085"/>
      <w:r>
        <w:t xml:space="preserve">Figura </w:t>
      </w:r>
      <w:fldSimple w:instr=" SEQ Figura \* ARABIC \s 2 ">
        <w:r w:rsidR="00630C01">
          <w:rPr>
            <w:noProof/>
          </w:rPr>
          <w:t>3</w:t>
        </w:r>
      </w:fldSimple>
      <w:r w:rsidR="00630C01">
        <w:t>.</w:t>
      </w:r>
      <w:fldSimple w:instr=" SEQ Tabla \* ARABIC \s 2 ">
        <w:r w:rsidR="00630C01">
          <w:rPr>
            <w:noProof/>
          </w:rPr>
          <w:t>3</w:t>
        </w:r>
      </w:fldSimple>
      <w:r w:rsidR="00630C01">
        <w:t>.</w:t>
      </w:r>
      <w:r w:rsidR="00552E0A">
        <w:t xml:space="preserve"> </w:t>
      </w:r>
      <w:r w:rsidR="001E2A0A">
        <w:rPr>
          <w:color w:val="000000"/>
          <w:szCs w:val="28"/>
        </w:rPr>
        <w:t xml:space="preserve">Gráficas de los resultados del bloque 4 </w:t>
      </w:r>
      <w:r w:rsidR="00746602">
        <w:rPr>
          <w:color w:val="000000"/>
          <w:szCs w:val="28"/>
        </w:rPr>
        <w:t>para el melanoma (a) Curva ROC</w:t>
      </w:r>
      <w:r w:rsidR="001E2A0A">
        <w:rPr>
          <w:color w:val="000000"/>
          <w:szCs w:val="28"/>
        </w:rPr>
        <w:t xml:space="preserve"> (b) Curva P/R</w:t>
      </w:r>
      <w:bookmarkEnd w:id="89"/>
      <w:bookmarkEnd w:id="90"/>
      <w:bookmarkEnd w:id="91"/>
      <w:bookmarkEnd w:id="92"/>
    </w:p>
    <w:p w:rsidR="001A2A33" w:rsidRDefault="006B7C0C" w:rsidP="00BE3151">
      <w:pPr>
        <w:pStyle w:val="Prrafo"/>
        <w:ind w:firstLine="0"/>
      </w:pPr>
      <w:r>
        <w:t>En esta comparación sale vencedora la red Azul por ofrecer mejores valores tanto de accuracy como de recall.</w:t>
      </w:r>
    </w:p>
    <w:p w:rsidR="001A2A33" w:rsidRDefault="001A2A33" w:rsidP="001A2A33">
      <w:pPr>
        <w:pStyle w:val="Prrafo"/>
      </w:pPr>
      <w:r>
        <w:lastRenderedPageBreak/>
        <w:t>Para el análisis del bloque 2 correspondiente a los datos de melanoma con el modelo “</w:t>
      </w:r>
      <w:r w:rsidRPr="004E083D">
        <w:rPr>
          <w:lang w:val="es-ES"/>
        </w:rPr>
        <w:t>Two-Class Support Vector Machine</w:t>
      </w:r>
      <w:r>
        <w:t xml:space="preserve">” se han configurado dos redes o sistemas con los parámetros mostrados en la tabla 3.3. </w:t>
      </w:r>
    </w:p>
    <w:p w:rsidR="001A2A33" w:rsidRDefault="001A2A33" w:rsidP="001A2A33">
      <w:pPr>
        <w:pStyle w:val="Prrafo"/>
      </w:pPr>
      <w:r>
        <w:t>Posteriormente se han obtenido los resultados mostrados en la tabla 3.4 para cada sistema configurado respectivamente y junto a dichos resultados, se han obtenido las grá</w:t>
      </w:r>
      <w:r w:rsidR="00C846C5">
        <w:t>ficas mostradas en la figura 3.4</w:t>
      </w:r>
      <w:r>
        <w:t>.</w:t>
      </w:r>
    </w:p>
    <w:p w:rsidR="001A2A33" w:rsidRDefault="001A2A33" w:rsidP="009243D1">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1466B8" w:rsidTr="001466B8">
        <w:tc>
          <w:tcPr>
            <w:tcW w:w="3208" w:type="dxa"/>
          </w:tcPr>
          <w:p w:rsidR="001466B8" w:rsidRDefault="001466B8" w:rsidP="001466B8">
            <w:pPr>
              <w:pStyle w:val="Encabezadodetabla"/>
            </w:pPr>
            <w:r>
              <w:t>Red</w:t>
            </w:r>
          </w:p>
        </w:tc>
        <w:tc>
          <w:tcPr>
            <w:tcW w:w="3210" w:type="dxa"/>
            <w:vAlign w:val="center"/>
          </w:tcPr>
          <w:p w:rsidR="001466B8" w:rsidRDefault="001466B8" w:rsidP="001466B8">
            <w:pPr>
              <w:pStyle w:val="Encabezadodetabla"/>
              <w:rPr>
                <w:color w:val="000000"/>
                <w:sz w:val="18"/>
                <w:szCs w:val="18"/>
                <w:lang w:val="es-ES"/>
              </w:rPr>
            </w:pPr>
            <w:r>
              <w:rPr>
                <w:color w:val="000000"/>
                <w:sz w:val="18"/>
                <w:szCs w:val="18"/>
                <w:lang w:val="en-US"/>
              </w:rPr>
              <w:t>Number of iterations</w:t>
            </w:r>
          </w:p>
        </w:tc>
        <w:tc>
          <w:tcPr>
            <w:tcW w:w="3210" w:type="dxa"/>
            <w:vAlign w:val="center"/>
          </w:tcPr>
          <w:p w:rsidR="001466B8" w:rsidRDefault="001466B8" w:rsidP="001466B8">
            <w:pPr>
              <w:pStyle w:val="Encabezadodetabla"/>
              <w:rPr>
                <w:color w:val="000000"/>
                <w:sz w:val="18"/>
                <w:szCs w:val="18"/>
              </w:rPr>
            </w:pPr>
            <w:r>
              <w:rPr>
                <w:color w:val="000000"/>
                <w:sz w:val="18"/>
                <w:szCs w:val="18"/>
                <w:lang w:val="en-US"/>
              </w:rPr>
              <w:t>Lambda</w:t>
            </w:r>
          </w:p>
        </w:tc>
      </w:tr>
      <w:tr w:rsidR="001466B8" w:rsidTr="001466B8">
        <w:tc>
          <w:tcPr>
            <w:tcW w:w="3208" w:type="dxa"/>
          </w:tcPr>
          <w:p w:rsidR="001466B8" w:rsidRDefault="001466B8" w:rsidP="001466B8">
            <w:pPr>
              <w:pStyle w:val="Celdadetabla"/>
            </w:pPr>
            <w:r>
              <w:t>Azul:</w:t>
            </w:r>
          </w:p>
        </w:tc>
        <w:tc>
          <w:tcPr>
            <w:tcW w:w="3210" w:type="dxa"/>
            <w:vAlign w:val="center"/>
          </w:tcPr>
          <w:p w:rsidR="001466B8" w:rsidRDefault="001466B8" w:rsidP="001466B8">
            <w:pPr>
              <w:pStyle w:val="Celdadetabla"/>
              <w:rPr>
                <w:color w:val="000000"/>
                <w:szCs w:val="18"/>
              </w:rPr>
            </w:pPr>
            <w:r>
              <w:rPr>
                <w:color w:val="000000"/>
                <w:szCs w:val="18"/>
              </w:rPr>
              <w:t>1</w:t>
            </w:r>
          </w:p>
        </w:tc>
        <w:tc>
          <w:tcPr>
            <w:tcW w:w="3210" w:type="dxa"/>
            <w:vAlign w:val="center"/>
          </w:tcPr>
          <w:p w:rsidR="001466B8" w:rsidRDefault="001466B8" w:rsidP="001466B8">
            <w:pPr>
              <w:pStyle w:val="Celdadetabla"/>
              <w:rPr>
                <w:color w:val="000000"/>
                <w:szCs w:val="18"/>
              </w:rPr>
            </w:pPr>
            <w:r>
              <w:rPr>
                <w:color w:val="000000"/>
                <w:szCs w:val="18"/>
              </w:rPr>
              <w:t>0.001</w:t>
            </w:r>
          </w:p>
        </w:tc>
      </w:tr>
      <w:tr w:rsidR="001466B8" w:rsidTr="00C764F0">
        <w:tc>
          <w:tcPr>
            <w:tcW w:w="3208" w:type="dxa"/>
          </w:tcPr>
          <w:p w:rsidR="001466B8" w:rsidRDefault="001466B8" w:rsidP="001466B8">
            <w:pPr>
              <w:pStyle w:val="Celdadetabla"/>
            </w:pPr>
            <w:r>
              <w:t>Roja:</w:t>
            </w:r>
          </w:p>
        </w:tc>
        <w:tc>
          <w:tcPr>
            <w:tcW w:w="3210" w:type="dxa"/>
            <w:vAlign w:val="center"/>
          </w:tcPr>
          <w:p w:rsidR="001466B8" w:rsidRDefault="001466B8" w:rsidP="001466B8">
            <w:pPr>
              <w:pStyle w:val="Celdadetabla"/>
              <w:rPr>
                <w:color w:val="000000"/>
                <w:szCs w:val="18"/>
              </w:rPr>
            </w:pPr>
            <w:r>
              <w:rPr>
                <w:color w:val="000000"/>
                <w:szCs w:val="18"/>
              </w:rPr>
              <w:t>17</w:t>
            </w:r>
          </w:p>
        </w:tc>
        <w:tc>
          <w:tcPr>
            <w:tcW w:w="3210" w:type="dxa"/>
            <w:vAlign w:val="center"/>
          </w:tcPr>
          <w:p w:rsidR="001466B8" w:rsidRDefault="001466B8" w:rsidP="001466B8">
            <w:pPr>
              <w:pStyle w:val="Celdadetabla"/>
              <w:rPr>
                <w:color w:val="000000"/>
                <w:szCs w:val="18"/>
              </w:rPr>
            </w:pPr>
            <w:r>
              <w:rPr>
                <w:color w:val="000000"/>
                <w:szCs w:val="18"/>
              </w:rPr>
              <w:t>0.000895</w:t>
            </w:r>
          </w:p>
        </w:tc>
      </w:tr>
    </w:tbl>
    <w:p w:rsidR="00352725" w:rsidRDefault="00352725" w:rsidP="00352725">
      <w:pPr>
        <w:pStyle w:val="Leyenda"/>
      </w:pPr>
      <w:bookmarkStart w:id="93" w:name="_Toc455180490"/>
      <w:bookmarkStart w:id="94" w:name="_Toc455180609"/>
      <w:bookmarkStart w:id="95" w:name="_Toc455262444"/>
      <w:bookmarkStart w:id="96" w:name="_Toc455419086"/>
      <w:r>
        <w:t>Tabla</w:t>
      </w:r>
      <w:r w:rsidR="00746602">
        <w:t xml:space="preserve"> </w:t>
      </w:r>
      <w:fldSimple w:instr=" SEQ Tabla \* ARABIC \s 2 ">
        <w:r w:rsidR="00746602">
          <w:rPr>
            <w:noProof/>
          </w:rPr>
          <w:t>3</w:t>
        </w:r>
      </w:fldSimple>
      <w:r w:rsidR="00746602">
        <w:rPr>
          <w:noProof/>
        </w:rPr>
        <w:t>.</w:t>
      </w:r>
      <w:fldSimple w:instr=" SEQ Tabla \* ARABIC \s 2 ">
        <w:r w:rsidR="00746602">
          <w:rPr>
            <w:noProof/>
          </w:rPr>
          <w:t>3</w:t>
        </w:r>
      </w:fldSimple>
      <w:r w:rsidR="00746602">
        <w:rPr>
          <w:noProof/>
        </w:rPr>
        <w:t>.</w:t>
      </w:r>
      <w:r>
        <w:t xml:space="preserve"> </w:t>
      </w:r>
      <w:bookmarkEnd w:id="93"/>
      <w:bookmarkEnd w:id="94"/>
      <w:r w:rsidR="001E2A0A">
        <w:rPr>
          <w:color w:val="000000"/>
          <w:szCs w:val="28"/>
        </w:rPr>
        <w:t>Configuración de los modelos del bloque 4 para el melanoma</w:t>
      </w:r>
      <w:bookmarkEnd w:id="95"/>
      <w:bookmarkEnd w:id="96"/>
    </w:p>
    <w:p w:rsidR="00660643" w:rsidRDefault="00660643" w:rsidP="00660643">
      <w:pPr>
        <w:pStyle w:val="Prrafo"/>
        <w:ind w:firstLine="0"/>
      </w:pPr>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03"/>
        <w:gridCol w:w="1603"/>
        <w:gridCol w:w="1603"/>
        <w:gridCol w:w="1603"/>
        <w:gridCol w:w="1604"/>
        <w:gridCol w:w="1604"/>
      </w:tblGrid>
      <w:tr w:rsidR="00660643" w:rsidTr="00313847">
        <w:trPr>
          <w:trHeight w:val="557"/>
        </w:trPr>
        <w:tc>
          <w:tcPr>
            <w:tcW w:w="1603" w:type="dxa"/>
          </w:tcPr>
          <w:p w:rsidR="00660643" w:rsidRPr="00660643" w:rsidRDefault="00660643" w:rsidP="00660643">
            <w:pPr>
              <w:pStyle w:val="Encabezadodetabla"/>
            </w:pPr>
            <w:r>
              <w:t>Red</w:t>
            </w:r>
          </w:p>
        </w:tc>
        <w:tc>
          <w:tcPr>
            <w:tcW w:w="1603" w:type="dxa"/>
          </w:tcPr>
          <w:p w:rsidR="00660643" w:rsidRPr="00660643" w:rsidRDefault="00660643" w:rsidP="00660643">
            <w:pPr>
              <w:pStyle w:val="Encabezadodetabla"/>
            </w:pPr>
            <w:r w:rsidRPr="00660643">
              <w:t>Accuracy</w:t>
            </w:r>
          </w:p>
        </w:tc>
        <w:tc>
          <w:tcPr>
            <w:tcW w:w="1603" w:type="dxa"/>
          </w:tcPr>
          <w:p w:rsidR="00660643" w:rsidRPr="00660643" w:rsidRDefault="00660643" w:rsidP="00660643">
            <w:pPr>
              <w:pStyle w:val="Encabezadodetabla"/>
            </w:pPr>
            <w:r w:rsidRPr="00660643">
              <w:t>Recall</w:t>
            </w:r>
          </w:p>
        </w:tc>
        <w:tc>
          <w:tcPr>
            <w:tcW w:w="1603" w:type="dxa"/>
          </w:tcPr>
          <w:p w:rsidR="00660643" w:rsidRPr="00660643" w:rsidRDefault="00660643" w:rsidP="00660643">
            <w:pPr>
              <w:pStyle w:val="Encabezadodetabla"/>
            </w:pPr>
            <w:r w:rsidRPr="00660643">
              <w:t>Precision</w:t>
            </w:r>
          </w:p>
        </w:tc>
        <w:tc>
          <w:tcPr>
            <w:tcW w:w="1604" w:type="dxa"/>
          </w:tcPr>
          <w:p w:rsidR="00660643" w:rsidRPr="00660643" w:rsidRDefault="00660643" w:rsidP="00660643">
            <w:pPr>
              <w:pStyle w:val="Encabezadodetabla"/>
            </w:pPr>
            <w:r w:rsidRPr="00660643">
              <w:t>F1 Score</w:t>
            </w:r>
          </w:p>
        </w:tc>
        <w:tc>
          <w:tcPr>
            <w:tcW w:w="1604" w:type="dxa"/>
          </w:tcPr>
          <w:p w:rsidR="00660643" w:rsidRPr="00660643" w:rsidRDefault="00660643" w:rsidP="00660643">
            <w:pPr>
              <w:pStyle w:val="Encabezadodetabla"/>
            </w:pPr>
            <w:r w:rsidRPr="00660643">
              <w:t>AUC</w:t>
            </w:r>
          </w:p>
        </w:tc>
      </w:tr>
      <w:tr w:rsidR="00660643" w:rsidTr="00313847">
        <w:trPr>
          <w:trHeight w:val="573"/>
        </w:trPr>
        <w:tc>
          <w:tcPr>
            <w:tcW w:w="1603" w:type="dxa"/>
          </w:tcPr>
          <w:p w:rsidR="00660643" w:rsidRDefault="00660643" w:rsidP="00660643">
            <w:pPr>
              <w:pStyle w:val="Celdadetabla"/>
            </w:pPr>
            <w:r>
              <w:t>Azul:</w:t>
            </w:r>
          </w:p>
        </w:tc>
        <w:tc>
          <w:tcPr>
            <w:tcW w:w="1603" w:type="dxa"/>
          </w:tcPr>
          <w:p w:rsidR="00660643" w:rsidRDefault="00660643" w:rsidP="00660643">
            <w:pPr>
              <w:pStyle w:val="Celdadetabla"/>
            </w:pPr>
            <w:r>
              <w:t>0.664</w:t>
            </w:r>
          </w:p>
        </w:tc>
        <w:tc>
          <w:tcPr>
            <w:tcW w:w="1603" w:type="dxa"/>
          </w:tcPr>
          <w:p w:rsidR="00660643" w:rsidRDefault="00660643" w:rsidP="00660643">
            <w:pPr>
              <w:pStyle w:val="Celdadetabla"/>
            </w:pPr>
            <w:r>
              <w:t>0.557</w:t>
            </w:r>
          </w:p>
        </w:tc>
        <w:tc>
          <w:tcPr>
            <w:tcW w:w="1603" w:type="dxa"/>
          </w:tcPr>
          <w:p w:rsidR="00660643" w:rsidRDefault="00660643" w:rsidP="00660643">
            <w:pPr>
              <w:pStyle w:val="Celdadetabla"/>
            </w:pPr>
            <w:r>
              <w:t>0.621</w:t>
            </w:r>
          </w:p>
        </w:tc>
        <w:tc>
          <w:tcPr>
            <w:tcW w:w="1604" w:type="dxa"/>
          </w:tcPr>
          <w:p w:rsidR="00660643" w:rsidRDefault="00660643" w:rsidP="00660643">
            <w:pPr>
              <w:pStyle w:val="Celdadetabla"/>
            </w:pPr>
            <w:r>
              <w:t>0.587</w:t>
            </w:r>
          </w:p>
        </w:tc>
        <w:tc>
          <w:tcPr>
            <w:tcW w:w="1604" w:type="dxa"/>
          </w:tcPr>
          <w:p w:rsidR="00660643" w:rsidRPr="006672A1" w:rsidRDefault="00660643" w:rsidP="00660643">
            <w:pPr>
              <w:pStyle w:val="Celdadetabla"/>
              <w:rPr>
                <w:b/>
                <w:highlight w:val="lightGray"/>
              </w:rPr>
            </w:pPr>
            <w:r w:rsidRPr="006672A1">
              <w:rPr>
                <w:b/>
              </w:rPr>
              <w:t>0.751</w:t>
            </w:r>
          </w:p>
        </w:tc>
      </w:tr>
      <w:tr w:rsidR="00660643" w:rsidTr="00313847">
        <w:trPr>
          <w:trHeight w:val="557"/>
        </w:trPr>
        <w:tc>
          <w:tcPr>
            <w:tcW w:w="1603" w:type="dxa"/>
          </w:tcPr>
          <w:p w:rsidR="00660643" w:rsidRDefault="00660643" w:rsidP="00660643">
            <w:pPr>
              <w:pStyle w:val="Celdadetabla"/>
            </w:pPr>
            <w:r>
              <w:t>Roja:</w:t>
            </w:r>
          </w:p>
        </w:tc>
        <w:tc>
          <w:tcPr>
            <w:tcW w:w="1603" w:type="dxa"/>
          </w:tcPr>
          <w:p w:rsidR="00660643" w:rsidRPr="006672A1" w:rsidRDefault="00660643" w:rsidP="00660643">
            <w:pPr>
              <w:pStyle w:val="Celdadetabla"/>
              <w:rPr>
                <w:b/>
              </w:rPr>
            </w:pPr>
            <w:r w:rsidRPr="006672A1">
              <w:rPr>
                <w:b/>
              </w:rPr>
              <w:t>0.690</w:t>
            </w:r>
          </w:p>
        </w:tc>
        <w:tc>
          <w:tcPr>
            <w:tcW w:w="1603" w:type="dxa"/>
          </w:tcPr>
          <w:p w:rsidR="00660643" w:rsidRPr="006672A1" w:rsidRDefault="00660643" w:rsidP="00660643">
            <w:pPr>
              <w:pStyle w:val="Celdadetabla"/>
              <w:rPr>
                <w:b/>
              </w:rPr>
            </w:pPr>
            <w:r w:rsidRPr="006672A1">
              <w:rPr>
                <w:b/>
              </w:rPr>
              <w:t>0.629</w:t>
            </w:r>
          </w:p>
        </w:tc>
        <w:tc>
          <w:tcPr>
            <w:tcW w:w="1603" w:type="dxa"/>
          </w:tcPr>
          <w:p w:rsidR="00660643" w:rsidRPr="006672A1" w:rsidRDefault="00660643" w:rsidP="00660643">
            <w:pPr>
              <w:pStyle w:val="Celdadetabla"/>
              <w:rPr>
                <w:b/>
              </w:rPr>
            </w:pPr>
            <w:r w:rsidRPr="006672A1">
              <w:rPr>
                <w:b/>
              </w:rPr>
              <w:t>0.642</w:t>
            </w:r>
          </w:p>
        </w:tc>
        <w:tc>
          <w:tcPr>
            <w:tcW w:w="1604" w:type="dxa"/>
          </w:tcPr>
          <w:p w:rsidR="00660643" w:rsidRPr="006672A1" w:rsidRDefault="00660643" w:rsidP="00660643">
            <w:pPr>
              <w:pStyle w:val="Celdadetabla"/>
              <w:rPr>
                <w:b/>
              </w:rPr>
            </w:pPr>
            <w:r w:rsidRPr="006672A1">
              <w:rPr>
                <w:b/>
              </w:rPr>
              <w:t>0.635</w:t>
            </w:r>
          </w:p>
        </w:tc>
        <w:tc>
          <w:tcPr>
            <w:tcW w:w="1604" w:type="dxa"/>
          </w:tcPr>
          <w:p w:rsidR="00660643" w:rsidRPr="006672A1" w:rsidRDefault="00660643" w:rsidP="00660643">
            <w:pPr>
              <w:pStyle w:val="Celdadetabla"/>
              <w:rPr>
                <w:b/>
              </w:rPr>
            </w:pPr>
            <w:r w:rsidRPr="006672A1">
              <w:rPr>
                <w:b/>
              </w:rPr>
              <w:t>0.751</w:t>
            </w:r>
          </w:p>
        </w:tc>
      </w:tr>
    </w:tbl>
    <w:p w:rsidR="00352725" w:rsidRDefault="00352725" w:rsidP="00352725">
      <w:pPr>
        <w:pStyle w:val="Leyenda"/>
      </w:pPr>
      <w:bookmarkStart w:id="97" w:name="_Toc455180491"/>
      <w:bookmarkStart w:id="98" w:name="_Toc455180610"/>
      <w:bookmarkStart w:id="99" w:name="_Toc455262445"/>
      <w:bookmarkStart w:id="100" w:name="_Toc455419087"/>
      <w:r>
        <w:t>Tabla</w:t>
      </w:r>
      <w:r w:rsidR="00746602">
        <w:t xml:space="preserve"> </w:t>
      </w:r>
      <w:fldSimple w:instr=" SEQ Tabla \* ARABIC \s 2 ">
        <w:r w:rsidR="00746602">
          <w:rPr>
            <w:noProof/>
          </w:rPr>
          <w:t>3</w:t>
        </w:r>
      </w:fldSimple>
      <w:r w:rsidR="00746602">
        <w:rPr>
          <w:noProof/>
        </w:rPr>
        <w:t>.</w:t>
      </w:r>
      <w:fldSimple w:instr=" SEQ Tabla \* ARABIC \s 2 ">
        <w:r w:rsidR="00746602">
          <w:rPr>
            <w:noProof/>
          </w:rPr>
          <w:t>4</w:t>
        </w:r>
      </w:fldSimple>
      <w:r w:rsidR="00746602">
        <w:rPr>
          <w:noProof/>
        </w:rPr>
        <w:t>.</w:t>
      </w:r>
      <w:r>
        <w:t xml:space="preserve"> </w:t>
      </w:r>
      <w:bookmarkEnd w:id="97"/>
      <w:bookmarkEnd w:id="98"/>
      <w:r w:rsidR="001E2A0A">
        <w:rPr>
          <w:color w:val="000000"/>
          <w:szCs w:val="28"/>
        </w:rPr>
        <w:t>Resultados de los modelos del bloque 4 para el melanoma</w:t>
      </w:r>
      <w:bookmarkEnd w:id="99"/>
      <w:bookmarkEnd w:id="100"/>
    </w:p>
    <w:p w:rsidR="00D50569" w:rsidRDefault="00D50569" w:rsidP="009243D1">
      <w:pPr>
        <w:pStyle w:val="Prrafo"/>
        <w:ind w:firstLine="0"/>
      </w:pPr>
    </w:p>
    <w:tbl>
      <w:tblPr>
        <w:tblW w:w="0" w:type="auto"/>
        <w:tblCellMar>
          <w:left w:w="70" w:type="dxa"/>
          <w:right w:w="70" w:type="dxa"/>
        </w:tblCellMar>
        <w:tblLook w:val="0000" w:firstRow="0" w:lastRow="0" w:firstColumn="0" w:lastColumn="0" w:noHBand="0" w:noVBand="0"/>
      </w:tblPr>
      <w:tblGrid>
        <w:gridCol w:w="4511"/>
        <w:gridCol w:w="4511"/>
      </w:tblGrid>
      <w:tr w:rsidR="00D50569" w:rsidRPr="00D50569" w:rsidTr="001A2A33">
        <w:trPr>
          <w:trHeight w:val="3135"/>
        </w:trPr>
        <w:tc>
          <w:tcPr>
            <w:tcW w:w="4511" w:type="dxa"/>
          </w:tcPr>
          <w:p w:rsidR="00D50569" w:rsidRDefault="00D50569" w:rsidP="00660643">
            <w:pPr>
              <w:pStyle w:val="Celdadetabla"/>
            </w:pPr>
            <w:r>
              <w:rPr>
                <w:noProof/>
                <w:lang w:val="es-ES"/>
              </w:rPr>
              <w:drawing>
                <wp:inline distT="0" distB="0" distL="0" distR="0" wp14:anchorId="427FA76F" wp14:editId="364735DA">
                  <wp:extent cx="2436926" cy="2333625"/>
                  <wp:effectExtent l="19050" t="19050" r="2095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3156" cy="2377895"/>
                          </a:xfrm>
                          <a:prstGeom prst="rect">
                            <a:avLst/>
                          </a:prstGeom>
                          <a:ln>
                            <a:solidFill>
                              <a:schemeClr val="tx1"/>
                            </a:solidFill>
                          </a:ln>
                        </pic:spPr>
                      </pic:pic>
                    </a:graphicData>
                  </a:graphic>
                </wp:inline>
              </w:drawing>
            </w:r>
          </w:p>
          <w:p w:rsidR="00D50569" w:rsidRPr="003728BF" w:rsidRDefault="00661F29" w:rsidP="00DA4A3E">
            <w:pPr>
              <w:pStyle w:val="Leyenda"/>
            </w:pPr>
            <w:r>
              <w:t>(a)</w:t>
            </w:r>
          </w:p>
        </w:tc>
        <w:tc>
          <w:tcPr>
            <w:tcW w:w="4511" w:type="dxa"/>
          </w:tcPr>
          <w:p w:rsidR="00D50569" w:rsidRDefault="00D50569" w:rsidP="00660643">
            <w:pPr>
              <w:pStyle w:val="Celdadetabla"/>
            </w:pPr>
            <w:r>
              <w:rPr>
                <w:noProof/>
                <w:lang w:val="es-ES"/>
              </w:rPr>
              <w:drawing>
                <wp:inline distT="0" distB="0" distL="0" distR="0" wp14:anchorId="64E9AE94" wp14:editId="73DB616B">
                  <wp:extent cx="2466702" cy="2333625"/>
                  <wp:effectExtent l="19050" t="19050" r="1016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8096" cy="2382246"/>
                          </a:xfrm>
                          <a:prstGeom prst="rect">
                            <a:avLst/>
                          </a:prstGeom>
                          <a:ln>
                            <a:solidFill>
                              <a:schemeClr val="tx1"/>
                            </a:solidFill>
                          </a:ln>
                        </pic:spPr>
                      </pic:pic>
                    </a:graphicData>
                  </a:graphic>
                </wp:inline>
              </w:drawing>
            </w:r>
          </w:p>
          <w:p w:rsidR="00D50569" w:rsidRPr="00661F29" w:rsidRDefault="00661F29" w:rsidP="00DA4A3E">
            <w:pPr>
              <w:pStyle w:val="Leyenda"/>
              <w:rPr>
                <w:u w:val="single"/>
              </w:rPr>
            </w:pPr>
            <w:r>
              <w:t>(b)</w:t>
            </w:r>
          </w:p>
        </w:tc>
      </w:tr>
    </w:tbl>
    <w:p w:rsidR="00661F29" w:rsidRDefault="00AF4D3B" w:rsidP="00C6296C">
      <w:pPr>
        <w:pStyle w:val="Leyenda"/>
      </w:pPr>
      <w:bookmarkStart w:id="101" w:name="_Toc455417161"/>
      <w:bookmarkStart w:id="102" w:name="_Toc455418543"/>
      <w:bookmarkStart w:id="103" w:name="_Toc455418724"/>
      <w:bookmarkStart w:id="104" w:name="_Toc455419088"/>
      <w:r>
        <w:t xml:space="preserve">Figura </w:t>
      </w:r>
      <w:fldSimple w:instr=" SEQ Figura \* ARABIC \s 2 ">
        <w:r w:rsidR="00630C01">
          <w:rPr>
            <w:noProof/>
          </w:rPr>
          <w:t>3</w:t>
        </w:r>
      </w:fldSimple>
      <w:r w:rsidR="00630C01">
        <w:t>.</w:t>
      </w:r>
      <w:fldSimple w:instr=" SEQ Tabla \* ARABIC \s 2 ">
        <w:r w:rsidR="00630C01">
          <w:rPr>
            <w:noProof/>
          </w:rPr>
          <w:t>4</w:t>
        </w:r>
      </w:fldSimple>
      <w:r w:rsidR="00630C01">
        <w:t xml:space="preserve">. </w:t>
      </w:r>
      <w:r w:rsidR="001E2A0A">
        <w:rPr>
          <w:color w:val="000000"/>
          <w:szCs w:val="28"/>
        </w:rPr>
        <w:t>Gráficas de los resultado</w:t>
      </w:r>
      <w:r w:rsidR="00C639C3">
        <w:rPr>
          <w:color w:val="000000"/>
          <w:szCs w:val="28"/>
        </w:rPr>
        <w:t>s del bloque 4 para el melanoma</w:t>
      </w:r>
      <w:r w:rsidR="001E2A0A">
        <w:rPr>
          <w:color w:val="000000"/>
          <w:szCs w:val="28"/>
        </w:rPr>
        <w:t xml:space="preserve"> (a) Curva ROC (b) Curva P/R</w:t>
      </w:r>
      <w:bookmarkEnd w:id="101"/>
      <w:bookmarkEnd w:id="102"/>
      <w:bookmarkEnd w:id="103"/>
      <w:bookmarkEnd w:id="104"/>
    </w:p>
    <w:p w:rsidR="001A2A33" w:rsidRDefault="001A2A33" w:rsidP="009243D1">
      <w:pPr>
        <w:pStyle w:val="Prrafo"/>
        <w:ind w:firstLine="0"/>
      </w:pPr>
    </w:p>
    <w:p w:rsidR="004E709B" w:rsidRDefault="0002299D" w:rsidP="009243D1">
      <w:pPr>
        <w:pStyle w:val="Prrafo"/>
        <w:ind w:firstLine="0"/>
      </w:pPr>
      <w:r>
        <w:t>En esta comparación sale vencedora la red Roja por ofrecer mejores valores t</w:t>
      </w:r>
      <w:r w:rsidR="00C6296C">
        <w:t>anto de accuracy como de recall</w:t>
      </w:r>
    </w:p>
    <w:p w:rsidR="001A2A33" w:rsidRDefault="001A2A33" w:rsidP="001A2A33">
      <w:pPr>
        <w:pStyle w:val="Prrafo"/>
      </w:pPr>
      <w:r>
        <w:lastRenderedPageBreak/>
        <w:t>Para el análisis del bloque 3 correspondiente a los datos de melanoma con el modelo “</w:t>
      </w:r>
      <w:r w:rsidRPr="004E083D">
        <w:rPr>
          <w:lang w:val="es-ES"/>
        </w:rPr>
        <w:t xml:space="preserve">Two-Class </w:t>
      </w:r>
      <w:r>
        <w:rPr>
          <w:lang w:val="es-ES"/>
        </w:rPr>
        <w:t>Neural Network</w:t>
      </w:r>
      <w:r>
        <w:t>” se han configurado dos redes o sistemas con los pará</w:t>
      </w:r>
      <w:r w:rsidR="00C846C5">
        <w:t>metros mostrados en la tabla 3.5</w:t>
      </w:r>
      <w:r>
        <w:t xml:space="preserve">. </w:t>
      </w:r>
    </w:p>
    <w:p w:rsidR="004E709B" w:rsidRDefault="001A2A33" w:rsidP="00C846C5">
      <w:pPr>
        <w:pStyle w:val="Prrafo"/>
      </w:pPr>
      <w:r>
        <w:t>Posteriormente se han obtenido los resu</w:t>
      </w:r>
      <w:r w:rsidR="00C846C5">
        <w:t>ltados mostrados en la tabla 3.6</w:t>
      </w:r>
      <w:r>
        <w:t xml:space="preserve"> para cada sistema configurado respectivamente y junto a dichos resultados, se han obtenido las gráficas mostradas en la figura 3</w:t>
      </w:r>
      <w:r w:rsidR="00C846C5">
        <w:t>.5.</w:t>
      </w:r>
    </w:p>
    <w:p w:rsidR="00F8220F" w:rsidRDefault="00F8220F" w:rsidP="00F8220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F8220F" w:rsidTr="00C764F0">
        <w:tc>
          <w:tcPr>
            <w:tcW w:w="3208" w:type="dxa"/>
          </w:tcPr>
          <w:p w:rsidR="00F8220F" w:rsidRDefault="00F8220F" w:rsidP="00C764F0">
            <w:pPr>
              <w:pStyle w:val="Encabezadodetabla"/>
            </w:pPr>
            <w:r>
              <w:t>Red</w:t>
            </w:r>
          </w:p>
        </w:tc>
        <w:tc>
          <w:tcPr>
            <w:tcW w:w="3210" w:type="dxa"/>
            <w:vAlign w:val="center"/>
          </w:tcPr>
          <w:p w:rsidR="00F8220F" w:rsidRDefault="00F8220F" w:rsidP="00C764F0">
            <w:pPr>
              <w:pStyle w:val="Encabezadodetabla"/>
              <w:rPr>
                <w:color w:val="000000"/>
                <w:sz w:val="18"/>
                <w:szCs w:val="18"/>
                <w:lang w:val="es-ES"/>
              </w:rPr>
            </w:pPr>
            <w:r>
              <w:rPr>
                <w:lang w:val="en-US"/>
              </w:rPr>
              <w:t>Learning rate</w:t>
            </w:r>
          </w:p>
        </w:tc>
        <w:tc>
          <w:tcPr>
            <w:tcW w:w="3210" w:type="dxa"/>
            <w:vAlign w:val="center"/>
          </w:tcPr>
          <w:p w:rsidR="00F8220F" w:rsidRPr="00F8220F" w:rsidRDefault="00F8220F" w:rsidP="00C764F0">
            <w:pPr>
              <w:pStyle w:val="Encabezadodetabla"/>
              <w:rPr>
                <w:color w:val="000000"/>
                <w:sz w:val="18"/>
                <w:szCs w:val="18"/>
                <w:u w:val="single"/>
              </w:rPr>
            </w:pPr>
            <w:r>
              <w:rPr>
                <w:lang w:val="en-US"/>
              </w:rPr>
              <w:t>Number of iterations</w:t>
            </w:r>
          </w:p>
        </w:tc>
      </w:tr>
      <w:tr w:rsidR="00F8220F" w:rsidTr="00C764F0">
        <w:tc>
          <w:tcPr>
            <w:tcW w:w="3208" w:type="dxa"/>
          </w:tcPr>
          <w:p w:rsidR="00F8220F" w:rsidRDefault="00F8220F" w:rsidP="00C764F0">
            <w:pPr>
              <w:pStyle w:val="Celdadetabla"/>
            </w:pPr>
            <w:r>
              <w:t>Azul:</w:t>
            </w:r>
          </w:p>
        </w:tc>
        <w:tc>
          <w:tcPr>
            <w:tcW w:w="3210" w:type="dxa"/>
            <w:vAlign w:val="center"/>
          </w:tcPr>
          <w:p w:rsidR="00F8220F" w:rsidRDefault="00F8220F" w:rsidP="00C764F0">
            <w:pPr>
              <w:pStyle w:val="Celdadetabla"/>
              <w:rPr>
                <w:color w:val="000000"/>
                <w:szCs w:val="18"/>
              </w:rPr>
            </w:pPr>
            <w:r>
              <w:t>0.1</w:t>
            </w:r>
          </w:p>
        </w:tc>
        <w:tc>
          <w:tcPr>
            <w:tcW w:w="3210" w:type="dxa"/>
            <w:vAlign w:val="center"/>
          </w:tcPr>
          <w:p w:rsidR="00F8220F" w:rsidRDefault="00F8220F" w:rsidP="00C764F0">
            <w:pPr>
              <w:pStyle w:val="Celdadetabla"/>
              <w:rPr>
                <w:color w:val="000000"/>
                <w:szCs w:val="18"/>
              </w:rPr>
            </w:pPr>
            <w:r>
              <w:t>100</w:t>
            </w:r>
          </w:p>
        </w:tc>
      </w:tr>
      <w:tr w:rsidR="00F8220F" w:rsidTr="00C764F0">
        <w:tc>
          <w:tcPr>
            <w:tcW w:w="3208" w:type="dxa"/>
          </w:tcPr>
          <w:p w:rsidR="00F8220F" w:rsidRDefault="00F8220F" w:rsidP="00C764F0">
            <w:pPr>
              <w:pStyle w:val="Celdadetabla"/>
            </w:pPr>
            <w:r>
              <w:t>Roja:</w:t>
            </w:r>
          </w:p>
        </w:tc>
        <w:tc>
          <w:tcPr>
            <w:tcW w:w="3210" w:type="dxa"/>
            <w:vAlign w:val="center"/>
          </w:tcPr>
          <w:p w:rsidR="00F8220F" w:rsidRDefault="00F8220F" w:rsidP="00C764F0">
            <w:pPr>
              <w:pStyle w:val="Celdadetabla"/>
              <w:rPr>
                <w:color w:val="000000"/>
                <w:szCs w:val="18"/>
              </w:rPr>
            </w:pPr>
            <w:r>
              <w:t>0.016576</w:t>
            </w:r>
          </w:p>
        </w:tc>
        <w:tc>
          <w:tcPr>
            <w:tcW w:w="3210" w:type="dxa"/>
            <w:vAlign w:val="center"/>
          </w:tcPr>
          <w:p w:rsidR="00F8220F" w:rsidRPr="00F8220F" w:rsidRDefault="00F8220F" w:rsidP="00C764F0">
            <w:pPr>
              <w:pStyle w:val="Celdadetabla"/>
              <w:rPr>
                <w:color w:val="000000"/>
                <w:szCs w:val="18"/>
                <w:u w:val="single"/>
              </w:rPr>
            </w:pPr>
            <w:r>
              <w:t>54</w:t>
            </w:r>
          </w:p>
        </w:tc>
      </w:tr>
    </w:tbl>
    <w:p w:rsidR="00F8220F" w:rsidRDefault="00352725" w:rsidP="00352725">
      <w:pPr>
        <w:pStyle w:val="Leyenda"/>
      </w:pPr>
      <w:bookmarkStart w:id="105" w:name="_Toc455180493"/>
      <w:bookmarkStart w:id="106" w:name="_Toc455180612"/>
      <w:bookmarkStart w:id="107" w:name="_Toc455262447"/>
      <w:bookmarkStart w:id="108" w:name="_Toc455419089"/>
      <w:r>
        <w:t>Tabla</w:t>
      </w:r>
      <w:r w:rsidR="00746602">
        <w:t xml:space="preserve"> </w:t>
      </w:r>
      <w:fldSimple w:instr=" SEQ Tabla \* ARABIC \s 2 ">
        <w:r w:rsidR="00746602">
          <w:rPr>
            <w:noProof/>
          </w:rPr>
          <w:t>3</w:t>
        </w:r>
      </w:fldSimple>
      <w:r w:rsidR="00746602">
        <w:rPr>
          <w:noProof/>
        </w:rPr>
        <w:t>.</w:t>
      </w:r>
      <w:fldSimple w:instr=" SEQ Tabla \* ARABIC \s 2 ">
        <w:r w:rsidR="00746602">
          <w:rPr>
            <w:noProof/>
          </w:rPr>
          <w:t>5</w:t>
        </w:r>
      </w:fldSimple>
      <w:r w:rsidR="00746602">
        <w:rPr>
          <w:noProof/>
        </w:rPr>
        <w:t>.</w:t>
      </w:r>
      <w:r>
        <w:t xml:space="preserve"> </w:t>
      </w:r>
      <w:bookmarkEnd w:id="105"/>
      <w:bookmarkEnd w:id="106"/>
      <w:r w:rsidR="001E2A0A">
        <w:rPr>
          <w:color w:val="000000"/>
          <w:szCs w:val="28"/>
        </w:rPr>
        <w:t>Configuración de los modelos del bloque 4 para el melanoma</w:t>
      </w:r>
      <w:bookmarkEnd w:id="107"/>
      <w:bookmarkEnd w:id="108"/>
    </w:p>
    <w:p w:rsidR="00660643" w:rsidRDefault="00660643" w:rsidP="00660643">
      <w:pPr>
        <w:pStyle w:val="Prrafo"/>
        <w:ind w:firstLine="0"/>
      </w:pPr>
    </w:p>
    <w:tbl>
      <w:tblPr>
        <w:tblW w:w="9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23"/>
        <w:gridCol w:w="1623"/>
        <w:gridCol w:w="1623"/>
        <w:gridCol w:w="1623"/>
        <w:gridCol w:w="1624"/>
        <w:gridCol w:w="1624"/>
      </w:tblGrid>
      <w:tr w:rsidR="00660643" w:rsidTr="00313847">
        <w:trPr>
          <w:trHeight w:val="385"/>
        </w:trPr>
        <w:tc>
          <w:tcPr>
            <w:tcW w:w="1623" w:type="dxa"/>
          </w:tcPr>
          <w:p w:rsidR="00660643" w:rsidRPr="00660643" w:rsidRDefault="00660643" w:rsidP="00660643">
            <w:pPr>
              <w:pStyle w:val="Encabezadodetabla"/>
            </w:pPr>
            <w:r>
              <w:t>Red</w:t>
            </w:r>
          </w:p>
        </w:tc>
        <w:tc>
          <w:tcPr>
            <w:tcW w:w="1623" w:type="dxa"/>
          </w:tcPr>
          <w:p w:rsidR="00660643" w:rsidRPr="00660643" w:rsidRDefault="00660643" w:rsidP="00660643">
            <w:pPr>
              <w:pStyle w:val="Encabezadodetabla"/>
            </w:pPr>
            <w:r w:rsidRPr="00660643">
              <w:t>Accuracy</w:t>
            </w:r>
          </w:p>
        </w:tc>
        <w:tc>
          <w:tcPr>
            <w:tcW w:w="1623" w:type="dxa"/>
          </w:tcPr>
          <w:p w:rsidR="00660643" w:rsidRPr="00660643" w:rsidRDefault="00660643" w:rsidP="00660643">
            <w:pPr>
              <w:pStyle w:val="Encabezadodetabla"/>
            </w:pPr>
            <w:r w:rsidRPr="00660643">
              <w:t>Recall</w:t>
            </w:r>
          </w:p>
        </w:tc>
        <w:tc>
          <w:tcPr>
            <w:tcW w:w="1623" w:type="dxa"/>
          </w:tcPr>
          <w:p w:rsidR="00660643" w:rsidRPr="00660643" w:rsidRDefault="00660643" w:rsidP="00660643">
            <w:pPr>
              <w:pStyle w:val="Encabezadodetabla"/>
            </w:pPr>
            <w:r w:rsidRPr="00660643">
              <w:t>Precision</w:t>
            </w:r>
          </w:p>
        </w:tc>
        <w:tc>
          <w:tcPr>
            <w:tcW w:w="1624" w:type="dxa"/>
          </w:tcPr>
          <w:p w:rsidR="00660643" w:rsidRPr="00660643" w:rsidRDefault="00660643" w:rsidP="00660643">
            <w:pPr>
              <w:pStyle w:val="Encabezadodetabla"/>
            </w:pPr>
            <w:r w:rsidRPr="00660643">
              <w:t>F1 Score</w:t>
            </w:r>
          </w:p>
        </w:tc>
        <w:tc>
          <w:tcPr>
            <w:tcW w:w="1624" w:type="dxa"/>
          </w:tcPr>
          <w:p w:rsidR="00660643" w:rsidRPr="00660643" w:rsidRDefault="00660643" w:rsidP="00660643">
            <w:pPr>
              <w:pStyle w:val="Encabezadodetabla"/>
            </w:pPr>
            <w:r w:rsidRPr="00660643">
              <w:t>AUC</w:t>
            </w:r>
          </w:p>
        </w:tc>
      </w:tr>
      <w:tr w:rsidR="00660643" w:rsidTr="00313847">
        <w:trPr>
          <w:trHeight w:val="396"/>
        </w:trPr>
        <w:tc>
          <w:tcPr>
            <w:tcW w:w="1623" w:type="dxa"/>
          </w:tcPr>
          <w:p w:rsidR="00660643" w:rsidRPr="006672A1" w:rsidRDefault="00660643" w:rsidP="00660643">
            <w:pPr>
              <w:pStyle w:val="Celdadetabla"/>
              <w:rPr>
                <w:b/>
              </w:rPr>
            </w:pPr>
            <w:r>
              <w:t>Azul:</w:t>
            </w:r>
          </w:p>
        </w:tc>
        <w:tc>
          <w:tcPr>
            <w:tcW w:w="1623" w:type="dxa"/>
          </w:tcPr>
          <w:p w:rsidR="00660643" w:rsidRPr="006672A1" w:rsidRDefault="00437E64" w:rsidP="00660643">
            <w:pPr>
              <w:pStyle w:val="Celdadetabla"/>
              <w:rPr>
                <w:b/>
              </w:rPr>
            </w:pPr>
            <w:r w:rsidRPr="006672A1">
              <w:rPr>
                <w:b/>
              </w:rPr>
              <w:t>0.726</w:t>
            </w:r>
          </w:p>
        </w:tc>
        <w:tc>
          <w:tcPr>
            <w:tcW w:w="1623" w:type="dxa"/>
          </w:tcPr>
          <w:p w:rsidR="00660643" w:rsidRPr="006672A1" w:rsidRDefault="00437E64" w:rsidP="00437E64">
            <w:pPr>
              <w:pStyle w:val="Celdadetabla"/>
              <w:rPr>
                <w:b/>
              </w:rPr>
            </w:pPr>
            <w:r w:rsidRPr="006672A1">
              <w:rPr>
                <w:b/>
              </w:rPr>
              <w:t>0.619</w:t>
            </w:r>
          </w:p>
        </w:tc>
        <w:tc>
          <w:tcPr>
            <w:tcW w:w="1623" w:type="dxa"/>
          </w:tcPr>
          <w:p w:rsidR="00660643" w:rsidRPr="006672A1" w:rsidRDefault="00437E64" w:rsidP="00660643">
            <w:pPr>
              <w:pStyle w:val="Celdadetabla"/>
              <w:rPr>
                <w:b/>
              </w:rPr>
            </w:pPr>
            <w:r w:rsidRPr="006672A1">
              <w:rPr>
                <w:b/>
              </w:rPr>
              <w:t>0.706</w:t>
            </w:r>
          </w:p>
        </w:tc>
        <w:tc>
          <w:tcPr>
            <w:tcW w:w="1624" w:type="dxa"/>
          </w:tcPr>
          <w:p w:rsidR="00660643" w:rsidRPr="006672A1" w:rsidRDefault="00437E64" w:rsidP="00660643">
            <w:pPr>
              <w:pStyle w:val="Celdadetabla"/>
              <w:rPr>
                <w:b/>
              </w:rPr>
            </w:pPr>
            <w:r w:rsidRPr="006672A1">
              <w:rPr>
                <w:b/>
              </w:rPr>
              <w:t>0.659</w:t>
            </w:r>
          </w:p>
        </w:tc>
        <w:tc>
          <w:tcPr>
            <w:tcW w:w="1624" w:type="dxa"/>
          </w:tcPr>
          <w:p w:rsidR="00660643" w:rsidRPr="006672A1" w:rsidRDefault="00437E64" w:rsidP="00660643">
            <w:pPr>
              <w:pStyle w:val="Celdadetabla"/>
              <w:rPr>
                <w:b/>
              </w:rPr>
            </w:pPr>
            <w:r w:rsidRPr="006672A1">
              <w:rPr>
                <w:b/>
              </w:rPr>
              <w:t>0.791</w:t>
            </w:r>
          </w:p>
        </w:tc>
      </w:tr>
      <w:tr w:rsidR="00660643" w:rsidTr="00313847">
        <w:trPr>
          <w:trHeight w:val="385"/>
        </w:trPr>
        <w:tc>
          <w:tcPr>
            <w:tcW w:w="1623" w:type="dxa"/>
          </w:tcPr>
          <w:p w:rsidR="00660643" w:rsidRDefault="00660643" w:rsidP="00660643">
            <w:pPr>
              <w:pStyle w:val="Celdadetabla"/>
            </w:pPr>
            <w:r>
              <w:t>Roja:</w:t>
            </w:r>
          </w:p>
        </w:tc>
        <w:tc>
          <w:tcPr>
            <w:tcW w:w="1623" w:type="dxa"/>
          </w:tcPr>
          <w:p w:rsidR="00660643" w:rsidRDefault="00437E64" w:rsidP="00660643">
            <w:pPr>
              <w:pStyle w:val="Celdadetabla"/>
            </w:pPr>
            <w:r>
              <w:t>0.681</w:t>
            </w:r>
          </w:p>
        </w:tc>
        <w:tc>
          <w:tcPr>
            <w:tcW w:w="1623" w:type="dxa"/>
          </w:tcPr>
          <w:p w:rsidR="00660643" w:rsidRDefault="00437E64" w:rsidP="00660643">
            <w:pPr>
              <w:pStyle w:val="Celdadetabla"/>
            </w:pPr>
            <w:r>
              <w:t>0.588</w:t>
            </w:r>
          </w:p>
        </w:tc>
        <w:tc>
          <w:tcPr>
            <w:tcW w:w="1623" w:type="dxa"/>
          </w:tcPr>
          <w:p w:rsidR="00660643" w:rsidRDefault="00437E64" w:rsidP="00660643">
            <w:pPr>
              <w:pStyle w:val="Celdadetabla"/>
            </w:pPr>
            <w:r>
              <w:t>0.640</w:t>
            </w:r>
          </w:p>
        </w:tc>
        <w:tc>
          <w:tcPr>
            <w:tcW w:w="1624" w:type="dxa"/>
          </w:tcPr>
          <w:p w:rsidR="00660643" w:rsidRDefault="00437E64" w:rsidP="00660643">
            <w:pPr>
              <w:pStyle w:val="Celdadetabla"/>
            </w:pPr>
            <w:r>
              <w:t>0.613</w:t>
            </w:r>
          </w:p>
        </w:tc>
        <w:tc>
          <w:tcPr>
            <w:tcW w:w="1624" w:type="dxa"/>
          </w:tcPr>
          <w:p w:rsidR="00660643" w:rsidRDefault="00437E64" w:rsidP="00660643">
            <w:pPr>
              <w:pStyle w:val="Celdadetabla"/>
            </w:pPr>
            <w:r>
              <w:t>0.739</w:t>
            </w:r>
          </w:p>
        </w:tc>
      </w:tr>
    </w:tbl>
    <w:p w:rsidR="00C6296C" w:rsidRDefault="00352725" w:rsidP="004E709B">
      <w:pPr>
        <w:pStyle w:val="Leyenda"/>
      </w:pPr>
      <w:bookmarkStart w:id="109" w:name="_Toc455180494"/>
      <w:bookmarkStart w:id="110" w:name="_Toc455180613"/>
      <w:bookmarkStart w:id="111" w:name="_Toc455262448"/>
      <w:bookmarkStart w:id="112" w:name="_Toc455419090"/>
      <w:r>
        <w:t>Tabla</w:t>
      </w:r>
      <w:r w:rsidR="00746602">
        <w:t xml:space="preserve"> </w:t>
      </w:r>
      <w:fldSimple w:instr=" SEQ Tabla \* ARABIC \s 2 ">
        <w:r w:rsidR="00746602">
          <w:rPr>
            <w:noProof/>
          </w:rPr>
          <w:t>3</w:t>
        </w:r>
      </w:fldSimple>
      <w:r w:rsidR="00746602">
        <w:rPr>
          <w:noProof/>
        </w:rPr>
        <w:t>.</w:t>
      </w:r>
      <w:fldSimple w:instr=" SEQ Tabla \* ARABIC \s 2 ">
        <w:r w:rsidR="00746602">
          <w:rPr>
            <w:noProof/>
          </w:rPr>
          <w:t>6</w:t>
        </w:r>
      </w:fldSimple>
      <w:r w:rsidR="00746602">
        <w:rPr>
          <w:noProof/>
        </w:rPr>
        <w:t>.</w:t>
      </w:r>
      <w:r>
        <w:t xml:space="preserve"> </w:t>
      </w:r>
      <w:bookmarkEnd w:id="109"/>
      <w:bookmarkEnd w:id="110"/>
      <w:r w:rsidR="001E2A0A">
        <w:rPr>
          <w:color w:val="000000"/>
          <w:szCs w:val="28"/>
        </w:rPr>
        <w:t>Resultados de los modelos del bloque 3 para el melanoma</w:t>
      </w:r>
      <w:bookmarkEnd w:id="111"/>
      <w:bookmarkEnd w:id="112"/>
    </w:p>
    <w:p w:rsidR="009243D1" w:rsidRDefault="009243D1" w:rsidP="00C6296C">
      <w:pPr>
        <w:jc w:val="left"/>
      </w:pPr>
    </w:p>
    <w:tbl>
      <w:tblPr>
        <w:tblW w:w="0" w:type="auto"/>
        <w:tblCellMar>
          <w:left w:w="70" w:type="dxa"/>
          <w:right w:w="70" w:type="dxa"/>
        </w:tblCellMar>
        <w:tblLook w:val="0000" w:firstRow="0" w:lastRow="0" w:firstColumn="0" w:lastColumn="0" w:noHBand="0" w:noVBand="0"/>
      </w:tblPr>
      <w:tblGrid>
        <w:gridCol w:w="5030"/>
        <w:gridCol w:w="4608"/>
      </w:tblGrid>
      <w:tr w:rsidR="00823858" w:rsidRPr="00D50569" w:rsidTr="00660643">
        <w:tc>
          <w:tcPr>
            <w:tcW w:w="4819" w:type="dxa"/>
          </w:tcPr>
          <w:p w:rsidR="00D50569" w:rsidRDefault="00D50569" w:rsidP="00660643">
            <w:pPr>
              <w:pStyle w:val="Celdadetabla"/>
            </w:pPr>
            <w:r w:rsidRPr="0001330C">
              <w:rPr>
                <w:noProof/>
                <w:lang w:val="es-ES"/>
              </w:rPr>
              <w:drawing>
                <wp:inline distT="0" distB="0" distL="0" distR="0" wp14:anchorId="4235372A" wp14:editId="0E921250">
                  <wp:extent cx="3066842" cy="2905125"/>
                  <wp:effectExtent l="19050" t="19050" r="1968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8454" cy="2944543"/>
                          </a:xfrm>
                          <a:prstGeom prst="rect">
                            <a:avLst/>
                          </a:prstGeom>
                          <a:ln>
                            <a:solidFill>
                              <a:schemeClr val="tx1"/>
                            </a:solidFill>
                          </a:ln>
                        </pic:spPr>
                      </pic:pic>
                    </a:graphicData>
                  </a:graphic>
                </wp:inline>
              </w:drawing>
            </w:r>
          </w:p>
          <w:p w:rsidR="00D50569" w:rsidRPr="003728BF" w:rsidRDefault="00FC28A7" w:rsidP="00DA4A3E">
            <w:pPr>
              <w:pStyle w:val="Leyenda"/>
            </w:pPr>
            <w:r>
              <w:t>(a)</w:t>
            </w:r>
          </w:p>
        </w:tc>
        <w:tc>
          <w:tcPr>
            <w:tcW w:w="4819" w:type="dxa"/>
          </w:tcPr>
          <w:p w:rsidR="00D50569" w:rsidRDefault="00D50569" w:rsidP="00660643">
            <w:pPr>
              <w:pStyle w:val="Celdadetabla"/>
            </w:pPr>
            <w:r w:rsidRPr="0001330C">
              <w:rPr>
                <w:noProof/>
                <w:lang w:val="es-ES"/>
              </w:rPr>
              <w:drawing>
                <wp:inline distT="0" distB="0" distL="0" distR="0" wp14:anchorId="14D5488E" wp14:editId="554D199F">
                  <wp:extent cx="2705234" cy="2933700"/>
                  <wp:effectExtent l="19050" t="19050" r="19050"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5621" cy="2999187"/>
                          </a:xfrm>
                          <a:prstGeom prst="rect">
                            <a:avLst/>
                          </a:prstGeom>
                          <a:ln>
                            <a:solidFill>
                              <a:schemeClr val="tx1"/>
                            </a:solidFill>
                          </a:ln>
                        </pic:spPr>
                      </pic:pic>
                    </a:graphicData>
                  </a:graphic>
                </wp:inline>
              </w:drawing>
            </w:r>
          </w:p>
          <w:p w:rsidR="00D50569" w:rsidRPr="00823858" w:rsidRDefault="00823858" w:rsidP="00DA4A3E">
            <w:pPr>
              <w:pStyle w:val="Leyenda"/>
            </w:pPr>
            <w:r>
              <w:t xml:space="preserve"> </w:t>
            </w:r>
            <w:r w:rsidR="00FC28A7">
              <w:t>(b)</w:t>
            </w:r>
          </w:p>
        </w:tc>
      </w:tr>
    </w:tbl>
    <w:p w:rsidR="0002299D" w:rsidRDefault="00AF4D3B" w:rsidP="00C6296C">
      <w:pPr>
        <w:pStyle w:val="Leyenda"/>
      </w:pPr>
      <w:bookmarkStart w:id="113" w:name="_Toc455417162"/>
      <w:bookmarkStart w:id="114" w:name="_Toc455418546"/>
      <w:bookmarkStart w:id="115" w:name="_Toc455418727"/>
      <w:bookmarkStart w:id="116" w:name="_Toc455419091"/>
      <w:r>
        <w:t xml:space="preserve">Figura </w:t>
      </w:r>
      <w:fldSimple w:instr=" SEQ Figura \* ARABIC \s 2 ">
        <w:r w:rsidR="00630C01">
          <w:rPr>
            <w:noProof/>
          </w:rPr>
          <w:t>3</w:t>
        </w:r>
      </w:fldSimple>
      <w:r w:rsidR="00630C01">
        <w:t>.</w:t>
      </w:r>
      <w:fldSimple w:instr=" SEQ Tabla \* ARABIC \s 2 ">
        <w:r w:rsidR="00630C01">
          <w:rPr>
            <w:noProof/>
          </w:rPr>
          <w:t>5</w:t>
        </w:r>
      </w:fldSimple>
      <w:r w:rsidR="00630C01">
        <w:t xml:space="preserve">. </w:t>
      </w:r>
      <w:r w:rsidR="001E2A0A">
        <w:rPr>
          <w:color w:val="000000"/>
          <w:szCs w:val="28"/>
        </w:rPr>
        <w:t>Gráficas de los resultados del bloque 3 p</w:t>
      </w:r>
      <w:r w:rsidR="004041F0">
        <w:rPr>
          <w:color w:val="000000"/>
          <w:szCs w:val="28"/>
        </w:rPr>
        <w:t xml:space="preserve">ara el melanoma (a) Curva ROC </w:t>
      </w:r>
      <w:r w:rsidR="001E2A0A">
        <w:rPr>
          <w:color w:val="000000"/>
          <w:szCs w:val="28"/>
        </w:rPr>
        <w:t>(b) Curva P/R</w:t>
      </w:r>
      <w:bookmarkEnd w:id="113"/>
      <w:bookmarkEnd w:id="114"/>
      <w:bookmarkEnd w:id="115"/>
      <w:bookmarkEnd w:id="116"/>
    </w:p>
    <w:p w:rsidR="0002299D" w:rsidRDefault="0002299D" w:rsidP="0002299D">
      <w:pPr>
        <w:pStyle w:val="Prrafo"/>
      </w:pPr>
      <w:r w:rsidRPr="0002299D">
        <w:t>En</w:t>
      </w:r>
      <w:r>
        <w:t xml:space="preserve"> esta comparación sale vencedora la red Azul por ofrecer mejores valores tanto de accuracy como de recall.</w:t>
      </w:r>
    </w:p>
    <w:p w:rsidR="00C846C5" w:rsidRDefault="00C846C5" w:rsidP="00C846C5">
      <w:pPr>
        <w:pStyle w:val="Prrafo"/>
      </w:pPr>
      <w:r>
        <w:lastRenderedPageBreak/>
        <w:t>Para el análisis del bloque 4 correspondiente a los datos de melanoma con el modelo “</w:t>
      </w:r>
      <w:r w:rsidRPr="004E083D">
        <w:rPr>
          <w:lang w:val="es-ES"/>
        </w:rPr>
        <w:t xml:space="preserve">Two-Class </w:t>
      </w:r>
      <w:r>
        <w:rPr>
          <w:lang w:val="es-ES"/>
        </w:rPr>
        <w:t>Decision Jungle</w:t>
      </w:r>
      <w:r>
        <w:t xml:space="preserve">” se han configurado dos redes o sistemas con los parámetros mostrados en la tabla 3.7. </w:t>
      </w:r>
    </w:p>
    <w:p w:rsidR="00C6296C" w:rsidRDefault="00C846C5" w:rsidP="00C846C5">
      <w:pPr>
        <w:pStyle w:val="Prrafo"/>
      </w:pPr>
      <w:r>
        <w:t>Posteriormente se han obtenido los resultados mostrados en la tabla 3.8 para cada sistema configurado respectivamente y junto a dichos resultados, se han obtenido las gráficas mostradas en la figura 3.6.</w:t>
      </w:r>
    </w:p>
    <w:p w:rsidR="00F8220F" w:rsidRDefault="00F8220F" w:rsidP="0002299D">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8"/>
        <w:gridCol w:w="2126"/>
        <w:gridCol w:w="2410"/>
        <w:gridCol w:w="2178"/>
        <w:gridCol w:w="1926"/>
      </w:tblGrid>
      <w:tr w:rsidR="00F8220F" w:rsidTr="00F8220F">
        <w:tc>
          <w:tcPr>
            <w:tcW w:w="988" w:type="dxa"/>
          </w:tcPr>
          <w:p w:rsidR="00F8220F" w:rsidRDefault="00F8220F" w:rsidP="00F8220F">
            <w:pPr>
              <w:pStyle w:val="Encabezadodetabla"/>
            </w:pPr>
            <w:r>
              <w:t>Red</w:t>
            </w:r>
          </w:p>
        </w:tc>
        <w:tc>
          <w:tcPr>
            <w:tcW w:w="2126" w:type="dxa"/>
            <w:vAlign w:val="center"/>
          </w:tcPr>
          <w:p w:rsidR="00F8220F" w:rsidRPr="00F8220F" w:rsidRDefault="00F8220F" w:rsidP="00F8220F">
            <w:pPr>
              <w:pStyle w:val="Encabezadodetabla"/>
              <w:rPr>
                <w:color w:val="000000"/>
                <w:sz w:val="18"/>
                <w:szCs w:val="18"/>
                <w:lang w:val="en-US"/>
              </w:rPr>
            </w:pPr>
            <w:r>
              <w:rPr>
                <w:color w:val="000000"/>
                <w:sz w:val="18"/>
                <w:szCs w:val="18"/>
                <w:lang w:val="en-US"/>
              </w:rPr>
              <w:t>Optimization steps</w:t>
            </w:r>
          </w:p>
        </w:tc>
        <w:tc>
          <w:tcPr>
            <w:tcW w:w="2410" w:type="dxa"/>
            <w:vAlign w:val="center"/>
          </w:tcPr>
          <w:p w:rsidR="00F8220F" w:rsidRPr="00F8220F" w:rsidRDefault="00F8220F" w:rsidP="00F8220F">
            <w:pPr>
              <w:pStyle w:val="Encabezadodetabla"/>
              <w:rPr>
                <w:color w:val="000000"/>
                <w:sz w:val="18"/>
                <w:szCs w:val="18"/>
                <w:lang w:val="en-US"/>
              </w:rPr>
            </w:pPr>
            <w:r>
              <w:rPr>
                <w:color w:val="000000"/>
                <w:sz w:val="18"/>
                <w:szCs w:val="18"/>
                <w:lang w:val="en-US"/>
              </w:rPr>
              <w:t>Maximum width of the decision DAGs</w:t>
            </w:r>
          </w:p>
        </w:tc>
        <w:tc>
          <w:tcPr>
            <w:tcW w:w="2178" w:type="dxa"/>
            <w:vAlign w:val="center"/>
          </w:tcPr>
          <w:p w:rsidR="00F8220F" w:rsidRPr="00F8220F" w:rsidRDefault="00F8220F" w:rsidP="00F8220F">
            <w:pPr>
              <w:pStyle w:val="Encabezadodetabla"/>
              <w:rPr>
                <w:color w:val="000000"/>
                <w:sz w:val="18"/>
                <w:szCs w:val="18"/>
                <w:lang w:val="en-US"/>
              </w:rPr>
            </w:pPr>
            <w:r>
              <w:rPr>
                <w:color w:val="000000"/>
                <w:sz w:val="18"/>
                <w:szCs w:val="18"/>
                <w:lang w:val="en-US"/>
              </w:rPr>
              <w:t>Maximum depth of the decision DAGs</w:t>
            </w:r>
          </w:p>
        </w:tc>
        <w:tc>
          <w:tcPr>
            <w:tcW w:w="1926" w:type="dxa"/>
            <w:vAlign w:val="center"/>
          </w:tcPr>
          <w:p w:rsidR="00F8220F" w:rsidRDefault="00F8220F" w:rsidP="00F8220F">
            <w:pPr>
              <w:pStyle w:val="Encabezadodetabla"/>
              <w:rPr>
                <w:color w:val="000000"/>
                <w:sz w:val="18"/>
                <w:szCs w:val="18"/>
              </w:rPr>
            </w:pPr>
            <w:r>
              <w:rPr>
                <w:color w:val="000000"/>
                <w:sz w:val="18"/>
                <w:szCs w:val="18"/>
              </w:rPr>
              <w:t>Number of decision DAGs</w:t>
            </w:r>
          </w:p>
        </w:tc>
      </w:tr>
      <w:tr w:rsidR="00F8220F" w:rsidTr="00F8220F">
        <w:tc>
          <w:tcPr>
            <w:tcW w:w="988" w:type="dxa"/>
          </w:tcPr>
          <w:p w:rsidR="00F8220F" w:rsidRDefault="00F8220F" w:rsidP="00F8220F">
            <w:pPr>
              <w:pStyle w:val="Celdadetabla"/>
            </w:pPr>
            <w:r>
              <w:t>Azul:</w:t>
            </w:r>
          </w:p>
        </w:tc>
        <w:tc>
          <w:tcPr>
            <w:tcW w:w="2126" w:type="dxa"/>
            <w:vAlign w:val="center"/>
          </w:tcPr>
          <w:p w:rsidR="00F8220F" w:rsidRDefault="00F8220F" w:rsidP="00F8220F">
            <w:pPr>
              <w:pStyle w:val="Celdadetabla"/>
              <w:rPr>
                <w:color w:val="000000"/>
                <w:szCs w:val="18"/>
                <w:lang w:val="es-ES"/>
              </w:rPr>
            </w:pPr>
            <w:r>
              <w:rPr>
                <w:color w:val="000000"/>
                <w:szCs w:val="18"/>
                <w:lang w:val="en-US"/>
              </w:rPr>
              <w:t>2048</w:t>
            </w:r>
          </w:p>
        </w:tc>
        <w:tc>
          <w:tcPr>
            <w:tcW w:w="2410" w:type="dxa"/>
            <w:vAlign w:val="center"/>
          </w:tcPr>
          <w:p w:rsidR="00F8220F" w:rsidRDefault="00F8220F" w:rsidP="00F8220F">
            <w:pPr>
              <w:pStyle w:val="Celdadetabla"/>
              <w:rPr>
                <w:color w:val="000000"/>
                <w:szCs w:val="18"/>
              </w:rPr>
            </w:pPr>
            <w:r>
              <w:rPr>
                <w:color w:val="000000"/>
                <w:szCs w:val="18"/>
                <w:lang w:val="en-US"/>
              </w:rPr>
              <w:t>128</w:t>
            </w:r>
          </w:p>
        </w:tc>
        <w:tc>
          <w:tcPr>
            <w:tcW w:w="2178" w:type="dxa"/>
            <w:vAlign w:val="center"/>
          </w:tcPr>
          <w:p w:rsidR="00F8220F" w:rsidRDefault="00F8220F" w:rsidP="00F8220F">
            <w:pPr>
              <w:pStyle w:val="Celdadetabla"/>
              <w:rPr>
                <w:color w:val="000000"/>
                <w:szCs w:val="18"/>
              </w:rPr>
            </w:pPr>
            <w:r>
              <w:rPr>
                <w:color w:val="000000"/>
                <w:szCs w:val="18"/>
                <w:lang w:val="en-US"/>
              </w:rPr>
              <w:t>32</w:t>
            </w:r>
          </w:p>
        </w:tc>
        <w:tc>
          <w:tcPr>
            <w:tcW w:w="1926" w:type="dxa"/>
            <w:vAlign w:val="center"/>
          </w:tcPr>
          <w:p w:rsidR="00F8220F" w:rsidRDefault="00F8220F" w:rsidP="00F8220F">
            <w:pPr>
              <w:pStyle w:val="Celdadetabla"/>
              <w:rPr>
                <w:color w:val="000000"/>
                <w:szCs w:val="18"/>
              </w:rPr>
            </w:pPr>
            <w:r>
              <w:rPr>
                <w:color w:val="000000"/>
                <w:szCs w:val="18"/>
              </w:rPr>
              <w:t>8</w:t>
            </w:r>
          </w:p>
        </w:tc>
      </w:tr>
      <w:tr w:rsidR="00F8220F" w:rsidTr="00F8220F">
        <w:tc>
          <w:tcPr>
            <w:tcW w:w="988" w:type="dxa"/>
          </w:tcPr>
          <w:p w:rsidR="00F8220F" w:rsidRDefault="00F8220F" w:rsidP="00F8220F">
            <w:pPr>
              <w:pStyle w:val="Celdadetabla"/>
            </w:pPr>
            <w:r>
              <w:t>Roja:</w:t>
            </w:r>
          </w:p>
        </w:tc>
        <w:tc>
          <w:tcPr>
            <w:tcW w:w="2126" w:type="dxa"/>
            <w:vAlign w:val="center"/>
          </w:tcPr>
          <w:p w:rsidR="00F8220F" w:rsidRDefault="00F8220F" w:rsidP="00F8220F">
            <w:pPr>
              <w:pStyle w:val="Celdadetabla"/>
              <w:rPr>
                <w:color w:val="000000"/>
                <w:szCs w:val="18"/>
                <w:lang w:val="es-ES"/>
              </w:rPr>
            </w:pPr>
            <w:r>
              <w:rPr>
                <w:color w:val="000000"/>
                <w:szCs w:val="18"/>
                <w:lang w:val="en-US"/>
              </w:rPr>
              <w:t>2235</w:t>
            </w:r>
          </w:p>
        </w:tc>
        <w:tc>
          <w:tcPr>
            <w:tcW w:w="2410" w:type="dxa"/>
            <w:vAlign w:val="center"/>
          </w:tcPr>
          <w:p w:rsidR="00F8220F" w:rsidRDefault="00F8220F" w:rsidP="00F8220F">
            <w:pPr>
              <w:pStyle w:val="Celdadetabla"/>
              <w:rPr>
                <w:color w:val="000000"/>
                <w:szCs w:val="18"/>
              </w:rPr>
            </w:pPr>
            <w:r>
              <w:rPr>
                <w:color w:val="000000"/>
                <w:szCs w:val="18"/>
                <w:lang w:val="en-US"/>
              </w:rPr>
              <w:t>150</w:t>
            </w:r>
          </w:p>
        </w:tc>
        <w:tc>
          <w:tcPr>
            <w:tcW w:w="2178" w:type="dxa"/>
            <w:vAlign w:val="center"/>
          </w:tcPr>
          <w:p w:rsidR="00F8220F" w:rsidRDefault="00F8220F" w:rsidP="00F8220F">
            <w:pPr>
              <w:pStyle w:val="Celdadetabla"/>
              <w:rPr>
                <w:color w:val="000000"/>
                <w:szCs w:val="18"/>
              </w:rPr>
            </w:pPr>
            <w:r>
              <w:rPr>
                <w:color w:val="000000"/>
                <w:szCs w:val="18"/>
                <w:lang w:val="en-US"/>
              </w:rPr>
              <w:t>104</w:t>
            </w:r>
          </w:p>
        </w:tc>
        <w:tc>
          <w:tcPr>
            <w:tcW w:w="1926" w:type="dxa"/>
            <w:vAlign w:val="center"/>
          </w:tcPr>
          <w:p w:rsidR="00F8220F" w:rsidRDefault="00F8220F" w:rsidP="00F8220F">
            <w:pPr>
              <w:pStyle w:val="Celdadetabla"/>
              <w:rPr>
                <w:color w:val="000000"/>
                <w:szCs w:val="18"/>
              </w:rPr>
            </w:pPr>
            <w:r>
              <w:rPr>
                <w:color w:val="000000"/>
                <w:szCs w:val="18"/>
              </w:rPr>
              <w:t>30</w:t>
            </w:r>
          </w:p>
        </w:tc>
      </w:tr>
    </w:tbl>
    <w:p w:rsidR="00352725" w:rsidRDefault="00352725" w:rsidP="00352725">
      <w:pPr>
        <w:pStyle w:val="Leyenda"/>
      </w:pPr>
      <w:bookmarkStart w:id="117" w:name="_Toc455180496"/>
      <w:bookmarkStart w:id="118" w:name="_Toc455180615"/>
      <w:bookmarkStart w:id="119" w:name="_Toc455262450"/>
      <w:bookmarkStart w:id="120" w:name="_Toc455419092"/>
      <w:r>
        <w:t>Tabla</w:t>
      </w:r>
      <w:r w:rsidR="00746602">
        <w:t xml:space="preserve"> </w:t>
      </w:r>
      <w:fldSimple w:instr=" SEQ Tabla \* ARABIC \s 2 ">
        <w:r w:rsidR="00746602">
          <w:rPr>
            <w:noProof/>
          </w:rPr>
          <w:t>3</w:t>
        </w:r>
      </w:fldSimple>
      <w:r w:rsidR="00746602">
        <w:rPr>
          <w:noProof/>
        </w:rPr>
        <w:t>.</w:t>
      </w:r>
      <w:fldSimple w:instr=" SEQ Tabla \* ARABIC \s 2 ">
        <w:r w:rsidR="00746602">
          <w:rPr>
            <w:noProof/>
          </w:rPr>
          <w:t>7</w:t>
        </w:r>
      </w:fldSimple>
      <w:r w:rsidR="00746602">
        <w:rPr>
          <w:noProof/>
        </w:rPr>
        <w:t>.</w:t>
      </w:r>
      <w:r>
        <w:t xml:space="preserve"> </w:t>
      </w:r>
      <w:bookmarkEnd w:id="117"/>
      <w:bookmarkEnd w:id="118"/>
      <w:r w:rsidR="001E2A0A">
        <w:rPr>
          <w:color w:val="000000"/>
          <w:szCs w:val="28"/>
        </w:rPr>
        <w:t>Configuración de los modelos del bloque 4 para el melanoma</w:t>
      </w:r>
      <w:bookmarkEnd w:id="119"/>
      <w:bookmarkEnd w:id="120"/>
    </w:p>
    <w:p w:rsidR="00437E64" w:rsidRDefault="00437E64" w:rsidP="009243D1">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88"/>
        <w:gridCol w:w="1588"/>
        <w:gridCol w:w="1588"/>
        <w:gridCol w:w="1588"/>
        <w:gridCol w:w="1589"/>
        <w:gridCol w:w="1589"/>
      </w:tblGrid>
      <w:tr w:rsidR="00437E64" w:rsidRPr="00660643" w:rsidTr="00313847">
        <w:trPr>
          <w:trHeight w:val="342"/>
        </w:trPr>
        <w:tc>
          <w:tcPr>
            <w:tcW w:w="1588" w:type="dxa"/>
          </w:tcPr>
          <w:p w:rsidR="00437E64" w:rsidRPr="00660643" w:rsidRDefault="00437E64" w:rsidP="00712503">
            <w:pPr>
              <w:pStyle w:val="Encabezadodetabla"/>
            </w:pPr>
            <w:r>
              <w:t>Red</w:t>
            </w:r>
          </w:p>
        </w:tc>
        <w:tc>
          <w:tcPr>
            <w:tcW w:w="1588" w:type="dxa"/>
          </w:tcPr>
          <w:p w:rsidR="00437E64" w:rsidRPr="00660643" w:rsidRDefault="00437E64" w:rsidP="00712503">
            <w:pPr>
              <w:pStyle w:val="Encabezadodetabla"/>
            </w:pPr>
            <w:r w:rsidRPr="00660643">
              <w:t>Accuracy</w:t>
            </w:r>
          </w:p>
        </w:tc>
        <w:tc>
          <w:tcPr>
            <w:tcW w:w="1588" w:type="dxa"/>
          </w:tcPr>
          <w:p w:rsidR="00437E64" w:rsidRPr="00660643" w:rsidRDefault="00437E64" w:rsidP="00712503">
            <w:pPr>
              <w:pStyle w:val="Encabezadodetabla"/>
            </w:pPr>
            <w:r w:rsidRPr="00660643">
              <w:t>Recall</w:t>
            </w:r>
          </w:p>
        </w:tc>
        <w:tc>
          <w:tcPr>
            <w:tcW w:w="1588" w:type="dxa"/>
          </w:tcPr>
          <w:p w:rsidR="00437E64" w:rsidRPr="00660643" w:rsidRDefault="00437E64" w:rsidP="00712503">
            <w:pPr>
              <w:pStyle w:val="Encabezadodetabla"/>
            </w:pPr>
            <w:r w:rsidRPr="00660643">
              <w:t>Precision</w:t>
            </w:r>
          </w:p>
        </w:tc>
        <w:tc>
          <w:tcPr>
            <w:tcW w:w="1589" w:type="dxa"/>
          </w:tcPr>
          <w:p w:rsidR="00437E64" w:rsidRPr="00660643" w:rsidRDefault="00437E64" w:rsidP="00712503">
            <w:pPr>
              <w:pStyle w:val="Encabezadodetabla"/>
            </w:pPr>
            <w:r w:rsidRPr="00660643">
              <w:t>F1 Score</w:t>
            </w:r>
          </w:p>
        </w:tc>
        <w:tc>
          <w:tcPr>
            <w:tcW w:w="1589" w:type="dxa"/>
          </w:tcPr>
          <w:p w:rsidR="00437E64" w:rsidRPr="00660643" w:rsidRDefault="00437E64" w:rsidP="00712503">
            <w:pPr>
              <w:pStyle w:val="Encabezadodetabla"/>
            </w:pPr>
            <w:r w:rsidRPr="00660643">
              <w:t>AUC</w:t>
            </w:r>
          </w:p>
        </w:tc>
      </w:tr>
      <w:tr w:rsidR="00437E64" w:rsidTr="00313847">
        <w:trPr>
          <w:trHeight w:val="352"/>
        </w:trPr>
        <w:tc>
          <w:tcPr>
            <w:tcW w:w="1588" w:type="dxa"/>
          </w:tcPr>
          <w:p w:rsidR="00437E64" w:rsidRDefault="00437E64" w:rsidP="00712503">
            <w:pPr>
              <w:pStyle w:val="Celdadetabla"/>
            </w:pPr>
            <w:r>
              <w:t>Azul:</w:t>
            </w:r>
          </w:p>
        </w:tc>
        <w:tc>
          <w:tcPr>
            <w:tcW w:w="1588" w:type="dxa"/>
          </w:tcPr>
          <w:p w:rsidR="00437E64" w:rsidRPr="006672A1" w:rsidRDefault="00437E64" w:rsidP="00712503">
            <w:pPr>
              <w:pStyle w:val="Celdadetabla"/>
            </w:pPr>
            <w:r w:rsidRPr="006672A1">
              <w:t>0.739</w:t>
            </w:r>
          </w:p>
        </w:tc>
        <w:tc>
          <w:tcPr>
            <w:tcW w:w="1588" w:type="dxa"/>
          </w:tcPr>
          <w:p w:rsidR="00437E64" w:rsidRPr="006672A1" w:rsidRDefault="00437E64" w:rsidP="00712503">
            <w:pPr>
              <w:pStyle w:val="Celdadetabla"/>
              <w:rPr>
                <w:b/>
              </w:rPr>
            </w:pPr>
            <w:r w:rsidRPr="006672A1">
              <w:rPr>
                <w:b/>
              </w:rPr>
              <w:t>0.722</w:t>
            </w:r>
          </w:p>
        </w:tc>
        <w:tc>
          <w:tcPr>
            <w:tcW w:w="1588" w:type="dxa"/>
          </w:tcPr>
          <w:p w:rsidR="00437E64" w:rsidRPr="006672A1" w:rsidRDefault="00437E64" w:rsidP="00712503">
            <w:pPr>
              <w:pStyle w:val="Celdadetabla"/>
            </w:pPr>
            <w:r w:rsidRPr="006672A1">
              <w:t>0.686</w:t>
            </w:r>
          </w:p>
        </w:tc>
        <w:tc>
          <w:tcPr>
            <w:tcW w:w="1589" w:type="dxa"/>
          </w:tcPr>
          <w:p w:rsidR="00437E64" w:rsidRPr="006672A1" w:rsidRDefault="00437E64" w:rsidP="00712503">
            <w:pPr>
              <w:pStyle w:val="Celdadetabla"/>
            </w:pPr>
            <w:r w:rsidRPr="006672A1">
              <w:t>0.704</w:t>
            </w:r>
          </w:p>
        </w:tc>
        <w:tc>
          <w:tcPr>
            <w:tcW w:w="1589" w:type="dxa"/>
          </w:tcPr>
          <w:p w:rsidR="00437E64" w:rsidRPr="006672A1" w:rsidRDefault="00437E64" w:rsidP="00712503">
            <w:pPr>
              <w:pStyle w:val="Celdadetabla"/>
            </w:pPr>
            <w:r w:rsidRPr="006672A1">
              <w:t>0.832</w:t>
            </w:r>
          </w:p>
        </w:tc>
      </w:tr>
      <w:tr w:rsidR="00437E64" w:rsidTr="00313847">
        <w:trPr>
          <w:trHeight w:val="342"/>
        </w:trPr>
        <w:tc>
          <w:tcPr>
            <w:tcW w:w="1588" w:type="dxa"/>
          </w:tcPr>
          <w:p w:rsidR="00437E64" w:rsidRDefault="00437E64" w:rsidP="00712503">
            <w:pPr>
              <w:pStyle w:val="Celdadetabla"/>
            </w:pPr>
            <w:r>
              <w:t>Roja:</w:t>
            </w:r>
          </w:p>
        </w:tc>
        <w:tc>
          <w:tcPr>
            <w:tcW w:w="1588" w:type="dxa"/>
          </w:tcPr>
          <w:p w:rsidR="00437E64" w:rsidRPr="006672A1" w:rsidRDefault="00437E64" w:rsidP="00712503">
            <w:pPr>
              <w:pStyle w:val="Celdadetabla"/>
              <w:rPr>
                <w:b/>
              </w:rPr>
            </w:pPr>
            <w:r w:rsidRPr="006672A1">
              <w:rPr>
                <w:b/>
              </w:rPr>
              <w:t>0.761</w:t>
            </w:r>
          </w:p>
        </w:tc>
        <w:tc>
          <w:tcPr>
            <w:tcW w:w="1588" w:type="dxa"/>
          </w:tcPr>
          <w:p w:rsidR="00437E64" w:rsidRPr="006672A1" w:rsidRDefault="00437E64" w:rsidP="00712503">
            <w:pPr>
              <w:pStyle w:val="Celdadetabla"/>
            </w:pPr>
            <w:r w:rsidRPr="006672A1">
              <w:t>0.691</w:t>
            </w:r>
          </w:p>
        </w:tc>
        <w:tc>
          <w:tcPr>
            <w:tcW w:w="1588" w:type="dxa"/>
          </w:tcPr>
          <w:p w:rsidR="00437E64" w:rsidRPr="006672A1" w:rsidRDefault="00437E64" w:rsidP="00712503">
            <w:pPr>
              <w:pStyle w:val="Celdadetabla"/>
              <w:rPr>
                <w:b/>
              </w:rPr>
            </w:pPr>
            <w:r w:rsidRPr="006672A1">
              <w:rPr>
                <w:b/>
              </w:rPr>
              <w:t>0.736</w:t>
            </w:r>
          </w:p>
        </w:tc>
        <w:tc>
          <w:tcPr>
            <w:tcW w:w="1589" w:type="dxa"/>
          </w:tcPr>
          <w:p w:rsidR="00437E64" w:rsidRPr="006672A1" w:rsidRDefault="00437E64" w:rsidP="00712503">
            <w:pPr>
              <w:pStyle w:val="Celdadetabla"/>
              <w:rPr>
                <w:b/>
              </w:rPr>
            </w:pPr>
            <w:r w:rsidRPr="006672A1">
              <w:rPr>
                <w:b/>
              </w:rPr>
              <w:t>0.713</w:t>
            </w:r>
          </w:p>
        </w:tc>
        <w:tc>
          <w:tcPr>
            <w:tcW w:w="1589" w:type="dxa"/>
          </w:tcPr>
          <w:p w:rsidR="00437E64" w:rsidRPr="006672A1" w:rsidRDefault="00437E64" w:rsidP="00712503">
            <w:pPr>
              <w:pStyle w:val="Celdadetabla"/>
              <w:rPr>
                <w:b/>
              </w:rPr>
            </w:pPr>
            <w:r w:rsidRPr="006672A1">
              <w:rPr>
                <w:b/>
              </w:rPr>
              <w:t>0.862</w:t>
            </w:r>
          </w:p>
        </w:tc>
      </w:tr>
    </w:tbl>
    <w:p w:rsidR="00F8220F" w:rsidRPr="00352725" w:rsidRDefault="00352725" w:rsidP="004E709B">
      <w:pPr>
        <w:pStyle w:val="Leyenda"/>
      </w:pPr>
      <w:bookmarkStart w:id="121" w:name="_Toc455180497"/>
      <w:bookmarkStart w:id="122" w:name="_Toc455180616"/>
      <w:bookmarkStart w:id="123" w:name="_Toc455262451"/>
      <w:bookmarkStart w:id="124" w:name="_Toc455419093"/>
      <w:r>
        <w:t>Tabla</w:t>
      </w:r>
      <w:r w:rsidR="00746602">
        <w:t xml:space="preserve"> </w:t>
      </w:r>
      <w:fldSimple w:instr=" SEQ Tabla \* ARABIC \s 2 ">
        <w:r w:rsidR="00746602">
          <w:rPr>
            <w:noProof/>
          </w:rPr>
          <w:t>3</w:t>
        </w:r>
      </w:fldSimple>
      <w:r w:rsidR="00746602">
        <w:rPr>
          <w:noProof/>
        </w:rPr>
        <w:t>.</w:t>
      </w:r>
      <w:fldSimple w:instr=" SEQ Tabla \* ARABIC \s 2 ">
        <w:r w:rsidR="00746602">
          <w:rPr>
            <w:noProof/>
          </w:rPr>
          <w:t>8</w:t>
        </w:r>
      </w:fldSimple>
      <w:r w:rsidR="00746602">
        <w:rPr>
          <w:noProof/>
        </w:rPr>
        <w:t>.</w:t>
      </w:r>
      <w:r>
        <w:t xml:space="preserve"> </w:t>
      </w:r>
      <w:bookmarkEnd w:id="121"/>
      <w:bookmarkEnd w:id="122"/>
      <w:r w:rsidR="001E2A0A">
        <w:rPr>
          <w:color w:val="000000"/>
          <w:szCs w:val="28"/>
        </w:rPr>
        <w:t>Resultados de los modelos del bloque 4 para el melanoma</w:t>
      </w:r>
      <w:bookmarkEnd w:id="123"/>
      <w:bookmarkEnd w:id="124"/>
    </w:p>
    <w:p w:rsidR="00437E64" w:rsidRDefault="00437E64" w:rsidP="009243D1">
      <w:pPr>
        <w:pStyle w:val="Prrafo"/>
        <w:ind w:firstLine="0"/>
      </w:pPr>
    </w:p>
    <w:tbl>
      <w:tblPr>
        <w:tblW w:w="0" w:type="auto"/>
        <w:tblCellMar>
          <w:left w:w="70" w:type="dxa"/>
          <w:right w:w="70" w:type="dxa"/>
        </w:tblCellMar>
        <w:tblLook w:val="0000" w:firstRow="0" w:lastRow="0" w:firstColumn="0" w:lastColumn="0" w:noHBand="0" w:noVBand="0"/>
      </w:tblPr>
      <w:tblGrid>
        <w:gridCol w:w="4736"/>
        <w:gridCol w:w="4736"/>
      </w:tblGrid>
      <w:tr w:rsidR="00823858" w:rsidRPr="00823858" w:rsidTr="004E709B">
        <w:trPr>
          <w:trHeight w:val="4338"/>
        </w:trPr>
        <w:tc>
          <w:tcPr>
            <w:tcW w:w="4736" w:type="dxa"/>
          </w:tcPr>
          <w:p w:rsidR="00823858" w:rsidRDefault="00823858" w:rsidP="00660643">
            <w:pPr>
              <w:pStyle w:val="Celdadetabla"/>
            </w:pPr>
            <w:r w:rsidRPr="0001330C">
              <w:rPr>
                <w:noProof/>
                <w:lang w:val="es-ES"/>
              </w:rPr>
              <w:drawing>
                <wp:inline distT="0" distB="0" distL="0" distR="0" wp14:anchorId="09DCBEC8" wp14:editId="748FC636">
                  <wp:extent cx="2390775" cy="2538797"/>
                  <wp:effectExtent l="19050" t="19050" r="9525" b="13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1320" cy="2581852"/>
                          </a:xfrm>
                          <a:prstGeom prst="rect">
                            <a:avLst/>
                          </a:prstGeom>
                          <a:ln>
                            <a:solidFill>
                              <a:schemeClr val="tx1"/>
                            </a:solidFill>
                          </a:ln>
                        </pic:spPr>
                      </pic:pic>
                    </a:graphicData>
                  </a:graphic>
                </wp:inline>
              </w:drawing>
            </w:r>
          </w:p>
          <w:p w:rsidR="00823858" w:rsidRPr="003728BF" w:rsidRDefault="00FC28A7" w:rsidP="00DA4A3E">
            <w:pPr>
              <w:pStyle w:val="Leyenda"/>
            </w:pPr>
            <w:r>
              <w:t>(a)</w:t>
            </w:r>
          </w:p>
        </w:tc>
        <w:tc>
          <w:tcPr>
            <w:tcW w:w="4736" w:type="dxa"/>
          </w:tcPr>
          <w:p w:rsidR="00823858" w:rsidRDefault="00823858" w:rsidP="00660643">
            <w:pPr>
              <w:pStyle w:val="Celdadetabla"/>
            </w:pPr>
            <w:r>
              <w:rPr>
                <w:noProof/>
                <w:lang w:val="es-ES"/>
              </w:rPr>
              <w:drawing>
                <wp:inline distT="0" distB="0" distL="0" distR="0" wp14:anchorId="4AB3F15D" wp14:editId="743F5E6A">
                  <wp:extent cx="2362200" cy="2516650"/>
                  <wp:effectExtent l="19050" t="19050" r="19050" b="171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6451" cy="2542486"/>
                          </a:xfrm>
                          <a:prstGeom prst="rect">
                            <a:avLst/>
                          </a:prstGeom>
                          <a:ln>
                            <a:solidFill>
                              <a:schemeClr val="tx1"/>
                            </a:solidFill>
                          </a:ln>
                        </pic:spPr>
                      </pic:pic>
                    </a:graphicData>
                  </a:graphic>
                </wp:inline>
              </w:drawing>
            </w:r>
          </w:p>
          <w:p w:rsidR="00823858" w:rsidRPr="00823858" w:rsidRDefault="00FC28A7" w:rsidP="00DA4A3E">
            <w:pPr>
              <w:pStyle w:val="Leyenda"/>
            </w:pPr>
            <w:r>
              <w:t>(b)</w:t>
            </w:r>
          </w:p>
        </w:tc>
      </w:tr>
    </w:tbl>
    <w:p w:rsidR="00520F50" w:rsidRPr="00520F50" w:rsidRDefault="00AF4D3B" w:rsidP="004E709B">
      <w:pPr>
        <w:pStyle w:val="Leyenda"/>
      </w:pPr>
      <w:bookmarkStart w:id="125" w:name="_Toc455417163"/>
      <w:bookmarkStart w:id="126" w:name="_Toc455418549"/>
      <w:bookmarkStart w:id="127" w:name="_Toc455418730"/>
      <w:bookmarkStart w:id="128" w:name="_Toc455419094"/>
      <w:r>
        <w:t xml:space="preserve">Figura </w:t>
      </w:r>
      <w:fldSimple w:instr=" SEQ Figura \* ARABIC \s 2 ">
        <w:r w:rsidR="00630C01">
          <w:rPr>
            <w:noProof/>
          </w:rPr>
          <w:t>3</w:t>
        </w:r>
      </w:fldSimple>
      <w:r w:rsidR="00630C01">
        <w:t>.</w:t>
      </w:r>
      <w:fldSimple w:instr=" SEQ Tabla \* ARABIC \s 2 ">
        <w:r w:rsidR="00630C01">
          <w:rPr>
            <w:noProof/>
          </w:rPr>
          <w:t>6</w:t>
        </w:r>
      </w:fldSimple>
      <w:r w:rsidR="00630C01">
        <w:t>.</w:t>
      </w:r>
      <w:r w:rsidR="00FC28A7" w:rsidRPr="00507C2E">
        <w:t xml:space="preserve"> </w:t>
      </w:r>
      <w:r w:rsidR="001E2A0A">
        <w:rPr>
          <w:color w:val="000000"/>
          <w:szCs w:val="28"/>
        </w:rPr>
        <w:t xml:space="preserve">Gráficas de los resultados del </w:t>
      </w:r>
      <w:r w:rsidR="004041F0">
        <w:rPr>
          <w:color w:val="000000"/>
          <w:szCs w:val="28"/>
        </w:rPr>
        <w:t xml:space="preserve">bloque 4 para el melanoma (a) Curva ROC </w:t>
      </w:r>
      <w:r w:rsidR="001E2A0A">
        <w:rPr>
          <w:color w:val="000000"/>
          <w:szCs w:val="28"/>
        </w:rPr>
        <w:t>(b) Curva P/R</w:t>
      </w:r>
      <w:bookmarkEnd w:id="125"/>
      <w:bookmarkEnd w:id="126"/>
      <w:bookmarkEnd w:id="127"/>
      <w:bookmarkEnd w:id="128"/>
    </w:p>
    <w:p w:rsidR="00C6296C" w:rsidRPr="0002299D" w:rsidRDefault="0002299D" w:rsidP="00C846C5">
      <w:pPr>
        <w:pStyle w:val="Prrafo"/>
      </w:pPr>
      <w:r>
        <w:t xml:space="preserve">En esta comparación la red Azul tiene un </w:t>
      </w:r>
      <w:r w:rsidR="00B971B4">
        <w:t>Recall</w:t>
      </w:r>
      <w:r>
        <w:t xml:space="preserve"> mayor</w:t>
      </w:r>
      <w:r w:rsidR="00B971B4">
        <w:t xml:space="preserve"> a la red Roja</w:t>
      </w:r>
      <w:r>
        <w:t xml:space="preserve"> en </w:t>
      </w:r>
      <w:r w:rsidR="00B971B4">
        <w:t>0,032 puntos, no obstante en el parámetro de Accuracy gana ventaja la red Roja por 0,022 puntos. Adicionalmente el parámetro AUC de la curva roja es mejor por lo tanto y teniendo en cuenta que la diferencia de Recall no es significativa escogem</w:t>
      </w:r>
      <w:r w:rsidR="00C846C5">
        <w:t>os a la red roja como vencedora</w:t>
      </w:r>
    </w:p>
    <w:p w:rsidR="0070439E" w:rsidRDefault="007F2E9C" w:rsidP="00352725">
      <w:pPr>
        <w:pStyle w:val="Prrafo"/>
      </w:pPr>
      <w:r>
        <w:lastRenderedPageBreak/>
        <w:t xml:space="preserve">Una vez realizada la búsqueda de las 4 mejores </w:t>
      </w:r>
      <w:r w:rsidR="0070439E">
        <w:t xml:space="preserve">configuraciones para </w:t>
      </w:r>
      <w:r>
        <w:t xml:space="preserve">cada modelo seleccionado para este análisis </w:t>
      </w:r>
      <w:r w:rsidR="00C846C5">
        <w:t>se procede</w:t>
      </w:r>
      <w:r>
        <w:t xml:space="preserve"> a compar</w:t>
      </w:r>
      <w:r w:rsidR="00C846C5">
        <w:t>ar dichas redes unas con otras en la tabla 3.9</w:t>
      </w:r>
    </w:p>
    <w:p w:rsidR="0070439E" w:rsidRDefault="0070439E" w:rsidP="00C846C5">
      <w:pPr>
        <w:pStyle w:val="Prrafo"/>
        <w:ind w:firstLine="0"/>
      </w:pPr>
    </w:p>
    <w:tbl>
      <w:tblPr>
        <w:tblW w:w="9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94"/>
        <w:gridCol w:w="1422"/>
        <w:gridCol w:w="1608"/>
        <w:gridCol w:w="1608"/>
        <w:gridCol w:w="1609"/>
        <w:gridCol w:w="1609"/>
      </w:tblGrid>
      <w:tr w:rsidR="008745B3" w:rsidRPr="00660643" w:rsidTr="00313847">
        <w:trPr>
          <w:trHeight w:val="521"/>
        </w:trPr>
        <w:tc>
          <w:tcPr>
            <w:tcW w:w="1794" w:type="dxa"/>
          </w:tcPr>
          <w:p w:rsidR="008745B3" w:rsidRPr="00660643" w:rsidRDefault="008745B3" w:rsidP="00712503">
            <w:pPr>
              <w:pStyle w:val="Encabezadodetabla"/>
            </w:pPr>
            <w:r>
              <w:t>Red</w:t>
            </w:r>
          </w:p>
        </w:tc>
        <w:tc>
          <w:tcPr>
            <w:tcW w:w="1422" w:type="dxa"/>
          </w:tcPr>
          <w:p w:rsidR="008745B3" w:rsidRPr="00660643" w:rsidRDefault="008745B3" w:rsidP="00712503">
            <w:pPr>
              <w:pStyle w:val="Encabezadodetabla"/>
            </w:pPr>
            <w:r w:rsidRPr="00660643">
              <w:t>Accuracy</w:t>
            </w:r>
          </w:p>
        </w:tc>
        <w:tc>
          <w:tcPr>
            <w:tcW w:w="1608" w:type="dxa"/>
          </w:tcPr>
          <w:p w:rsidR="008745B3" w:rsidRPr="00660643" w:rsidRDefault="008745B3" w:rsidP="00712503">
            <w:pPr>
              <w:pStyle w:val="Encabezadodetabla"/>
            </w:pPr>
            <w:r w:rsidRPr="00660643">
              <w:t>Recall</w:t>
            </w:r>
          </w:p>
        </w:tc>
        <w:tc>
          <w:tcPr>
            <w:tcW w:w="1608" w:type="dxa"/>
          </w:tcPr>
          <w:p w:rsidR="008745B3" w:rsidRPr="00660643" w:rsidRDefault="008745B3" w:rsidP="00712503">
            <w:pPr>
              <w:pStyle w:val="Encabezadodetabla"/>
            </w:pPr>
            <w:r w:rsidRPr="00660643">
              <w:t>Precision</w:t>
            </w:r>
          </w:p>
        </w:tc>
        <w:tc>
          <w:tcPr>
            <w:tcW w:w="1609" w:type="dxa"/>
          </w:tcPr>
          <w:p w:rsidR="008745B3" w:rsidRPr="00660643" w:rsidRDefault="008745B3" w:rsidP="00712503">
            <w:pPr>
              <w:pStyle w:val="Encabezadodetabla"/>
            </w:pPr>
            <w:r w:rsidRPr="00660643">
              <w:t>F1 Score</w:t>
            </w:r>
          </w:p>
        </w:tc>
        <w:tc>
          <w:tcPr>
            <w:tcW w:w="1609" w:type="dxa"/>
          </w:tcPr>
          <w:p w:rsidR="008745B3" w:rsidRPr="00660643" w:rsidRDefault="008745B3" w:rsidP="00712503">
            <w:pPr>
              <w:pStyle w:val="Encabezadodetabla"/>
            </w:pPr>
            <w:r w:rsidRPr="00660643">
              <w:t>AUC</w:t>
            </w:r>
          </w:p>
        </w:tc>
      </w:tr>
      <w:tr w:rsidR="008745B3" w:rsidTr="00313847">
        <w:trPr>
          <w:trHeight w:val="536"/>
        </w:trPr>
        <w:tc>
          <w:tcPr>
            <w:tcW w:w="1794" w:type="dxa"/>
          </w:tcPr>
          <w:p w:rsidR="0098151A" w:rsidRDefault="001C0B23" w:rsidP="001C0B23">
            <w:pPr>
              <w:pStyle w:val="Celdadetabla"/>
            </w:pPr>
            <w:r>
              <w:t>B</w:t>
            </w:r>
            <w:r w:rsidR="0070439E">
              <w:t>1</w:t>
            </w:r>
            <w:r>
              <w:t xml:space="preserve">: </w:t>
            </w:r>
            <w:r w:rsidR="0098151A">
              <w:t>Deep SVM.</w:t>
            </w:r>
          </w:p>
        </w:tc>
        <w:tc>
          <w:tcPr>
            <w:tcW w:w="1422" w:type="dxa"/>
          </w:tcPr>
          <w:p w:rsidR="008745B3" w:rsidRDefault="008745B3" w:rsidP="00712503">
            <w:pPr>
              <w:pStyle w:val="Celdadetabla"/>
            </w:pPr>
            <w:r>
              <w:t>0.739</w:t>
            </w:r>
          </w:p>
        </w:tc>
        <w:tc>
          <w:tcPr>
            <w:tcW w:w="1608" w:type="dxa"/>
          </w:tcPr>
          <w:p w:rsidR="008745B3" w:rsidRDefault="008745B3" w:rsidP="008745B3">
            <w:pPr>
              <w:pStyle w:val="Celdadetabla"/>
            </w:pPr>
            <w:r w:rsidRPr="00C6296C">
              <w:t>0.670</w:t>
            </w:r>
          </w:p>
        </w:tc>
        <w:tc>
          <w:tcPr>
            <w:tcW w:w="1608" w:type="dxa"/>
          </w:tcPr>
          <w:p w:rsidR="008745B3" w:rsidRDefault="008745B3" w:rsidP="00712503">
            <w:pPr>
              <w:pStyle w:val="Celdadetabla"/>
            </w:pPr>
            <w:r>
              <w:t>0.707</w:t>
            </w:r>
          </w:p>
        </w:tc>
        <w:tc>
          <w:tcPr>
            <w:tcW w:w="1609" w:type="dxa"/>
          </w:tcPr>
          <w:p w:rsidR="008745B3" w:rsidRDefault="008745B3" w:rsidP="00712503">
            <w:pPr>
              <w:pStyle w:val="Celdadetabla"/>
            </w:pPr>
            <w:r>
              <w:t>0.688</w:t>
            </w:r>
          </w:p>
        </w:tc>
        <w:tc>
          <w:tcPr>
            <w:tcW w:w="1609" w:type="dxa"/>
          </w:tcPr>
          <w:p w:rsidR="008745B3" w:rsidRDefault="008745B3" w:rsidP="00712503">
            <w:pPr>
              <w:pStyle w:val="Celdadetabla"/>
            </w:pPr>
            <w:r>
              <w:t>0.804</w:t>
            </w:r>
          </w:p>
        </w:tc>
      </w:tr>
      <w:tr w:rsidR="008745B3" w:rsidTr="00313847">
        <w:trPr>
          <w:trHeight w:val="521"/>
        </w:trPr>
        <w:tc>
          <w:tcPr>
            <w:tcW w:w="1794" w:type="dxa"/>
          </w:tcPr>
          <w:p w:rsidR="0098151A" w:rsidRDefault="001C0B23" w:rsidP="001C0B23">
            <w:pPr>
              <w:pStyle w:val="Celdadetabla"/>
            </w:pPr>
            <w:r>
              <w:t>B</w:t>
            </w:r>
            <w:r w:rsidR="0070439E">
              <w:t>2</w:t>
            </w:r>
            <w:r>
              <w:t xml:space="preserve">: </w:t>
            </w:r>
            <w:r w:rsidR="0098151A">
              <w:t>SVM</w:t>
            </w:r>
          </w:p>
        </w:tc>
        <w:tc>
          <w:tcPr>
            <w:tcW w:w="1422" w:type="dxa"/>
          </w:tcPr>
          <w:p w:rsidR="008745B3" w:rsidRDefault="008745B3" w:rsidP="00712503">
            <w:pPr>
              <w:pStyle w:val="Celdadetabla"/>
            </w:pPr>
            <w:r>
              <w:t>0.690</w:t>
            </w:r>
          </w:p>
        </w:tc>
        <w:tc>
          <w:tcPr>
            <w:tcW w:w="1608" w:type="dxa"/>
          </w:tcPr>
          <w:p w:rsidR="008745B3" w:rsidRDefault="008745B3" w:rsidP="00712503">
            <w:pPr>
              <w:pStyle w:val="Celdadetabla"/>
            </w:pPr>
            <w:r>
              <w:t>0.629</w:t>
            </w:r>
          </w:p>
        </w:tc>
        <w:tc>
          <w:tcPr>
            <w:tcW w:w="1608" w:type="dxa"/>
          </w:tcPr>
          <w:p w:rsidR="008745B3" w:rsidRDefault="008745B3" w:rsidP="00712503">
            <w:pPr>
              <w:pStyle w:val="Celdadetabla"/>
            </w:pPr>
            <w:r>
              <w:t>0.642</w:t>
            </w:r>
          </w:p>
        </w:tc>
        <w:tc>
          <w:tcPr>
            <w:tcW w:w="1609" w:type="dxa"/>
          </w:tcPr>
          <w:p w:rsidR="008745B3" w:rsidRDefault="008745B3" w:rsidP="00712503">
            <w:pPr>
              <w:pStyle w:val="Celdadetabla"/>
            </w:pPr>
            <w:r>
              <w:t>0.629</w:t>
            </w:r>
          </w:p>
        </w:tc>
        <w:tc>
          <w:tcPr>
            <w:tcW w:w="1609" w:type="dxa"/>
          </w:tcPr>
          <w:p w:rsidR="008745B3" w:rsidRDefault="008745B3" w:rsidP="00712503">
            <w:pPr>
              <w:pStyle w:val="Celdadetabla"/>
            </w:pPr>
            <w:r>
              <w:t>0.751</w:t>
            </w:r>
          </w:p>
        </w:tc>
      </w:tr>
      <w:tr w:rsidR="0070439E" w:rsidTr="00313847">
        <w:trPr>
          <w:trHeight w:val="521"/>
        </w:trPr>
        <w:tc>
          <w:tcPr>
            <w:tcW w:w="1794" w:type="dxa"/>
          </w:tcPr>
          <w:p w:rsidR="0098151A" w:rsidRPr="0098151A" w:rsidRDefault="001C0B23" w:rsidP="001C0B23">
            <w:pPr>
              <w:pStyle w:val="Celdadetabla"/>
            </w:pPr>
            <w:r>
              <w:t xml:space="preserve">B3: </w:t>
            </w:r>
            <w:r w:rsidR="0098151A">
              <w:t>Neural Network</w:t>
            </w:r>
          </w:p>
        </w:tc>
        <w:tc>
          <w:tcPr>
            <w:tcW w:w="1422" w:type="dxa"/>
          </w:tcPr>
          <w:p w:rsidR="0070439E" w:rsidRPr="0098151A" w:rsidRDefault="0070439E" w:rsidP="0098151A">
            <w:pPr>
              <w:pStyle w:val="Celdadetabla"/>
            </w:pPr>
            <w:r w:rsidRPr="0098151A">
              <w:t>0.726</w:t>
            </w:r>
          </w:p>
        </w:tc>
        <w:tc>
          <w:tcPr>
            <w:tcW w:w="1608" w:type="dxa"/>
          </w:tcPr>
          <w:p w:rsidR="0070439E" w:rsidRPr="0098151A" w:rsidRDefault="0070439E" w:rsidP="0098151A">
            <w:pPr>
              <w:pStyle w:val="Celdadetabla"/>
            </w:pPr>
            <w:r w:rsidRPr="0098151A">
              <w:t>0.619</w:t>
            </w:r>
          </w:p>
        </w:tc>
        <w:tc>
          <w:tcPr>
            <w:tcW w:w="1608" w:type="dxa"/>
          </w:tcPr>
          <w:p w:rsidR="0070439E" w:rsidRPr="0098151A" w:rsidRDefault="0070439E" w:rsidP="0098151A">
            <w:pPr>
              <w:pStyle w:val="Celdadetabla"/>
            </w:pPr>
            <w:r w:rsidRPr="0098151A">
              <w:t>0.706</w:t>
            </w:r>
          </w:p>
        </w:tc>
        <w:tc>
          <w:tcPr>
            <w:tcW w:w="1609" w:type="dxa"/>
          </w:tcPr>
          <w:p w:rsidR="0070439E" w:rsidRPr="0098151A" w:rsidRDefault="0070439E" w:rsidP="0098151A">
            <w:pPr>
              <w:pStyle w:val="Celdadetabla"/>
            </w:pPr>
            <w:r w:rsidRPr="0098151A">
              <w:t>0.659</w:t>
            </w:r>
          </w:p>
        </w:tc>
        <w:tc>
          <w:tcPr>
            <w:tcW w:w="1609" w:type="dxa"/>
          </w:tcPr>
          <w:p w:rsidR="0070439E" w:rsidRPr="0098151A" w:rsidRDefault="0070439E" w:rsidP="0098151A">
            <w:pPr>
              <w:pStyle w:val="Celdadetabla"/>
            </w:pPr>
            <w:r w:rsidRPr="0098151A">
              <w:t>0.791</w:t>
            </w:r>
          </w:p>
        </w:tc>
      </w:tr>
      <w:tr w:rsidR="0070439E" w:rsidTr="00313847">
        <w:trPr>
          <w:trHeight w:val="521"/>
        </w:trPr>
        <w:tc>
          <w:tcPr>
            <w:tcW w:w="1794" w:type="dxa"/>
          </w:tcPr>
          <w:p w:rsidR="0098151A" w:rsidRPr="0098151A" w:rsidRDefault="001C0B23" w:rsidP="001C0B23">
            <w:pPr>
              <w:pStyle w:val="Celdadetabla"/>
            </w:pPr>
            <w:r>
              <w:t>B</w:t>
            </w:r>
            <w:r w:rsidR="0070439E" w:rsidRPr="0098151A">
              <w:t>4:</w:t>
            </w:r>
            <w:r>
              <w:t xml:space="preserve"> </w:t>
            </w:r>
            <w:r w:rsidR="0098151A">
              <w:t>Decision Jungle</w:t>
            </w:r>
          </w:p>
        </w:tc>
        <w:tc>
          <w:tcPr>
            <w:tcW w:w="1422" w:type="dxa"/>
          </w:tcPr>
          <w:p w:rsidR="0070439E" w:rsidRPr="006672A1" w:rsidRDefault="0070439E" w:rsidP="0098151A">
            <w:pPr>
              <w:pStyle w:val="Celdadetabla"/>
              <w:rPr>
                <w:b/>
              </w:rPr>
            </w:pPr>
            <w:r w:rsidRPr="006672A1">
              <w:rPr>
                <w:b/>
              </w:rPr>
              <w:t>0.761</w:t>
            </w:r>
          </w:p>
        </w:tc>
        <w:tc>
          <w:tcPr>
            <w:tcW w:w="1608" w:type="dxa"/>
          </w:tcPr>
          <w:p w:rsidR="0070439E" w:rsidRPr="006672A1" w:rsidRDefault="0070439E" w:rsidP="0098151A">
            <w:pPr>
              <w:pStyle w:val="Celdadetabla"/>
              <w:rPr>
                <w:b/>
              </w:rPr>
            </w:pPr>
            <w:r w:rsidRPr="006672A1">
              <w:rPr>
                <w:b/>
              </w:rPr>
              <w:t>0.691</w:t>
            </w:r>
          </w:p>
        </w:tc>
        <w:tc>
          <w:tcPr>
            <w:tcW w:w="1608" w:type="dxa"/>
          </w:tcPr>
          <w:p w:rsidR="0070439E" w:rsidRPr="006672A1" w:rsidRDefault="0070439E" w:rsidP="0098151A">
            <w:pPr>
              <w:pStyle w:val="Celdadetabla"/>
              <w:rPr>
                <w:b/>
              </w:rPr>
            </w:pPr>
            <w:r w:rsidRPr="006672A1">
              <w:rPr>
                <w:b/>
              </w:rPr>
              <w:t>0.736</w:t>
            </w:r>
          </w:p>
        </w:tc>
        <w:tc>
          <w:tcPr>
            <w:tcW w:w="1609" w:type="dxa"/>
          </w:tcPr>
          <w:p w:rsidR="0070439E" w:rsidRPr="006672A1" w:rsidRDefault="0070439E" w:rsidP="0098151A">
            <w:pPr>
              <w:pStyle w:val="Celdadetabla"/>
              <w:rPr>
                <w:b/>
              </w:rPr>
            </w:pPr>
            <w:r w:rsidRPr="006672A1">
              <w:rPr>
                <w:b/>
              </w:rPr>
              <w:t>0.713</w:t>
            </w:r>
          </w:p>
        </w:tc>
        <w:tc>
          <w:tcPr>
            <w:tcW w:w="1609" w:type="dxa"/>
          </w:tcPr>
          <w:p w:rsidR="0070439E" w:rsidRPr="006672A1" w:rsidRDefault="0070439E" w:rsidP="0098151A">
            <w:pPr>
              <w:pStyle w:val="Celdadetabla"/>
              <w:rPr>
                <w:b/>
              </w:rPr>
            </w:pPr>
            <w:r w:rsidRPr="006672A1">
              <w:rPr>
                <w:b/>
              </w:rPr>
              <w:t>0.862</w:t>
            </w:r>
          </w:p>
        </w:tc>
      </w:tr>
    </w:tbl>
    <w:p w:rsidR="00A778A2" w:rsidRDefault="00352725" w:rsidP="00C846C5">
      <w:pPr>
        <w:pStyle w:val="Leyenda"/>
      </w:pPr>
      <w:bookmarkStart w:id="129" w:name="_Toc455180499"/>
      <w:bookmarkStart w:id="130" w:name="_Toc455180618"/>
      <w:bookmarkStart w:id="131" w:name="_Toc455262453"/>
      <w:bookmarkStart w:id="132" w:name="_Toc455419095"/>
      <w:r>
        <w:t>Tabla</w:t>
      </w:r>
      <w:r w:rsidR="00585049">
        <w:t xml:space="preserve"> </w:t>
      </w:r>
      <w:fldSimple w:instr=" SEQ Tabla \* ARABIC \s 2 ">
        <w:r w:rsidR="00585049">
          <w:rPr>
            <w:noProof/>
          </w:rPr>
          <w:t>3</w:t>
        </w:r>
      </w:fldSimple>
      <w:r w:rsidR="00585049">
        <w:rPr>
          <w:noProof/>
        </w:rPr>
        <w:t>.</w:t>
      </w:r>
      <w:fldSimple w:instr=" SEQ Tabla \* ARABIC \s 2 ">
        <w:r w:rsidR="00585049" w:rsidRPr="00585049">
          <w:rPr>
            <w:noProof/>
          </w:rPr>
          <w:t>9</w:t>
        </w:r>
      </w:fldSimple>
      <w:r w:rsidR="00585049">
        <w:rPr>
          <w:noProof/>
        </w:rPr>
        <w:t>.</w:t>
      </w:r>
      <w:r>
        <w:t xml:space="preserve"> </w:t>
      </w:r>
      <w:bookmarkEnd w:id="129"/>
      <w:bookmarkEnd w:id="130"/>
      <w:r w:rsidR="001E2A0A">
        <w:rPr>
          <w:color w:val="000000"/>
          <w:szCs w:val="28"/>
        </w:rPr>
        <w:t>Comparación final de modelos sobre el conjunto de entrenamiento y validación del melanoma</w:t>
      </w:r>
      <w:bookmarkEnd w:id="131"/>
      <w:bookmarkEnd w:id="132"/>
    </w:p>
    <w:p w:rsidR="00C846C5" w:rsidRPr="00C846C5" w:rsidRDefault="00C846C5" w:rsidP="00C846C5">
      <w:pPr>
        <w:pStyle w:val="Prrafo"/>
        <w:rPr>
          <w:lang w:val="es-ES"/>
        </w:rPr>
      </w:pPr>
    </w:p>
    <w:p w:rsidR="004E44C4" w:rsidRDefault="00B971B4" w:rsidP="00B971B4">
      <w:pPr>
        <w:pStyle w:val="Prrafo"/>
      </w:pPr>
      <w:r>
        <w:t>Esto</w:t>
      </w:r>
      <w:r w:rsidR="00006DF3">
        <w:t>s resultados</w:t>
      </w:r>
      <w:r>
        <w:t xml:space="preserve"> se traduce</w:t>
      </w:r>
      <w:r w:rsidR="00006DF3">
        <w:t>n</w:t>
      </w:r>
      <w:r>
        <w:t xml:space="preserve"> en que el sistema que ha obtenido mejores resultados de validación es </w:t>
      </w:r>
      <w:r w:rsidR="00C60E04">
        <w:t xml:space="preserve">el procedente del </w:t>
      </w:r>
      <w:r>
        <w:t>bloque 4, un modelo “</w:t>
      </w:r>
      <w:r w:rsidRPr="004E083D">
        <w:rPr>
          <w:lang w:val="es-ES"/>
        </w:rPr>
        <w:t xml:space="preserve">Two-Class </w:t>
      </w:r>
      <w:r>
        <w:rPr>
          <w:lang w:val="es-ES"/>
        </w:rPr>
        <w:t>Decision Jungle</w:t>
      </w:r>
      <w:r w:rsidR="00C846C5">
        <w:t>”.</w:t>
      </w:r>
    </w:p>
    <w:p w:rsidR="00C60E04" w:rsidRDefault="00C60E04"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F411B7" w:rsidRDefault="00F411B7" w:rsidP="00584F22">
      <w:pPr>
        <w:pStyle w:val="Ttulo4"/>
      </w:pPr>
      <w:bookmarkStart w:id="133" w:name="_Toc455417070"/>
      <w:r>
        <w:lastRenderedPageBreak/>
        <w:t>Cáncer de pulmón</w:t>
      </w:r>
      <w:bookmarkEnd w:id="133"/>
    </w:p>
    <w:p w:rsidR="00C846C5" w:rsidRDefault="00C846C5" w:rsidP="00C846C5">
      <w:pPr>
        <w:pStyle w:val="Prrafo"/>
        <w:rPr>
          <w:rFonts w:ascii="Times New Roman" w:hAnsi="Times New Roman"/>
          <w:sz w:val="24"/>
          <w:lang w:val="es-ES"/>
        </w:rPr>
      </w:pPr>
      <w:r>
        <w:t>Para el análisis del bloque 1 correspondiente a los datos de melanoma con el modelo “Two-Class Locally-Deep Support Vector Machine” se han configurado dos redes o sistemas con los parámetros mostrados en la tabla 3.10.</w:t>
      </w:r>
    </w:p>
    <w:p w:rsidR="001466B8" w:rsidRDefault="00C846C5" w:rsidP="00C846C5">
      <w:pPr>
        <w:pStyle w:val="Prrafo"/>
      </w:pPr>
      <w:r>
        <w:t>Posteriormente se han obtenido los resultados mostrados en la tabla 3.11 para cada sistema configurado respectivamente y junto a dichos resultados, se han obtenido las grá</w:t>
      </w:r>
      <w:r w:rsidR="00DA6DBB">
        <w:t>ficas mostradas en la figura 3.7</w:t>
      </w:r>
      <w:r>
        <w:t>.</w:t>
      </w:r>
    </w:p>
    <w:p w:rsidR="001466B8" w:rsidRDefault="001466B8" w:rsidP="001466B8">
      <w:pPr>
        <w:pStyle w:val="Prrafo"/>
        <w:ind w:firstLine="0"/>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14"/>
        <w:gridCol w:w="1293"/>
        <w:gridCol w:w="1311"/>
        <w:gridCol w:w="1311"/>
        <w:gridCol w:w="1311"/>
        <w:gridCol w:w="1294"/>
        <w:gridCol w:w="1842"/>
      </w:tblGrid>
      <w:tr w:rsidR="001466B8" w:rsidRPr="00B10959" w:rsidTr="00C846C5">
        <w:trPr>
          <w:trHeight w:val="359"/>
        </w:trPr>
        <w:tc>
          <w:tcPr>
            <w:tcW w:w="1214" w:type="dxa"/>
          </w:tcPr>
          <w:p w:rsidR="001466B8" w:rsidRDefault="001466B8" w:rsidP="00C764F0">
            <w:pPr>
              <w:pStyle w:val="Encabezadodetabla"/>
            </w:pPr>
            <w:r>
              <w:t>Red</w:t>
            </w:r>
          </w:p>
        </w:tc>
        <w:tc>
          <w:tcPr>
            <w:tcW w:w="1293" w:type="dxa"/>
            <w:vAlign w:val="center"/>
          </w:tcPr>
          <w:p w:rsidR="001466B8" w:rsidRPr="00B10959" w:rsidRDefault="001466B8" w:rsidP="00C764F0">
            <w:pPr>
              <w:pStyle w:val="Encabezadodetabla"/>
              <w:rPr>
                <w:lang w:val="es-ES"/>
              </w:rPr>
            </w:pPr>
            <w:r w:rsidRPr="00B10959">
              <w:rPr>
                <w:lang w:val="en-US"/>
              </w:rPr>
              <w:t>Tree Depth</w:t>
            </w:r>
          </w:p>
        </w:tc>
        <w:tc>
          <w:tcPr>
            <w:tcW w:w="1311" w:type="dxa"/>
            <w:vAlign w:val="center"/>
          </w:tcPr>
          <w:p w:rsidR="001466B8" w:rsidRPr="00B10959" w:rsidRDefault="001466B8" w:rsidP="00C764F0">
            <w:pPr>
              <w:pStyle w:val="Encabezadodetabla"/>
              <w:rPr>
                <w:lang w:val="es-ES"/>
              </w:rPr>
            </w:pPr>
            <w:r w:rsidRPr="00B10959">
              <w:rPr>
                <w:lang w:val="en-US"/>
              </w:rPr>
              <w:t>Lambda W</w:t>
            </w:r>
          </w:p>
        </w:tc>
        <w:tc>
          <w:tcPr>
            <w:tcW w:w="1311" w:type="dxa"/>
            <w:vAlign w:val="center"/>
          </w:tcPr>
          <w:p w:rsidR="001466B8" w:rsidRPr="00B10959" w:rsidRDefault="001466B8" w:rsidP="00C764F0">
            <w:pPr>
              <w:pStyle w:val="Encabezadodetabla"/>
              <w:rPr>
                <w:lang w:val="es-ES"/>
              </w:rPr>
            </w:pPr>
            <w:r w:rsidRPr="00B10959">
              <w:rPr>
                <w:lang w:val="en-US"/>
              </w:rPr>
              <w:t>Lambda Theta</w:t>
            </w:r>
          </w:p>
        </w:tc>
        <w:tc>
          <w:tcPr>
            <w:tcW w:w="1311" w:type="dxa"/>
            <w:vAlign w:val="center"/>
          </w:tcPr>
          <w:p w:rsidR="001466B8" w:rsidRPr="00B10959" w:rsidRDefault="001466B8" w:rsidP="00C764F0">
            <w:pPr>
              <w:pStyle w:val="Encabezadodetabla"/>
              <w:rPr>
                <w:lang w:val="es-ES"/>
              </w:rPr>
            </w:pPr>
            <w:r w:rsidRPr="00B10959">
              <w:t>Lambda Theta Prime</w:t>
            </w:r>
          </w:p>
        </w:tc>
        <w:tc>
          <w:tcPr>
            <w:tcW w:w="1294" w:type="dxa"/>
            <w:vAlign w:val="center"/>
          </w:tcPr>
          <w:p w:rsidR="001466B8" w:rsidRPr="00B10959" w:rsidRDefault="001466B8" w:rsidP="00C764F0">
            <w:pPr>
              <w:pStyle w:val="Encabezadodetabla"/>
              <w:rPr>
                <w:lang w:val="es-ES"/>
              </w:rPr>
            </w:pPr>
            <w:r w:rsidRPr="00B10959">
              <w:t>Sigma</w:t>
            </w:r>
          </w:p>
        </w:tc>
        <w:tc>
          <w:tcPr>
            <w:tcW w:w="1842" w:type="dxa"/>
            <w:vAlign w:val="center"/>
          </w:tcPr>
          <w:p w:rsidR="001466B8" w:rsidRPr="00B10959" w:rsidRDefault="001466B8" w:rsidP="00C764F0">
            <w:pPr>
              <w:pStyle w:val="Encabezadodetabla"/>
              <w:rPr>
                <w:lang w:val="es-ES"/>
              </w:rPr>
            </w:pPr>
            <w:r w:rsidRPr="00B10959">
              <w:t>Number of Iterations</w:t>
            </w:r>
          </w:p>
        </w:tc>
      </w:tr>
      <w:tr w:rsidR="001466B8" w:rsidRPr="00B10959" w:rsidTr="00C846C5">
        <w:trPr>
          <w:trHeight w:val="359"/>
        </w:trPr>
        <w:tc>
          <w:tcPr>
            <w:tcW w:w="1214" w:type="dxa"/>
          </w:tcPr>
          <w:p w:rsidR="001466B8" w:rsidRDefault="001466B8" w:rsidP="00C764F0">
            <w:pPr>
              <w:pStyle w:val="Celdadetabla"/>
            </w:pPr>
            <w:r>
              <w:t>Azul:</w:t>
            </w:r>
          </w:p>
        </w:tc>
        <w:tc>
          <w:tcPr>
            <w:tcW w:w="1293" w:type="dxa"/>
            <w:vAlign w:val="center"/>
          </w:tcPr>
          <w:p w:rsidR="001466B8" w:rsidRPr="00B10959" w:rsidRDefault="001466B8" w:rsidP="00C764F0">
            <w:pPr>
              <w:pStyle w:val="Celdadetabla"/>
              <w:rPr>
                <w:lang w:val="es-ES"/>
              </w:rPr>
            </w:pPr>
            <w:r w:rsidRPr="00B10959">
              <w:t>3</w:t>
            </w:r>
          </w:p>
        </w:tc>
        <w:tc>
          <w:tcPr>
            <w:tcW w:w="1311" w:type="dxa"/>
            <w:vAlign w:val="center"/>
          </w:tcPr>
          <w:p w:rsidR="001466B8" w:rsidRPr="00B10959" w:rsidRDefault="001466B8" w:rsidP="00C764F0">
            <w:pPr>
              <w:pStyle w:val="Celdadetabla"/>
              <w:rPr>
                <w:lang w:val="es-ES"/>
              </w:rPr>
            </w:pPr>
            <w:r w:rsidRPr="00B10959">
              <w:t>0.1</w:t>
            </w:r>
          </w:p>
        </w:tc>
        <w:tc>
          <w:tcPr>
            <w:tcW w:w="1311" w:type="dxa"/>
            <w:vAlign w:val="center"/>
          </w:tcPr>
          <w:p w:rsidR="001466B8" w:rsidRPr="00B10959" w:rsidRDefault="001466B8" w:rsidP="00C764F0">
            <w:pPr>
              <w:pStyle w:val="Celdadetabla"/>
              <w:rPr>
                <w:lang w:val="es-ES"/>
              </w:rPr>
            </w:pPr>
            <w:r w:rsidRPr="00B10959">
              <w:t>0.01</w:t>
            </w:r>
          </w:p>
        </w:tc>
        <w:tc>
          <w:tcPr>
            <w:tcW w:w="1311" w:type="dxa"/>
            <w:vAlign w:val="center"/>
          </w:tcPr>
          <w:p w:rsidR="001466B8" w:rsidRPr="00B10959" w:rsidRDefault="001466B8" w:rsidP="00C764F0">
            <w:pPr>
              <w:pStyle w:val="Celdadetabla"/>
              <w:rPr>
                <w:lang w:val="es-ES"/>
              </w:rPr>
            </w:pPr>
            <w:r w:rsidRPr="00B10959">
              <w:t>0.01</w:t>
            </w:r>
          </w:p>
        </w:tc>
        <w:tc>
          <w:tcPr>
            <w:tcW w:w="1294" w:type="dxa"/>
            <w:vAlign w:val="center"/>
          </w:tcPr>
          <w:p w:rsidR="001466B8" w:rsidRPr="00B10959" w:rsidRDefault="001466B8" w:rsidP="00C764F0">
            <w:pPr>
              <w:pStyle w:val="Celdadetabla"/>
              <w:rPr>
                <w:lang w:val="es-ES"/>
              </w:rPr>
            </w:pPr>
            <w:r w:rsidRPr="00B10959">
              <w:t>1</w:t>
            </w:r>
          </w:p>
        </w:tc>
        <w:tc>
          <w:tcPr>
            <w:tcW w:w="1842" w:type="dxa"/>
            <w:vAlign w:val="center"/>
          </w:tcPr>
          <w:p w:rsidR="001466B8" w:rsidRPr="00B10959" w:rsidRDefault="001466B8" w:rsidP="00C764F0">
            <w:pPr>
              <w:pStyle w:val="Celdadetabla"/>
              <w:rPr>
                <w:lang w:val="es-ES"/>
              </w:rPr>
            </w:pPr>
            <w:r w:rsidRPr="00B10959">
              <w:t>15000</w:t>
            </w:r>
          </w:p>
        </w:tc>
      </w:tr>
      <w:tr w:rsidR="001466B8" w:rsidRPr="001466B8" w:rsidTr="00C846C5">
        <w:trPr>
          <w:trHeight w:val="349"/>
        </w:trPr>
        <w:tc>
          <w:tcPr>
            <w:tcW w:w="1214" w:type="dxa"/>
          </w:tcPr>
          <w:p w:rsidR="001466B8" w:rsidRDefault="001466B8" w:rsidP="00C764F0">
            <w:pPr>
              <w:pStyle w:val="Celdadetabla"/>
            </w:pPr>
            <w:r>
              <w:t>Roja:</w:t>
            </w:r>
          </w:p>
        </w:tc>
        <w:tc>
          <w:tcPr>
            <w:tcW w:w="1293" w:type="dxa"/>
            <w:vAlign w:val="center"/>
          </w:tcPr>
          <w:p w:rsidR="001466B8" w:rsidRPr="001466B8" w:rsidRDefault="001466B8" w:rsidP="00C764F0">
            <w:pPr>
              <w:pStyle w:val="Celdadetabla"/>
              <w:rPr>
                <w:color w:val="000000"/>
                <w:szCs w:val="18"/>
                <w:lang w:val="es-ES"/>
              </w:rPr>
            </w:pPr>
            <w:r w:rsidRPr="001466B8">
              <w:rPr>
                <w:color w:val="000000"/>
                <w:szCs w:val="18"/>
              </w:rPr>
              <w:t>6</w:t>
            </w:r>
          </w:p>
        </w:tc>
        <w:tc>
          <w:tcPr>
            <w:tcW w:w="1311" w:type="dxa"/>
            <w:vAlign w:val="center"/>
          </w:tcPr>
          <w:p w:rsidR="001466B8" w:rsidRPr="001466B8" w:rsidRDefault="001466B8" w:rsidP="00C764F0">
            <w:pPr>
              <w:pStyle w:val="Celdadetabla"/>
              <w:rPr>
                <w:color w:val="000000"/>
                <w:szCs w:val="18"/>
              </w:rPr>
            </w:pPr>
            <w:r w:rsidRPr="001466B8">
              <w:rPr>
                <w:color w:val="000000"/>
                <w:szCs w:val="18"/>
              </w:rPr>
              <w:t>0.057241</w:t>
            </w:r>
          </w:p>
        </w:tc>
        <w:tc>
          <w:tcPr>
            <w:tcW w:w="1311" w:type="dxa"/>
            <w:vAlign w:val="center"/>
          </w:tcPr>
          <w:p w:rsidR="001466B8" w:rsidRPr="001466B8" w:rsidRDefault="001466B8" w:rsidP="00C764F0">
            <w:pPr>
              <w:pStyle w:val="Celdadetabla"/>
              <w:rPr>
                <w:color w:val="000000"/>
                <w:szCs w:val="18"/>
              </w:rPr>
            </w:pPr>
            <w:r w:rsidRPr="001466B8">
              <w:rPr>
                <w:color w:val="000000"/>
                <w:szCs w:val="18"/>
              </w:rPr>
              <w:t>0.064953</w:t>
            </w:r>
          </w:p>
        </w:tc>
        <w:tc>
          <w:tcPr>
            <w:tcW w:w="1311" w:type="dxa"/>
            <w:vAlign w:val="center"/>
          </w:tcPr>
          <w:p w:rsidR="001466B8" w:rsidRPr="001466B8" w:rsidRDefault="001466B8" w:rsidP="00C764F0">
            <w:pPr>
              <w:pStyle w:val="Celdadetabla"/>
              <w:rPr>
                <w:color w:val="000000"/>
                <w:szCs w:val="18"/>
              </w:rPr>
            </w:pPr>
            <w:r w:rsidRPr="001466B8">
              <w:rPr>
                <w:color w:val="000000"/>
                <w:szCs w:val="18"/>
              </w:rPr>
              <w:t>0.05212</w:t>
            </w:r>
          </w:p>
        </w:tc>
        <w:tc>
          <w:tcPr>
            <w:tcW w:w="1294" w:type="dxa"/>
            <w:vAlign w:val="center"/>
          </w:tcPr>
          <w:p w:rsidR="001466B8" w:rsidRPr="001466B8" w:rsidRDefault="001466B8" w:rsidP="00C764F0">
            <w:pPr>
              <w:pStyle w:val="Celdadetabla"/>
              <w:rPr>
                <w:color w:val="000000"/>
                <w:szCs w:val="18"/>
              </w:rPr>
            </w:pPr>
            <w:r w:rsidRPr="001466B8">
              <w:rPr>
                <w:color w:val="000000"/>
                <w:szCs w:val="18"/>
              </w:rPr>
              <w:t>0.970426</w:t>
            </w:r>
          </w:p>
        </w:tc>
        <w:tc>
          <w:tcPr>
            <w:tcW w:w="1842" w:type="dxa"/>
            <w:vAlign w:val="center"/>
          </w:tcPr>
          <w:p w:rsidR="001466B8" w:rsidRPr="001466B8" w:rsidRDefault="001466B8" w:rsidP="00C764F0">
            <w:pPr>
              <w:pStyle w:val="Celdadetabla"/>
              <w:rPr>
                <w:color w:val="000000"/>
                <w:szCs w:val="18"/>
              </w:rPr>
            </w:pPr>
            <w:r w:rsidRPr="001466B8">
              <w:rPr>
                <w:color w:val="000000"/>
                <w:szCs w:val="18"/>
              </w:rPr>
              <w:t>10388</w:t>
            </w:r>
          </w:p>
        </w:tc>
      </w:tr>
    </w:tbl>
    <w:p w:rsidR="004E44C4" w:rsidRPr="00352725" w:rsidRDefault="00352725" w:rsidP="000C1A5D">
      <w:pPr>
        <w:pStyle w:val="Leyenda"/>
      </w:pPr>
      <w:bookmarkStart w:id="134" w:name="_Toc455180501"/>
      <w:bookmarkStart w:id="135" w:name="_Toc455180620"/>
      <w:bookmarkStart w:id="136" w:name="_Toc455262454"/>
      <w:bookmarkStart w:id="137" w:name="_Toc455419096"/>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10</w:t>
        </w:r>
      </w:fldSimple>
      <w:r w:rsidR="003D1D52">
        <w:rPr>
          <w:noProof/>
        </w:rPr>
        <w:t>.</w:t>
      </w:r>
      <w:r w:rsidR="00630C01">
        <w:t xml:space="preserve"> </w:t>
      </w:r>
      <w:bookmarkEnd w:id="134"/>
      <w:bookmarkEnd w:id="135"/>
      <w:r w:rsidR="001E2A0A">
        <w:rPr>
          <w:color w:val="000000"/>
          <w:szCs w:val="28"/>
        </w:rPr>
        <w:t>Configuración de los modelos del bloque 1 para el cáncer de pulmón</w:t>
      </w:r>
      <w:bookmarkEnd w:id="136"/>
      <w:bookmarkEnd w:id="137"/>
    </w:p>
    <w:p w:rsidR="001466B8" w:rsidRDefault="001466B8"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6"/>
        <w:gridCol w:w="1596"/>
        <w:gridCol w:w="1596"/>
        <w:gridCol w:w="1596"/>
        <w:gridCol w:w="1597"/>
        <w:gridCol w:w="1597"/>
      </w:tblGrid>
      <w:tr w:rsidR="008745B3" w:rsidRPr="00660643" w:rsidTr="00313847">
        <w:trPr>
          <w:trHeight w:val="262"/>
        </w:trPr>
        <w:tc>
          <w:tcPr>
            <w:tcW w:w="1596" w:type="dxa"/>
          </w:tcPr>
          <w:p w:rsidR="008745B3" w:rsidRPr="00660643" w:rsidRDefault="008745B3" w:rsidP="00712503">
            <w:pPr>
              <w:pStyle w:val="Encabezadodetabla"/>
            </w:pPr>
            <w:r>
              <w:t>Red</w:t>
            </w:r>
          </w:p>
        </w:tc>
        <w:tc>
          <w:tcPr>
            <w:tcW w:w="1596" w:type="dxa"/>
          </w:tcPr>
          <w:p w:rsidR="008745B3" w:rsidRPr="00660643" w:rsidRDefault="008745B3" w:rsidP="00712503">
            <w:pPr>
              <w:pStyle w:val="Encabezadodetabla"/>
            </w:pPr>
            <w:r w:rsidRPr="00660643">
              <w:t>Accuracy</w:t>
            </w:r>
          </w:p>
        </w:tc>
        <w:tc>
          <w:tcPr>
            <w:tcW w:w="1596" w:type="dxa"/>
          </w:tcPr>
          <w:p w:rsidR="008745B3" w:rsidRPr="00660643" w:rsidRDefault="008745B3" w:rsidP="00712503">
            <w:pPr>
              <w:pStyle w:val="Encabezadodetabla"/>
            </w:pPr>
            <w:r w:rsidRPr="00660643">
              <w:t>Recall</w:t>
            </w:r>
          </w:p>
        </w:tc>
        <w:tc>
          <w:tcPr>
            <w:tcW w:w="1596" w:type="dxa"/>
          </w:tcPr>
          <w:p w:rsidR="008745B3" w:rsidRPr="00660643" w:rsidRDefault="008745B3" w:rsidP="00712503">
            <w:pPr>
              <w:pStyle w:val="Encabezadodetabla"/>
            </w:pPr>
            <w:r w:rsidRPr="00660643">
              <w:t>Precision</w:t>
            </w:r>
          </w:p>
        </w:tc>
        <w:tc>
          <w:tcPr>
            <w:tcW w:w="1597" w:type="dxa"/>
          </w:tcPr>
          <w:p w:rsidR="008745B3" w:rsidRPr="00660643" w:rsidRDefault="008745B3" w:rsidP="00712503">
            <w:pPr>
              <w:pStyle w:val="Encabezadodetabla"/>
            </w:pPr>
            <w:r w:rsidRPr="00660643">
              <w:t>F1 Score</w:t>
            </w:r>
          </w:p>
        </w:tc>
        <w:tc>
          <w:tcPr>
            <w:tcW w:w="1597" w:type="dxa"/>
          </w:tcPr>
          <w:p w:rsidR="008745B3" w:rsidRPr="00660643" w:rsidRDefault="008745B3" w:rsidP="00712503">
            <w:pPr>
              <w:pStyle w:val="Encabezadodetabla"/>
            </w:pPr>
            <w:r w:rsidRPr="00660643">
              <w:t>AUC</w:t>
            </w:r>
          </w:p>
        </w:tc>
      </w:tr>
      <w:tr w:rsidR="008745B3" w:rsidTr="00313847">
        <w:trPr>
          <w:trHeight w:val="269"/>
        </w:trPr>
        <w:tc>
          <w:tcPr>
            <w:tcW w:w="1596" w:type="dxa"/>
          </w:tcPr>
          <w:p w:rsidR="008745B3" w:rsidRDefault="008745B3" w:rsidP="00712503">
            <w:pPr>
              <w:pStyle w:val="Celdadetabla"/>
            </w:pPr>
            <w:r>
              <w:t>Azul:</w:t>
            </w:r>
          </w:p>
        </w:tc>
        <w:tc>
          <w:tcPr>
            <w:tcW w:w="1596" w:type="dxa"/>
          </w:tcPr>
          <w:p w:rsidR="008745B3" w:rsidRPr="006672A1" w:rsidRDefault="008745B3" w:rsidP="00712503">
            <w:pPr>
              <w:pStyle w:val="Celdadetabla"/>
              <w:rPr>
                <w:b/>
              </w:rPr>
            </w:pPr>
            <w:r w:rsidRPr="006672A1">
              <w:rPr>
                <w:b/>
              </w:rPr>
              <w:t>0.883</w:t>
            </w:r>
          </w:p>
        </w:tc>
        <w:tc>
          <w:tcPr>
            <w:tcW w:w="1596" w:type="dxa"/>
          </w:tcPr>
          <w:p w:rsidR="008745B3" w:rsidRPr="006672A1" w:rsidRDefault="008745B3" w:rsidP="00712503">
            <w:pPr>
              <w:pStyle w:val="Celdadetabla"/>
              <w:rPr>
                <w:b/>
              </w:rPr>
            </w:pPr>
            <w:r w:rsidRPr="006672A1">
              <w:rPr>
                <w:b/>
              </w:rPr>
              <w:t>0.813</w:t>
            </w:r>
          </w:p>
        </w:tc>
        <w:tc>
          <w:tcPr>
            <w:tcW w:w="1596" w:type="dxa"/>
          </w:tcPr>
          <w:p w:rsidR="008745B3" w:rsidRPr="006672A1" w:rsidRDefault="008745B3" w:rsidP="00712503">
            <w:pPr>
              <w:pStyle w:val="Celdadetabla"/>
              <w:rPr>
                <w:b/>
              </w:rPr>
            </w:pPr>
            <w:r w:rsidRPr="006672A1">
              <w:rPr>
                <w:b/>
              </w:rPr>
              <w:t>0.891</w:t>
            </w:r>
          </w:p>
        </w:tc>
        <w:tc>
          <w:tcPr>
            <w:tcW w:w="1597" w:type="dxa"/>
          </w:tcPr>
          <w:p w:rsidR="008745B3" w:rsidRPr="006672A1" w:rsidRDefault="008745B3" w:rsidP="00712503">
            <w:pPr>
              <w:pStyle w:val="Celdadetabla"/>
              <w:rPr>
                <w:b/>
              </w:rPr>
            </w:pPr>
            <w:r w:rsidRPr="006672A1">
              <w:rPr>
                <w:b/>
              </w:rPr>
              <w:t>0.850</w:t>
            </w:r>
          </w:p>
        </w:tc>
        <w:tc>
          <w:tcPr>
            <w:tcW w:w="1597" w:type="dxa"/>
          </w:tcPr>
          <w:p w:rsidR="008745B3" w:rsidRDefault="008745B3" w:rsidP="00712503">
            <w:pPr>
              <w:pStyle w:val="Celdadetabla"/>
            </w:pPr>
            <w:r>
              <w:t>0.916</w:t>
            </w:r>
          </w:p>
        </w:tc>
      </w:tr>
      <w:tr w:rsidR="008745B3" w:rsidTr="00313847">
        <w:trPr>
          <w:trHeight w:val="262"/>
        </w:trPr>
        <w:tc>
          <w:tcPr>
            <w:tcW w:w="1596" w:type="dxa"/>
          </w:tcPr>
          <w:p w:rsidR="008745B3" w:rsidRDefault="008745B3" w:rsidP="00712503">
            <w:pPr>
              <w:pStyle w:val="Celdadetabla"/>
            </w:pPr>
            <w:r>
              <w:t>Roja:</w:t>
            </w:r>
          </w:p>
        </w:tc>
        <w:tc>
          <w:tcPr>
            <w:tcW w:w="1596" w:type="dxa"/>
          </w:tcPr>
          <w:p w:rsidR="008745B3" w:rsidRDefault="008745B3" w:rsidP="00712503">
            <w:pPr>
              <w:pStyle w:val="Celdadetabla"/>
            </w:pPr>
            <w:r>
              <w:t>0.851</w:t>
            </w:r>
          </w:p>
        </w:tc>
        <w:tc>
          <w:tcPr>
            <w:tcW w:w="1596" w:type="dxa"/>
          </w:tcPr>
          <w:p w:rsidR="008745B3" w:rsidRDefault="008745B3" w:rsidP="00712503">
            <w:pPr>
              <w:pStyle w:val="Celdadetabla"/>
            </w:pPr>
            <w:r>
              <w:t>0.801</w:t>
            </w:r>
          </w:p>
        </w:tc>
        <w:tc>
          <w:tcPr>
            <w:tcW w:w="1596" w:type="dxa"/>
          </w:tcPr>
          <w:p w:rsidR="008745B3" w:rsidRDefault="008745B3" w:rsidP="00712503">
            <w:pPr>
              <w:pStyle w:val="Celdadetabla"/>
            </w:pPr>
            <w:r>
              <w:t>0.828</w:t>
            </w:r>
          </w:p>
        </w:tc>
        <w:tc>
          <w:tcPr>
            <w:tcW w:w="1597" w:type="dxa"/>
          </w:tcPr>
          <w:p w:rsidR="008745B3" w:rsidRDefault="008745B3" w:rsidP="00712503">
            <w:pPr>
              <w:pStyle w:val="Celdadetabla"/>
            </w:pPr>
            <w:r>
              <w:t>0.814</w:t>
            </w:r>
          </w:p>
        </w:tc>
        <w:tc>
          <w:tcPr>
            <w:tcW w:w="1597" w:type="dxa"/>
          </w:tcPr>
          <w:p w:rsidR="008745B3" w:rsidRPr="006672A1" w:rsidRDefault="008745B3" w:rsidP="00712503">
            <w:pPr>
              <w:pStyle w:val="Celdadetabla"/>
              <w:rPr>
                <w:b/>
              </w:rPr>
            </w:pPr>
            <w:r w:rsidRPr="006672A1">
              <w:rPr>
                <w:b/>
              </w:rPr>
              <w:t>0.946</w:t>
            </w:r>
          </w:p>
        </w:tc>
      </w:tr>
    </w:tbl>
    <w:p w:rsidR="004E44C4" w:rsidRPr="00352725" w:rsidRDefault="00352725" w:rsidP="004E709B">
      <w:pPr>
        <w:pStyle w:val="Leyenda"/>
      </w:pPr>
      <w:bookmarkStart w:id="138" w:name="_Toc455180502"/>
      <w:bookmarkStart w:id="139" w:name="_Toc455180621"/>
      <w:bookmarkStart w:id="140" w:name="_Toc455262455"/>
      <w:bookmarkStart w:id="141" w:name="_Toc455419097"/>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11</w:t>
        </w:r>
      </w:fldSimple>
      <w:r w:rsidR="003D1D52">
        <w:rPr>
          <w:noProof/>
        </w:rPr>
        <w:t>.</w:t>
      </w:r>
      <w:r>
        <w:t xml:space="preserve"> </w:t>
      </w:r>
      <w:bookmarkEnd w:id="138"/>
      <w:bookmarkEnd w:id="139"/>
      <w:r w:rsidR="001E2A0A">
        <w:rPr>
          <w:color w:val="000000"/>
          <w:szCs w:val="28"/>
        </w:rPr>
        <w:t>Resultados de los modelos del bloque 1 para el cáncer de pulmón</w:t>
      </w:r>
      <w:bookmarkEnd w:id="140"/>
      <w:bookmarkEnd w:id="141"/>
    </w:p>
    <w:p w:rsidR="004E44C4" w:rsidRDefault="004E44C4" w:rsidP="004E44C4">
      <w:pPr>
        <w:pStyle w:val="Prrafo"/>
        <w:ind w:firstLine="0"/>
      </w:pPr>
    </w:p>
    <w:tbl>
      <w:tblPr>
        <w:tblW w:w="0" w:type="auto"/>
        <w:tblCellMar>
          <w:left w:w="70" w:type="dxa"/>
          <w:right w:w="70" w:type="dxa"/>
        </w:tblCellMar>
        <w:tblLook w:val="0000" w:firstRow="0" w:lastRow="0" w:firstColumn="0" w:lastColumn="0" w:noHBand="0" w:noVBand="0"/>
      </w:tblPr>
      <w:tblGrid>
        <w:gridCol w:w="4639"/>
        <w:gridCol w:w="4671"/>
      </w:tblGrid>
      <w:tr w:rsidR="00520F50" w:rsidRPr="00823858" w:rsidTr="004C6C27">
        <w:trPr>
          <w:trHeight w:val="3232"/>
        </w:trPr>
        <w:tc>
          <w:tcPr>
            <w:tcW w:w="4639" w:type="dxa"/>
          </w:tcPr>
          <w:p w:rsidR="00520F50" w:rsidRDefault="00520F50" w:rsidP="004C6C27">
            <w:pPr>
              <w:pStyle w:val="Celdadetabla"/>
            </w:pPr>
            <w:r>
              <w:rPr>
                <w:noProof/>
                <w:lang w:val="es-ES"/>
              </w:rPr>
              <w:drawing>
                <wp:inline distT="0" distB="0" distL="0" distR="0" wp14:anchorId="3E15FC59" wp14:editId="6C7EB546">
                  <wp:extent cx="2494626" cy="2667000"/>
                  <wp:effectExtent l="19050" t="19050" r="20320" b="190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3177" cy="2718905"/>
                          </a:xfrm>
                          <a:prstGeom prst="rect">
                            <a:avLst/>
                          </a:prstGeom>
                          <a:ln>
                            <a:solidFill>
                              <a:schemeClr val="tx1"/>
                            </a:solidFill>
                          </a:ln>
                        </pic:spPr>
                      </pic:pic>
                    </a:graphicData>
                  </a:graphic>
                </wp:inline>
              </w:drawing>
            </w:r>
          </w:p>
          <w:p w:rsidR="00520F50" w:rsidRPr="003728BF" w:rsidRDefault="00A778A2" w:rsidP="00DA4A3E">
            <w:pPr>
              <w:pStyle w:val="Leyenda"/>
            </w:pPr>
            <w:r>
              <w:t>(a)</w:t>
            </w:r>
          </w:p>
        </w:tc>
        <w:tc>
          <w:tcPr>
            <w:tcW w:w="4671" w:type="dxa"/>
          </w:tcPr>
          <w:p w:rsidR="00520F50" w:rsidRDefault="00520F50" w:rsidP="004C6C27">
            <w:pPr>
              <w:pStyle w:val="Celdadetabla"/>
            </w:pPr>
            <w:r>
              <w:rPr>
                <w:noProof/>
                <w:lang w:val="es-ES"/>
              </w:rPr>
              <w:drawing>
                <wp:inline distT="0" distB="0" distL="0" distR="0" wp14:anchorId="53FD418E" wp14:editId="35C8B9A1">
                  <wp:extent cx="2546462" cy="2714625"/>
                  <wp:effectExtent l="19050" t="19050" r="2540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3949" cy="2733267"/>
                          </a:xfrm>
                          <a:prstGeom prst="rect">
                            <a:avLst/>
                          </a:prstGeom>
                          <a:ln>
                            <a:solidFill>
                              <a:schemeClr val="tx1"/>
                            </a:solidFill>
                          </a:ln>
                        </pic:spPr>
                      </pic:pic>
                    </a:graphicData>
                  </a:graphic>
                </wp:inline>
              </w:drawing>
            </w:r>
          </w:p>
          <w:p w:rsidR="00520F50" w:rsidRPr="00823858" w:rsidRDefault="00A778A2" w:rsidP="00DA4A3E">
            <w:pPr>
              <w:pStyle w:val="Leyenda"/>
            </w:pPr>
            <w:r>
              <w:t>(b)</w:t>
            </w:r>
          </w:p>
        </w:tc>
      </w:tr>
    </w:tbl>
    <w:p w:rsidR="00AA57F7" w:rsidRPr="004E709B" w:rsidRDefault="00AF4D3B" w:rsidP="004E709B">
      <w:pPr>
        <w:pStyle w:val="Leyenda"/>
      </w:pPr>
      <w:bookmarkStart w:id="142" w:name="_Toc455417164"/>
      <w:bookmarkStart w:id="143" w:name="_Toc455418553"/>
      <w:bookmarkStart w:id="144" w:name="_Toc455418734"/>
      <w:bookmarkStart w:id="145" w:name="_Toc455419098"/>
      <w:r>
        <w:t xml:space="preserve">Figura </w:t>
      </w:r>
      <w:fldSimple w:instr=" SEQ Figura \* ARABIC \s 2 ">
        <w:r w:rsidR="00630C01">
          <w:rPr>
            <w:noProof/>
          </w:rPr>
          <w:t>3</w:t>
        </w:r>
      </w:fldSimple>
      <w:r w:rsidR="00630C01">
        <w:t>.</w:t>
      </w:r>
      <w:fldSimple w:instr=" SEQ Tabla \* ARABIC \s 2 ">
        <w:r w:rsidR="00630C01">
          <w:rPr>
            <w:noProof/>
          </w:rPr>
          <w:t>7</w:t>
        </w:r>
      </w:fldSimple>
      <w:r w:rsidR="00630C01">
        <w:t>.</w:t>
      </w:r>
      <w:r>
        <w:t xml:space="preserve"> </w:t>
      </w:r>
      <w:r w:rsidR="001E2A0A">
        <w:rPr>
          <w:color w:val="000000"/>
          <w:szCs w:val="28"/>
        </w:rPr>
        <w:t>Gráficas de los resultados del b</w:t>
      </w:r>
      <w:r w:rsidR="004041F0">
        <w:rPr>
          <w:color w:val="000000"/>
          <w:szCs w:val="28"/>
        </w:rPr>
        <w:t>loque 1 para el cáncer de pulmón</w:t>
      </w:r>
      <w:r w:rsidR="001E2A0A">
        <w:rPr>
          <w:color w:val="000000"/>
          <w:szCs w:val="28"/>
        </w:rPr>
        <w:t xml:space="preserve"> (a) Curva ROC (b) Curva P/R</w:t>
      </w:r>
      <w:bookmarkEnd w:id="142"/>
      <w:bookmarkEnd w:id="143"/>
      <w:bookmarkEnd w:id="144"/>
      <w:bookmarkEnd w:id="145"/>
    </w:p>
    <w:p w:rsidR="004E44C4" w:rsidRDefault="00FA489B" w:rsidP="00FA489B">
      <w:pPr>
        <w:pStyle w:val="Prrafo"/>
      </w:pPr>
      <w:r>
        <w:t>En esta comparación sale vencedora la red Azul por ofrecer mejores valores tanto de accuracy como de recall.</w:t>
      </w:r>
    </w:p>
    <w:p w:rsidR="00C6296C" w:rsidRDefault="00C6296C" w:rsidP="00C6296C">
      <w:pPr>
        <w:pStyle w:val="Prrafo"/>
        <w:ind w:firstLine="0"/>
      </w:pPr>
    </w:p>
    <w:p w:rsidR="00C846C5" w:rsidRDefault="00C846C5" w:rsidP="00C846C5">
      <w:pPr>
        <w:pStyle w:val="Prrafo"/>
        <w:rPr>
          <w:rFonts w:ascii="Times New Roman" w:hAnsi="Times New Roman"/>
          <w:sz w:val="24"/>
          <w:lang w:val="es-ES"/>
        </w:rPr>
      </w:pPr>
      <w:r>
        <w:t>Para el análisis del bloque 2 correspondiente a los datos de melanoma con el modelo “Two-Class Support Vector Machine” se han configurado dos redes o sistemas con los parámetros mostrados en la tabla 3.12.</w:t>
      </w:r>
    </w:p>
    <w:p w:rsidR="000C1A5D" w:rsidRDefault="00C846C5" w:rsidP="00C846C5">
      <w:pPr>
        <w:pStyle w:val="Prrafo"/>
      </w:pPr>
      <w:r>
        <w:t>Posteriormente se han obtenido los resultados mostrados en la tabla 3.13 para cada sistema configurado respectivamente y junto a dichos resultados, se han obtenido las gráf</w:t>
      </w:r>
      <w:r w:rsidR="00DA6DBB">
        <w:t>icas mostradas en la figura 3.8</w:t>
      </w:r>
      <w:r>
        <w:t>.</w:t>
      </w:r>
    </w:p>
    <w:p w:rsidR="001466B8" w:rsidRDefault="001466B8" w:rsidP="001466B8">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1466B8" w:rsidTr="00C764F0">
        <w:tc>
          <w:tcPr>
            <w:tcW w:w="3208" w:type="dxa"/>
          </w:tcPr>
          <w:p w:rsidR="001466B8" w:rsidRDefault="001466B8" w:rsidP="00C764F0">
            <w:pPr>
              <w:pStyle w:val="Encabezadodetabla"/>
            </w:pPr>
            <w:r>
              <w:t>Red</w:t>
            </w:r>
          </w:p>
        </w:tc>
        <w:tc>
          <w:tcPr>
            <w:tcW w:w="3210" w:type="dxa"/>
            <w:vAlign w:val="center"/>
          </w:tcPr>
          <w:p w:rsidR="001466B8" w:rsidRDefault="001466B8" w:rsidP="00C764F0">
            <w:pPr>
              <w:pStyle w:val="Encabezadodetabla"/>
              <w:rPr>
                <w:color w:val="000000"/>
                <w:sz w:val="18"/>
                <w:szCs w:val="18"/>
                <w:lang w:val="es-ES"/>
              </w:rPr>
            </w:pPr>
            <w:r>
              <w:rPr>
                <w:color w:val="000000"/>
                <w:sz w:val="18"/>
                <w:szCs w:val="18"/>
                <w:lang w:val="en-US"/>
              </w:rPr>
              <w:t>Number of iterations</w:t>
            </w:r>
          </w:p>
        </w:tc>
        <w:tc>
          <w:tcPr>
            <w:tcW w:w="3210" w:type="dxa"/>
            <w:vAlign w:val="center"/>
          </w:tcPr>
          <w:p w:rsidR="001466B8" w:rsidRDefault="001466B8" w:rsidP="00C764F0">
            <w:pPr>
              <w:pStyle w:val="Encabezadodetabla"/>
              <w:rPr>
                <w:color w:val="000000"/>
                <w:sz w:val="18"/>
                <w:szCs w:val="18"/>
              </w:rPr>
            </w:pPr>
            <w:r>
              <w:rPr>
                <w:color w:val="000000"/>
                <w:sz w:val="18"/>
                <w:szCs w:val="18"/>
                <w:lang w:val="en-US"/>
              </w:rPr>
              <w:t>Lambda</w:t>
            </w:r>
          </w:p>
        </w:tc>
      </w:tr>
      <w:tr w:rsidR="001466B8" w:rsidTr="00C764F0">
        <w:tc>
          <w:tcPr>
            <w:tcW w:w="3208" w:type="dxa"/>
          </w:tcPr>
          <w:p w:rsidR="001466B8" w:rsidRDefault="001466B8" w:rsidP="00C764F0">
            <w:pPr>
              <w:pStyle w:val="Celdadetabla"/>
            </w:pPr>
            <w:r>
              <w:t>Azul:</w:t>
            </w:r>
          </w:p>
        </w:tc>
        <w:tc>
          <w:tcPr>
            <w:tcW w:w="3210" w:type="dxa"/>
            <w:vAlign w:val="center"/>
          </w:tcPr>
          <w:p w:rsidR="001466B8" w:rsidRDefault="001466B8" w:rsidP="00C764F0">
            <w:pPr>
              <w:pStyle w:val="Celdadetabla"/>
              <w:rPr>
                <w:color w:val="000000"/>
                <w:szCs w:val="18"/>
              </w:rPr>
            </w:pPr>
            <w:r>
              <w:rPr>
                <w:color w:val="000000"/>
                <w:szCs w:val="18"/>
              </w:rPr>
              <w:t>1</w:t>
            </w:r>
          </w:p>
        </w:tc>
        <w:tc>
          <w:tcPr>
            <w:tcW w:w="3210" w:type="dxa"/>
            <w:vAlign w:val="center"/>
          </w:tcPr>
          <w:p w:rsidR="001466B8" w:rsidRDefault="001466B8" w:rsidP="00C764F0">
            <w:pPr>
              <w:pStyle w:val="Celdadetabla"/>
              <w:rPr>
                <w:color w:val="000000"/>
                <w:szCs w:val="18"/>
              </w:rPr>
            </w:pPr>
            <w:r>
              <w:rPr>
                <w:color w:val="000000"/>
                <w:szCs w:val="18"/>
              </w:rPr>
              <w:t>0.001</w:t>
            </w:r>
          </w:p>
        </w:tc>
      </w:tr>
      <w:tr w:rsidR="001466B8" w:rsidTr="00C764F0">
        <w:tc>
          <w:tcPr>
            <w:tcW w:w="3208" w:type="dxa"/>
          </w:tcPr>
          <w:p w:rsidR="001466B8" w:rsidRDefault="001466B8" w:rsidP="00C764F0">
            <w:pPr>
              <w:pStyle w:val="Celdadetabla"/>
            </w:pPr>
            <w:r>
              <w:t>Roja:</w:t>
            </w:r>
          </w:p>
        </w:tc>
        <w:tc>
          <w:tcPr>
            <w:tcW w:w="3210" w:type="dxa"/>
            <w:vAlign w:val="center"/>
          </w:tcPr>
          <w:p w:rsidR="001466B8" w:rsidRDefault="001466B8" w:rsidP="00C764F0">
            <w:pPr>
              <w:pStyle w:val="Celdadetabla"/>
              <w:rPr>
                <w:color w:val="000000"/>
                <w:szCs w:val="18"/>
              </w:rPr>
            </w:pPr>
            <w:r>
              <w:rPr>
                <w:color w:val="000000"/>
                <w:szCs w:val="18"/>
              </w:rPr>
              <w:t>17</w:t>
            </w:r>
          </w:p>
        </w:tc>
        <w:tc>
          <w:tcPr>
            <w:tcW w:w="3210" w:type="dxa"/>
            <w:vAlign w:val="center"/>
          </w:tcPr>
          <w:p w:rsidR="001466B8" w:rsidRDefault="001466B8" w:rsidP="00C764F0">
            <w:pPr>
              <w:pStyle w:val="Celdadetabla"/>
              <w:rPr>
                <w:color w:val="000000"/>
                <w:szCs w:val="18"/>
              </w:rPr>
            </w:pPr>
            <w:r>
              <w:rPr>
                <w:color w:val="000000"/>
                <w:szCs w:val="18"/>
              </w:rPr>
              <w:t>0.000895</w:t>
            </w:r>
          </w:p>
        </w:tc>
      </w:tr>
    </w:tbl>
    <w:p w:rsidR="001466B8" w:rsidRPr="00352725" w:rsidRDefault="00352725" w:rsidP="004E709B">
      <w:pPr>
        <w:pStyle w:val="Leyenda"/>
      </w:pPr>
      <w:bookmarkStart w:id="146" w:name="_Toc455180504"/>
      <w:bookmarkStart w:id="147" w:name="_Toc455180623"/>
      <w:bookmarkStart w:id="148" w:name="_Toc455262457"/>
      <w:bookmarkStart w:id="149" w:name="_Toc455419099"/>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12</w:t>
        </w:r>
      </w:fldSimple>
      <w:r w:rsidR="003D1D52">
        <w:rPr>
          <w:noProof/>
        </w:rPr>
        <w:t>.</w:t>
      </w:r>
      <w:r>
        <w:t xml:space="preserve"> </w:t>
      </w:r>
      <w:bookmarkEnd w:id="146"/>
      <w:bookmarkEnd w:id="147"/>
      <w:r w:rsidR="001E2A0A">
        <w:rPr>
          <w:color w:val="000000"/>
          <w:szCs w:val="28"/>
        </w:rPr>
        <w:t>Configuración de los modelos del bloque 2 para el cáncer de pulmón</w:t>
      </w:r>
      <w:bookmarkEnd w:id="148"/>
      <w:bookmarkEnd w:id="149"/>
    </w:p>
    <w:p w:rsidR="008745B3" w:rsidRDefault="008745B3"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3"/>
        <w:gridCol w:w="1593"/>
        <w:gridCol w:w="1593"/>
        <w:gridCol w:w="1593"/>
        <w:gridCol w:w="1594"/>
        <w:gridCol w:w="1594"/>
      </w:tblGrid>
      <w:tr w:rsidR="008745B3" w:rsidRPr="00660643" w:rsidTr="00313847">
        <w:trPr>
          <w:trHeight w:val="337"/>
        </w:trPr>
        <w:tc>
          <w:tcPr>
            <w:tcW w:w="1593" w:type="dxa"/>
          </w:tcPr>
          <w:p w:rsidR="008745B3" w:rsidRPr="00660643" w:rsidRDefault="008745B3" w:rsidP="00712503">
            <w:pPr>
              <w:pStyle w:val="Encabezadodetabla"/>
            </w:pPr>
            <w:r>
              <w:t>Red</w:t>
            </w:r>
          </w:p>
        </w:tc>
        <w:tc>
          <w:tcPr>
            <w:tcW w:w="1593" w:type="dxa"/>
          </w:tcPr>
          <w:p w:rsidR="008745B3" w:rsidRPr="00660643" w:rsidRDefault="008745B3" w:rsidP="00712503">
            <w:pPr>
              <w:pStyle w:val="Encabezadodetabla"/>
            </w:pPr>
            <w:r w:rsidRPr="00660643">
              <w:t>Accuracy</w:t>
            </w:r>
          </w:p>
        </w:tc>
        <w:tc>
          <w:tcPr>
            <w:tcW w:w="1593" w:type="dxa"/>
          </w:tcPr>
          <w:p w:rsidR="008745B3" w:rsidRPr="00660643" w:rsidRDefault="008745B3" w:rsidP="00712503">
            <w:pPr>
              <w:pStyle w:val="Encabezadodetabla"/>
            </w:pPr>
            <w:r w:rsidRPr="00660643">
              <w:t>Recall</w:t>
            </w:r>
          </w:p>
        </w:tc>
        <w:tc>
          <w:tcPr>
            <w:tcW w:w="1593" w:type="dxa"/>
          </w:tcPr>
          <w:p w:rsidR="008745B3" w:rsidRPr="00660643" w:rsidRDefault="008745B3" w:rsidP="00712503">
            <w:pPr>
              <w:pStyle w:val="Encabezadodetabla"/>
            </w:pPr>
            <w:r w:rsidRPr="00660643">
              <w:t>Precision</w:t>
            </w:r>
          </w:p>
        </w:tc>
        <w:tc>
          <w:tcPr>
            <w:tcW w:w="1594" w:type="dxa"/>
          </w:tcPr>
          <w:p w:rsidR="008745B3" w:rsidRPr="00660643" w:rsidRDefault="008745B3" w:rsidP="00712503">
            <w:pPr>
              <w:pStyle w:val="Encabezadodetabla"/>
            </w:pPr>
            <w:r w:rsidRPr="00660643">
              <w:t>F1 Score</w:t>
            </w:r>
          </w:p>
        </w:tc>
        <w:tc>
          <w:tcPr>
            <w:tcW w:w="1594" w:type="dxa"/>
          </w:tcPr>
          <w:p w:rsidR="008745B3" w:rsidRPr="00660643" w:rsidRDefault="008745B3" w:rsidP="00712503">
            <w:pPr>
              <w:pStyle w:val="Encabezadodetabla"/>
            </w:pPr>
            <w:r w:rsidRPr="00660643">
              <w:t>AUC</w:t>
            </w:r>
          </w:p>
        </w:tc>
      </w:tr>
      <w:tr w:rsidR="008745B3" w:rsidTr="00313847">
        <w:trPr>
          <w:trHeight w:val="348"/>
        </w:trPr>
        <w:tc>
          <w:tcPr>
            <w:tcW w:w="1593" w:type="dxa"/>
          </w:tcPr>
          <w:p w:rsidR="008745B3" w:rsidRDefault="008745B3" w:rsidP="00712503">
            <w:pPr>
              <w:pStyle w:val="Celdadetabla"/>
            </w:pPr>
            <w:r>
              <w:t>Azul:</w:t>
            </w:r>
          </w:p>
        </w:tc>
        <w:tc>
          <w:tcPr>
            <w:tcW w:w="1593" w:type="dxa"/>
          </w:tcPr>
          <w:p w:rsidR="008745B3" w:rsidRDefault="008745B3" w:rsidP="00712503">
            <w:pPr>
              <w:pStyle w:val="Celdadetabla"/>
            </w:pPr>
            <w:r>
              <w:t>0.770</w:t>
            </w:r>
          </w:p>
        </w:tc>
        <w:tc>
          <w:tcPr>
            <w:tcW w:w="1593" w:type="dxa"/>
          </w:tcPr>
          <w:p w:rsidR="008745B3" w:rsidRDefault="008745B3" w:rsidP="00712503">
            <w:pPr>
              <w:pStyle w:val="Celdadetabla"/>
            </w:pPr>
            <w:r>
              <w:t>0.689</w:t>
            </w:r>
          </w:p>
        </w:tc>
        <w:tc>
          <w:tcPr>
            <w:tcW w:w="1593" w:type="dxa"/>
          </w:tcPr>
          <w:p w:rsidR="008745B3" w:rsidRDefault="008745B3" w:rsidP="00712503">
            <w:pPr>
              <w:pStyle w:val="Celdadetabla"/>
            </w:pPr>
            <w:r>
              <w:t>0.731</w:t>
            </w:r>
          </w:p>
        </w:tc>
        <w:tc>
          <w:tcPr>
            <w:tcW w:w="1594" w:type="dxa"/>
          </w:tcPr>
          <w:p w:rsidR="008745B3" w:rsidRPr="006672A1" w:rsidRDefault="008745B3" w:rsidP="00712503">
            <w:pPr>
              <w:pStyle w:val="Celdadetabla"/>
              <w:rPr>
                <w:b/>
              </w:rPr>
            </w:pPr>
            <w:r w:rsidRPr="006672A1">
              <w:rPr>
                <w:b/>
              </w:rPr>
              <w:t>0.7709</w:t>
            </w:r>
          </w:p>
        </w:tc>
        <w:tc>
          <w:tcPr>
            <w:tcW w:w="1594" w:type="dxa"/>
          </w:tcPr>
          <w:p w:rsidR="008745B3" w:rsidRDefault="008745B3" w:rsidP="00712503">
            <w:pPr>
              <w:pStyle w:val="Celdadetabla"/>
            </w:pPr>
            <w:r>
              <w:t>0.824</w:t>
            </w:r>
          </w:p>
        </w:tc>
      </w:tr>
      <w:tr w:rsidR="008745B3" w:rsidTr="00313847">
        <w:trPr>
          <w:trHeight w:val="337"/>
        </w:trPr>
        <w:tc>
          <w:tcPr>
            <w:tcW w:w="1593" w:type="dxa"/>
          </w:tcPr>
          <w:p w:rsidR="008745B3" w:rsidRDefault="008745B3" w:rsidP="00712503">
            <w:pPr>
              <w:pStyle w:val="Celdadetabla"/>
            </w:pPr>
            <w:r>
              <w:t>Roja:</w:t>
            </w:r>
          </w:p>
        </w:tc>
        <w:tc>
          <w:tcPr>
            <w:tcW w:w="1593" w:type="dxa"/>
          </w:tcPr>
          <w:p w:rsidR="008745B3" w:rsidRPr="006672A1" w:rsidRDefault="008745B3" w:rsidP="00712503">
            <w:pPr>
              <w:pStyle w:val="Celdadetabla"/>
              <w:rPr>
                <w:b/>
              </w:rPr>
            </w:pPr>
            <w:r w:rsidRPr="006672A1">
              <w:rPr>
                <w:b/>
              </w:rPr>
              <w:t>0.787</w:t>
            </w:r>
          </w:p>
        </w:tc>
        <w:tc>
          <w:tcPr>
            <w:tcW w:w="1593" w:type="dxa"/>
          </w:tcPr>
          <w:p w:rsidR="008745B3" w:rsidRPr="006672A1" w:rsidRDefault="008745B3" w:rsidP="00712503">
            <w:pPr>
              <w:pStyle w:val="Celdadetabla"/>
              <w:rPr>
                <w:b/>
              </w:rPr>
            </w:pPr>
            <w:r w:rsidRPr="006672A1">
              <w:rPr>
                <w:b/>
              </w:rPr>
              <w:t>0.710</w:t>
            </w:r>
          </w:p>
        </w:tc>
        <w:tc>
          <w:tcPr>
            <w:tcW w:w="1593" w:type="dxa"/>
          </w:tcPr>
          <w:p w:rsidR="008745B3" w:rsidRPr="006672A1" w:rsidRDefault="008745B3" w:rsidP="00712503">
            <w:pPr>
              <w:pStyle w:val="Celdadetabla"/>
              <w:rPr>
                <w:b/>
              </w:rPr>
            </w:pPr>
            <w:r w:rsidRPr="006672A1">
              <w:rPr>
                <w:b/>
              </w:rPr>
              <w:t>0.753</w:t>
            </w:r>
          </w:p>
        </w:tc>
        <w:tc>
          <w:tcPr>
            <w:tcW w:w="1594" w:type="dxa"/>
          </w:tcPr>
          <w:p w:rsidR="008745B3" w:rsidRPr="006672A1" w:rsidRDefault="008745B3" w:rsidP="00712503">
            <w:pPr>
              <w:pStyle w:val="Celdadetabla"/>
            </w:pPr>
            <w:r w:rsidRPr="006672A1">
              <w:t>0.731</w:t>
            </w:r>
          </w:p>
        </w:tc>
        <w:tc>
          <w:tcPr>
            <w:tcW w:w="1594" w:type="dxa"/>
          </w:tcPr>
          <w:p w:rsidR="008745B3" w:rsidRPr="006672A1" w:rsidRDefault="008745B3" w:rsidP="00712503">
            <w:pPr>
              <w:pStyle w:val="Celdadetabla"/>
              <w:rPr>
                <w:b/>
              </w:rPr>
            </w:pPr>
            <w:r w:rsidRPr="006672A1">
              <w:rPr>
                <w:b/>
              </w:rPr>
              <w:t>0.836</w:t>
            </w:r>
          </w:p>
        </w:tc>
      </w:tr>
    </w:tbl>
    <w:p w:rsidR="000479EC" w:rsidRPr="00352725" w:rsidRDefault="004E709B" w:rsidP="004E709B">
      <w:pPr>
        <w:pStyle w:val="Leyenda"/>
      </w:pPr>
      <w:bookmarkStart w:id="150" w:name="_Toc455180505"/>
      <w:bookmarkStart w:id="151" w:name="_Toc455180624"/>
      <w:bookmarkStart w:id="152" w:name="_Toc455262458"/>
      <w:bookmarkStart w:id="153" w:name="_Toc455419100"/>
      <w:r>
        <w:t>Tabl</w:t>
      </w:r>
      <w:r w:rsidR="00352725">
        <w:t>a</w:t>
      </w:r>
      <w:r w:rsidR="003D1D52">
        <w:t xml:space="preserve"> </w:t>
      </w:r>
      <w:fldSimple w:instr=" SEQ Tabla \* ARABIC \s 2 ">
        <w:r w:rsidR="003D1D52">
          <w:rPr>
            <w:noProof/>
          </w:rPr>
          <w:t>3</w:t>
        </w:r>
      </w:fldSimple>
      <w:r w:rsidR="003D1D52">
        <w:rPr>
          <w:noProof/>
        </w:rPr>
        <w:t>.</w:t>
      </w:r>
      <w:fldSimple w:instr=" SEQ Tabla \* ARABIC \s 2 ">
        <w:r w:rsidR="003D1D52">
          <w:rPr>
            <w:noProof/>
          </w:rPr>
          <w:t>13</w:t>
        </w:r>
      </w:fldSimple>
      <w:r w:rsidR="003D1D52">
        <w:rPr>
          <w:noProof/>
        </w:rPr>
        <w:t>.</w:t>
      </w:r>
      <w:r w:rsidR="00352725">
        <w:t xml:space="preserve"> </w:t>
      </w:r>
      <w:bookmarkEnd w:id="150"/>
      <w:bookmarkEnd w:id="151"/>
      <w:r w:rsidR="001E2A0A">
        <w:rPr>
          <w:color w:val="000000"/>
          <w:szCs w:val="28"/>
        </w:rPr>
        <w:t>Resultados de los modelos del bloque 2 para el cáncer de pulmón</w:t>
      </w:r>
      <w:bookmarkEnd w:id="152"/>
      <w:bookmarkEnd w:id="153"/>
    </w:p>
    <w:p w:rsidR="007A13D4" w:rsidRDefault="007A13D4" w:rsidP="004E44C4">
      <w:pPr>
        <w:pStyle w:val="Prrafo"/>
        <w:ind w:firstLine="0"/>
      </w:pPr>
    </w:p>
    <w:tbl>
      <w:tblPr>
        <w:tblW w:w="0" w:type="auto"/>
        <w:tblCellMar>
          <w:left w:w="70" w:type="dxa"/>
          <w:right w:w="70" w:type="dxa"/>
        </w:tblCellMar>
        <w:tblLook w:val="0000" w:firstRow="0" w:lastRow="0" w:firstColumn="0" w:lastColumn="0" w:noHBand="0" w:noVBand="0"/>
      </w:tblPr>
      <w:tblGrid>
        <w:gridCol w:w="4824"/>
        <w:gridCol w:w="4665"/>
      </w:tblGrid>
      <w:tr w:rsidR="007A13D4" w:rsidRPr="00823858" w:rsidTr="00C846C5">
        <w:trPr>
          <w:trHeight w:val="3871"/>
        </w:trPr>
        <w:tc>
          <w:tcPr>
            <w:tcW w:w="4824" w:type="dxa"/>
          </w:tcPr>
          <w:p w:rsidR="007A13D4" w:rsidRDefault="007A13D4" w:rsidP="00660643">
            <w:pPr>
              <w:pStyle w:val="Celdadetabla"/>
            </w:pPr>
            <w:r>
              <w:rPr>
                <w:noProof/>
                <w:lang w:val="es-ES"/>
              </w:rPr>
              <w:drawing>
                <wp:inline distT="0" distB="0" distL="0" distR="0" wp14:anchorId="7086358B" wp14:editId="67C11074">
                  <wp:extent cx="2571750" cy="2674035"/>
                  <wp:effectExtent l="19050" t="19050" r="19050" b="1206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7523" cy="2700834"/>
                          </a:xfrm>
                          <a:prstGeom prst="rect">
                            <a:avLst/>
                          </a:prstGeom>
                          <a:ln>
                            <a:solidFill>
                              <a:schemeClr val="tx1"/>
                            </a:solidFill>
                          </a:ln>
                        </pic:spPr>
                      </pic:pic>
                    </a:graphicData>
                  </a:graphic>
                </wp:inline>
              </w:drawing>
            </w:r>
          </w:p>
          <w:p w:rsidR="007A13D4" w:rsidRPr="003728BF" w:rsidRDefault="00A778A2" w:rsidP="00DA4A3E">
            <w:pPr>
              <w:pStyle w:val="Leyenda"/>
            </w:pPr>
            <w:r>
              <w:t>(a)</w:t>
            </w:r>
          </w:p>
        </w:tc>
        <w:tc>
          <w:tcPr>
            <w:tcW w:w="4665" w:type="dxa"/>
          </w:tcPr>
          <w:p w:rsidR="007A13D4" w:rsidRDefault="007A13D4" w:rsidP="00660643">
            <w:pPr>
              <w:pStyle w:val="Celdadetabla"/>
            </w:pPr>
            <w:r>
              <w:rPr>
                <w:noProof/>
                <w:lang w:val="es-ES"/>
              </w:rPr>
              <w:drawing>
                <wp:inline distT="0" distB="0" distL="0" distR="0" wp14:anchorId="74A10ED3" wp14:editId="61C2A8F0">
                  <wp:extent cx="2486025" cy="2678741"/>
                  <wp:effectExtent l="19050" t="19050" r="9525" b="266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1606" cy="2706305"/>
                          </a:xfrm>
                          <a:prstGeom prst="rect">
                            <a:avLst/>
                          </a:prstGeom>
                          <a:ln>
                            <a:solidFill>
                              <a:schemeClr val="tx1"/>
                            </a:solidFill>
                          </a:ln>
                        </pic:spPr>
                      </pic:pic>
                    </a:graphicData>
                  </a:graphic>
                </wp:inline>
              </w:drawing>
            </w:r>
          </w:p>
          <w:p w:rsidR="007A13D4" w:rsidRPr="00823858" w:rsidRDefault="00A778A2" w:rsidP="00DA4A3E">
            <w:pPr>
              <w:pStyle w:val="Leyenda"/>
            </w:pPr>
            <w:r>
              <w:t>(b)</w:t>
            </w:r>
          </w:p>
        </w:tc>
      </w:tr>
    </w:tbl>
    <w:p w:rsidR="000479EC" w:rsidRPr="00C6296C" w:rsidRDefault="00AF4D3B" w:rsidP="00C6296C">
      <w:pPr>
        <w:pStyle w:val="Leyenda"/>
        <w:rPr>
          <w:u w:val="single"/>
        </w:rPr>
      </w:pPr>
      <w:bookmarkStart w:id="154" w:name="_Toc455417165"/>
      <w:bookmarkStart w:id="155" w:name="_Toc455418556"/>
      <w:bookmarkStart w:id="156" w:name="_Toc455418737"/>
      <w:bookmarkStart w:id="157" w:name="_Toc455419101"/>
      <w:r>
        <w:t xml:space="preserve">Figura </w:t>
      </w:r>
      <w:fldSimple w:instr=" SEQ Figura \* ARABIC \s 2 ">
        <w:r w:rsidR="00630C01">
          <w:rPr>
            <w:noProof/>
          </w:rPr>
          <w:t>3</w:t>
        </w:r>
      </w:fldSimple>
      <w:r w:rsidR="00630C01">
        <w:t>.</w:t>
      </w:r>
      <w:fldSimple w:instr=" SEQ Tabla \* ARABIC \s 2 ">
        <w:r w:rsidR="00630C01">
          <w:rPr>
            <w:noProof/>
          </w:rPr>
          <w:t>8</w:t>
        </w:r>
      </w:fldSimple>
      <w:r w:rsidR="00630C01">
        <w:t xml:space="preserve">. </w:t>
      </w:r>
      <w:r w:rsidR="001E2A0A">
        <w:rPr>
          <w:color w:val="000000"/>
          <w:szCs w:val="28"/>
        </w:rPr>
        <w:t xml:space="preserve">Gráficas de los resultados del bloque 2 para el </w:t>
      </w:r>
      <w:r w:rsidR="004041F0">
        <w:rPr>
          <w:color w:val="000000"/>
          <w:szCs w:val="28"/>
        </w:rPr>
        <w:t>cáncer de pulmón (a) Curva ROC</w:t>
      </w:r>
      <w:r w:rsidR="001E2A0A">
        <w:rPr>
          <w:color w:val="000000"/>
          <w:szCs w:val="28"/>
        </w:rPr>
        <w:t xml:space="preserve"> (b) Curva P/R</w:t>
      </w:r>
      <w:bookmarkEnd w:id="154"/>
      <w:bookmarkEnd w:id="155"/>
      <w:bookmarkEnd w:id="156"/>
      <w:bookmarkEnd w:id="157"/>
    </w:p>
    <w:p w:rsidR="004E709B" w:rsidRDefault="00FA489B" w:rsidP="00C846C5">
      <w:pPr>
        <w:pStyle w:val="Prrafo"/>
      </w:pPr>
      <w:r>
        <w:t>En esta comparación sale vencedora la red Roja por ofrecer mejores valores ta</w:t>
      </w:r>
      <w:r w:rsidR="008745B3">
        <w:t>nto de accuracy como de recall.</w:t>
      </w:r>
    </w:p>
    <w:p w:rsidR="00C846C5" w:rsidRDefault="00C846C5" w:rsidP="00C846C5">
      <w:pPr>
        <w:pStyle w:val="Prrafo"/>
        <w:rPr>
          <w:rFonts w:ascii="Times New Roman" w:hAnsi="Times New Roman"/>
          <w:sz w:val="24"/>
          <w:lang w:val="es-ES"/>
        </w:rPr>
      </w:pPr>
      <w:r>
        <w:lastRenderedPageBreak/>
        <w:t>Para el análisis del bloque 3 correspondiente a los datos de melanoma con el modelo “Two-Class Neural Network” se han configurado dos redes o sistemas con los parámetros mostrados en la tabla 3.14.</w:t>
      </w:r>
    </w:p>
    <w:p w:rsidR="004E709B" w:rsidRDefault="00C846C5" w:rsidP="00C846C5">
      <w:pPr>
        <w:pStyle w:val="Prrafo"/>
      </w:pPr>
      <w:r>
        <w:t>Posteriormente se han obtenido los resultados mostrados en la tabla 3.15 para cada sistema configurado respectivamente y junto a dichos resultados, se han obtenido las gráf</w:t>
      </w:r>
      <w:r w:rsidR="00DA6DBB">
        <w:t>icas mostradas en la figura 3.9</w:t>
      </w:r>
      <w:r>
        <w:t>.</w:t>
      </w:r>
    </w:p>
    <w:p w:rsidR="00F8220F" w:rsidRDefault="00F8220F" w:rsidP="00F8220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F8220F" w:rsidTr="00C764F0">
        <w:tc>
          <w:tcPr>
            <w:tcW w:w="3208" w:type="dxa"/>
          </w:tcPr>
          <w:p w:rsidR="00F8220F" w:rsidRDefault="00F8220F" w:rsidP="00C764F0">
            <w:pPr>
              <w:pStyle w:val="Encabezadodetabla"/>
            </w:pPr>
            <w:r>
              <w:t>Red</w:t>
            </w:r>
          </w:p>
        </w:tc>
        <w:tc>
          <w:tcPr>
            <w:tcW w:w="3210" w:type="dxa"/>
            <w:vAlign w:val="center"/>
          </w:tcPr>
          <w:p w:rsidR="00F8220F" w:rsidRDefault="00F8220F" w:rsidP="00C764F0">
            <w:pPr>
              <w:pStyle w:val="Encabezadodetabla"/>
              <w:rPr>
                <w:color w:val="000000"/>
                <w:sz w:val="18"/>
                <w:szCs w:val="18"/>
                <w:lang w:val="es-ES"/>
              </w:rPr>
            </w:pPr>
            <w:r>
              <w:rPr>
                <w:lang w:val="en-US"/>
              </w:rPr>
              <w:t>Learning rate</w:t>
            </w:r>
          </w:p>
        </w:tc>
        <w:tc>
          <w:tcPr>
            <w:tcW w:w="3210" w:type="dxa"/>
            <w:vAlign w:val="center"/>
          </w:tcPr>
          <w:p w:rsidR="00F8220F" w:rsidRPr="00F8220F" w:rsidRDefault="00F8220F" w:rsidP="00C764F0">
            <w:pPr>
              <w:pStyle w:val="Encabezadodetabla"/>
              <w:rPr>
                <w:color w:val="000000"/>
                <w:sz w:val="18"/>
                <w:szCs w:val="18"/>
                <w:u w:val="single"/>
              </w:rPr>
            </w:pPr>
            <w:r>
              <w:rPr>
                <w:lang w:val="en-US"/>
              </w:rPr>
              <w:t>Number of iterations</w:t>
            </w:r>
          </w:p>
        </w:tc>
      </w:tr>
      <w:tr w:rsidR="00F8220F" w:rsidTr="00C764F0">
        <w:tc>
          <w:tcPr>
            <w:tcW w:w="3208" w:type="dxa"/>
          </w:tcPr>
          <w:p w:rsidR="00F8220F" w:rsidRDefault="00F8220F" w:rsidP="00C764F0">
            <w:pPr>
              <w:pStyle w:val="Celdadetabla"/>
            </w:pPr>
            <w:r>
              <w:t>Azul:</w:t>
            </w:r>
          </w:p>
        </w:tc>
        <w:tc>
          <w:tcPr>
            <w:tcW w:w="3210" w:type="dxa"/>
            <w:vAlign w:val="center"/>
          </w:tcPr>
          <w:p w:rsidR="00F8220F" w:rsidRDefault="00F8220F" w:rsidP="00C764F0">
            <w:pPr>
              <w:pStyle w:val="Celdadetabla"/>
              <w:rPr>
                <w:color w:val="000000"/>
                <w:szCs w:val="18"/>
              </w:rPr>
            </w:pPr>
            <w:r>
              <w:t>0.1</w:t>
            </w:r>
          </w:p>
        </w:tc>
        <w:tc>
          <w:tcPr>
            <w:tcW w:w="3210" w:type="dxa"/>
            <w:vAlign w:val="center"/>
          </w:tcPr>
          <w:p w:rsidR="00F8220F" w:rsidRDefault="00F8220F" w:rsidP="00C764F0">
            <w:pPr>
              <w:pStyle w:val="Celdadetabla"/>
              <w:rPr>
                <w:color w:val="000000"/>
                <w:szCs w:val="18"/>
              </w:rPr>
            </w:pPr>
            <w:r>
              <w:t>100</w:t>
            </w:r>
          </w:p>
        </w:tc>
      </w:tr>
      <w:tr w:rsidR="00F8220F" w:rsidTr="00C764F0">
        <w:tc>
          <w:tcPr>
            <w:tcW w:w="3208" w:type="dxa"/>
          </w:tcPr>
          <w:p w:rsidR="00F8220F" w:rsidRDefault="00F8220F" w:rsidP="00F8220F">
            <w:pPr>
              <w:pStyle w:val="Celdadetabla"/>
            </w:pPr>
            <w:r>
              <w:t>Roja:</w:t>
            </w:r>
          </w:p>
        </w:tc>
        <w:tc>
          <w:tcPr>
            <w:tcW w:w="3210" w:type="dxa"/>
            <w:vAlign w:val="center"/>
          </w:tcPr>
          <w:p w:rsidR="00F8220F" w:rsidRDefault="00F8220F" w:rsidP="00F8220F">
            <w:pPr>
              <w:pStyle w:val="Celdadetabla"/>
              <w:rPr>
                <w:color w:val="000000"/>
                <w:szCs w:val="18"/>
              </w:rPr>
            </w:pPr>
            <w:r>
              <w:t>0.037861</w:t>
            </w:r>
          </w:p>
        </w:tc>
        <w:tc>
          <w:tcPr>
            <w:tcW w:w="3210" w:type="dxa"/>
            <w:vAlign w:val="center"/>
          </w:tcPr>
          <w:p w:rsidR="00F8220F" w:rsidRDefault="00F8220F" w:rsidP="00F8220F">
            <w:pPr>
              <w:pStyle w:val="Celdadetabla"/>
            </w:pPr>
            <w:r>
              <w:t>129</w:t>
            </w:r>
          </w:p>
        </w:tc>
      </w:tr>
    </w:tbl>
    <w:p w:rsidR="00352725" w:rsidRDefault="00352725" w:rsidP="00352725">
      <w:pPr>
        <w:pStyle w:val="Leyenda"/>
      </w:pPr>
      <w:bookmarkStart w:id="158" w:name="_Toc455180507"/>
      <w:bookmarkStart w:id="159" w:name="_Toc455180626"/>
      <w:bookmarkStart w:id="160" w:name="_Toc455262460"/>
      <w:bookmarkStart w:id="161" w:name="_Toc455419102"/>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14</w:t>
        </w:r>
      </w:fldSimple>
      <w:r w:rsidR="003D1D52">
        <w:rPr>
          <w:noProof/>
        </w:rPr>
        <w:t>.</w:t>
      </w:r>
      <w:r>
        <w:t xml:space="preserve"> </w:t>
      </w:r>
      <w:bookmarkEnd w:id="158"/>
      <w:bookmarkEnd w:id="159"/>
      <w:r w:rsidR="00193A1B">
        <w:rPr>
          <w:color w:val="000000"/>
          <w:szCs w:val="28"/>
        </w:rPr>
        <w:t>Configuración de lo</w:t>
      </w:r>
      <w:r w:rsidR="001E2A0A">
        <w:rPr>
          <w:color w:val="000000"/>
          <w:szCs w:val="28"/>
        </w:rPr>
        <w:t>s modelos del bloque 3</w:t>
      </w:r>
      <w:r w:rsidR="00193A1B">
        <w:rPr>
          <w:color w:val="000000"/>
          <w:szCs w:val="28"/>
        </w:rPr>
        <w:t xml:space="preserve"> para el cáncer de pulmón</w:t>
      </w:r>
      <w:bookmarkEnd w:id="160"/>
      <w:bookmarkEnd w:id="161"/>
    </w:p>
    <w:p w:rsidR="004E44C4" w:rsidRDefault="004E44C4"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01"/>
        <w:gridCol w:w="1601"/>
        <w:gridCol w:w="1601"/>
        <w:gridCol w:w="1601"/>
        <w:gridCol w:w="1602"/>
        <w:gridCol w:w="1602"/>
      </w:tblGrid>
      <w:tr w:rsidR="008745B3" w:rsidRPr="00660643" w:rsidTr="00313847">
        <w:trPr>
          <w:trHeight w:val="304"/>
        </w:trPr>
        <w:tc>
          <w:tcPr>
            <w:tcW w:w="1601" w:type="dxa"/>
          </w:tcPr>
          <w:p w:rsidR="008745B3" w:rsidRPr="00660643" w:rsidRDefault="008745B3" w:rsidP="00712503">
            <w:pPr>
              <w:pStyle w:val="Encabezadodetabla"/>
            </w:pPr>
            <w:r>
              <w:t>Red</w:t>
            </w:r>
          </w:p>
        </w:tc>
        <w:tc>
          <w:tcPr>
            <w:tcW w:w="1601" w:type="dxa"/>
          </w:tcPr>
          <w:p w:rsidR="008745B3" w:rsidRPr="00660643" w:rsidRDefault="008745B3" w:rsidP="00712503">
            <w:pPr>
              <w:pStyle w:val="Encabezadodetabla"/>
            </w:pPr>
            <w:r w:rsidRPr="00660643">
              <w:t>Accuracy</w:t>
            </w:r>
          </w:p>
        </w:tc>
        <w:tc>
          <w:tcPr>
            <w:tcW w:w="1601" w:type="dxa"/>
          </w:tcPr>
          <w:p w:rsidR="008745B3" w:rsidRPr="00660643" w:rsidRDefault="008745B3" w:rsidP="00712503">
            <w:pPr>
              <w:pStyle w:val="Encabezadodetabla"/>
            </w:pPr>
            <w:r w:rsidRPr="00660643">
              <w:t>Recall</w:t>
            </w:r>
          </w:p>
        </w:tc>
        <w:tc>
          <w:tcPr>
            <w:tcW w:w="1601" w:type="dxa"/>
          </w:tcPr>
          <w:p w:rsidR="008745B3" w:rsidRPr="00660643" w:rsidRDefault="008745B3" w:rsidP="00712503">
            <w:pPr>
              <w:pStyle w:val="Encabezadodetabla"/>
            </w:pPr>
            <w:r w:rsidRPr="00660643">
              <w:t>Precision</w:t>
            </w:r>
          </w:p>
        </w:tc>
        <w:tc>
          <w:tcPr>
            <w:tcW w:w="1602" w:type="dxa"/>
          </w:tcPr>
          <w:p w:rsidR="008745B3" w:rsidRPr="00660643" w:rsidRDefault="008745B3" w:rsidP="00712503">
            <w:pPr>
              <w:pStyle w:val="Encabezadodetabla"/>
            </w:pPr>
            <w:r w:rsidRPr="00660643">
              <w:t>F1 Score</w:t>
            </w:r>
          </w:p>
        </w:tc>
        <w:tc>
          <w:tcPr>
            <w:tcW w:w="1602" w:type="dxa"/>
          </w:tcPr>
          <w:p w:rsidR="008745B3" w:rsidRPr="00660643" w:rsidRDefault="008745B3" w:rsidP="00712503">
            <w:pPr>
              <w:pStyle w:val="Encabezadodetabla"/>
            </w:pPr>
            <w:r w:rsidRPr="00660643">
              <w:t>AUC</w:t>
            </w:r>
          </w:p>
        </w:tc>
      </w:tr>
      <w:tr w:rsidR="008745B3" w:rsidTr="00313847">
        <w:trPr>
          <w:trHeight w:val="313"/>
        </w:trPr>
        <w:tc>
          <w:tcPr>
            <w:tcW w:w="1601" w:type="dxa"/>
          </w:tcPr>
          <w:p w:rsidR="008745B3" w:rsidRDefault="008745B3" w:rsidP="00712503">
            <w:pPr>
              <w:pStyle w:val="Celdadetabla"/>
            </w:pPr>
            <w:r>
              <w:t>Azul:</w:t>
            </w:r>
          </w:p>
        </w:tc>
        <w:tc>
          <w:tcPr>
            <w:tcW w:w="1601" w:type="dxa"/>
          </w:tcPr>
          <w:p w:rsidR="008745B3" w:rsidRPr="007C65DB" w:rsidRDefault="008745B3" w:rsidP="00712503">
            <w:pPr>
              <w:pStyle w:val="Celdadetabla"/>
              <w:rPr>
                <w:b/>
              </w:rPr>
            </w:pPr>
            <w:r w:rsidRPr="007C65DB">
              <w:rPr>
                <w:b/>
              </w:rPr>
              <w:t>0.883</w:t>
            </w:r>
          </w:p>
        </w:tc>
        <w:tc>
          <w:tcPr>
            <w:tcW w:w="1601" w:type="dxa"/>
          </w:tcPr>
          <w:p w:rsidR="008745B3" w:rsidRPr="007C65DB" w:rsidRDefault="008745B3" w:rsidP="00712503">
            <w:pPr>
              <w:pStyle w:val="Celdadetabla"/>
              <w:rPr>
                <w:b/>
              </w:rPr>
            </w:pPr>
            <w:r w:rsidRPr="007C65DB">
              <w:rPr>
                <w:b/>
              </w:rPr>
              <w:t>0.842</w:t>
            </w:r>
          </w:p>
        </w:tc>
        <w:tc>
          <w:tcPr>
            <w:tcW w:w="1601" w:type="dxa"/>
          </w:tcPr>
          <w:p w:rsidR="008745B3" w:rsidRPr="007C65DB" w:rsidRDefault="008745B3" w:rsidP="00712503">
            <w:pPr>
              <w:pStyle w:val="Celdadetabla"/>
              <w:rPr>
                <w:b/>
              </w:rPr>
            </w:pPr>
            <w:r w:rsidRPr="007C65DB">
              <w:rPr>
                <w:b/>
              </w:rPr>
              <w:t>0.868</w:t>
            </w:r>
          </w:p>
        </w:tc>
        <w:tc>
          <w:tcPr>
            <w:tcW w:w="1602" w:type="dxa"/>
          </w:tcPr>
          <w:p w:rsidR="008745B3" w:rsidRPr="007C65DB" w:rsidRDefault="008745B3" w:rsidP="00712503">
            <w:pPr>
              <w:pStyle w:val="Celdadetabla"/>
              <w:rPr>
                <w:b/>
              </w:rPr>
            </w:pPr>
            <w:r w:rsidRPr="007C65DB">
              <w:rPr>
                <w:b/>
              </w:rPr>
              <w:t>0.855</w:t>
            </w:r>
          </w:p>
        </w:tc>
        <w:tc>
          <w:tcPr>
            <w:tcW w:w="1602" w:type="dxa"/>
          </w:tcPr>
          <w:p w:rsidR="008745B3" w:rsidRPr="007C65DB" w:rsidRDefault="008745B3" w:rsidP="00712503">
            <w:pPr>
              <w:pStyle w:val="Celdadetabla"/>
              <w:rPr>
                <w:b/>
              </w:rPr>
            </w:pPr>
            <w:r w:rsidRPr="007C65DB">
              <w:rPr>
                <w:b/>
              </w:rPr>
              <w:t>0.934</w:t>
            </w:r>
          </w:p>
        </w:tc>
      </w:tr>
      <w:tr w:rsidR="008745B3" w:rsidTr="00313847">
        <w:trPr>
          <w:trHeight w:val="304"/>
        </w:trPr>
        <w:tc>
          <w:tcPr>
            <w:tcW w:w="1601" w:type="dxa"/>
          </w:tcPr>
          <w:p w:rsidR="008745B3" w:rsidRDefault="008745B3" w:rsidP="00712503">
            <w:pPr>
              <w:pStyle w:val="Celdadetabla"/>
            </w:pPr>
            <w:r>
              <w:t>Roja:</w:t>
            </w:r>
          </w:p>
        </w:tc>
        <w:tc>
          <w:tcPr>
            <w:tcW w:w="1601" w:type="dxa"/>
          </w:tcPr>
          <w:p w:rsidR="008745B3" w:rsidRDefault="008745B3" w:rsidP="00712503">
            <w:pPr>
              <w:pStyle w:val="Celdadetabla"/>
            </w:pPr>
            <w:r>
              <w:t>0.873</w:t>
            </w:r>
          </w:p>
        </w:tc>
        <w:tc>
          <w:tcPr>
            <w:tcW w:w="1601" w:type="dxa"/>
          </w:tcPr>
          <w:p w:rsidR="008745B3" w:rsidRDefault="008745B3" w:rsidP="00712503">
            <w:pPr>
              <w:pStyle w:val="Celdadetabla"/>
            </w:pPr>
            <w:r>
              <w:t>0.817</w:t>
            </w:r>
          </w:p>
        </w:tc>
        <w:tc>
          <w:tcPr>
            <w:tcW w:w="1601" w:type="dxa"/>
          </w:tcPr>
          <w:p w:rsidR="008745B3" w:rsidRDefault="008745B3" w:rsidP="00712503">
            <w:pPr>
              <w:pStyle w:val="Celdadetabla"/>
            </w:pPr>
            <w:r>
              <w:t>0.864</w:t>
            </w:r>
          </w:p>
        </w:tc>
        <w:tc>
          <w:tcPr>
            <w:tcW w:w="1602" w:type="dxa"/>
          </w:tcPr>
          <w:p w:rsidR="008745B3" w:rsidRDefault="008745B3" w:rsidP="00712503">
            <w:pPr>
              <w:pStyle w:val="Celdadetabla"/>
            </w:pPr>
            <w:r>
              <w:t>0.840</w:t>
            </w:r>
          </w:p>
        </w:tc>
        <w:tc>
          <w:tcPr>
            <w:tcW w:w="1602" w:type="dxa"/>
          </w:tcPr>
          <w:p w:rsidR="008745B3" w:rsidRDefault="008745B3" w:rsidP="00712503">
            <w:pPr>
              <w:pStyle w:val="Celdadetabla"/>
            </w:pPr>
            <w:r>
              <w:t>0.931</w:t>
            </w:r>
          </w:p>
        </w:tc>
      </w:tr>
    </w:tbl>
    <w:p w:rsidR="00C846C5" w:rsidRDefault="00352725" w:rsidP="00C846C5">
      <w:pPr>
        <w:pStyle w:val="Leyenda"/>
      </w:pPr>
      <w:bookmarkStart w:id="162" w:name="_Toc455180508"/>
      <w:bookmarkStart w:id="163" w:name="_Toc455180627"/>
      <w:bookmarkStart w:id="164" w:name="_Toc455262461"/>
      <w:bookmarkStart w:id="165" w:name="_Toc455419103"/>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15</w:t>
        </w:r>
      </w:fldSimple>
      <w:r w:rsidR="003D1D52">
        <w:rPr>
          <w:noProof/>
        </w:rPr>
        <w:t>.</w:t>
      </w:r>
      <w:r>
        <w:t xml:space="preserve"> </w:t>
      </w:r>
      <w:bookmarkEnd w:id="162"/>
      <w:bookmarkEnd w:id="163"/>
      <w:r w:rsidR="00193A1B">
        <w:rPr>
          <w:color w:val="000000"/>
          <w:szCs w:val="28"/>
        </w:rPr>
        <w:t>Resultados de los modelos del bloque 3 para el cáncer de pulmón</w:t>
      </w:r>
      <w:bookmarkEnd w:id="164"/>
      <w:bookmarkEnd w:id="165"/>
    </w:p>
    <w:p w:rsidR="00C846C5" w:rsidRPr="00C846C5" w:rsidRDefault="00C846C5" w:rsidP="00C846C5">
      <w:pPr>
        <w:pStyle w:val="Prrafo"/>
        <w:rPr>
          <w:lang w:val="es-ES"/>
        </w:rPr>
      </w:pPr>
    </w:p>
    <w:tbl>
      <w:tblPr>
        <w:tblW w:w="9340" w:type="dxa"/>
        <w:tblCellMar>
          <w:left w:w="70" w:type="dxa"/>
          <w:right w:w="70" w:type="dxa"/>
        </w:tblCellMar>
        <w:tblLook w:val="0000" w:firstRow="0" w:lastRow="0" w:firstColumn="0" w:lastColumn="0" w:noHBand="0" w:noVBand="0"/>
      </w:tblPr>
      <w:tblGrid>
        <w:gridCol w:w="4670"/>
        <w:gridCol w:w="4670"/>
      </w:tblGrid>
      <w:tr w:rsidR="007A13D4" w:rsidRPr="00823858" w:rsidTr="00C6296C">
        <w:trPr>
          <w:trHeight w:hRule="exact" w:val="5039"/>
        </w:trPr>
        <w:tc>
          <w:tcPr>
            <w:tcW w:w="4670" w:type="dxa"/>
          </w:tcPr>
          <w:p w:rsidR="007A13D4" w:rsidRDefault="007A13D4" w:rsidP="00712F3D">
            <w:pPr>
              <w:pStyle w:val="Celdadetabla"/>
              <w:ind w:left="709" w:hanging="709"/>
            </w:pPr>
            <w:r>
              <w:rPr>
                <w:noProof/>
                <w:lang w:val="es-ES"/>
              </w:rPr>
              <w:drawing>
                <wp:inline distT="0" distB="0" distL="0" distR="0" wp14:anchorId="03D7FBCC" wp14:editId="0FE37736">
                  <wp:extent cx="2691779" cy="2847975"/>
                  <wp:effectExtent l="19050" t="19050" r="1333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5551" cy="2873127"/>
                          </a:xfrm>
                          <a:prstGeom prst="rect">
                            <a:avLst/>
                          </a:prstGeom>
                          <a:ln>
                            <a:solidFill>
                              <a:schemeClr val="tx1"/>
                            </a:solidFill>
                          </a:ln>
                        </pic:spPr>
                      </pic:pic>
                    </a:graphicData>
                  </a:graphic>
                </wp:inline>
              </w:drawing>
            </w:r>
          </w:p>
          <w:p w:rsidR="007A13D4" w:rsidRPr="003728BF" w:rsidRDefault="008D30BD" w:rsidP="00712F3D">
            <w:pPr>
              <w:pStyle w:val="Leyenda"/>
              <w:ind w:left="709" w:hanging="709"/>
            </w:pPr>
            <w:r>
              <w:t>(a)</w:t>
            </w:r>
          </w:p>
        </w:tc>
        <w:tc>
          <w:tcPr>
            <w:tcW w:w="4670" w:type="dxa"/>
          </w:tcPr>
          <w:p w:rsidR="007A13D4" w:rsidRDefault="007A13D4" w:rsidP="00712F3D">
            <w:pPr>
              <w:pStyle w:val="Celdadetabla"/>
              <w:ind w:left="709" w:hanging="709"/>
            </w:pPr>
            <w:r>
              <w:rPr>
                <w:noProof/>
                <w:lang w:val="es-ES"/>
              </w:rPr>
              <w:drawing>
                <wp:inline distT="0" distB="0" distL="0" distR="0" wp14:anchorId="24610BA4" wp14:editId="3A084ED2">
                  <wp:extent cx="2708694" cy="2871111"/>
                  <wp:effectExtent l="19050" t="19050" r="15875" b="2476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9091" cy="2892731"/>
                          </a:xfrm>
                          <a:prstGeom prst="rect">
                            <a:avLst/>
                          </a:prstGeom>
                          <a:ln>
                            <a:solidFill>
                              <a:schemeClr val="tx1"/>
                            </a:solidFill>
                          </a:ln>
                        </pic:spPr>
                      </pic:pic>
                    </a:graphicData>
                  </a:graphic>
                </wp:inline>
              </w:drawing>
            </w:r>
          </w:p>
          <w:p w:rsidR="007A13D4" w:rsidRPr="00823858" w:rsidRDefault="008D30BD" w:rsidP="00712F3D">
            <w:pPr>
              <w:pStyle w:val="Leyenda"/>
              <w:ind w:left="709" w:hanging="709"/>
            </w:pPr>
            <w:r>
              <w:t>(b)</w:t>
            </w:r>
          </w:p>
        </w:tc>
      </w:tr>
    </w:tbl>
    <w:p w:rsidR="004E709B" w:rsidRDefault="00AF4D3B" w:rsidP="00C846C5">
      <w:pPr>
        <w:pStyle w:val="Leyenda"/>
      </w:pPr>
      <w:bookmarkStart w:id="166" w:name="_Toc455417166"/>
      <w:bookmarkStart w:id="167" w:name="_Toc455418559"/>
      <w:bookmarkStart w:id="168" w:name="_Toc455418740"/>
      <w:bookmarkStart w:id="169" w:name="_Toc455419104"/>
      <w:r>
        <w:t xml:space="preserve">Figura </w:t>
      </w:r>
      <w:fldSimple w:instr=" SEQ Figura \* ARABIC \s 2 ">
        <w:r w:rsidR="00630C01">
          <w:rPr>
            <w:noProof/>
          </w:rPr>
          <w:t>3</w:t>
        </w:r>
      </w:fldSimple>
      <w:r w:rsidR="00630C01">
        <w:t>.</w:t>
      </w:r>
      <w:fldSimple w:instr=" SEQ Tabla \* ARABIC \s 2 ">
        <w:r w:rsidR="00630C01">
          <w:rPr>
            <w:noProof/>
          </w:rPr>
          <w:t>9</w:t>
        </w:r>
      </w:fldSimple>
      <w:r w:rsidR="00630C01">
        <w:t xml:space="preserve">. </w:t>
      </w:r>
      <w:r w:rsidR="00193A1B">
        <w:rPr>
          <w:color w:val="000000"/>
          <w:szCs w:val="28"/>
        </w:rPr>
        <w:t xml:space="preserve">Gráficas de los resultados del bloque 3 para el </w:t>
      </w:r>
      <w:r w:rsidR="004041F0">
        <w:rPr>
          <w:color w:val="000000"/>
          <w:szCs w:val="28"/>
        </w:rPr>
        <w:t>cáncer de pulmón (a) Curva ROC</w:t>
      </w:r>
      <w:r w:rsidR="00193A1B">
        <w:rPr>
          <w:color w:val="000000"/>
          <w:szCs w:val="28"/>
        </w:rPr>
        <w:t xml:space="preserve"> (b) Curva P/R</w:t>
      </w:r>
      <w:bookmarkEnd w:id="166"/>
      <w:bookmarkEnd w:id="167"/>
      <w:bookmarkEnd w:id="168"/>
      <w:bookmarkEnd w:id="169"/>
    </w:p>
    <w:p w:rsidR="00C846C5" w:rsidRPr="00C846C5" w:rsidRDefault="00C846C5" w:rsidP="00C846C5">
      <w:pPr>
        <w:pStyle w:val="Prrafo"/>
        <w:rPr>
          <w:lang w:val="es-ES"/>
        </w:rPr>
      </w:pPr>
    </w:p>
    <w:p w:rsidR="004E709B" w:rsidRDefault="00FA489B" w:rsidP="00C846C5">
      <w:pPr>
        <w:pStyle w:val="Prrafo"/>
      </w:pPr>
      <w:r>
        <w:t xml:space="preserve">En esta comparación sale vencedora la red </w:t>
      </w:r>
      <w:r w:rsidR="008722E0">
        <w:t>Azul</w:t>
      </w:r>
      <w:r>
        <w:t xml:space="preserve"> por ofrecer mejores valores ta</w:t>
      </w:r>
      <w:r w:rsidR="004E709B">
        <w:t>nto de accuracy como de recall.</w:t>
      </w:r>
    </w:p>
    <w:p w:rsidR="00C846C5" w:rsidRDefault="00C846C5" w:rsidP="00C846C5">
      <w:pPr>
        <w:pStyle w:val="Prrafo"/>
        <w:rPr>
          <w:rFonts w:ascii="Times New Roman" w:hAnsi="Times New Roman"/>
          <w:sz w:val="24"/>
          <w:lang w:val="es-ES"/>
        </w:rPr>
      </w:pPr>
      <w:r>
        <w:lastRenderedPageBreak/>
        <w:t>Para el análisis del bloque 4 correspondiente a los datos de melanoma con el modelo “Two-Class Decision Jungle” se han configurado dos redes o sistemas con los parámetros mostrados en la tabla 3.16.</w:t>
      </w:r>
    </w:p>
    <w:p w:rsidR="00C846C5" w:rsidRDefault="00C846C5" w:rsidP="00C846C5">
      <w:pPr>
        <w:pStyle w:val="Prrafo"/>
      </w:pPr>
      <w:r>
        <w:t>Posteriormente se han obtenido los resultados mostrados en la tabla 3.17 para cada sistema configurado respectivamente y junto a dichos resultados, se han obtenido las gráficas mostradas en la figura 3.1</w:t>
      </w:r>
      <w:r w:rsidR="00DA6DBB">
        <w:t>0</w:t>
      </w:r>
      <w:r>
        <w:t>.</w:t>
      </w:r>
    </w:p>
    <w:p w:rsidR="00F8220F" w:rsidRDefault="00F8220F" w:rsidP="00F8220F">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8"/>
        <w:gridCol w:w="2126"/>
        <w:gridCol w:w="2410"/>
        <w:gridCol w:w="2178"/>
        <w:gridCol w:w="1926"/>
      </w:tblGrid>
      <w:tr w:rsidR="00F8220F" w:rsidTr="00C764F0">
        <w:tc>
          <w:tcPr>
            <w:tcW w:w="988" w:type="dxa"/>
          </w:tcPr>
          <w:p w:rsidR="00F8220F" w:rsidRDefault="00F8220F" w:rsidP="00C764F0">
            <w:pPr>
              <w:pStyle w:val="Encabezadodetabla"/>
            </w:pPr>
            <w:r>
              <w:t>Red</w:t>
            </w:r>
          </w:p>
        </w:tc>
        <w:tc>
          <w:tcPr>
            <w:tcW w:w="2126" w:type="dxa"/>
            <w:vAlign w:val="center"/>
          </w:tcPr>
          <w:p w:rsidR="00F8220F" w:rsidRPr="00F8220F" w:rsidRDefault="00F8220F" w:rsidP="00C764F0">
            <w:pPr>
              <w:pStyle w:val="Encabezadodetabla"/>
              <w:rPr>
                <w:color w:val="000000"/>
                <w:sz w:val="18"/>
                <w:szCs w:val="18"/>
                <w:lang w:val="en-US"/>
              </w:rPr>
            </w:pPr>
            <w:r>
              <w:rPr>
                <w:color w:val="000000"/>
                <w:sz w:val="18"/>
                <w:szCs w:val="18"/>
                <w:lang w:val="en-US"/>
              </w:rPr>
              <w:t>Optimization steps</w:t>
            </w:r>
          </w:p>
        </w:tc>
        <w:tc>
          <w:tcPr>
            <w:tcW w:w="2410" w:type="dxa"/>
            <w:vAlign w:val="center"/>
          </w:tcPr>
          <w:p w:rsidR="00F8220F" w:rsidRPr="00F8220F" w:rsidRDefault="00F8220F" w:rsidP="00C764F0">
            <w:pPr>
              <w:pStyle w:val="Encabezadodetabla"/>
              <w:rPr>
                <w:color w:val="000000"/>
                <w:sz w:val="18"/>
                <w:szCs w:val="18"/>
                <w:lang w:val="en-US"/>
              </w:rPr>
            </w:pPr>
            <w:r>
              <w:rPr>
                <w:color w:val="000000"/>
                <w:sz w:val="18"/>
                <w:szCs w:val="18"/>
                <w:lang w:val="en-US"/>
              </w:rPr>
              <w:t>Maximum width of the decision DAGs</w:t>
            </w:r>
          </w:p>
        </w:tc>
        <w:tc>
          <w:tcPr>
            <w:tcW w:w="2178" w:type="dxa"/>
            <w:vAlign w:val="center"/>
          </w:tcPr>
          <w:p w:rsidR="00F8220F" w:rsidRPr="00F8220F" w:rsidRDefault="00F8220F" w:rsidP="00C764F0">
            <w:pPr>
              <w:pStyle w:val="Encabezadodetabla"/>
              <w:rPr>
                <w:color w:val="000000"/>
                <w:sz w:val="18"/>
                <w:szCs w:val="18"/>
                <w:lang w:val="en-US"/>
              </w:rPr>
            </w:pPr>
            <w:r>
              <w:rPr>
                <w:color w:val="000000"/>
                <w:sz w:val="18"/>
                <w:szCs w:val="18"/>
                <w:lang w:val="en-US"/>
              </w:rPr>
              <w:t>Maximum depth of the decision DAGs</w:t>
            </w:r>
          </w:p>
        </w:tc>
        <w:tc>
          <w:tcPr>
            <w:tcW w:w="1926" w:type="dxa"/>
            <w:vAlign w:val="center"/>
          </w:tcPr>
          <w:p w:rsidR="00F8220F" w:rsidRDefault="00F8220F" w:rsidP="00C764F0">
            <w:pPr>
              <w:pStyle w:val="Encabezadodetabla"/>
              <w:rPr>
                <w:color w:val="000000"/>
                <w:sz w:val="18"/>
                <w:szCs w:val="18"/>
              </w:rPr>
            </w:pPr>
            <w:r>
              <w:rPr>
                <w:color w:val="000000"/>
                <w:sz w:val="18"/>
                <w:szCs w:val="18"/>
              </w:rPr>
              <w:t>Number of decision DAGs</w:t>
            </w:r>
          </w:p>
        </w:tc>
      </w:tr>
      <w:tr w:rsidR="00F8220F" w:rsidTr="00C764F0">
        <w:tc>
          <w:tcPr>
            <w:tcW w:w="988" w:type="dxa"/>
          </w:tcPr>
          <w:p w:rsidR="00F8220F" w:rsidRDefault="00F8220F" w:rsidP="00C764F0">
            <w:pPr>
              <w:pStyle w:val="Celdadetabla"/>
            </w:pPr>
            <w:r>
              <w:t>Azul:</w:t>
            </w:r>
          </w:p>
        </w:tc>
        <w:tc>
          <w:tcPr>
            <w:tcW w:w="2126" w:type="dxa"/>
            <w:vAlign w:val="center"/>
          </w:tcPr>
          <w:p w:rsidR="00F8220F" w:rsidRDefault="00F8220F" w:rsidP="003368A7">
            <w:pPr>
              <w:pStyle w:val="Celdadetabla"/>
              <w:rPr>
                <w:lang w:val="es-ES"/>
              </w:rPr>
            </w:pPr>
            <w:r>
              <w:rPr>
                <w:lang w:val="en-US"/>
              </w:rPr>
              <w:t>2048</w:t>
            </w:r>
          </w:p>
        </w:tc>
        <w:tc>
          <w:tcPr>
            <w:tcW w:w="2410" w:type="dxa"/>
            <w:vAlign w:val="center"/>
          </w:tcPr>
          <w:p w:rsidR="00F8220F" w:rsidRDefault="00F8220F" w:rsidP="003368A7">
            <w:pPr>
              <w:pStyle w:val="Celdadetabla"/>
            </w:pPr>
            <w:r>
              <w:rPr>
                <w:lang w:val="en-US"/>
              </w:rPr>
              <w:t>128</w:t>
            </w:r>
          </w:p>
        </w:tc>
        <w:tc>
          <w:tcPr>
            <w:tcW w:w="2178" w:type="dxa"/>
            <w:vAlign w:val="center"/>
          </w:tcPr>
          <w:p w:rsidR="00F8220F" w:rsidRDefault="00F8220F" w:rsidP="003368A7">
            <w:pPr>
              <w:pStyle w:val="Celdadetabla"/>
            </w:pPr>
            <w:r>
              <w:rPr>
                <w:lang w:val="en-US"/>
              </w:rPr>
              <w:t>32</w:t>
            </w:r>
          </w:p>
        </w:tc>
        <w:tc>
          <w:tcPr>
            <w:tcW w:w="1926" w:type="dxa"/>
            <w:vAlign w:val="center"/>
          </w:tcPr>
          <w:p w:rsidR="00F8220F" w:rsidRDefault="00F8220F" w:rsidP="003368A7">
            <w:pPr>
              <w:pStyle w:val="Celdadetabla"/>
            </w:pPr>
            <w:r>
              <w:t>8</w:t>
            </w:r>
          </w:p>
        </w:tc>
      </w:tr>
      <w:tr w:rsidR="00F8220F" w:rsidTr="00C764F0">
        <w:tc>
          <w:tcPr>
            <w:tcW w:w="988" w:type="dxa"/>
          </w:tcPr>
          <w:p w:rsidR="00F8220F" w:rsidRDefault="00F8220F" w:rsidP="00F8220F">
            <w:pPr>
              <w:pStyle w:val="Celdadetabla"/>
            </w:pPr>
            <w:r>
              <w:t>Roja:</w:t>
            </w:r>
          </w:p>
        </w:tc>
        <w:tc>
          <w:tcPr>
            <w:tcW w:w="2126" w:type="dxa"/>
            <w:vAlign w:val="center"/>
          </w:tcPr>
          <w:p w:rsidR="00F8220F" w:rsidRDefault="00F8220F" w:rsidP="003368A7">
            <w:pPr>
              <w:pStyle w:val="Celdadetabla"/>
              <w:rPr>
                <w:lang w:val="es-ES"/>
              </w:rPr>
            </w:pPr>
            <w:r>
              <w:rPr>
                <w:lang w:val="en-US"/>
              </w:rPr>
              <w:t>2235</w:t>
            </w:r>
          </w:p>
        </w:tc>
        <w:tc>
          <w:tcPr>
            <w:tcW w:w="2410" w:type="dxa"/>
            <w:vAlign w:val="center"/>
          </w:tcPr>
          <w:p w:rsidR="00F8220F" w:rsidRDefault="00F8220F" w:rsidP="003368A7">
            <w:pPr>
              <w:pStyle w:val="Celdadetabla"/>
            </w:pPr>
            <w:r>
              <w:rPr>
                <w:lang w:val="en-US"/>
              </w:rPr>
              <w:t>150</w:t>
            </w:r>
          </w:p>
        </w:tc>
        <w:tc>
          <w:tcPr>
            <w:tcW w:w="2178" w:type="dxa"/>
            <w:vAlign w:val="center"/>
          </w:tcPr>
          <w:p w:rsidR="00F8220F" w:rsidRDefault="00F8220F" w:rsidP="003368A7">
            <w:pPr>
              <w:pStyle w:val="Celdadetabla"/>
            </w:pPr>
            <w:r>
              <w:rPr>
                <w:lang w:val="en-US"/>
              </w:rPr>
              <w:t>104</w:t>
            </w:r>
          </w:p>
        </w:tc>
        <w:tc>
          <w:tcPr>
            <w:tcW w:w="1926" w:type="dxa"/>
            <w:vAlign w:val="center"/>
          </w:tcPr>
          <w:p w:rsidR="00F8220F" w:rsidRDefault="00F8220F" w:rsidP="003368A7">
            <w:pPr>
              <w:pStyle w:val="Celdadetabla"/>
            </w:pPr>
            <w:r>
              <w:t>30</w:t>
            </w:r>
          </w:p>
        </w:tc>
      </w:tr>
    </w:tbl>
    <w:p w:rsidR="00C846C5" w:rsidRPr="00C846C5" w:rsidRDefault="00352725" w:rsidP="00C846C5">
      <w:pPr>
        <w:pStyle w:val="Leyenda"/>
      </w:pPr>
      <w:bookmarkStart w:id="170" w:name="_Toc455180510"/>
      <w:bookmarkStart w:id="171" w:name="_Toc455180629"/>
      <w:bookmarkStart w:id="172" w:name="_Toc455262463"/>
      <w:bookmarkStart w:id="173" w:name="_Toc455419105"/>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16</w:t>
        </w:r>
      </w:fldSimple>
      <w:r w:rsidR="003D1D52">
        <w:rPr>
          <w:noProof/>
        </w:rPr>
        <w:t>.</w:t>
      </w:r>
      <w:r>
        <w:t xml:space="preserve"> </w:t>
      </w:r>
      <w:bookmarkEnd w:id="170"/>
      <w:bookmarkEnd w:id="171"/>
      <w:r w:rsidR="00193A1B">
        <w:rPr>
          <w:color w:val="000000"/>
          <w:szCs w:val="28"/>
        </w:rPr>
        <w:t>Configuración de los modelos del bloque 4 para el cáncer de pulmón</w:t>
      </w:r>
      <w:bookmarkEnd w:id="172"/>
      <w:bookmarkEnd w:id="173"/>
    </w:p>
    <w:p w:rsidR="004E44C4" w:rsidRDefault="004E44C4"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1"/>
        <w:gridCol w:w="1591"/>
        <w:gridCol w:w="1591"/>
        <w:gridCol w:w="1591"/>
        <w:gridCol w:w="1592"/>
        <w:gridCol w:w="1592"/>
      </w:tblGrid>
      <w:tr w:rsidR="008745B3" w:rsidRPr="00660643" w:rsidTr="00313847">
        <w:trPr>
          <w:trHeight w:val="338"/>
        </w:trPr>
        <w:tc>
          <w:tcPr>
            <w:tcW w:w="1591" w:type="dxa"/>
          </w:tcPr>
          <w:p w:rsidR="008745B3" w:rsidRPr="00660643" w:rsidRDefault="008745B3" w:rsidP="00712503">
            <w:pPr>
              <w:pStyle w:val="Encabezadodetabla"/>
            </w:pPr>
            <w:r>
              <w:t>Red</w:t>
            </w:r>
          </w:p>
        </w:tc>
        <w:tc>
          <w:tcPr>
            <w:tcW w:w="1591" w:type="dxa"/>
          </w:tcPr>
          <w:p w:rsidR="008745B3" w:rsidRPr="00660643" w:rsidRDefault="008745B3" w:rsidP="00712503">
            <w:pPr>
              <w:pStyle w:val="Encabezadodetabla"/>
            </w:pPr>
            <w:r w:rsidRPr="00660643">
              <w:t>Accuracy</w:t>
            </w:r>
          </w:p>
        </w:tc>
        <w:tc>
          <w:tcPr>
            <w:tcW w:w="1591" w:type="dxa"/>
          </w:tcPr>
          <w:p w:rsidR="008745B3" w:rsidRPr="00660643" w:rsidRDefault="008745B3" w:rsidP="00712503">
            <w:pPr>
              <w:pStyle w:val="Encabezadodetabla"/>
            </w:pPr>
            <w:r w:rsidRPr="00660643">
              <w:t>Recall</w:t>
            </w:r>
          </w:p>
        </w:tc>
        <w:tc>
          <w:tcPr>
            <w:tcW w:w="1591" w:type="dxa"/>
          </w:tcPr>
          <w:p w:rsidR="008745B3" w:rsidRPr="00660643" w:rsidRDefault="008745B3" w:rsidP="00712503">
            <w:pPr>
              <w:pStyle w:val="Encabezadodetabla"/>
            </w:pPr>
            <w:r w:rsidRPr="00660643">
              <w:t>Precision</w:t>
            </w:r>
          </w:p>
        </w:tc>
        <w:tc>
          <w:tcPr>
            <w:tcW w:w="1592" w:type="dxa"/>
          </w:tcPr>
          <w:p w:rsidR="008745B3" w:rsidRPr="00660643" w:rsidRDefault="008745B3" w:rsidP="00712503">
            <w:pPr>
              <w:pStyle w:val="Encabezadodetabla"/>
            </w:pPr>
            <w:r w:rsidRPr="00660643">
              <w:t>F1 Score</w:t>
            </w:r>
          </w:p>
        </w:tc>
        <w:tc>
          <w:tcPr>
            <w:tcW w:w="1592" w:type="dxa"/>
          </w:tcPr>
          <w:p w:rsidR="008745B3" w:rsidRPr="00660643" w:rsidRDefault="008745B3" w:rsidP="00712503">
            <w:pPr>
              <w:pStyle w:val="Encabezadodetabla"/>
            </w:pPr>
            <w:r w:rsidRPr="00660643">
              <w:t>AUC</w:t>
            </w:r>
          </w:p>
        </w:tc>
      </w:tr>
      <w:tr w:rsidR="008745B3" w:rsidTr="00313847">
        <w:trPr>
          <w:trHeight w:val="347"/>
        </w:trPr>
        <w:tc>
          <w:tcPr>
            <w:tcW w:w="1591" w:type="dxa"/>
          </w:tcPr>
          <w:p w:rsidR="008745B3" w:rsidRDefault="008745B3" w:rsidP="00712503">
            <w:pPr>
              <w:pStyle w:val="Celdadetabla"/>
            </w:pPr>
            <w:r>
              <w:t>Azul:</w:t>
            </w:r>
          </w:p>
        </w:tc>
        <w:tc>
          <w:tcPr>
            <w:tcW w:w="1591" w:type="dxa"/>
          </w:tcPr>
          <w:p w:rsidR="008745B3" w:rsidRDefault="00C44D2F" w:rsidP="00712503">
            <w:pPr>
              <w:pStyle w:val="Celdadetabla"/>
            </w:pPr>
            <w:r>
              <w:t>0.907</w:t>
            </w:r>
          </w:p>
        </w:tc>
        <w:tc>
          <w:tcPr>
            <w:tcW w:w="1591" w:type="dxa"/>
          </w:tcPr>
          <w:p w:rsidR="008745B3" w:rsidRDefault="00C44D2F" w:rsidP="00712503">
            <w:pPr>
              <w:pStyle w:val="Celdadetabla"/>
            </w:pPr>
            <w:r>
              <w:t>0.834</w:t>
            </w:r>
          </w:p>
        </w:tc>
        <w:tc>
          <w:tcPr>
            <w:tcW w:w="1591" w:type="dxa"/>
          </w:tcPr>
          <w:p w:rsidR="008745B3" w:rsidRDefault="00C44D2F" w:rsidP="00712503">
            <w:pPr>
              <w:pStyle w:val="Celdadetabla"/>
            </w:pPr>
            <w:r>
              <w:t>0.931</w:t>
            </w:r>
          </w:p>
        </w:tc>
        <w:tc>
          <w:tcPr>
            <w:tcW w:w="1592" w:type="dxa"/>
          </w:tcPr>
          <w:p w:rsidR="008745B3" w:rsidRDefault="00C44D2F" w:rsidP="00712503">
            <w:pPr>
              <w:pStyle w:val="Celdadetabla"/>
            </w:pPr>
            <w:r>
              <w:t>0.880</w:t>
            </w:r>
          </w:p>
        </w:tc>
        <w:tc>
          <w:tcPr>
            <w:tcW w:w="1592" w:type="dxa"/>
          </w:tcPr>
          <w:p w:rsidR="008745B3" w:rsidRDefault="00C44D2F" w:rsidP="00712503">
            <w:pPr>
              <w:pStyle w:val="Celdadetabla"/>
            </w:pPr>
            <w:r>
              <w:t>0.952</w:t>
            </w:r>
          </w:p>
        </w:tc>
      </w:tr>
      <w:tr w:rsidR="008745B3" w:rsidTr="00313847">
        <w:trPr>
          <w:trHeight w:val="338"/>
        </w:trPr>
        <w:tc>
          <w:tcPr>
            <w:tcW w:w="1591" w:type="dxa"/>
          </w:tcPr>
          <w:p w:rsidR="008745B3" w:rsidRDefault="008745B3" w:rsidP="00712503">
            <w:pPr>
              <w:pStyle w:val="Celdadetabla"/>
            </w:pPr>
            <w:r>
              <w:t>Roja:</w:t>
            </w:r>
          </w:p>
        </w:tc>
        <w:tc>
          <w:tcPr>
            <w:tcW w:w="1591" w:type="dxa"/>
          </w:tcPr>
          <w:p w:rsidR="008745B3" w:rsidRPr="007C65DB" w:rsidRDefault="00C44D2F" w:rsidP="00712503">
            <w:pPr>
              <w:pStyle w:val="Celdadetabla"/>
              <w:rPr>
                <w:b/>
              </w:rPr>
            </w:pPr>
            <w:r w:rsidRPr="007C65DB">
              <w:rPr>
                <w:b/>
              </w:rPr>
              <w:t>0.924</w:t>
            </w:r>
          </w:p>
        </w:tc>
        <w:tc>
          <w:tcPr>
            <w:tcW w:w="1591" w:type="dxa"/>
          </w:tcPr>
          <w:p w:rsidR="008745B3" w:rsidRPr="007C65DB" w:rsidRDefault="00C44D2F" w:rsidP="00712503">
            <w:pPr>
              <w:pStyle w:val="Celdadetabla"/>
              <w:rPr>
                <w:b/>
              </w:rPr>
            </w:pPr>
            <w:r w:rsidRPr="007C65DB">
              <w:rPr>
                <w:b/>
              </w:rPr>
              <w:t>0.876</w:t>
            </w:r>
          </w:p>
        </w:tc>
        <w:tc>
          <w:tcPr>
            <w:tcW w:w="1591" w:type="dxa"/>
          </w:tcPr>
          <w:p w:rsidR="008745B3" w:rsidRPr="007C65DB" w:rsidRDefault="00C44D2F" w:rsidP="00712503">
            <w:pPr>
              <w:pStyle w:val="Celdadetabla"/>
              <w:rPr>
                <w:b/>
              </w:rPr>
            </w:pPr>
            <w:r w:rsidRPr="007C65DB">
              <w:rPr>
                <w:b/>
              </w:rPr>
              <w:t>0.934</w:t>
            </w:r>
          </w:p>
        </w:tc>
        <w:tc>
          <w:tcPr>
            <w:tcW w:w="1592" w:type="dxa"/>
          </w:tcPr>
          <w:p w:rsidR="008745B3" w:rsidRPr="007C65DB" w:rsidRDefault="00C44D2F" w:rsidP="00712503">
            <w:pPr>
              <w:pStyle w:val="Celdadetabla"/>
              <w:rPr>
                <w:b/>
              </w:rPr>
            </w:pPr>
            <w:r w:rsidRPr="007C65DB">
              <w:rPr>
                <w:b/>
              </w:rPr>
              <w:t>0.904</w:t>
            </w:r>
          </w:p>
        </w:tc>
        <w:tc>
          <w:tcPr>
            <w:tcW w:w="1592" w:type="dxa"/>
          </w:tcPr>
          <w:p w:rsidR="008745B3" w:rsidRPr="007C65DB" w:rsidRDefault="00C44D2F" w:rsidP="00712503">
            <w:pPr>
              <w:pStyle w:val="Celdadetabla"/>
              <w:rPr>
                <w:b/>
              </w:rPr>
            </w:pPr>
            <w:r w:rsidRPr="007C65DB">
              <w:rPr>
                <w:b/>
              </w:rPr>
              <w:t>0.961</w:t>
            </w:r>
          </w:p>
        </w:tc>
      </w:tr>
    </w:tbl>
    <w:p w:rsidR="004E709B" w:rsidRDefault="00352725" w:rsidP="00C846C5">
      <w:pPr>
        <w:pStyle w:val="Leyenda"/>
      </w:pPr>
      <w:bookmarkStart w:id="174" w:name="_Toc455180511"/>
      <w:bookmarkStart w:id="175" w:name="_Toc455180630"/>
      <w:bookmarkStart w:id="176" w:name="_Toc455262464"/>
      <w:bookmarkStart w:id="177" w:name="_Toc455419106"/>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17</w:t>
        </w:r>
      </w:fldSimple>
      <w:r w:rsidR="003D1D52">
        <w:rPr>
          <w:noProof/>
        </w:rPr>
        <w:t>.</w:t>
      </w:r>
      <w:r>
        <w:t xml:space="preserve"> </w:t>
      </w:r>
      <w:bookmarkEnd w:id="174"/>
      <w:bookmarkEnd w:id="175"/>
      <w:r w:rsidR="00193A1B">
        <w:rPr>
          <w:color w:val="000000"/>
          <w:szCs w:val="28"/>
        </w:rPr>
        <w:t>Resultados de los modelos del bloque 4 para el cáncer de pulmón</w:t>
      </w:r>
      <w:bookmarkEnd w:id="176"/>
      <w:bookmarkEnd w:id="177"/>
    </w:p>
    <w:p w:rsidR="00C846C5" w:rsidRPr="00C846C5" w:rsidRDefault="00C846C5" w:rsidP="00C846C5">
      <w:pPr>
        <w:pStyle w:val="Prrafo"/>
        <w:rPr>
          <w:lang w:val="es-ES"/>
        </w:rPr>
      </w:pPr>
    </w:p>
    <w:tbl>
      <w:tblPr>
        <w:tblW w:w="0" w:type="auto"/>
        <w:tblCellMar>
          <w:left w:w="70" w:type="dxa"/>
          <w:right w:w="70" w:type="dxa"/>
        </w:tblCellMar>
        <w:tblLook w:val="0000" w:firstRow="0" w:lastRow="0" w:firstColumn="0" w:lastColumn="0" w:noHBand="0" w:noVBand="0"/>
      </w:tblPr>
      <w:tblGrid>
        <w:gridCol w:w="4811"/>
        <w:gridCol w:w="4811"/>
      </w:tblGrid>
      <w:tr w:rsidR="007A13D4" w:rsidRPr="00823858" w:rsidTr="00114397">
        <w:trPr>
          <w:trHeight w:val="4399"/>
        </w:trPr>
        <w:tc>
          <w:tcPr>
            <w:tcW w:w="4811" w:type="dxa"/>
          </w:tcPr>
          <w:p w:rsidR="007A13D4" w:rsidRDefault="007A13D4" w:rsidP="00660643">
            <w:pPr>
              <w:pStyle w:val="Celdadetabla"/>
            </w:pPr>
            <w:r>
              <w:rPr>
                <w:noProof/>
                <w:lang w:val="es-ES"/>
              </w:rPr>
              <w:drawing>
                <wp:inline distT="0" distB="0" distL="0" distR="0" wp14:anchorId="6BC4A9A0" wp14:editId="72AC4912">
                  <wp:extent cx="2769338" cy="2945765"/>
                  <wp:effectExtent l="19050" t="19050" r="12065" b="260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3479" cy="2992718"/>
                          </a:xfrm>
                          <a:prstGeom prst="rect">
                            <a:avLst/>
                          </a:prstGeom>
                          <a:ln>
                            <a:solidFill>
                              <a:schemeClr val="tx1"/>
                            </a:solidFill>
                          </a:ln>
                        </pic:spPr>
                      </pic:pic>
                    </a:graphicData>
                  </a:graphic>
                </wp:inline>
              </w:drawing>
            </w:r>
          </w:p>
          <w:p w:rsidR="007A13D4" w:rsidRPr="003728BF" w:rsidRDefault="008D30BD" w:rsidP="00DA4A3E">
            <w:pPr>
              <w:pStyle w:val="Leyenda"/>
            </w:pPr>
            <w:r>
              <w:t>(a)</w:t>
            </w:r>
          </w:p>
        </w:tc>
        <w:tc>
          <w:tcPr>
            <w:tcW w:w="4811" w:type="dxa"/>
          </w:tcPr>
          <w:p w:rsidR="007A13D4" w:rsidRDefault="007A13D4" w:rsidP="00660643">
            <w:pPr>
              <w:pStyle w:val="Celdadetabla"/>
            </w:pPr>
            <w:r>
              <w:rPr>
                <w:noProof/>
                <w:lang w:val="es-ES"/>
              </w:rPr>
              <w:drawing>
                <wp:inline distT="0" distB="0" distL="0" distR="0" wp14:anchorId="567C31BF" wp14:editId="758D501D">
                  <wp:extent cx="2752725" cy="2945898"/>
                  <wp:effectExtent l="19050" t="19050" r="9525" b="260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5013" cy="2980452"/>
                          </a:xfrm>
                          <a:prstGeom prst="rect">
                            <a:avLst/>
                          </a:prstGeom>
                          <a:ln>
                            <a:solidFill>
                              <a:schemeClr val="tx1"/>
                            </a:solidFill>
                          </a:ln>
                        </pic:spPr>
                      </pic:pic>
                    </a:graphicData>
                  </a:graphic>
                </wp:inline>
              </w:drawing>
            </w:r>
          </w:p>
          <w:p w:rsidR="007A13D4" w:rsidRPr="00823858" w:rsidRDefault="008D30BD" w:rsidP="00DA4A3E">
            <w:pPr>
              <w:pStyle w:val="Leyenda"/>
            </w:pPr>
            <w:r>
              <w:t>(b)</w:t>
            </w:r>
          </w:p>
        </w:tc>
      </w:tr>
    </w:tbl>
    <w:p w:rsidR="009177B6" w:rsidRPr="009177B6" w:rsidRDefault="00AF4D3B" w:rsidP="004E709B">
      <w:pPr>
        <w:pStyle w:val="Leyenda"/>
      </w:pPr>
      <w:bookmarkStart w:id="178" w:name="_Toc455417167"/>
      <w:bookmarkStart w:id="179" w:name="_Toc455418562"/>
      <w:bookmarkStart w:id="180" w:name="_Toc455418743"/>
      <w:bookmarkStart w:id="181" w:name="_Toc455419107"/>
      <w:r>
        <w:t xml:space="preserve">Figura </w:t>
      </w:r>
      <w:fldSimple w:instr=" SEQ Figura \* ARABIC \s 2 ">
        <w:r w:rsidR="00630C01">
          <w:rPr>
            <w:noProof/>
          </w:rPr>
          <w:t>3</w:t>
        </w:r>
      </w:fldSimple>
      <w:r w:rsidR="00630C01">
        <w:t>.</w:t>
      </w:r>
      <w:fldSimple w:instr=" SEQ Tabla \* ARABIC \s 2 ">
        <w:r w:rsidR="00630C01">
          <w:rPr>
            <w:noProof/>
          </w:rPr>
          <w:t>10</w:t>
        </w:r>
      </w:fldSimple>
      <w:r w:rsidR="00630C01">
        <w:t xml:space="preserve">. </w:t>
      </w:r>
      <w:r w:rsidR="00193A1B">
        <w:rPr>
          <w:color w:val="000000"/>
          <w:szCs w:val="28"/>
        </w:rPr>
        <w:t xml:space="preserve">Gráficas de los resultados del bloque 4 para el </w:t>
      </w:r>
      <w:r w:rsidR="004041F0">
        <w:rPr>
          <w:color w:val="000000"/>
          <w:szCs w:val="28"/>
        </w:rPr>
        <w:t>cáncer de pulmón (a) Curva ROC</w:t>
      </w:r>
      <w:r w:rsidR="00193A1B">
        <w:rPr>
          <w:color w:val="000000"/>
          <w:szCs w:val="28"/>
        </w:rPr>
        <w:t xml:space="preserve"> (b) Curva P/R</w:t>
      </w:r>
      <w:bookmarkEnd w:id="178"/>
      <w:bookmarkEnd w:id="179"/>
      <w:bookmarkEnd w:id="180"/>
      <w:bookmarkEnd w:id="181"/>
    </w:p>
    <w:p w:rsidR="008722E0" w:rsidRDefault="008722E0" w:rsidP="00C846C5">
      <w:pPr>
        <w:pStyle w:val="Prrafo"/>
      </w:pPr>
      <w:r>
        <w:t>En esta comparación sale vencedora la red Roja por ofrecer mejores valores tanto de accuracy como de recall.</w:t>
      </w:r>
    </w:p>
    <w:p w:rsidR="004E44C4" w:rsidRDefault="004E44C4" w:rsidP="004E44C4">
      <w:pPr>
        <w:pStyle w:val="Prrafo"/>
        <w:ind w:firstLine="0"/>
      </w:pPr>
    </w:p>
    <w:p w:rsidR="00C846C5" w:rsidRDefault="00C846C5" w:rsidP="00C846C5">
      <w:pPr>
        <w:pStyle w:val="Prrafo"/>
        <w:rPr>
          <w:rFonts w:ascii="Times New Roman" w:hAnsi="Times New Roman"/>
          <w:sz w:val="24"/>
          <w:lang w:val="es-ES"/>
        </w:rPr>
      </w:pPr>
      <w:r>
        <w:t>Una vez realizada la búsqueda de las 4 mejores configuraciones para cada modelo seleccionado para este análisis se procede a comparar dichas redes unas con otras en la tabla 3.18</w:t>
      </w:r>
    </w:p>
    <w:p w:rsidR="00006DF3" w:rsidRDefault="00006DF3" w:rsidP="00C846C5">
      <w:pPr>
        <w:pStyle w:val="Prrafo"/>
        <w:ind w:firstLine="0"/>
      </w:pPr>
    </w:p>
    <w:tbl>
      <w:tblPr>
        <w:tblW w:w="9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50"/>
        <w:gridCol w:w="1276"/>
        <w:gridCol w:w="1613"/>
        <w:gridCol w:w="1613"/>
        <w:gridCol w:w="1614"/>
        <w:gridCol w:w="1614"/>
      </w:tblGrid>
      <w:tr w:rsidR="000E75B6" w:rsidRPr="00660643" w:rsidTr="00313847">
        <w:trPr>
          <w:trHeight w:val="501"/>
        </w:trPr>
        <w:tc>
          <w:tcPr>
            <w:tcW w:w="1950" w:type="dxa"/>
          </w:tcPr>
          <w:p w:rsidR="000E75B6" w:rsidRPr="00660643" w:rsidRDefault="000E75B6" w:rsidP="000E75B6">
            <w:pPr>
              <w:pStyle w:val="Encabezadodetabla"/>
            </w:pPr>
            <w:r>
              <w:t>Red</w:t>
            </w:r>
          </w:p>
        </w:tc>
        <w:tc>
          <w:tcPr>
            <w:tcW w:w="1276" w:type="dxa"/>
          </w:tcPr>
          <w:p w:rsidR="000E75B6" w:rsidRPr="00660643" w:rsidRDefault="000E75B6" w:rsidP="000E75B6">
            <w:pPr>
              <w:pStyle w:val="Encabezadodetabla"/>
            </w:pPr>
            <w:r w:rsidRPr="00660643">
              <w:t>Accuracy</w:t>
            </w:r>
          </w:p>
        </w:tc>
        <w:tc>
          <w:tcPr>
            <w:tcW w:w="1613" w:type="dxa"/>
          </w:tcPr>
          <w:p w:rsidR="000E75B6" w:rsidRPr="00660643" w:rsidRDefault="000E75B6" w:rsidP="000E75B6">
            <w:pPr>
              <w:pStyle w:val="Encabezadodetabla"/>
            </w:pPr>
            <w:r w:rsidRPr="00660643">
              <w:t>Recall</w:t>
            </w:r>
          </w:p>
        </w:tc>
        <w:tc>
          <w:tcPr>
            <w:tcW w:w="1613" w:type="dxa"/>
          </w:tcPr>
          <w:p w:rsidR="000E75B6" w:rsidRPr="00660643" w:rsidRDefault="000E75B6" w:rsidP="000E75B6">
            <w:pPr>
              <w:pStyle w:val="Encabezadodetabla"/>
            </w:pPr>
            <w:r w:rsidRPr="00660643">
              <w:t>Precision</w:t>
            </w:r>
          </w:p>
        </w:tc>
        <w:tc>
          <w:tcPr>
            <w:tcW w:w="1614" w:type="dxa"/>
          </w:tcPr>
          <w:p w:rsidR="000E75B6" w:rsidRPr="00660643" w:rsidRDefault="000E75B6" w:rsidP="000E75B6">
            <w:pPr>
              <w:pStyle w:val="Encabezadodetabla"/>
            </w:pPr>
            <w:r w:rsidRPr="00660643">
              <w:t>F1 Score</w:t>
            </w:r>
          </w:p>
        </w:tc>
        <w:tc>
          <w:tcPr>
            <w:tcW w:w="1614" w:type="dxa"/>
          </w:tcPr>
          <w:p w:rsidR="000E75B6" w:rsidRPr="00660643" w:rsidRDefault="000E75B6" w:rsidP="000E75B6">
            <w:pPr>
              <w:pStyle w:val="Encabezadodetabla"/>
            </w:pPr>
            <w:r w:rsidRPr="00660643">
              <w:t>AUC</w:t>
            </w:r>
          </w:p>
        </w:tc>
      </w:tr>
      <w:tr w:rsidR="000E75B6" w:rsidTr="00313847">
        <w:trPr>
          <w:trHeight w:val="516"/>
        </w:trPr>
        <w:tc>
          <w:tcPr>
            <w:tcW w:w="1950" w:type="dxa"/>
          </w:tcPr>
          <w:p w:rsidR="000E75B6" w:rsidRDefault="000E75B6" w:rsidP="000E75B6">
            <w:pPr>
              <w:pStyle w:val="Celdadetabla"/>
            </w:pPr>
            <w:r>
              <w:t>B1: Deep SVM.</w:t>
            </w:r>
          </w:p>
        </w:tc>
        <w:tc>
          <w:tcPr>
            <w:tcW w:w="1276" w:type="dxa"/>
          </w:tcPr>
          <w:p w:rsidR="000E75B6" w:rsidRDefault="000E75B6" w:rsidP="000E75B6">
            <w:pPr>
              <w:pStyle w:val="Celdadetabla"/>
            </w:pPr>
            <w:r>
              <w:t>0.883</w:t>
            </w:r>
          </w:p>
        </w:tc>
        <w:tc>
          <w:tcPr>
            <w:tcW w:w="1613" w:type="dxa"/>
          </w:tcPr>
          <w:p w:rsidR="000E75B6" w:rsidRDefault="000E75B6" w:rsidP="000E75B6">
            <w:pPr>
              <w:pStyle w:val="Celdadetabla"/>
            </w:pPr>
            <w:r>
              <w:t>0.813</w:t>
            </w:r>
          </w:p>
        </w:tc>
        <w:tc>
          <w:tcPr>
            <w:tcW w:w="1613" w:type="dxa"/>
          </w:tcPr>
          <w:p w:rsidR="000E75B6" w:rsidRDefault="000E75B6" w:rsidP="000E75B6">
            <w:pPr>
              <w:pStyle w:val="Celdadetabla"/>
            </w:pPr>
            <w:r>
              <w:t>0.891</w:t>
            </w:r>
          </w:p>
        </w:tc>
        <w:tc>
          <w:tcPr>
            <w:tcW w:w="1614" w:type="dxa"/>
          </w:tcPr>
          <w:p w:rsidR="000E75B6" w:rsidRDefault="000E75B6" w:rsidP="000E75B6">
            <w:pPr>
              <w:pStyle w:val="Celdadetabla"/>
            </w:pPr>
            <w:r>
              <w:t>0.850</w:t>
            </w:r>
          </w:p>
        </w:tc>
        <w:tc>
          <w:tcPr>
            <w:tcW w:w="1614" w:type="dxa"/>
          </w:tcPr>
          <w:p w:rsidR="000E75B6" w:rsidRDefault="000E75B6" w:rsidP="000E75B6">
            <w:pPr>
              <w:pStyle w:val="Celdadetabla"/>
            </w:pPr>
            <w:r>
              <w:t>0.916</w:t>
            </w:r>
          </w:p>
        </w:tc>
      </w:tr>
      <w:tr w:rsidR="000E75B6" w:rsidTr="00313847">
        <w:trPr>
          <w:trHeight w:val="501"/>
        </w:trPr>
        <w:tc>
          <w:tcPr>
            <w:tcW w:w="1950" w:type="dxa"/>
          </w:tcPr>
          <w:p w:rsidR="000E75B6" w:rsidRDefault="000E75B6" w:rsidP="000E75B6">
            <w:pPr>
              <w:pStyle w:val="Celdadetabla"/>
            </w:pPr>
            <w:r>
              <w:t>B2: SVM</w:t>
            </w:r>
          </w:p>
        </w:tc>
        <w:tc>
          <w:tcPr>
            <w:tcW w:w="1276" w:type="dxa"/>
          </w:tcPr>
          <w:p w:rsidR="000E75B6" w:rsidRDefault="000E75B6" w:rsidP="000E75B6">
            <w:pPr>
              <w:pStyle w:val="Celdadetabla"/>
            </w:pPr>
            <w:r>
              <w:t>0.787</w:t>
            </w:r>
          </w:p>
        </w:tc>
        <w:tc>
          <w:tcPr>
            <w:tcW w:w="1613" w:type="dxa"/>
          </w:tcPr>
          <w:p w:rsidR="000E75B6" w:rsidRDefault="000E75B6" w:rsidP="000E75B6">
            <w:pPr>
              <w:pStyle w:val="Celdadetabla"/>
            </w:pPr>
            <w:r>
              <w:t>0.710</w:t>
            </w:r>
          </w:p>
        </w:tc>
        <w:tc>
          <w:tcPr>
            <w:tcW w:w="1613" w:type="dxa"/>
          </w:tcPr>
          <w:p w:rsidR="000E75B6" w:rsidRDefault="000E75B6" w:rsidP="000E75B6">
            <w:pPr>
              <w:pStyle w:val="Celdadetabla"/>
            </w:pPr>
            <w:r>
              <w:t>0.753</w:t>
            </w:r>
          </w:p>
        </w:tc>
        <w:tc>
          <w:tcPr>
            <w:tcW w:w="1614" w:type="dxa"/>
          </w:tcPr>
          <w:p w:rsidR="000E75B6" w:rsidRDefault="000E75B6" w:rsidP="000E75B6">
            <w:pPr>
              <w:pStyle w:val="Celdadetabla"/>
            </w:pPr>
            <w:r>
              <w:t>0.753</w:t>
            </w:r>
          </w:p>
        </w:tc>
        <w:tc>
          <w:tcPr>
            <w:tcW w:w="1614" w:type="dxa"/>
          </w:tcPr>
          <w:p w:rsidR="000E75B6" w:rsidRDefault="000E75B6" w:rsidP="000E75B6">
            <w:pPr>
              <w:pStyle w:val="Celdadetabla"/>
            </w:pPr>
            <w:r>
              <w:t>0.836</w:t>
            </w:r>
          </w:p>
        </w:tc>
      </w:tr>
      <w:tr w:rsidR="000E75B6" w:rsidTr="00313847">
        <w:trPr>
          <w:trHeight w:val="501"/>
        </w:trPr>
        <w:tc>
          <w:tcPr>
            <w:tcW w:w="1950" w:type="dxa"/>
          </w:tcPr>
          <w:p w:rsidR="000E75B6" w:rsidRPr="0098151A" w:rsidRDefault="000E75B6" w:rsidP="000E75B6">
            <w:pPr>
              <w:pStyle w:val="Celdadetabla"/>
            </w:pPr>
            <w:r>
              <w:t>B3: Neural Network</w:t>
            </w:r>
          </w:p>
        </w:tc>
        <w:tc>
          <w:tcPr>
            <w:tcW w:w="1276" w:type="dxa"/>
          </w:tcPr>
          <w:p w:rsidR="000E75B6" w:rsidRDefault="000E75B6" w:rsidP="000E75B6">
            <w:pPr>
              <w:pStyle w:val="Celdadetabla"/>
            </w:pPr>
            <w:r>
              <w:t>0.883</w:t>
            </w:r>
          </w:p>
        </w:tc>
        <w:tc>
          <w:tcPr>
            <w:tcW w:w="1613" w:type="dxa"/>
          </w:tcPr>
          <w:p w:rsidR="000E75B6" w:rsidRDefault="000E75B6" w:rsidP="000E75B6">
            <w:pPr>
              <w:pStyle w:val="Celdadetabla"/>
            </w:pPr>
            <w:r>
              <w:t>0.842</w:t>
            </w:r>
          </w:p>
        </w:tc>
        <w:tc>
          <w:tcPr>
            <w:tcW w:w="1613" w:type="dxa"/>
          </w:tcPr>
          <w:p w:rsidR="000E75B6" w:rsidRDefault="000E75B6" w:rsidP="000E75B6">
            <w:pPr>
              <w:pStyle w:val="Celdadetabla"/>
            </w:pPr>
            <w:r>
              <w:t>0.868</w:t>
            </w:r>
          </w:p>
        </w:tc>
        <w:tc>
          <w:tcPr>
            <w:tcW w:w="1614" w:type="dxa"/>
          </w:tcPr>
          <w:p w:rsidR="000E75B6" w:rsidRDefault="000E75B6" w:rsidP="000E75B6">
            <w:pPr>
              <w:pStyle w:val="Celdadetabla"/>
            </w:pPr>
            <w:r>
              <w:t>0.855</w:t>
            </w:r>
          </w:p>
        </w:tc>
        <w:tc>
          <w:tcPr>
            <w:tcW w:w="1614" w:type="dxa"/>
          </w:tcPr>
          <w:p w:rsidR="000E75B6" w:rsidRDefault="000E75B6" w:rsidP="000E75B6">
            <w:pPr>
              <w:pStyle w:val="Celdadetabla"/>
            </w:pPr>
            <w:r>
              <w:t>0.934</w:t>
            </w:r>
          </w:p>
        </w:tc>
      </w:tr>
      <w:tr w:rsidR="000E75B6" w:rsidTr="00313847">
        <w:trPr>
          <w:trHeight w:val="501"/>
        </w:trPr>
        <w:tc>
          <w:tcPr>
            <w:tcW w:w="1950" w:type="dxa"/>
          </w:tcPr>
          <w:p w:rsidR="000E75B6" w:rsidRPr="0098151A" w:rsidRDefault="000E75B6" w:rsidP="000E75B6">
            <w:pPr>
              <w:pStyle w:val="Celdadetabla"/>
            </w:pPr>
            <w:r>
              <w:t>B</w:t>
            </w:r>
            <w:r w:rsidRPr="0098151A">
              <w:t>4:</w:t>
            </w:r>
            <w:r>
              <w:t xml:space="preserve"> Decision Jungle</w:t>
            </w:r>
          </w:p>
        </w:tc>
        <w:tc>
          <w:tcPr>
            <w:tcW w:w="1276" w:type="dxa"/>
          </w:tcPr>
          <w:p w:rsidR="000E75B6" w:rsidRPr="007C65DB" w:rsidRDefault="000E75B6" w:rsidP="000E75B6">
            <w:pPr>
              <w:pStyle w:val="Celdadetabla"/>
              <w:rPr>
                <w:b/>
              </w:rPr>
            </w:pPr>
            <w:r w:rsidRPr="007C65DB">
              <w:rPr>
                <w:b/>
              </w:rPr>
              <w:t>0.924</w:t>
            </w:r>
          </w:p>
        </w:tc>
        <w:tc>
          <w:tcPr>
            <w:tcW w:w="1613" w:type="dxa"/>
          </w:tcPr>
          <w:p w:rsidR="000E75B6" w:rsidRPr="007C65DB" w:rsidRDefault="000E75B6" w:rsidP="000E75B6">
            <w:pPr>
              <w:pStyle w:val="Celdadetabla"/>
              <w:rPr>
                <w:b/>
              </w:rPr>
            </w:pPr>
            <w:r w:rsidRPr="007C65DB">
              <w:rPr>
                <w:b/>
              </w:rPr>
              <w:t>0.876</w:t>
            </w:r>
          </w:p>
        </w:tc>
        <w:tc>
          <w:tcPr>
            <w:tcW w:w="1613" w:type="dxa"/>
          </w:tcPr>
          <w:p w:rsidR="000E75B6" w:rsidRPr="007C65DB" w:rsidRDefault="000E75B6" w:rsidP="000E75B6">
            <w:pPr>
              <w:pStyle w:val="Celdadetabla"/>
              <w:rPr>
                <w:b/>
              </w:rPr>
            </w:pPr>
            <w:r w:rsidRPr="007C65DB">
              <w:rPr>
                <w:b/>
              </w:rPr>
              <w:t>0.934</w:t>
            </w:r>
          </w:p>
        </w:tc>
        <w:tc>
          <w:tcPr>
            <w:tcW w:w="1614" w:type="dxa"/>
          </w:tcPr>
          <w:p w:rsidR="000E75B6" w:rsidRPr="007C65DB" w:rsidRDefault="000E75B6" w:rsidP="000E75B6">
            <w:pPr>
              <w:pStyle w:val="Celdadetabla"/>
              <w:rPr>
                <w:b/>
              </w:rPr>
            </w:pPr>
            <w:r w:rsidRPr="007C65DB">
              <w:rPr>
                <w:b/>
              </w:rPr>
              <w:t>0.904</w:t>
            </w:r>
          </w:p>
        </w:tc>
        <w:tc>
          <w:tcPr>
            <w:tcW w:w="1614" w:type="dxa"/>
          </w:tcPr>
          <w:p w:rsidR="000E75B6" w:rsidRPr="007C65DB" w:rsidRDefault="000E75B6" w:rsidP="000E75B6">
            <w:pPr>
              <w:pStyle w:val="Celdadetabla"/>
              <w:rPr>
                <w:b/>
              </w:rPr>
            </w:pPr>
            <w:r w:rsidRPr="007C65DB">
              <w:rPr>
                <w:b/>
              </w:rPr>
              <w:t>0.961</w:t>
            </w:r>
          </w:p>
        </w:tc>
      </w:tr>
    </w:tbl>
    <w:p w:rsidR="00006DF3" w:rsidRPr="00352725" w:rsidRDefault="00352725" w:rsidP="009177B6">
      <w:pPr>
        <w:pStyle w:val="Leyenda"/>
      </w:pPr>
      <w:bookmarkStart w:id="182" w:name="_Toc455180513"/>
      <w:bookmarkStart w:id="183" w:name="_Toc455180632"/>
      <w:bookmarkStart w:id="184" w:name="_Toc455262466"/>
      <w:bookmarkStart w:id="185" w:name="_Toc455419108"/>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18</w:t>
        </w:r>
      </w:fldSimple>
      <w:r w:rsidR="003D1D52">
        <w:rPr>
          <w:noProof/>
        </w:rPr>
        <w:t>.</w:t>
      </w:r>
      <w:r>
        <w:t xml:space="preserve"> Comparación final</w:t>
      </w:r>
      <w:r w:rsidR="00193A1B">
        <w:t xml:space="preserve"> de</w:t>
      </w:r>
      <w:r>
        <w:t xml:space="preserve"> modelos</w:t>
      </w:r>
      <w:r w:rsidR="00193A1B">
        <w:t xml:space="preserve"> sobre el conjunto de entrenamiento y validación del cáncer de</w:t>
      </w:r>
      <w:r>
        <w:t xml:space="preserve"> pulmón</w:t>
      </w:r>
      <w:bookmarkEnd w:id="182"/>
      <w:bookmarkEnd w:id="183"/>
      <w:bookmarkEnd w:id="184"/>
      <w:bookmarkEnd w:id="185"/>
    </w:p>
    <w:p w:rsidR="00B31A71" w:rsidRDefault="00B31A71" w:rsidP="00006DF3">
      <w:pPr>
        <w:pStyle w:val="Prrafo"/>
      </w:pPr>
    </w:p>
    <w:p w:rsidR="00913EF8" w:rsidRPr="004E44C4" w:rsidRDefault="00006DF3" w:rsidP="00913EF8">
      <w:pPr>
        <w:pStyle w:val="Prrafo"/>
      </w:pPr>
      <w:r>
        <w:t>Estos resultados se traducen en que el sistema que ha obtenido mejores resultados de validación es el procedente del bloque 4, un modelo “</w:t>
      </w:r>
      <w:r w:rsidRPr="004E083D">
        <w:rPr>
          <w:lang w:val="es-ES"/>
        </w:rPr>
        <w:t xml:space="preserve">Two-Class </w:t>
      </w:r>
      <w:r>
        <w:rPr>
          <w:lang w:val="es-ES"/>
        </w:rPr>
        <w:t>Decision Jungle</w:t>
      </w:r>
      <w:r>
        <w:t>”</w:t>
      </w:r>
      <w:r w:rsidR="00F56FEF">
        <w:t>.</w:t>
      </w:r>
      <w:r>
        <w:t xml:space="preserve"> </w:t>
      </w:r>
    </w:p>
    <w:p w:rsidR="009177B6" w:rsidRDefault="009177B6">
      <w:pPr>
        <w:jc w:val="left"/>
        <w:rPr>
          <w:b/>
          <w:bCs/>
          <w:szCs w:val="28"/>
        </w:rPr>
      </w:pPr>
      <w:r>
        <w:br w:type="page"/>
      </w:r>
    </w:p>
    <w:p w:rsidR="00F411B7" w:rsidRDefault="00F411B7" w:rsidP="008722E0">
      <w:pPr>
        <w:pStyle w:val="Ttulo4"/>
      </w:pPr>
      <w:bookmarkStart w:id="186" w:name="_Toc455417071"/>
      <w:r>
        <w:lastRenderedPageBreak/>
        <w:t>Cáncer de mama</w:t>
      </w:r>
      <w:bookmarkEnd w:id="186"/>
    </w:p>
    <w:p w:rsidR="00F56FEF" w:rsidRDefault="00F56FEF" w:rsidP="00F56FEF">
      <w:pPr>
        <w:pStyle w:val="Prrafo"/>
        <w:rPr>
          <w:rFonts w:ascii="Times New Roman" w:hAnsi="Times New Roman"/>
          <w:sz w:val="24"/>
          <w:lang w:val="es-ES"/>
        </w:rPr>
      </w:pPr>
      <w:r>
        <w:t>Para el análisis del bloque 1 correspondiente a los datos de melanoma con el modelo “Two-Class Locally-Deep Support Vector Machine” se han configurado dos redes o sistemas con los parámetros mostrados en la tabla 3.19.</w:t>
      </w:r>
    </w:p>
    <w:p w:rsidR="001466B8" w:rsidRDefault="00F56FEF" w:rsidP="00F56FEF">
      <w:pPr>
        <w:pStyle w:val="Prrafo"/>
      </w:pPr>
      <w:r>
        <w:t>Posteriormente se han obtenido los resultados mostrados en la tabla 3.20 para cada sistema configurado respectivamente y junto a dichos resultados, se han obtenido las gráficas mostradas en la figura 3.</w:t>
      </w:r>
      <w:r w:rsidR="00DA6DBB">
        <w:t>11</w:t>
      </w:r>
      <w:r>
        <w:t>.</w:t>
      </w:r>
    </w:p>
    <w:p w:rsidR="001466B8" w:rsidRDefault="001466B8" w:rsidP="001466B8">
      <w:pPr>
        <w:pStyle w:val="Prrafo"/>
        <w:ind w:firstLine="0"/>
      </w:pPr>
    </w:p>
    <w:tbl>
      <w:tblPr>
        <w:tblW w:w="95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12"/>
        <w:gridCol w:w="1291"/>
        <w:gridCol w:w="1309"/>
        <w:gridCol w:w="1309"/>
        <w:gridCol w:w="1309"/>
        <w:gridCol w:w="1292"/>
        <w:gridCol w:w="1839"/>
      </w:tblGrid>
      <w:tr w:rsidR="001466B8" w:rsidRPr="00B10959" w:rsidTr="00F56FEF">
        <w:trPr>
          <w:trHeight w:val="379"/>
        </w:trPr>
        <w:tc>
          <w:tcPr>
            <w:tcW w:w="1212" w:type="dxa"/>
          </w:tcPr>
          <w:p w:rsidR="001466B8" w:rsidRDefault="001466B8" w:rsidP="00C764F0">
            <w:pPr>
              <w:pStyle w:val="Encabezadodetabla"/>
            </w:pPr>
            <w:r>
              <w:t>Red</w:t>
            </w:r>
          </w:p>
        </w:tc>
        <w:tc>
          <w:tcPr>
            <w:tcW w:w="1291" w:type="dxa"/>
            <w:vAlign w:val="center"/>
          </w:tcPr>
          <w:p w:rsidR="001466B8" w:rsidRPr="00B10959" w:rsidRDefault="001466B8" w:rsidP="00C764F0">
            <w:pPr>
              <w:pStyle w:val="Encabezadodetabla"/>
              <w:rPr>
                <w:lang w:val="es-ES"/>
              </w:rPr>
            </w:pPr>
            <w:r w:rsidRPr="00B10959">
              <w:rPr>
                <w:lang w:val="en-US"/>
              </w:rPr>
              <w:t>Tree Depth</w:t>
            </w:r>
          </w:p>
        </w:tc>
        <w:tc>
          <w:tcPr>
            <w:tcW w:w="1309" w:type="dxa"/>
            <w:vAlign w:val="center"/>
          </w:tcPr>
          <w:p w:rsidR="001466B8" w:rsidRPr="00B10959" w:rsidRDefault="001466B8" w:rsidP="00C764F0">
            <w:pPr>
              <w:pStyle w:val="Encabezadodetabla"/>
              <w:rPr>
                <w:lang w:val="es-ES"/>
              </w:rPr>
            </w:pPr>
            <w:r w:rsidRPr="00B10959">
              <w:rPr>
                <w:lang w:val="en-US"/>
              </w:rPr>
              <w:t>Lambda W</w:t>
            </w:r>
          </w:p>
        </w:tc>
        <w:tc>
          <w:tcPr>
            <w:tcW w:w="1309" w:type="dxa"/>
            <w:vAlign w:val="center"/>
          </w:tcPr>
          <w:p w:rsidR="001466B8" w:rsidRPr="00B10959" w:rsidRDefault="001466B8" w:rsidP="00C764F0">
            <w:pPr>
              <w:pStyle w:val="Encabezadodetabla"/>
              <w:rPr>
                <w:lang w:val="es-ES"/>
              </w:rPr>
            </w:pPr>
            <w:r w:rsidRPr="00B10959">
              <w:rPr>
                <w:lang w:val="en-US"/>
              </w:rPr>
              <w:t>Lambda Theta</w:t>
            </w:r>
          </w:p>
        </w:tc>
        <w:tc>
          <w:tcPr>
            <w:tcW w:w="1309" w:type="dxa"/>
            <w:vAlign w:val="center"/>
          </w:tcPr>
          <w:p w:rsidR="001466B8" w:rsidRPr="00B10959" w:rsidRDefault="001466B8" w:rsidP="00C764F0">
            <w:pPr>
              <w:pStyle w:val="Encabezadodetabla"/>
              <w:rPr>
                <w:lang w:val="es-ES"/>
              </w:rPr>
            </w:pPr>
            <w:r w:rsidRPr="00B10959">
              <w:t>Lambda Theta Prime</w:t>
            </w:r>
          </w:p>
        </w:tc>
        <w:tc>
          <w:tcPr>
            <w:tcW w:w="1292" w:type="dxa"/>
            <w:vAlign w:val="center"/>
          </w:tcPr>
          <w:p w:rsidR="001466B8" w:rsidRPr="00B10959" w:rsidRDefault="001466B8" w:rsidP="00C764F0">
            <w:pPr>
              <w:pStyle w:val="Encabezadodetabla"/>
              <w:rPr>
                <w:lang w:val="es-ES"/>
              </w:rPr>
            </w:pPr>
            <w:r w:rsidRPr="00B10959">
              <w:t>Sigma</w:t>
            </w:r>
          </w:p>
        </w:tc>
        <w:tc>
          <w:tcPr>
            <w:tcW w:w="1839" w:type="dxa"/>
            <w:vAlign w:val="center"/>
          </w:tcPr>
          <w:p w:rsidR="001466B8" w:rsidRPr="00B10959" w:rsidRDefault="001466B8" w:rsidP="00C764F0">
            <w:pPr>
              <w:pStyle w:val="Encabezadodetabla"/>
              <w:rPr>
                <w:lang w:val="es-ES"/>
              </w:rPr>
            </w:pPr>
            <w:r w:rsidRPr="00B10959">
              <w:t>Number of Iterations</w:t>
            </w:r>
          </w:p>
        </w:tc>
      </w:tr>
      <w:tr w:rsidR="001466B8" w:rsidRPr="00B10959" w:rsidTr="00F56FEF">
        <w:trPr>
          <w:trHeight w:val="379"/>
        </w:trPr>
        <w:tc>
          <w:tcPr>
            <w:tcW w:w="1212" w:type="dxa"/>
          </w:tcPr>
          <w:p w:rsidR="001466B8" w:rsidRDefault="001466B8" w:rsidP="00C764F0">
            <w:pPr>
              <w:pStyle w:val="Celdadetabla"/>
            </w:pPr>
            <w:r>
              <w:t>Azul:</w:t>
            </w:r>
          </w:p>
        </w:tc>
        <w:tc>
          <w:tcPr>
            <w:tcW w:w="1291" w:type="dxa"/>
            <w:vAlign w:val="center"/>
          </w:tcPr>
          <w:p w:rsidR="001466B8" w:rsidRPr="00B10959" w:rsidRDefault="001466B8" w:rsidP="007C65DB">
            <w:pPr>
              <w:pStyle w:val="Celdadetabla"/>
              <w:rPr>
                <w:lang w:val="es-ES"/>
              </w:rPr>
            </w:pPr>
            <w:r w:rsidRPr="00B10959">
              <w:t>3</w:t>
            </w:r>
          </w:p>
        </w:tc>
        <w:tc>
          <w:tcPr>
            <w:tcW w:w="1309" w:type="dxa"/>
            <w:vAlign w:val="center"/>
          </w:tcPr>
          <w:p w:rsidR="001466B8" w:rsidRPr="00B10959" w:rsidRDefault="001466B8" w:rsidP="007C65DB">
            <w:pPr>
              <w:pStyle w:val="Celdadetabla"/>
              <w:rPr>
                <w:lang w:val="es-ES"/>
              </w:rPr>
            </w:pPr>
            <w:r w:rsidRPr="00B10959">
              <w:t>0.1</w:t>
            </w:r>
          </w:p>
        </w:tc>
        <w:tc>
          <w:tcPr>
            <w:tcW w:w="1309" w:type="dxa"/>
            <w:vAlign w:val="center"/>
          </w:tcPr>
          <w:p w:rsidR="001466B8" w:rsidRPr="00B10959" w:rsidRDefault="001466B8" w:rsidP="007C65DB">
            <w:pPr>
              <w:pStyle w:val="Celdadetabla"/>
              <w:rPr>
                <w:lang w:val="es-ES"/>
              </w:rPr>
            </w:pPr>
            <w:r w:rsidRPr="00B10959">
              <w:t>0.01</w:t>
            </w:r>
          </w:p>
        </w:tc>
        <w:tc>
          <w:tcPr>
            <w:tcW w:w="1309" w:type="dxa"/>
            <w:vAlign w:val="center"/>
          </w:tcPr>
          <w:p w:rsidR="001466B8" w:rsidRPr="00B10959" w:rsidRDefault="001466B8" w:rsidP="007C65DB">
            <w:pPr>
              <w:pStyle w:val="Celdadetabla"/>
              <w:rPr>
                <w:lang w:val="es-ES"/>
              </w:rPr>
            </w:pPr>
            <w:r w:rsidRPr="00B10959">
              <w:t>0.01</w:t>
            </w:r>
          </w:p>
        </w:tc>
        <w:tc>
          <w:tcPr>
            <w:tcW w:w="1292" w:type="dxa"/>
            <w:vAlign w:val="center"/>
          </w:tcPr>
          <w:p w:rsidR="001466B8" w:rsidRPr="00B10959" w:rsidRDefault="001466B8" w:rsidP="007C65DB">
            <w:pPr>
              <w:pStyle w:val="Celdadetabla"/>
              <w:rPr>
                <w:lang w:val="es-ES"/>
              </w:rPr>
            </w:pPr>
            <w:r w:rsidRPr="00B10959">
              <w:t>1</w:t>
            </w:r>
          </w:p>
        </w:tc>
        <w:tc>
          <w:tcPr>
            <w:tcW w:w="1839" w:type="dxa"/>
            <w:vAlign w:val="center"/>
          </w:tcPr>
          <w:p w:rsidR="001466B8" w:rsidRPr="00B10959" w:rsidRDefault="001466B8" w:rsidP="007C65DB">
            <w:pPr>
              <w:pStyle w:val="Celdadetabla"/>
              <w:rPr>
                <w:lang w:val="es-ES"/>
              </w:rPr>
            </w:pPr>
            <w:r w:rsidRPr="00B10959">
              <w:t>15000</w:t>
            </w:r>
          </w:p>
        </w:tc>
      </w:tr>
      <w:tr w:rsidR="001466B8" w:rsidRPr="001466B8" w:rsidTr="00F56FEF">
        <w:trPr>
          <w:trHeight w:val="369"/>
        </w:trPr>
        <w:tc>
          <w:tcPr>
            <w:tcW w:w="1212" w:type="dxa"/>
          </w:tcPr>
          <w:p w:rsidR="001466B8" w:rsidRDefault="001466B8" w:rsidP="001466B8">
            <w:pPr>
              <w:pStyle w:val="Celdadetabla"/>
            </w:pPr>
            <w:r>
              <w:t>Roja:</w:t>
            </w:r>
          </w:p>
        </w:tc>
        <w:tc>
          <w:tcPr>
            <w:tcW w:w="1291" w:type="dxa"/>
            <w:vAlign w:val="center"/>
          </w:tcPr>
          <w:p w:rsidR="001466B8" w:rsidRDefault="001466B8" w:rsidP="007C65DB">
            <w:pPr>
              <w:pStyle w:val="Celdadetabla"/>
              <w:rPr>
                <w:color w:val="000000"/>
                <w:szCs w:val="18"/>
                <w:lang w:val="es-ES"/>
              </w:rPr>
            </w:pPr>
            <w:r>
              <w:rPr>
                <w:color w:val="000000"/>
                <w:szCs w:val="18"/>
              </w:rPr>
              <w:t>6</w:t>
            </w:r>
          </w:p>
        </w:tc>
        <w:tc>
          <w:tcPr>
            <w:tcW w:w="1309" w:type="dxa"/>
            <w:vAlign w:val="center"/>
          </w:tcPr>
          <w:p w:rsidR="001466B8" w:rsidRDefault="001466B8" w:rsidP="007C65DB">
            <w:pPr>
              <w:pStyle w:val="Celdadetabla"/>
              <w:rPr>
                <w:color w:val="000000"/>
                <w:szCs w:val="18"/>
              </w:rPr>
            </w:pPr>
            <w:r>
              <w:rPr>
                <w:color w:val="000000"/>
                <w:szCs w:val="18"/>
              </w:rPr>
              <w:t>0.057241</w:t>
            </w:r>
          </w:p>
        </w:tc>
        <w:tc>
          <w:tcPr>
            <w:tcW w:w="1309" w:type="dxa"/>
            <w:vAlign w:val="center"/>
          </w:tcPr>
          <w:p w:rsidR="001466B8" w:rsidRDefault="001466B8" w:rsidP="007C65DB">
            <w:pPr>
              <w:pStyle w:val="Celdadetabla"/>
              <w:rPr>
                <w:color w:val="000000"/>
                <w:szCs w:val="18"/>
              </w:rPr>
            </w:pPr>
            <w:r>
              <w:rPr>
                <w:color w:val="000000"/>
                <w:szCs w:val="18"/>
              </w:rPr>
              <w:t>0.024971</w:t>
            </w:r>
          </w:p>
        </w:tc>
        <w:tc>
          <w:tcPr>
            <w:tcW w:w="1309" w:type="dxa"/>
            <w:vAlign w:val="center"/>
          </w:tcPr>
          <w:p w:rsidR="001466B8" w:rsidRDefault="001466B8" w:rsidP="007C65DB">
            <w:pPr>
              <w:pStyle w:val="Celdadetabla"/>
              <w:rPr>
                <w:color w:val="000000"/>
                <w:szCs w:val="18"/>
              </w:rPr>
            </w:pPr>
            <w:r>
              <w:rPr>
                <w:color w:val="000000"/>
                <w:szCs w:val="18"/>
              </w:rPr>
              <w:t>0.05212</w:t>
            </w:r>
          </w:p>
        </w:tc>
        <w:tc>
          <w:tcPr>
            <w:tcW w:w="1292" w:type="dxa"/>
            <w:vAlign w:val="center"/>
          </w:tcPr>
          <w:p w:rsidR="001466B8" w:rsidRDefault="001466B8" w:rsidP="007C65DB">
            <w:pPr>
              <w:pStyle w:val="Celdadetabla"/>
              <w:rPr>
                <w:color w:val="000000"/>
                <w:szCs w:val="18"/>
              </w:rPr>
            </w:pPr>
            <w:r>
              <w:rPr>
                <w:color w:val="000000"/>
                <w:szCs w:val="18"/>
              </w:rPr>
              <w:t>0.970426</w:t>
            </w:r>
          </w:p>
        </w:tc>
        <w:tc>
          <w:tcPr>
            <w:tcW w:w="1839" w:type="dxa"/>
            <w:vAlign w:val="center"/>
          </w:tcPr>
          <w:p w:rsidR="001466B8" w:rsidRDefault="001466B8" w:rsidP="007C65DB">
            <w:pPr>
              <w:pStyle w:val="Celdadetabla"/>
              <w:rPr>
                <w:color w:val="000000"/>
                <w:szCs w:val="18"/>
              </w:rPr>
            </w:pPr>
            <w:r>
              <w:rPr>
                <w:color w:val="000000"/>
                <w:szCs w:val="18"/>
              </w:rPr>
              <w:t>10388</w:t>
            </w:r>
          </w:p>
        </w:tc>
      </w:tr>
    </w:tbl>
    <w:p w:rsidR="001466B8" w:rsidRPr="00352725" w:rsidRDefault="00352725" w:rsidP="00352725">
      <w:pPr>
        <w:pStyle w:val="Leyenda"/>
      </w:pPr>
      <w:bookmarkStart w:id="187" w:name="_Toc455180515"/>
      <w:bookmarkStart w:id="188" w:name="_Toc455180634"/>
      <w:bookmarkStart w:id="189" w:name="_Toc455262467"/>
      <w:bookmarkStart w:id="190" w:name="_Toc455419109"/>
      <w:r>
        <w:t xml:space="preserve">Tabla </w:t>
      </w:r>
      <w:bookmarkEnd w:id="187"/>
      <w:bookmarkEnd w:id="188"/>
      <w:r w:rsidR="003D1D52">
        <w:fldChar w:fldCharType="begin"/>
      </w:r>
      <w:r w:rsidR="003D1D52">
        <w:instrText xml:space="preserve"> SEQ Tabla \* ARABIC \s 2 </w:instrText>
      </w:r>
      <w:r w:rsidR="003D1D52">
        <w:fldChar w:fldCharType="separate"/>
      </w:r>
      <w:r w:rsidR="003D1D52">
        <w:rPr>
          <w:noProof/>
        </w:rPr>
        <w:t>3</w:t>
      </w:r>
      <w:r w:rsidR="003D1D52">
        <w:rPr>
          <w:noProof/>
        </w:rPr>
        <w:fldChar w:fldCharType="end"/>
      </w:r>
      <w:r w:rsidR="003D1D52">
        <w:rPr>
          <w:noProof/>
        </w:rPr>
        <w:t>.</w:t>
      </w:r>
      <w:fldSimple w:instr=" SEQ Tabla \* ARABIC \s 2 ">
        <w:r w:rsidR="003D1D52">
          <w:rPr>
            <w:noProof/>
          </w:rPr>
          <w:t>19</w:t>
        </w:r>
      </w:fldSimple>
      <w:r w:rsidR="003D1D52">
        <w:rPr>
          <w:noProof/>
        </w:rPr>
        <w:t xml:space="preserve">. </w:t>
      </w:r>
      <w:r w:rsidR="00193A1B">
        <w:rPr>
          <w:color w:val="000000"/>
          <w:szCs w:val="28"/>
        </w:rPr>
        <w:t>Configuración de los modelos del bloque 1 para el cáncer de mama</w:t>
      </w:r>
      <w:bookmarkEnd w:id="189"/>
      <w:bookmarkEnd w:id="190"/>
    </w:p>
    <w:p w:rsidR="004E44C4" w:rsidRPr="001466B8" w:rsidRDefault="004E44C4" w:rsidP="001466B8">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1"/>
        <w:gridCol w:w="1591"/>
        <w:gridCol w:w="1591"/>
        <w:gridCol w:w="1591"/>
        <w:gridCol w:w="1592"/>
        <w:gridCol w:w="1592"/>
      </w:tblGrid>
      <w:tr w:rsidR="00C44D2F" w:rsidRPr="00660643" w:rsidTr="00313847">
        <w:trPr>
          <w:trHeight w:val="328"/>
        </w:trPr>
        <w:tc>
          <w:tcPr>
            <w:tcW w:w="1591" w:type="dxa"/>
          </w:tcPr>
          <w:p w:rsidR="00C44D2F" w:rsidRPr="00660643" w:rsidRDefault="00C44D2F" w:rsidP="00712503">
            <w:pPr>
              <w:pStyle w:val="Encabezadodetabla"/>
            </w:pPr>
            <w:r>
              <w:t>Red</w:t>
            </w:r>
          </w:p>
        </w:tc>
        <w:tc>
          <w:tcPr>
            <w:tcW w:w="1591" w:type="dxa"/>
          </w:tcPr>
          <w:p w:rsidR="00C44D2F" w:rsidRPr="00660643" w:rsidRDefault="00C44D2F" w:rsidP="00712503">
            <w:pPr>
              <w:pStyle w:val="Encabezadodetabla"/>
            </w:pPr>
            <w:r w:rsidRPr="00660643">
              <w:t>Accuracy</w:t>
            </w:r>
          </w:p>
        </w:tc>
        <w:tc>
          <w:tcPr>
            <w:tcW w:w="1591" w:type="dxa"/>
          </w:tcPr>
          <w:p w:rsidR="00C44D2F" w:rsidRPr="00660643" w:rsidRDefault="00C44D2F" w:rsidP="00712503">
            <w:pPr>
              <w:pStyle w:val="Encabezadodetabla"/>
            </w:pPr>
            <w:r w:rsidRPr="00660643">
              <w:t>Recall</w:t>
            </w:r>
          </w:p>
        </w:tc>
        <w:tc>
          <w:tcPr>
            <w:tcW w:w="1591" w:type="dxa"/>
          </w:tcPr>
          <w:p w:rsidR="00C44D2F" w:rsidRPr="00660643" w:rsidRDefault="00C44D2F" w:rsidP="00712503">
            <w:pPr>
              <w:pStyle w:val="Encabezadodetabla"/>
            </w:pPr>
            <w:r w:rsidRPr="00660643">
              <w:t>Precision</w:t>
            </w:r>
          </w:p>
        </w:tc>
        <w:tc>
          <w:tcPr>
            <w:tcW w:w="1592" w:type="dxa"/>
          </w:tcPr>
          <w:p w:rsidR="00C44D2F" w:rsidRPr="00660643" w:rsidRDefault="00C44D2F" w:rsidP="00712503">
            <w:pPr>
              <w:pStyle w:val="Encabezadodetabla"/>
            </w:pPr>
            <w:r w:rsidRPr="00660643">
              <w:t>F1 Score</w:t>
            </w:r>
          </w:p>
        </w:tc>
        <w:tc>
          <w:tcPr>
            <w:tcW w:w="1592" w:type="dxa"/>
          </w:tcPr>
          <w:p w:rsidR="00C44D2F" w:rsidRPr="00660643" w:rsidRDefault="00C44D2F" w:rsidP="00712503">
            <w:pPr>
              <w:pStyle w:val="Encabezadodetabla"/>
            </w:pPr>
            <w:r w:rsidRPr="00660643">
              <w:t>AUC</w:t>
            </w:r>
          </w:p>
        </w:tc>
      </w:tr>
      <w:tr w:rsidR="00C44D2F" w:rsidTr="00313847">
        <w:trPr>
          <w:trHeight w:val="338"/>
        </w:trPr>
        <w:tc>
          <w:tcPr>
            <w:tcW w:w="1591" w:type="dxa"/>
          </w:tcPr>
          <w:p w:rsidR="00C44D2F" w:rsidRDefault="00C44D2F" w:rsidP="00712503">
            <w:pPr>
              <w:pStyle w:val="Celdadetabla"/>
            </w:pPr>
            <w:r>
              <w:t>Azul:</w:t>
            </w:r>
          </w:p>
        </w:tc>
        <w:tc>
          <w:tcPr>
            <w:tcW w:w="1591" w:type="dxa"/>
          </w:tcPr>
          <w:p w:rsidR="00C44D2F" w:rsidRPr="007C65DB" w:rsidRDefault="00C44D2F" w:rsidP="00712503">
            <w:pPr>
              <w:pStyle w:val="Celdadetabla"/>
            </w:pPr>
            <w:r w:rsidRPr="007C65DB">
              <w:t>0.767</w:t>
            </w:r>
          </w:p>
        </w:tc>
        <w:tc>
          <w:tcPr>
            <w:tcW w:w="1591" w:type="dxa"/>
          </w:tcPr>
          <w:p w:rsidR="00C44D2F" w:rsidRPr="007C65DB" w:rsidRDefault="00C44D2F" w:rsidP="00712503">
            <w:pPr>
              <w:pStyle w:val="Celdadetabla"/>
            </w:pPr>
            <w:r w:rsidRPr="007C65DB">
              <w:t>0.777</w:t>
            </w:r>
          </w:p>
        </w:tc>
        <w:tc>
          <w:tcPr>
            <w:tcW w:w="1591" w:type="dxa"/>
          </w:tcPr>
          <w:p w:rsidR="00C44D2F" w:rsidRPr="007C65DB" w:rsidRDefault="00C44D2F" w:rsidP="00712503">
            <w:pPr>
              <w:pStyle w:val="Celdadetabla"/>
            </w:pPr>
            <w:r w:rsidRPr="007C65DB">
              <w:t>0.785</w:t>
            </w:r>
          </w:p>
        </w:tc>
        <w:tc>
          <w:tcPr>
            <w:tcW w:w="1592" w:type="dxa"/>
          </w:tcPr>
          <w:p w:rsidR="00C44D2F" w:rsidRPr="007C65DB" w:rsidRDefault="00C44D2F" w:rsidP="00712503">
            <w:pPr>
              <w:pStyle w:val="Celdadetabla"/>
            </w:pPr>
            <w:r w:rsidRPr="007C65DB">
              <w:t>0.781</w:t>
            </w:r>
          </w:p>
        </w:tc>
        <w:tc>
          <w:tcPr>
            <w:tcW w:w="1592" w:type="dxa"/>
          </w:tcPr>
          <w:p w:rsidR="00C44D2F" w:rsidRPr="007C65DB" w:rsidRDefault="00C44D2F" w:rsidP="00712503">
            <w:pPr>
              <w:pStyle w:val="Celdadetabla"/>
              <w:rPr>
                <w:b/>
              </w:rPr>
            </w:pPr>
            <w:r w:rsidRPr="007C65DB">
              <w:rPr>
                <w:b/>
              </w:rPr>
              <w:t>0.849</w:t>
            </w:r>
          </w:p>
        </w:tc>
      </w:tr>
      <w:tr w:rsidR="00C44D2F" w:rsidTr="00313847">
        <w:trPr>
          <w:trHeight w:val="328"/>
        </w:trPr>
        <w:tc>
          <w:tcPr>
            <w:tcW w:w="1591" w:type="dxa"/>
          </w:tcPr>
          <w:p w:rsidR="00C44D2F" w:rsidRDefault="00C44D2F" w:rsidP="00712503">
            <w:pPr>
              <w:pStyle w:val="Celdadetabla"/>
            </w:pPr>
            <w:r>
              <w:t>Roja:</w:t>
            </w:r>
          </w:p>
        </w:tc>
        <w:tc>
          <w:tcPr>
            <w:tcW w:w="1591" w:type="dxa"/>
          </w:tcPr>
          <w:p w:rsidR="00C44D2F" w:rsidRPr="007C65DB" w:rsidRDefault="00C44D2F" w:rsidP="00712503">
            <w:pPr>
              <w:pStyle w:val="Celdadetabla"/>
              <w:rPr>
                <w:b/>
              </w:rPr>
            </w:pPr>
            <w:r w:rsidRPr="007C65DB">
              <w:rPr>
                <w:b/>
              </w:rPr>
              <w:t>0.773</w:t>
            </w:r>
          </w:p>
        </w:tc>
        <w:tc>
          <w:tcPr>
            <w:tcW w:w="1591" w:type="dxa"/>
          </w:tcPr>
          <w:p w:rsidR="00C44D2F" w:rsidRPr="007C65DB" w:rsidRDefault="00C44D2F" w:rsidP="00712503">
            <w:pPr>
              <w:pStyle w:val="Celdadetabla"/>
              <w:rPr>
                <w:b/>
              </w:rPr>
            </w:pPr>
            <w:r w:rsidRPr="007C65DB">
              <w:rPr>
                <w:b/>
              </w:rPr>
              <w:t>0.787</w:t>
            </w:r>
          </w:p>
        </w:tc>
        <w:tc>
          <w:tcPr>
            <w:tcW w:w="1591" w:type="dxa"/>
          </w:tcPr>
          <w:p w:rsidR="00C44D2F" w:rsidRPr="007C65DB" w:rsidRDefault="00C44D2F" w:rsidP="00712503">
            <w:pPr>
              <w:pStyle w:val="Celdadetabla"/>
              <w:rPr>
                <w:b/>
              </w:rPr>
            </w:pPr>
            <w:r w:rsidRPr="007C65DB">
              <w:rPr>
                <w:b/>
              </w:rPr>
              <w:t>0.787</w:t>
            </w:r>
          </w:p>
        </w:tc>
        <w:tc>
          <w:tcPr>
            <w:tcW w:w="1592" w:type="dxa"/>
          </w:tcPr>
          <w:p w:rsidR="00C44D2F" w:rsidRPr="007C65DB" w:rsidRDefault="00C44D2F" w:rsidP="00712503">
            <w:pPr>
              <w:pStyle w:val="Celdadetabla"/>
              <w:rPr>
                <w:b/>
              </w:rPr>
            </w:pPr>
            <w:r w:rsidRPr="007C65DB">
              <w:rPr>
                <w:b/>
              </w:rPr>
              <w:t>0.787</w:t>
            </w:r>
          </w:p>
        </w:tc>
        <w:tc>
          <w:tcPr>
            <w:tcW w:w="1592" w:type="dxa"/>
          </w:tcPr>
          <w:p w:rsidR="00C44D2F" w:rsidRPr="007C65DB" w:rsidRDefault="00C44D2F" w:rsidP="00712503">
            <w:pPr>
              <w:pStyle w:val="Celdadetabla"/>
            </w:pPr>
            <w:r w:rsidRPr="007C65DB">
              <w:t>0.847</w:t>
            </w:r>
          </w:p>
        </w:tc>
      </w:tr>
    </w:tbl>
    <w:p w:rsidR="007A13D4" w:rsidRPr="00520F50" w:rsidRDefault="00352725" w:rsidP="00F56FEF">
      <w:pPr>
        <w:pStyle w:val="Leyenda"/>
      </w:pPr>
      <w:bookmarkStart w:id="191" w:name="_Toc455180516"/>
      <w:bookmarkStart w:id="192" w:name="_Toc455180635"/>
      <w:bookmarkStart w:id="193" w:name="_Toc455262468"/>
      <w:bookmarkStart w:id="194" w:name="_Toc455419110"/>
      <w:r>
        <w:t>Tabla</w:t>
      </w:r>
      <w:bookmarkEnd w:id="191"/>
      <w:bookmarkEnd w:id="192"/>
      <w:r w:rsidR="003D1D52">
        <w:t xml:space="preserve"> </w:t>
      </w:r>
      <w:fldSimple w:instr=" SEQ Tabla \* ARABIC \s 2 ">
        <w:r w:rsidR="003D1D52">
          <w:rPr>
            <w:noProof/>
          </w:rPr>
          <w:t>3</w:t>
        </w:r>
      </w:fldSimple>
      <w:r w:rsidR="003D1D52">
        <w:rPr>
          <w:noProof/>
        </w:rPr>
        <w:t>.</w:t>
      </w:r>
      <w:fldSimple w:instr=" SEQ Tabla \* ARABIC \s 2 ">
        <w:r w:rsidR="003D1D52">
          <w:rPr>
            <w:noProof/>
          </w:rPr>
          <w:t>20</w:t>
        </w:r>
      </w:fldSimple>
      <w:r w:rsidR="003D1D52">
        <w:rPr>
          <w:noProof/>
        </w:rPr>
        <w:t xml:space="preserve">. </w:t>
      </w:r>
      <w:r w:rsidR="00193A1B">
        <w:rPr>
          <w:color w:val="000000"/>
          <w:szCs w:val="28"/>
        </w:rPr>
        <w:t>Resultados de los modelos del bloque 1 para el cáncer de mama</w:t>
      </w:r>
      <w:bookmarkEnd w:id="193"/>
      <w:bookmarkEnd w:id="194"/>
    </w:p>
    <w:tbl>
      <w:tblPr>
        <w:tblW w:w="0" w:type="auto"/>
        <w:tblCellMar>
          <w:left w:w="70" w:type="dxa"/>
          <w:right w:w="70" w:type="dxa"/>
        </w:tblCellMar>
        <w:tblLook w:val="0000" w:firstRow="0" w:lastRow="0" w:firstColumn="0" w:lastColumn="0" w:noHBand="0" w:noVBand="0"/>
      </w:tblPr>
      <w:tblGrid>
        <w:gridCol w:w="4819"/>
        <w:gridCol w:w="4819"/>
      </w:tblGrid>
      <w:tr w:rsidR="007A13D4" w:rsidRPr="00823858" w:rsidTr="00660643">
        <w:tc>
          <w:tcPr>
            <w:tcW w:w="4819" w:type="dxa"/>
          </w:tcPr>
          <w:p w:rsidR="007A13D4" w:rsidRDefault="007A13D4" w:rsidP="00660643">
            <w:pPr>
              <w:pStyle w:val="Celdadetabla"/>
            </w:pPr>
            <w:r>
              <w:rPr>
                <w:noProof/>
                <w:lang w:val="es-ES"/>
              </w:rPr>
              <w:drawing>
                <wp:inline distT="0" distB="0" distL="0" distR="0" wp14:anchorId="49475FAC" wp14:editId="522E1C21">
                  <wp:extent cx="2638425" cy="2784442"/>
                  <wp:effectExtent l="19050" t="19050" r="9525" b="165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7182" cy="2835897"/>
                          </a:xfrm>
                          <a:prstGeom prst="rect">
                            <a:avLst/>
                          </a:prstGeom>
                          <a:ln>
                            <a:solidFill>
                              <a:schemeClr val="tx1"/>
                            </a:solidFill>
                          </a:ln>
                        </pic:spPr>
                      </pic:pic>
                    </a:graphicData>
                  </a:graphic>
                </wp:inline>
              </w:drawing>
            </w:r>
          </w:p>
          <w:p w:rsidR="007A13D4" w:rsidRPr="003728BF" w:rsidRDefault="008D30BD" w:rsidP="00DA4A3E">
            <w:pPr>
              <w:pStyle w:val="Leyenda"/>
            </w:pPr>
            <w:r>
              <w:t>(a)</w:t>
            </w:r>
          </w:p>
        </w:tc>
        <w:tc>
          <w:tcPr>
            <w:tcW w:w="4819" w:type="dxa"/>
          </w:tcPr>
          <w:p w:rsidR="007A13D4" w:rsidRDefault="007A13D4" w:rsidP="00660643">
            <w:pPr>
              <w:pStyle w:val="Celdadetabla"/>
            </w:pPr>
            <w:r>
              <w:rPr>
                <w:noProof/>
                <w:lang w:val="es-ES"/>
              </w:rPr>
              <w:drawing>
                <wp:inline distT="0" distB="0" distL="0" distR="0" wp14:anchorId="4DFA053D" wp14:editId="0BA7DA8B">
                  <wp:extent cx="2686050" cy="2787030"/>
                  <wp:effectExtent l="19050" t="19050" r="19050" b="133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4690" cy="2837498"/>
                          </a:xfrm>
                          <a:prstGeom prst="rect">
                            <a:avLst/>
                          </a:prstGeom>
                          <a:ln>
                            <a:solidFill>
                              <a:schemeClr val="tx1"/>
                            </a:solidFill>
                          </a:ln>
                        </pic:spPr>
                      </pic:pic>
                    </a:graphicData>
                  </a:graphic>
                </wp:inline>
              </w:drawing>
            </w:r>
          </w:p>
          <w:p w:rsidR="007A13D4" w:rsidRPr="00823858" w:rsidRDefault="008D30BD" w:rsidP="00DA4A3E">
            <w:pPr>
              <w:pStyle w:val="Leyenda"/>
            </w:pPr>
            <w:r>
              <w:t>(b)</w:t>
            </w:r>
          </w:p>
        </w:tc>
      </w:tr>
    </w:tbl>
    <w:p w:rsidR="008722E0" w:rsidRPr="008722E0" w:rsidRDefault="00AF4D3B" w:rsidP="004E709B">
      <w:pPr>
        <w:pStyle w:val="Leyenda"/>
      </w:pPr>
      <w:bookmarkStart w:id="195" w:name="_Toc455417168"/>
      <w:bookmarkStart w:id="196" w:name="_Toc455418566"/>
      <w:bookmarkStart w:id="197" w:name="_Toc455418747"/>
      <w:bookmarkStart w:id="198" w:name="_Toc455419111"/>
      <w:r>
        <w:t>Figura</w:t>
      </w:r>
      <w:r w:rsidR="00630C01">
        <w:t xml:space="preserve"> </w:t>
      </w:r>
      <w:fldSimple w:instr=" SEQ Figura \* ARABIC \s 2 ">
        <w:r w:rsidR="00630C01">
          <w:rPr>
            <w:noProof/>
          </w:rPr>
          <w:t>3</w:t>
        </w:r>
      </w:fldSimple>
      <w:r w:rsidR="00630C01">
        <w:t>.</w:t>
      </w:r>
      <w:fldSimple w:instr=" SEQ Tabla \* ARABIC \s 2 ">
        <w:r w:rsidR="00630C01">
          <w:rPr>
            <w:noProof/>
          </w:rPr>
          <w:t>11</w:t>
        </w:r>
      </w:fldSimple>
      <w:r w:rsidR="00630C01">
        <w:t>.</w:t>
      </w:r>
      <w:r>
        <w:t xml:space="preserve"> </w:t>
      </w:r>
      <w:r w:rsidR="00193A1B">
        <w:rPr>
          <w:color w:val="000000"/>
          <w:szCs w:val="28"/>
        </w:rPr>
        <w:t>Gráficas de los resultados del bloque 1 para e</w:t>
      </w:r>
      <w:r w:rsidR="004041F0">
        <w:rPr>
          <w:color w:val="000000"/>
          <w:szCs w:val="28"/>
        </w:rPr>
        <w:t>l cáncer de mama (a) Curva ROC</w:t>
      </w:r>
      <w:r w:rsidR="00193A1B">
        <w:rPr>
          <w:color w:val="000000"/>
          <w:szCs w:val="28"/>
        </w:rPr>
        <w:t xml:space="preserve"> (b) Curva P/R</w:t>
      </w:r>
      <w:bookmarkEnd w:id="195"/>
      <w:bookmarkEnd w:id="196"/>
      <w:bookmarkEnd w:id="197"/>
      <w:bookmarkEnd w:id="198"/>
    </w:p>
    <w:p w:rsidR="00114397" w:rsidRDefault="001643AB" w:rsidP="00F56FEF">
      <w:pPr>
        <w:pStyle w:val="Prrafo"/>
      </w:pPr>
      <w:r w:rsidRPr="00F56FEF">
        <w:t>En esta comparación sale vencedora la red Roja por ofrecer mejores valores tanto de accuracy como de recall.</w:t>
      </w:r>
    </w:p>
    <w:p w:rsidR="00F56FEF" w:rsidRDefault="00F56FEF" w:rsidP="00F56FEF">
      <w:pPr>
        <w:pStyle w:val="Prrafo"/>
        <w:rPr>
          <w:rFonts w:ascii="Times New Roman" w:hAnsi="Times New Roman"/>
          <w:sz w:val="24"/>
          <w:lang w:val="es-ES"/>
        </w:rPr>
      </w:pPr>
      <w:r>
        <w:lastRenderedPageBreak/>
        <w:t>Para el análisis del bloque 2 correspondiente a los datos de melanoma con el modelo “Two-Class Support Vector Machine” se han configurado dos redes o sistemas con los parámetros mostrados en la tabla 3.21.</w:t>
      </w:r>
    </w:p>
    <w:p w:rsidR="00F56FEF" w:rsidRDefault="00F56FEF" w:rsidP="00F56FEF">
      <w:pPr>
        <w:pStyle w:val="Prrafo"/>
      </w:pPr>
      <w:r>
        <w:t>Posteriormente se han obtenido los resultados mostrados en la tabla 3.22 para cada sistema configurado respectivamente y junto a dichos resultados, se han obtenido las gráficas mostradas en la figura 3.1</w:t>
      </w:r>
      <w:r w:rsidR="00DA6DBB">
        <w:t>2</w:t>
      </w:r>
      <w:r>
        <w:t>.</w:t>
      </w:r>
    </w:p>
    <w:p w:rsidR="001466B8" w:rsidRDefault="001466B8" w:rsidP="00F56FE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1466B8" w:rsidTr="00C764F0">
        <w:tc>
          <w:tcPr>
            <w:tcW w:w="3208" w:type="dxa"/>
          </w:tcPr>
          <w:p w:rsidR="001466B8" w:rsidRDefault="001466B8" w:rsidP="00C764F0">
            <w:pPr>
              <w:pStyle w:val="Encabezadodetabla"/>
            </w:pPr>
            <w:r>
              <w:t>Red</w:t>
            </w:r>
          </w:p>
        </w:tc>
        <w:tc>
          <w:tcPr>
            <w:tcW w:w="3210" w:type="dxa"/>
            <w:vAlign w:val="center"/>
          </w:tcPr>
          <w:p w:rsidR="001466B8" w:rsidRDefault="001466B8" w:rsidP="00C764F0">
            <w:pPr>
              <w:pStyle w:val="Encabezadodetabla"/>
              <w:rPr>
                <w:color w:val="000000"/>
                <w:sz w:val="18"/>
                <w:szCs w:val="18"/>
                <w:lang w:val="es-ES"/>
              </w:rPr>
            </w:pPr>
            <w:r>
              <w:rPr>
                <w:color w:val="000000"/>
                <w:sz w:val="18"/>
                <w:szCs w:val="18"/>
                <w:lang w:val="en-US"/>
              </w:rPr>
              <w:t>Number of iterations</w:t>
            </w:r>
          </w:p>
        </w:tc>
        <w:tc>
          <w:tcPr>
            <w:tcW w:w="3210" w:type="dxa"/>
            <w:vAlign w:val="center"/>
          </w:tcPr>
          <w:p w:rsidR="001466B8" w:rsidRDefault="001466B8" w:rsidP="00C764F0">
            <w:pPr>
              <w:pStyle w:val="Encabezadodetabla"/>
              <w:rPr>
                <w:color w:val="000000"/>
                <w:sz w:val="18"/>
                <w:szCs w:val="18"/>
              </w:rPr>
            </w:pPr>
            <w:r>
              <w:rPr>
                <w:color w:val="000000"/>
                <w:sz w:val="18"/>
                <w:szCs w:val="18"/>
                <w:lang w:val="en-US"/>
              </w:rPr>
              <w:t>Lambda</w:t>
            </w:r>
          </w:p>
        </w:tc>
      </w:tr>
      <w:tr w:rsidR="001466B8" w:rsidTr="00C764F0">
        <w:tc>
          <w:tcPr>
            <w:tcW w:w="3208" w:type="dxa"/>
          </w:tcPr>
          <w:p w:rsidR="001466B8" w:rsidRDefault="001466B8" w:rsidP="00C764F0">
            <w:pPr>
              <w:pStyle w:val="Celdadetabla"/>
            </w:pPr>
            <w:r>
              <w:t>Azul:</w:t>
            </w:r>
          </w:p>
        </w:tc>
        <w:tc>
          <w:tcPr>
            <w:tcW w:w="3210" w:type="dxa"/>
            <w:vAlign w:val="center"/>
          </w:tcPr>
          <w:p w:rsidR="001466B8" w:rsidRDefault="001466B8" w:rsidP="00C764F0">
            <w:pPr>
              <w:pStyle w:val="Celdadetabla"/>
              <w:rPr>
                <w:color w:val="000000"/>
                <w:szCs w:val="18"/>
              </w:rPr>
            </w:pPr>
            <w:r>
              <w:rPr>
                <w:color w:val="000000"/>
                <w:szCs w:val="18"/>
              </w:rPr>
              <w:t>1</w:t>
            </w:r>
          </w:p>
        </w:tc>
        <w:tc>
          <w:tcPr>
            <w:tcW w:w="3210" w:type="dxa"/>
            <w:vAlign w:val="center"/>
          </w:tcPr>
          <w:p w:rsidR="001466B8" w:rsidRDefault="001466B8" w:rsidP="00C764F0">
            <w:pPr>
              <w:pStyle w:val="Celdadetabla"/>
              <w:rPr>
                <w:color w:val="000000"/>
                <w:szCs w:val="18"/>
              </w:rPr>
            </w:pPr>
            <w:r>
              <w:rPr>
                <w:color w:val="000000"/>
                <w:szCs w:val="18"/>
              </w:rPr>
              <w:t>0.001</w:t>
            </w:r>
          </w:p>
        </w:tc>
      </w:tr>
      <w:tr w:rsidR="001466B8" w:rsidTr="00C764F0">
        <w:tc>
          <w:tcPr>
            <w:tcW w:w="3208" w:type="dxa"/>
          </w:tcPr>
          <w:p w:rsidR="001466B8" w:rsidRDefault="001466B8" w:rsidP="00C764F0">
            <w:pPr>
              <w:pStyle w:val="Celdadetabla"/>
            </w:pPr>
            <w:r>
              <w:t>Roja:</w:t>
            </w:r>
          </w:p>
        </w:tc>
        <w:tc>
          <w:tcPr>
            <w:tcW w:w="3210" w:type="dxa"/>
            <w:vAlign w:val="center"/>
          </w:tcPr>
          <w:p w:rsidR="001466B8" w:rsidRDefault="00F8220F" w:rsidP="00C764F0">
            <w:pPr>
              <w:pStyle w:val="Celdadetabla"/>
              <w:rPr>
                <w:color w:val="000000"/>
                <w:szCs w:val="18"/>
              </w:rPr>
            </w:pPr>
            <w:r>
              <w:t>6</w:t>
            </w:r>
          </w:p>
        </w:tc>
        <w:tc>
          <w:tcPr>
            <w:tcW w:w="3210" w:type="dxa"/>
            <w:vAlign w:val="center"/>
          </w:tcPr>
          <w:p w:rsidR="001466B8" w:rsidRDefault="00F8220F" w:rsidP="00C764F0">
            <w:pPr>
              <w:pStyle w:val="Celdadetabla"/>
              <w:rPr>
                <w:color w:val="000000"/>
                <w:szCs w:val="18"/>
              </w:rPr>
            </w:pPr>
            <w:r>
              <w:t>0.007497</w:t>
            </w:r>
          </w:p>
        </w:tc>
      </w:tr>
    </w:tbl>
    <w:p w:rsidR="004E709B" w:rsidRPr="004E709B" w:rsidRDefault="00AF4D3B" w:rsidP="004E709B">
      <w:pPr>
        <w:pStyle w:val="Leyenda"/>
      </w:pPr>
      <w:bookmarkStart w:id="199" w:name="_Toc455180518"/>
      <w:bookmarkStart w:id="200" w:name="_Toc455180637"/>
      <w:bookmarkStart w:id="201" w:name="_Toc455262470"/>
      <w:bookmarkStart w:id="202" w:name="_Toc455419112"/>
      <w:r>
        <w:t xml:space="preserve">Tabla </w:t>
      </w:r>
      <w:bookmarkEnd w:id="199"/>
      <w:bookmarkEnd w:id="200"/>
      <w:r w:rsidR="003D1D52">
        <w:fldChar w:fldCharType="begin"/>
      </w:r>
      <w:r w:rsidR="003D1D52">
        <w:instrText xml:space="preserve"> SEQ Tabla \* ARABIC \s 2 </w:instrText>
      </w:r>
      <w:r w:rsidR="003D1D52">
        <w:fldChar w:fldCharType="separate"/>
      </w:r>
      <w:r w:rsidR="003D1D52">
        <w:rPr>
          <w:noProof/>
        </w:rPr>
        <w:t>3</w:t>
      </w:r>
      <w:r w:rsidR="003D1D52">
        <w:rPr>
          <w:noProof/>
        </w:rPr>
        <w:fldChar w:fldCharType="end"/>
      </w:r>
      <w:r w:rsidR="003D1D52">
        <w:rPr>
          <w:noProof/>
        </w:rPr>
        <w:t>.</w:t>
      </w:r>
      <w:fldSimple w:instr=" SEQ Tabla \* ARABIC \s 2 ">
        <w:r w:rsidR="003D1D52">
          <w:rPr>
            <w:noProof/>
          </w:rPr>
          <w:t>21</w:t>
        </w:r>
      </w:fldSimple>
      <w:r w:rsidR="003D1D52">
        <w:rPr>
          <w:noProof/>
        </w:rPr>
        <w:t xml:space="preserve">. </w:t>
      </w:r>
      <w:r w:rsidR="00193A1B">
        <w:rPr>
          <w:color w:val="000000"/>
          <w:szCs w:val="28"/>
        </w:rPr>
        <w:t>Configuración de los modelos del bloque 2 para el cáncer de mama</w:t>
      </w:r>
      <w:bookmarkEnd w:id="201"/>
      <w:bookmarkEnd w:id="202"/>
    </w:p>
    <w:p w:rsidR="00520F50" w:rsidRDefault="00520F50" w:rsidP="004E44C4">
      <w:pPr>
        <w:pStyle w:val="Prrafo"/>
        <w:ind w:firstLine="0"/>
      </w:pPr>
    </w:p>
    <w:tbl>
      <w:tblPr>
        <w:tblW w:w="9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15"/>
        <w:gridCol w:w="1615"/>
        <w:gridCol w:w="1615"/>
        <w:gridCol w:w="1615"/>
        <w:gridCol w:w="1616"/>
        <w:gridCol w:w="1616"/>
      </w:tblGrid>
      <w:tr w:rsidR="00C44D2F" w:rsidRPr="00660643" w:rsidTr="00313847">
        <w:trPr>
          <w:trHeight w:val="333"/>
        </w:trPr>
        <w:tc>
          <w:tcPr>
            <w:tcW w:w="1615" w:type="dxa"/>
          </w:tcPr>
          <w:p w:rsidR="00C44D2F" w:rsidRPr="00660643" w:rsidRDefault="00C44D2F" w:rsidP="00712503">
            <w:pPr>
              <w:pStyle w:val="Encabezadodetabla"/>
            </w:pPr>
            <w:r>
              <w:t>Red</w:t>
            </w:r>
          </w:p>
        </w:tc>
        <w:tc>
          <w:tcPr>
            <w:tcW w:w="1615" w:type="dxa"/>
          </w:tcPr>
          <w:p w:rsidR="00C44D2F" w:rsidRPr="00660643" w:rsidRDefault="00C44D2F" w:rsidP="00712503">
            <w:pPr>
              <w:pStyle w:val="Encabezadodetabla"/>
            </w:pPr>
            <w:r w:rsidRPr="00660643">
              <w:t>Accuracy</w:t>
            </w:r>
          </w:p>
        </w:tc>
        <w:tc>
          <w:tcPr>
            <w:tcW w:w="1615" w:type="dxa"/>
          </w:tcPr>
          <w:p w:rsidR="00C44D2F" w:rsidRPr="00660643" w:rsidRDefault="00C44D2F" w:rsidP="00712503">
            <w:pPr>
              <w:pStyle w:val="Encabezadodetabla"/>
            </w:pPr>
            <w:r w:rsidRPr="00660643">
              <w:t>Recall</w:t>
            </w:r>
          </w:p>
        </w:tc>
        <w:tc>
          <w:tcPr>
            <w:tcW w:w="1615" w:type="dxa"/>
          </w:tcPr>
          <w:p w:rsidR="00C44D2F" w:rsidRPr="00660643" w:rsidRDefault="00C44D2F" w:rsidP="00712503">
            <w:pPr>
              <w:pStyle w:val="Encabezadodetabla"/>
            </w:pPr>
            <w:r w:rsidRPr="00660643">
              <w:t>Precision</w:t>
            </w:r>
          </w:p>
        </w:tc>
        <w:tc>
          <w:tcPr>
            <w:tcW w:w="1616" w:type="dxa"/>
          </w:tcPr>
          <w:p w:rsidR="00C44D2F" w:rsidRPr="00660643" w:rsidRDefault="00C44D2F" w:rsidP="00712503">
            <w:pPr>
              <w:pStyle w:val="Encabezadodetabla"/>
            </w:pPr>
            <w:r w:rsidRPr="00660643">
              <w:t>F1 Score</w:t>
            </w:r>
          </w:p>
        </w:tc>
        <w:tc>
          <w:tcPr>
            <w:tcW w:w="1616" w:type="dxa"/>
          </w:tcPr>
          <w:p w:rsidR="00C44D2F" w:rsidRPr="00660643" w:rsidRDefault="00C44D2F" w:rsidP="00712503">
            <w:pPr>
              <w:pStyle w:val="Encabezadodetabla"/>
            </w:pPr>
            <w:r w:rsidRPr="00660643">
              <w:t>AUC</w:t>
            </w:r>
          </w:p>
        </w:tc>
      </w:tr>
      <w:tr w:rsidR="00C44D2F" w:rsidTr="00313847">
        <w:trPr>
          <w:trHeight w:val="342"/>
        </w:trPr>
        <w:tc>
          <w:tcPr>
            <w:tcW w:w="1615" w:type="dxa"/>
          </w:tcPr>
          <w:p w:rsidR="00C44D2F" w:rsidRDefault="00C44D2F" w:rsidP="00712503">
            <w:pPr>
              <w:pStyle w:val="Celdadetabla"/>
            </w:pPr>
            <w:r>
              <w:t>Azul:</w:t>
            </w:r>
          </w:p>
        </w:tc>
        <w:tc>
          <w:tcPr>
            <w:tcW w:w="1615" w:type="dxa"/>
          </w:tcPr>
          <w:p w:rsidR="00C44D2F" w:rsidRPr="007C65DB" w:rsidRDefault="00C44D2F" w:rsidP="00712503">
            <w:pPr>
              <w:pStyle w:val="Celdadetabla"/>
              <w:rPr>
                <w:b/>
              </w:rPr>
            </w:pPr>
            <w:r w:rsidRPr="007C65DB">
              <w:rPr>
                <w:b/>
              </w:rPr>
              <w:t>0.756</w:t>
            </w:r>
          </w:p>
        </w:tc>
        <w:tc>
          <w:tcPr>
            <w:tcW w:w="1615" w:type="dxa"/>
          </w:tcPr>
          <w:p w:rsidR="00C44D2F" w:rsidRPr="007C65DB" w:rsidRDefault="00C44D2F" w:rsidP="00712503">
            <w:pPr>
              <w:pStyle w:val="Celdadetabla"/>
            </w:pPr>
            <w:r w:rsidRPr="007C65DB">
              <w:t>0.787</w:t>
            </w:r>
          </w:p>
        </w:tc>
        <w:tc>
          <w:tcPr>
            <w:tcW w:w="1615" w:type="dxa"/>
          </w:tcPr>
          <w:p w:rsidR="00C44D2F" w:rsidRPr="007C65DB" w:rsidRDefault="00C44D2F" w:rsidP="00712503">
            <w:pPr>
              <w:pStyle w:val="Celdadetabla"/>
              <w:rPr>
                <w:b/>
              </w:rPr>
            </w:pPr>
            <w:r w:rsidRPr="007C65DB">
              <w:rPr>
                <w:b/>
              </w:rPr>
              <w:t>0.763</w:t>
            </w:r>
          </w:p>
        </w:tc>
        <w:tc>
          <w:tcPr>
            <w:tcW w:w="1616" w:type="dxa"/>
          </w:tcPr>
          <w:p w:rsidR="00C44D2F" w:rsidRPr="007C65DB" w:rsidRDefault="00C44D2F" w:rsidP="00712503">
            <w:pPr>
              <w:pStyle w:val="Celdadetabla"/>
              <w:rPr>
                <w:b/>
              </w:rPr>
            </w:pPr>
            <w:r w:rsidRPr="007C65DB">
              <w:rPr>
                <w:b/>
              </w:rPr>
              <w:t>0.775</w:t>
            </w:r>
          </w:p>
        </w:tc>
        <w:tc>
          <w:tcPr>
            <w:tcW w:w="1616" w:type="dxa"/>
          </w:tcPr>
          <w:p w:rsidR="00C44D2F" w:rsidRPr="007C65DB" w:rsidRDefault="00C44D2F" w:rsidP="00712503">
            <w:pPr>
              <w:pStyle w:val="Celdadetabla"/>
              <w:rPr>
                <w:b/>
              </w:rPr>
            </w:pPr>
            <w:r w:rsidRPr="007C65DB">
              <w:rPr>
                <w:b/>
              </w:rPr>
              <w:t>0.838</w:t>
            </w:r>
          </w:p>
        </w:tc>
      </w:tr>
      <w:tr w:rsidR="00C44D2F" w:rsidTr="00313847">
        <w:trPr>
          <w:trHeight w:val="333"/>
        </w:trPr>
        <w:tc>
          <w:tcPr>
            <w:tcW w:w="1615" w:type="dxa"/>
          </w:tcPr>
          <w:p w:rsidR="00C44D2F" w:rsidRDefault="00C44D2F" w:rsidP="00712503">
            <w:pPr>
              <w:pStyle w:val="Celdadetabla"/>
            </w:pPr>
            <w:r>
              <w:t>Roja:</w:t>
            </w:r>
          </w:p>
        </w:tc>
        <w:tc>
          <w:tcPr>
            <w:tcW w:w="1615" w:type="dxa"/>
          </w:tcPr>
          <w:p w:rsidR="00C44D2F" w:rsidRPr="007C65DB" w:rsidRDefault="00C44D2F" w:rsidP="00712503">
            <w:pPr>
              <w:pStyle w:val="Celdadetabla"/>
            </w:pPr>
            <w:r w:rsidRPr="007C65DB">
              <w:t>0.733</w:t>
            </w:r>
          </w:p>
        </w:tc>
        <w:tc>
          <w:tcPr>
            <w:tcW w:w="1615" w:type="dxa"/>
          </w:tcPr>
          <w:p w:rsidR="00C44D2F" w:rsidRPr="007C65DB" w:rsidRDefault="00C44D2F" w:rsidP="00712503">
            <w:pPr>
              <w:pStyle w:val="Celdadetabla"/>
              <w:rPr>
                <w:b/>
              </w:rPr>
            </w:pPr>
            <w:r w:rsidRPr="007C65DB">
              <w:rPr>
                <w:b/>
              </w:rPr>
              <w:t>0.809</w:t>
            </w:r>
          </w:p>
        </w:tc>
        <w:tc>
          <w:tcPr>
            <w:tcW w:w="1615" w:type="dxa"/>
          </w:tcPr>
          <w:p w:rsidR="00C44D2F" w:rsidRPr="007C65DB" w:rsidRDefault="00C44D2F" w:rsidP="00712503">
            <w:pPr>
              <w:pStyle w:val="Celdadetabla"/>
            </w:pPr>
            <w:r w:rsidRPr="007C65DB">
              <w:t>0.724</w:t>
            </w:r>
          </w:p>
        </w:tc>
        <w:tc>
          <w:tcPr>
            <w:tcW w:w="1616" w:type="dxa"/>
          </w:tcPr>
          <w:p w:rsidR="00C44D2F" w:rsidRPr="007C65DB" w:rsidRDefault="00C44D2F" w:rsidP="00712503">
            <w:pPr>
              <w:pStyle w:val="Celdadetabla"/>
            </w:pPr>
            <w:r w:rsidRPr="007C65DB">
              <w:t>0.764</w:t>
            </w:r>
          </w:p>
        </w:tc>
        <w:tc>
          <w:tcPr>
            <w:tcW w:w="1616" w:type="dxa"/>
          </w:tcPr>
          <w:p w:rsidR="00C44D2F" w:rsidRPr="007C65DB" w:rsidRDefault="00C44D2F" w:rsidP="00712503">
            <w:pPr>
              <w:pStyle w:val="Celdadetabla"/>
            </w:pPr>
            <w:r w:rsidRPr="007C65DB">
              <w:t>0.830</w:t>
            </w:r>
          </w:p>
        </w:tc>
      </w:tr>
    </w:tbl>
    <w:p w:rsidR="007A13D4" w:rsidRDefault="00AF4D3B" w:rsidP="00F56FEF">
      <w:pPr>
        <w:pStyle w:val="Leyenda"/>
      </w:pPr>
      <w:bookmarkStart w:id="203" w:name="_Toc455180519"/>
      <w:bookmarkStart w:id="204" w:name="_Toc455180638"/>
      <w:bookmarkStart w:id="205" w:name="_Toc455262471"/>
      <w:bookmarkStart w:id="206" w:name="_Toc455419113"/>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22</w:t>
        </w:r>
      </w:fldSimple>
      <w:r w:rsidR="003D1D52">
        <w:rPr>
          <w:noProof/>
        </w:rPr>
        <w:t>.</w:t>
      </w:r>
      <w:r>
        <w:t xml:space="preserve"> </w:t>
      </w:r>
      <w:bookmarkEnd w:id="203"/>
      <w:bookmarkEnd w:id="204"/>
      <w:r w:rsidR="00193A1B">
        <w:rPr>
          <w:color w:val="000000"/>
          <w:szCs w:val="28"/>
        </w:rPr>
        <w:t>Resultados de los modelos del bloque 2 para el cáncer de mama</w:t>
      </w:r>
      <w:bookmarkEnd w:id="205"/>
      <w:bookmarkEnd w:id="206"/>
    </w:p>
    <w:tbl>
      <w:tblPr>
        <w:tblW w:w="0" w:type="auto"/>
        <w:tblCellMar>
          <w:left w:w="70" w:type="dxa"/>
          <w:right w:w="70" w:type="dxa"/>
        </w:tblCellMar>
        <w:tblLook w:val="0000" w:firstRow="0" w:lastRow="0" w:firstColumn="0" w:lastColumn="0" w:noHBand="0" w:noVBand="0"/>
      </w:tblPr>
      <w:tblGrid>
        <w:gridCol w:w="4795"/>
        <w:gridCol w:w="4733"/>
      </w:tblGrid>
      <w:tr w:rsidR="007A13D4" w:rsidRPr="00823858" w:rsidTr="00114397">
        <w:trPr>
          <w:trHeight w:val="3881"/>
        </w:trPr>
        <w:tc>
          <w:tcPr>
            <w:tcW w:w="4795" w:type="dxa"/>
          </w:tcPr>
          <w:p w:rsidR="007A13D4" w:rsidRDefault="007A13D4" w:rsidP="00660643">
            <w:pPr>
              <w:pStyle w:val="Celdadetabla"/>
            </w:pPr>
            <w:r>
              <w:rPr>
                <w:noProof/>
                <w:lang w:val="es-ES"/>
              </w:rPr>
              <w:drawing>
                <wp:inline distT="0" distB="0" distL="0" distR="0" wp14:anchorId="4177B0C2" wp14:editId="27C4C70A">
                  <wp:extent cx="2667000" cy="2783842"/>
                  <wp:effectExtent l="19050" t="19050" r="19050" b="165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6655" cy="2846110"/>
                          </a:xfrm>
                          <a:prstGeom prst="rect">
                            <a:avLst/>
                          </a:prstGeom>
                          <a:ln>
                            <a:solidFill>
                              <a:schemeClr val="tx1"/>
                            </a:solidFill>
                          </a:ln>
                        </pic:spPr>
                      </pic:pic>
                    </a:graphicData>
                  </a:graphic>
                </wp:inline>
              </w:drawing>
            </w:r>
          </w:p>
          <w:p w:rsidR="007A13D4" w:rsidRPr="003728BF" w:rsidRDefault="00A84B1D" w:rsidP="00DA4A3E">
            <w:pPr>
              <w:pStyle w:val="Leyenda"/>
            </w:pPr>
            <w:r>
              <w:t>(a)</w:t>
            </w:r>
          </w:p>
        </w:tc>
        <w:tc>
          <w:tcPr>
            <w:tcW w:w="4733" w:type="dxa"/>
          </w:tcPr>
          <w:p w:rsidR="007A13D4" w:rsidRDefault="007A13D4" w:rsidP="00660643">
            <w:pPr>
              <w:pStyle w:val="Celdadetabla"/>
            </w:pPr>
            <w:r>
              <w:rPr>
                <w:noProof/>
                <w:lang w:val="es-ES"/>
              </w:rPr>
              <w:drawing>
                <wp:inline distT="0" distB="0" distL="0" distR="0" wp14:anchorId="431485D4" wp14:editId="055EDC87">
                  <wp:extent cx="2600325" cy="2798784"/>
                  <wp:effectExtent l="19050" t="19050" r="9525" b="209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4231" cy="2846041"/>
                          </a:xfrm>
                          <a:prstGeom prst="rect">
                            <a:avLst/>
                          </a:prstGeom>
                          <a:ln>
                            <a:solidFill>
                              <a:schemeClr val="tx1"/>
                            </a:solidFill>
                          </a:ln>
                        </pic:spPr>
                      </pic:pic>
                    </a:graphicData>
                  </a:graphic>
                </wp:inline>
              </w:drawing>
            </w:r>
          </w:p>
          <w:p w:rsidR="007A13D4" w:rsidRPr="00823858" w:rsidRDefault="00A84B1D" w:rsidP="00DA4A3E">
            <w:pPr>
              <w:pStyle w:val="Leyenda"/>
            </w:pPr>
            <w:r>
              <w:t>(b)</w:t>
            </w:r>
          </w:p>
        </w:tc>
      </w:tr>
    </w:tbl>
    <w:p w:rsidR="00167708" w:rsidRDefault="00AF4D3B" w:rsidP="00114397">
      <w:pPr>
        <w:pStyle w:val="Leyenda"/>
      </w:pPr>
      <w:bookmarkStart w:id="207" w:name="_Toc455417169"/>
      <w:bookmarkStart w:id="208" w:name="_Toc455418569"/>
      <w:bookmarkStart w:id="209" w:name="_Toc455418750"/>
      <w:bookmarkStart w:id="210" w:name="_Toc455419114"/>
      <w:r>
        <w:t>Figura</w:t>
      </w:r>
      <w:r w:rsidR="00630C01">
        <w:t xml:space="preserve"> </w:t>
      </w:r>
      <w:fldSimple w:instr=" SEQ Figura \* ARABIC \s 2 ">
        <w:r w:rsidR="00630C01">
          <w:rPr>
            <w:noProof/>
          </w:rPr>
          <w:t>3</w:t>
        </w:r>
      </w:fldSimple>
      <w:r w:rsidR="00630C01">
        <w:t>.</w:t>
      </w:r>
      <w:fldSimple w:instr=" SEQ Tabla \* ARABIC \s 2 ">
        <w:r w:rsidR="00630C01">
          <w:rPr>
            <w:noProof/>
          </w:rPr>
          <w:t>12</w:t>
        </w:r>
      </w:fldSimple>
      <w:r w:rsidR="00630C01">
        <w:t>.</w:t>
      </w:r>
      <w:r>
        <w:t xml:space="preserve"> </w:t>
      </w:r>
      <w:r w:rsidR="00A84B1D" w:rsidRPr="008D30BD">
        <w:t xml:space="preserve"> </w:t>
      </w:r>
      <w:r w:rsidR="00193A1B">
        <w:rPr>
          <w:color w:val="000000"/>
          <w:szCs w:val="28"/>
        </w:rPr>
        <w:t>Gráficas de los resultados del bloque 2 para e</w:t>
      </w:r>
      <w:r w:rsidR="004041F0">
        <w:rPr>
          <w:color w:val="000000"/>
          <w:szCs w:val="28"/>
        </w:rPr>
        <w:t>l cáncer de mama (a) Curva ROC</w:t>
      </w:r>
      <w:r w:rsidR="00193A1B">
        <w:rPr>
          <w:color w:val="000000"/>
          <w:szCs w:val="28"/>
        </w:rPr>
        <w:t xml:space="preserve"> (b) Curva P/R</w:t>
      </w:r>
      <w:bookmarkEnd w:id="207"/>
      <w:bookmarkEnd w:id="208"/>
      <w:bookmarkEnd w:id="209"/>
      <w:bookmarkEnd w:id="210"/>
    </w:p>
    <w:p w:rsidR="004E709B" w:rsidRDefault="001643AB" w:rsidP="00F56FEF">
      <w:pPr>
        <w:pStyle w:val="Prrafo"/>
      </w:pPr>
      <w:r>
        <w:t>En esta comparación la red Roja tiene un Recall mayor a la red Azul en 0,022 puntos, no obstante en el parámetro de Accuracy gana ventaja la red Azul por 0,023 puntos. Adicionalmente el parámetro AUC de la curva azul es mejor por lo tanto y teniendo en cuenta que la diferencia de Recall no es significativa escogem</w:t>
      </w:r>
      <w:r w:rsidR="00F56FEF">
        <w:t>os a la red azul como vencedora</w:t>
      </w:r>
    </w:p>
    <w:p w:rsidR="00F56FEF" w:rsidRPr="00F56FEF" w:rsidRDefault="00F56FEF" w:rsidP="00F56FEF">
      <w:pPr>
        <w:pStyle w:val="Prrafo"/>
        <w:rPr>
          <w:rFonts w:ascii="Times New Roman" w:hAnsi="Times New Roman"/>
          <w:sz w:val="24"/>
          <w:szCs w:val="24"/>
          <w:lang w:val="es-ES"/>
        </w:rPr>
      </w:pPr>
      <w:r w:rsidRPr="00F56FEF">
        <w:rPr>
          <w:lang w:val="es-ES"/>
        </w:rPr>
        <w:lastRenderedPageBreak/>
        <w:t>Para el análisis del bloque 3 correspondiente a los datos de melanoma con el modelo “Two-Class Neural Network” se han configurado dos redes o sistemas con los pará</w:t>
      </w:r>
      <w:r>
        <w:rPr>
          <w:lang w:val="es-ES"/>
        </w:rPr>
        <w:t>metros mostrados en la tabla 3.23</w:t>
      </w:r>
      <w:r w:rsidRPr="00F56FEF">
        <w:rPr>
          <w:lang w:val="es-ES"/>
        </w:rPr>
        <w:t>.</w:t>
      </w:r>
    </w:p>
    <w:p w:rsidR="00F8220F" w:rsidRDefault="00F56FEF" w:rsidP="00F56FEF">
      <w:pPr>
        <w:pStyle w:val="Prrafo"/>
      </w:pPr>
      <w:r w:rsidRPr="00F56FEF">
        <w:rPr>
          <w:lang w:val="es-ES"/>
        </w:rPr>
        <w:t xml:space="preserve">Posteriormente se han obtenido los resultados mostrados en </w:t>
      </w:r>
      <w:r>
        <w:rPr>
          <w:lang w:val="es-ES"/>
        </w:rPr>
        <w:t>la tabla 3.24</w:t>
      </w:r>
      <w:r w:rsidRPr="00F56FEF">
        <w:rPr>
          <w:lang w:val="es-ES"/>
        </w:rPr>
        <w:t xml:space="preserve"> para cada sistema configurado respectivamente y junto a dichos resultados, se han obtenido las gráficas mostradas en la figura 3.</w:t>
      </w:r>
      <w:r>
        <w:rPr>
          <w:lang w:val="es-ES"/>
        </w:rPr>
        <w:t>1</w:t>
      </w:r>
      <w:r w:rsidR="00DA6DBB">
        <w:rPr>
          <w:lang w:val="es-ES"/>
        </w:rPr>
        <w:t>3</w:t>
      </w:r>
      <w:r w:rsidRPr="00F56FEF">
        <w:rPr>
          <w:lang w:val="es-ES"/>
        </w:rPr>
        <w:t>.</w:t>
      </w:r>
    </w:p>
    <w:p w:rsidR="00F8220F" w:rsidRDefault="00F8220F" w:rsidP="00F8220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F8220F" w:rsidTr="00C764F0">
        <w:tc>
          <w:tcPr>
            <w:tcW w:w="3208" w:type="dxa"/>
          </w:tcPr>
          <w:p w:rsidR="00F8220F" w:rsidRDefault="00F8220F" w:rsidP="00C764F0">
            <w:pPr>
              <w:pStyle w:val="Encabezadodetabla"/>
            </w:pPr>
            <w:r>
              <w:t>Red</w:t>
            </w:r>
          </w:p>
        </w:tc>
        <w:tc>
          <w:tcPr>
            <w:tcW w:w="3210" w:type="dxa"/>
            <w:vAlign w:val="center"/>
          </w:tcPr>
          <w:p w:rsidR="00F8220F" w:rsidRDefault="00F8220F" w:rsidP="00C764F0">
            <w:pPr>
              <w:pStyle w:val="Encabezadodetabla"/>
              <w:rPr>
                <w:color w:val="000000"/>
                <w:sz w:val="18"/>
                <w:szCs w:val="18"/>
                <w:lang w:val="es-ES"/>
              </w:rPr>
            </w:pPr>
            <w:r>
              <w:rPr>
                <w:lang w:val="en-US"/>
              </w:rPr>
              <w:t>Learning rate</w:t>
            </w:r>
          </w:p>
        </w:tc>
        <w:tc>
          <w:tcPr>
            <w:tcW w:w="3210" w:type="dxa"/>
            <w:vAlign w:val="center"/>
          </w:tcPr>
          <w:p w:rsidR="00F8220F" w:rsidRPr="00F8220F" w:rsidRDefault="00F8220F" w:rsidP="00C764F0">
            <w:pPr>
              <w:pStyle w:val="Encabezadodetabla"/>
              <w:rPr>
                <w:color w:val="000000"/>
                <w:sz w:val="18"/>
                <w:szCs w:val="18"/>
                <w:u w:val="single"/>
              </w:rPr>
            </w:pPr>
            <w:r>
              <w:rPr>
                <w:lang w:val="en-US"/>
              </w:rPr>
              <w:t>Number of iterations</w:t>
            </w:r>
          </w:p>
        </w:tc>
      </w:tr>
      <w:tr w:rsidR="00F8220F" w:rsidTr="00C764F0">
        <w:tc>
          <w:tcPr>
            <w:tcW w:w="3208" w:type="dxa"/>
          </w:tcPr>
          <w:p w:rsidR="00F8220F" w:rsidRDefault="00F8220F" w:rsidP="00C764F0">
            <w:pPr>
              <w:pStyle w:val="Celdadetabla"/>
            </w:pPr>
            <w:r>
              <w:t>Azul:</w:t>
            </w:r>
          </w:p>
        </w:tc>
        <w:tc>
          <w:tcPr>
            <w:tcW w:w="3210" w:type="dxa"/>
            <w:vAlign w:val="center"/>
          </w:tcPr>
          <w:p w:rsidR="00F8220F" w:rsidRDefault="00F8220F" w:rsidP="00C764F0">
            <w:pPr>
              <w:pStyle w:val="Celdadetabla"/>
              <w:rPr>
                <w:color w:val="000000"/>
                <w:szCs w:val="18"/>
              </w:rPr>
            </w:pPr>
            <w:r>
              <w:t>0.1</w:t>
            </w:r>
          </w:p>
        </w:tc>
        <w:tc>
          <w:tcPr>
            <w:tcW w:w="3210" w:type="dxa"/>
            <w:vAlign w:val="center"/>
          </w:tcPr>
          <w:p w:rsidR="00F8220F" w:rsidRDefault="00F8220F" w:rsidP="00C764F0">
            <w:pPr>
              <w:pStyle w:val="Celdadetabla"/>
              <w:rPr>
                <w:color w:val="000000"/>
                <w:szCs w:val="18"/>
              </w:rPr>
            </w:pPr>
            <w:r>
              <w:t>100</w:t>
            </w:r>
          </w:p>
        </w:tc>
      </w:tr>
      <w:tr w:rsidR="00F8220F" w:rsidTr="00C764F0">
        <w:tc>
          <w:tcPr>
            <w:tcW w:w="3208" w:type="dxa"/>
          </w:tcPr>
          <w:p w:rsidR="00F8220F" w:rsidRDefault="00F8220F" w:rsidP="00F8220F">
            <w:pPr>
              <w:pStyle w:val="Celdadetabla"/>
            </w:pPr>
            <w:r>
              <w:t>Roja:</w:t>
            </w:r>
          </w:p>
        </w:tc>
        <w:tc>
          <w:tcPr>
            <w:tcW w:w="3210" w:type="dxa"/>
            <w:vAlign w:val="center"/>
          </w:tcPr>
          <w:p w:rsidR="00F8220F" w:rsidRDefault="00F8220F" w:rsidP="00F8220F">
            <w:pPr>
              <w:pStyle w:val="Celdadetabla"/>
            </w:pPr>
            <w:r>
              <w:t>0.016576</w:t>
            </w:r>
          </w:p>
        </w:tc>
        <w:tc>
          <w:tcPr>
            <w:tcW w:w="3210" w:type="dxa"/>
            <w:vAlign w:val="center"/>
          </w:tcPr>
          <w:p w:rsidR="00F8220F" w:rsidRDefault="00F8220F" w:rsidP="00F8220F">
            <w:pPr>
              <w:pStyle w:val="Celdadetabla"/>
            </w:pPr>
            <w:r>
              <w:t>54</w:t>
            </w:r>
          </w:p>
        </w:tc>
      </w:tr>
    </w:tbl>
    <w:p w:rsidR="00F8220F" w:rsidRDefault="00AF4D3B" w:rsidP="004E709B">
      <w:pPr>
        <w:pStyle w:val="Leyenda"/>
      </w:pPr>
      <w:bookmarkStart w:id="211" w:name="_Toc455180521"/>
      <w:bookmarkStart w:id="212" w:name="_Toc455180640"/>
      <w:bookmarkStart w:id="213" w:name="_Toc455262473"/>
      <w:bookmarkStart w:id="214" w:name="_Toc455419115"/>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23</w:t>
        </w:r>
      </w:fldSimple>
      <w:r w:rsidR="003D1D52">
        <w:rPr>
          <w:noProof/>
        </w:rPr>
        <w:t>.</w:t>
      </w:r>
      <w:r>
        <w:t xml:space="preserve"> </w:t>
      </w:r>
      <w:bookmarkEnd w:id="211"/>
      <w:bookmarkEnd w:id="212"/>
      <w:r w:rsidR="00193A1B">
        <w:rPr>
          <w:color w:val="000000"/>
          <w:szCs w:val="28"/>
        </w:rPr>
        <w:t>Configuración de los modelos del bloque 3 para el cáncer de mama</w:t>
      </w:r>
      <w:bookmarkEnd w:id="213"/>
      <w:bookmarkEnd w:id="214"/>
    </w:p>
    <w:p w:rsidR="004E44C4" w:rsidRDefault="004E44C4" w:rsidP="004E44C4">
      <w:pPr>
        <w:pStyle w:val="Prrafo"/>
        <w:ind w:firstLine="0"/>
      </w:pPr>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03"/>
        <w:gridCol w:w="1603"/>
        <w:gridCol w:w="1603"/>
        <w:gridCol w:w="1603"/>
        <w:gridCol w:w="1604"/>
        <w:gridCol w:w="1604"/>
      </w:tblGrid>
      <w:tr w:rsidR="00C44D2F" w:rsidRPr="00660643" w:rsidTr="00313847">
        <w:trPr>
          <w:trHeight w:val="319"/>
        </w:trPr>
        <w:tc>
          <w:tcPr>
            <w:tcW w:w="1603" w:type="dxa"/>
          </w:tcPr>
          <w:p w:rsidR="00C44D2F" w:rsidRPr="00660643" w:rsidRDefault="00C44D2F" w:rsidP="00712503">
            <w:pPr>
              <w:pStyle w:val="Encabezadodetabla"/>
            </w:pPr>
            <w:r>
              <w:t>Red</w:t>
            </w:r>
          </w:p>
        </w:tc>
        <w:tc>
          <w:tcPr>
            <w:tcW w:w="1603" w:type="dxa"/>
          </w:tcPr>
          <w:p w:rsidR="00C44D2F" w:rsidRPr="00660643" w:rsidRDefault="00C44D2F" w:rsidP="00712503">
            <w:pPr>
              <w:pStyle w:val="Encabezadodetabla"/>
            </w:pPr>
            <w:r w:rsidRPr="00660643">
              <w:t>Accuracy</w:t>
            </w:r>
          </w:p>
        </w:tc>
        <w:tc>
          <w:tcPr>
            <w:tcW w:w="1603" w:type="dxa"/>
          </w:tcPr>
          <w:p w:rsidR="00C44D2F" w:rsidRPr="00660643" w:rsidRDefault="00C44D2F" w:rsidP="00712503">
            <w:pPr>
              <w:pStyle w:val="Encabezadodetabla"/>
            </w:pPr>
            <w:r w:rsidRPr="00660643">
              <w:t>Recall</w:t>
            </w:r>
          </w:p>
        </w:tc>
        <w:tc>
          <w:tcPr>
            <w:tcW w:w="1603" w:type="dxa"/>
          </w:tcPr>
          <w:p w:rsidR="00C44D2F" w:rsidRPr="00660643" w:rsidRDefault="00C44D2F" w:rsidP="00712503">
            <w:pPr>
              <w:pStyle w:val="Encabezadodetabla"/>
            </w:pPr>
            <w:r w:rsidRPr="00660643">
              <w:t>Precision</w:t>
            </w:r>
          </w:p>
        </w:tc>
        <w:tc>
          <w:tcPr>
            <w:tcW w:w="1604" w:type="dxa"/>
          </w:tcPr>
          <w:p w:rsidR="00C44D2F" w:rsidRPr="00660643" w:rsidRDefault="00C44D2F" w:rsidP="00712503">
            <w:pPr>
              <w:pStyle w:val="Encabezadodetabla"/>
            </w:pPr>
            <w:r w:rsidRPr="00660643">
              <w:t>F1 Score</w:t>
            </w:r>
          </w:p>
        </w:tc>
        <w:tc>
          <w:tcPr>
            <w:tcW w:w="1604" w:type="dxa"/>
          </w:tcPr>
          <w:p w:rsidR="00C44D2F" w:rsidRPr="00660643" w:rsidRDefault="00C44D2F" w:rsidP="00712503">
            <w:pPr>
              <w:pStyle w:val="Encabezadodetabla"/>
            </w:pPr>
            <w:r w:rsidRPr="00660643">
              <w:t>AUC</w:t>
            </w:r>
          </w:p>
        </w:tc>
      </w:tr>
      <w:tr w:rsidR="00C44D2F" w:rsidTr="00313847">
        <w:trPr>
          <w:trHeight w:val="328"/>
        </w:trPr>
        <w:tc>
          <w:tcPr>
            <w:tcW w:w="1603" w:type="dxa"/>
          </w:tcPr>
          <w:p w:rsidR="00C44D2F" w:rsidRDefault="00C44D2F" w:rsidP="00712503">
            <w:pPr>
              <w:pStyle w:val="Celdadetabla"/>
            </w:pPr>
            <w:r>
              <w:t>Azul:</w:t>
            </w:r>
          </w:p>
        </w:tc>
        <w:tc>
          <w:tcPr>
            <w:tcW w:w="1603" w:type="dxa"/>
          </w:tcPr>
          <w:p w:rsidR="00C44D2F" w:rsidRPr="007C65DB" w:rsidRDefault="00C44D2F" w:rsidP="00712503">
            <w:pPr>
              <w:pStyle w:val="Celdadetabla"/>
              <w:rPr>
                <w:b/>
              </w:rPr>
            </w:pPr>
            <w:r w:rsidRPr="007C65DB">
              <w:rPr>
                <w:b/>
              </w:rPr>
              <w:t>0.744</w:t>
            </w:r>
          </w:p>
        </w:tc>
        <w:tc>
          <w:tcPr>
            <w:tcW w:w="1603" w:type="dxa"/>
          </w:tcPr>
          <w:p w:rsidR="00C44D2F" w:rsidRPr="007C65DB" w:rsidRDefault="00C44D2F" w:rsidP="00712503">
            <w:pPr>
              <w:pStyle w:val="Celdadetabla"/>
            </w:pPr>
            <w:r w:rsidRPr="007C65DB">
              <w:t>0.809</w:t>
            </w:r>
          </w:p>
        </w:tc>
        <w:tc>
          <w:tcPr>
            <w:tcW w:w="1603" w:type="dxa"/>
          </w:tcPr>
          <w:p w:rsidR="00C44D2F" w:rsidRPr="007C65DB" w:rsidRDefault="00C44D2F" w:rsidP="00712503">
            <w:pPr>
              <w:pStyle w:val="Celdadetabla"/>
              <w:rPr>
                <w:b/>
              </w:rPr>
            </w:pPr>
            <w:r w:rsidRPr="007C65DB">
              <w:rPr>
                <w:b/>
              </w:rPr>
              <w:t>0.738</w:t>
            </w:r>
          </w:p>
        </w:tc>
        <w:tc>
          <w:tcPr>
            <w:tcW w:w="1604" w:type="dxa"/>
          </w:tcPr>
          <w:p w:rsidR="00C44D2F" w:rsidRPr="007C65DB" w:rsidRDefault="00C44D2F" w:rsidP="00712503">
            <w:pPr>
              <w:pStyle w:val="Celdadetabla"/>
              <w:rPr>
                <w:b/>
              </w:rPr>
            </w:pPr>
            <w:r w:rsidRPr="007C65DB">
              <w:rPr>
                <w:b/>
              </w:rPr>
              <w:t>0.772</w:t>
            </w:r>
          </w:p>
        </w:tc>
        <w:tc>
          <w:tcPr>
            <w:tcW w:w="1604" w:type="dxa"/>
          </w:tcPr>
          <w:p w:rsidR="00C44D2F" w:rsidRPr="007C65DB" w:rsidRDefault="00C44D2F" w:rsidP="00712503">
            <w:pPr>
              <w:pStyle w:val="Celdadetabla"/>
            </w:pPr>
            <w:r w:rsidRPr="007C65DB">
              <w:t>0.822</w:t>
            </w:r>
          </w:p>
        </w:tc>
      </w:tr>
      <w:tr w:rsidR="00C44D2F" w:rsidTr="00313847">
        <w:trPr>
          <w:trHeight w:val="319"/>
        </w:trPr>
        <w:tc>
          <w:tcPr>
            <w:tcW w:w="1603" w:type="dxa"/>
          </w:tcPr>
          <w:p w:rsidR="00C44D2F" w:rsidRDefault="00C44D2F" w:rsidP="00712503">
            <w:pPr>
              <w:pStyle w:val="Celdadetabla"/>
            </w:pPr>
            <w:r>
              <w:t>Roja:</w:t>
            </w:r>
          </w:p>
        </w:tc>
        <w:tc>
          <w:tcPr>
            <w:tcW w:w="1603" w:type="dxa"/>
          </w:tcPr>
          <w:p w:rsidR="00C44D2F" w:rsidRPr="007C65DB" w:rsidRDefault="00C44D2F" w:rsidP="00712503">
            <w:pPr>
              <w:pStyle w:val="Celdadetabla"/>
            </w:pPr>
            <w:r w:rsidRPr="007C65DB">
              <w:t>0.727</w:t>
            </w:r>
          </w:p>
        </w:tc>
        <w:tc>
          <w:tcPr>
            <w:tcW w:w="1603" w:type="dxa"/>
          </w:tcPr>
          <w:p w:rsidR="00C44D2F" w:rsidRPr="007C65DB" w:rsidRDefault="00C44D2F" w:rsidP="00712503">
            <w:pPr>
              <w:pStyle w:val="Celdadetabla"/>
              <w:rPr>
                <w:b/>
              </w:rPr>
            </w:pPr>
            <w:r w:rsidRPr="007C65DB">
              <w:rPr>
                <w:b/>
              </w:rPr>
              <w:t>0.830</w:t>
            </w:r>
          </w:p>
        </w:tc>
        <w:tc>
          <w:tcPr>
            <w:tcW w:w="1603" w:type="dxa"/>
          </w:tcPr>
          <w:p w:rsidR="00C44D2F" w:rsidRPr="007C65DB" w:rsidRDefault="00C44D2F" w:rsidP="00712503">
            <w:pPr>
              <w:pStyle w:val="Celdadetabla"/>
            </w:pPr>
            <w:r w:rsidRPr="007C65DB">
              <w:t>0.709</w:t>
            </w:r>
          </w:p>
        </w:tc>
        <w:tc>
          <w:tcPr>
            <w:tcW w:w="1604" w:type="dxa"/>
          </w:tcPr>
          <w:p w:rsidR="00C44D2F" w:rsidRPr="007C65DB" w:rsidRDefault="00C44D2F" w:rsidP="00712503">
            <w:pPr>
              <w:pStyle w:val="Celdadetabla"/>
            </w:pPr>
            <w:r w:rsidRPr="007C65DB">
              <w:t>0.765</w:t>
            </w:r>
          </w:p>
        </w:tc>
        <w:tc>
          <w:tcPr>
            <w:tcW w:w="1604" w:type="dxa"/>
          </w:tcPr>
          <w:p w:rsidR="00C44D2F" w:rsidRPr="007C65DB" w:rsidRDefault="00C44D2F" w:rsidP="00712503">
            <w:pPr>
              <w:pStyle w:val="Celdadetabla"/>
              <w:rPr>
                <w:b/>
              </w:rPr>
            </w:pPr>
            <w:r w:rsidRPr="007C65DB">
              <w:rPr>
                <w:b/>
              </w:rPr>
              <w:t>0.828</w:t>
            </w:r>
          </w:p>
        </w:tc>
      </w:tr>
    </w:tbl>
    <w:p w:rsidR="004E709B" w:rsidRDefault="00AF4D3B" w:rsidP="00F56FEF">
      <w:pPr>
        <w:pStyle w:val="Leyenda"/>
      </w:pPr>
      <w:bookmarkStart w:id="215" w:name="_Toc455180522"/>
      <w:bookmarkStart w:id="216" w:name="_Toc455180641"/>
      <w:bookmarkStart w:id="217" w:name="_Toc455262474"/>
      <w:bookmarkStart w:id="218" w:name="_Toc455419116"/>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2</w:t>
        </w:r>
      </w:fldSimple>
      <w:r w:rsidR="003D1D52">
        <w:rPr>
          <w:noProof/>
        </w:rPr>
        <w:t>4.</w:t>
      </w:r>
      <w:r>
        <w:t xml:space="preserve"> </w:t>
      </w:r>
      <w:bookmarkEnd w:id="215"/>
      <w:bookmarkEnd w:id="216"/>
      <w:r w:rsidR="00193A1B">
        <w:rPr>
          <w:color w:val="000000"/>
          <w:szCs w:val="28"/>
        </w:rPr>
        <w:t>Resultados de los modelos del bloque 3 para el cáncer de mama</w:t>
      </w:r>
      <w:bookmarkEnd w:id="217"/>
      <w:bookmarkEnd w:id="218"/>
    </w:p>
    <w:tbl>
      <w:tblPr>
        <w:tblW w:w="0" w:type="auto"/>
        <w:tblCellMar>
          <w:left w:w="70" w:type="dxa"/>
          <w:right w:w="70" w:type="dxa"/>
        </w:tblCellMar>
        <w:tblLook w:val="0000" w:firstRow="0" w:lastRow="0" w:firstColumn="0" w:lastColumn="0" w:noHBand="0" w:noVBand="0"/>
      </w:tblPr>
      <w:tblGrid>
        <w:gridCol w:w="4803"/>
        <w:gridCol w:w="4803"/>
      </w:tblGrid>
      <w:tr w:rsidR="00520F50" w:rsidRPr="00823858" w:rsidTr="00A84B1D">
        <w:trPr>
          <w:trHeight w:val="5249"/>
        </w:trPr>
        <w:tc>
          <w:tcPr>
            <w:tcW w:w="4803" w:type="dxa"/>
          </w:tcPr>
          <w:p w:rsidR="00520F50" w:rsidRDefault="00520F50" w:rsidP="004C6C27">
            <w:pPr>
              <w:pStyle w:val="Celdadetabla"/>
            </w:pPr>
            <w:r>
              <w:rPr>
                <w:noProof/>
                <w:lang w:val="es-ES"/>
              </w:rPr>
              <w:drawing>
                <wp:inline distT="0" distB="0" distL="0" distR="0" wp14:anchorId="233ED799" wp14:editId="3CE1D708">
                  <wp:extent cx="2619375" cy="2797045"/>
                  <wp:effectExtent l="19050" t="19050" r="9525" b="2286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6437" cy="2890013"/>
                          </a:xfrm>
                          <a:prstGeom prst="rect">
                            <a:avLst/>
                          </a:prstGeom>
                          <a:ln>
                            <a:solidFill>
                              <a:schemeClr val="tx1"/>
                            </a:solidFill>
                          </a:ln>
                        </pic:spPr>
                      </pic:pic>
                    </a:graphicData>
                  </a:graphic>
                </wp:inline>
              </w:drawing>
            </w:r>
          </w:p>
          <w:p w:rsidR="00520F50" w:rsidRPr="003728BF" w:rsidRDefault="00A84B1D" w:rsidP="00DA4A3E">
            <w:pPr>
              <w:pStyle w:val="Leyenda"/>
            </w:pPr>
            <w:r>
              <w:t>(a)</w:t>
            </w:r>
          </w:p>
        </w:tc>
        <w:tc>
          <w:tcPr>
            <w:tcW w:w="4803" w:type="dxa"/>
          </w:tcPr>
          <w:p w:rsidR="00520F50" w:rsidRDefault="00520F50" w:rsidP="004C6C27">
            <w:pPr>
              <w:pStyle w:val="Celdadetabla"/>
            </w:pPr>
            <w:r>
              <w:rPr>
                <w:noProof/>
                <w:lang w:val="es-ES"/>
              </w:rPr>
              <w:drawing>
                <wp:inline distT="0" distB="0" distL="0" distR="0" wp14:anchorId="3F032E90" wp14:editId="781E3049">
                  <wp:extent cx="2619375" cy="2760418"/>
                  <wp:effectExtent l="19050" t="19050" r="9525" b="209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0788" cy="2804061"/>
                          </a:xfrm>
                          <a:prstGeom prst="rect">
                            <a:avLst/>
                          </a:prstGeom>
                          <a:ln>
                            <a:solidFill>
                              <a:schemeClr val="tx1"/>
                            </a:solidFill>
                          </a:ln>
                        </pic:spPr>
                      </pic:pic>
                    </a:graphicData>
                  </a:graphic>
                </wp:inline>
              </w:drawing>
            </w:r>
          </w:p>
          <w:p w:rsidR="00520F50" w:rsidRPr="00823858" w:rsidRDefault="00A84B1D" w:rsidP="00DA4A3E">
            <w:pPr>
              <w:pStyle w:val="Leyenda"/>
            </w:pPr>
            <w:r>
              <w:t>(b)</w:t>
            </w:r>
          </w:p>
        </w:tc>
      </w:tr>
    </w:tbl>
    <w:p w:rsidR="00A84B1D" w:rsidRDefault="000D78C1" w:rsidP="009177B6">
      <w:pPr>
        <w:pStyle w:val="Leyenda"/>
      </w:pPr>
      <w:bookmarkStart w:id="219" w:name="_Toc455417170"/>
      <w:bookmarkStart w:id="220" w:name="_Toc455418572"/>
      <w:bookmarkStart w:id="221" w:name="_Toc455418753"/>
      <w:bookmarkStart w:id="222" w:name="_Toc455419117"/>
      <w:r>
        <w:t>Figura</w:t>
      </w:r>
      <w:r w:rsidR="00630C01">
        <w:t xml:space="preserve"> </w:t>
      </w:r>
      <w:fldSimple w:instr=" SEQ Figura \* ARABIC \s 2 ">
        <w:r w:rsidR="00630C01">
          <w:rPr>
            <w:noProof/>
          </w:rPr>
          <w:t>3</w:t>
        </w:r>
      </w:fldSimple>
      <w:r w:rsidR="00630C01">
        <w:t>.</w:t>
      </w:r>
      <w:fldSimple w:instr=" SEQ Tabla \* ARABIC \s 2 ">
        <w:r w:rsidR="00746602">
          <w:rPr>
            <w:noProof/>
          </w:rPr>
          <w:t>13</w:t>
        </w:r>
      </w:fldSimple>
      <w:r w:rsidR="00630C01">
        <w:t>.</w:t>
      </w:r>
      <w:r>
        <w:t xml:space="preserve"> </w:t>
      </w:r>
      <w:r w:rsidR="00193A1B">
        <w:rPr>
          <w:color w:val="000000"/>
          <w:szCs w:val="28"/>
        </w:rPr>
        <w:t>Gráficas de los resultados del bloque 3 para el cáncer de mama (a) Curva ROC (b) Curva P/R</w:t>
      </w:r>
      <w:bookmarkEnd w:id="219"/>
      <w:bookmarkEnd w:id="220"/>
      <w:bookmarkEnd w:id="221"/>
      <w:bookmarkEnd w:id="222"/>
    </w:p>
    <w:p w:rsidR="001643AB" w:rsidRPr="00520F50" w:rsidRDefault="001643AB" w:rsidP="00520F50">
      <w:pPr>
        <w:pStyle w:val="Prrafo"/>
      </w:pPr>
      <w:r w:rsidRPr="00520F50">
        <w:t>En esta comparación la red Roja tiene un Recall mayor a la red Azul en 0,021 puntos, no obstante en el parámetro de Accuracy gana ventaja la red Azul por 0,017 puntos. Adicionalmente el parámetro AUC de la curva roja es mejor por lo tanto y teniendo en cuenta que la diferencia de Accuracy no es significativa escogemos a la red roja como vencedora.</w:t>
      </w:r>
    </w:p>
    <w:p w:rsidR="00F56FEF" w:rsidRPr="00F56FEF" w:rsidRDefault="00F56FEF" w:rsidP="00F56FEF">
      <w:pPr>
        <w:pStyle w:val="Prrafo"/>
        <w:rPr>
          <w:rFonts w:ascii="Times New Roman" w:hAnsi="Times New Roman"/>
          <w:sz w:val="24"/>
          <w:szCs w:val="24"/>
          <w:lang w:val="es-ES"/>
        </w:rPr>
      </w:pPr>
      <w:r w:rsidRPr="00F56FEF">
        <w:rPr>
          <w:lang w:val="es-ES"/>
        </w:rPr>
        <w:lastRenderedPageBreak/>
        <w:t>Para el análisis del bloque 4 correspondiente a los datos de melanoma con el modelo “Two-Class Decision Jungle” se han configurado dos redes o sistemas con los pará</w:t>
      </w:r>
      <w:r>
        <w:rPr>
          <w:lang w:val="es-ES"/>
        </w:rPr>
        <w:t>metros mostrados en la tabla 3.25</w:t>
      </w:r>
      <w:r w:rsidRPr="00F56FEF">
        <w:rPr>
          <w:lang w:val="es-ES"/>
        </w:rPr>
        <w:t>.</w:t>
      </w:r>
    </w:p>
    <w:p w:rsidR="003368A7" w:rsidRDefault="00F56FEF" w:rsidP="00F56FEF">
      <w:pPr>
        <w:pStyle w:val="Prrafo"/>
        <w:rPr>
          <w:lang w:val="es-ES"/>
        </w:rPr>
      </w:pPr>
      <w:r w:rsidRPr="00F56FEF">
        <w:rPr>
          <w:lang w:val="es-ES"/>
        </w:rPr>
        <w:t>Posteriormente se han obtenido los resu</w:t>
      </w:r>
      <w:r>
        <w:rPr>
          <w:lang w:val="es-ES"/>
        </w:rPr>
        <w:t>ltados mostrados en la tabla 3.26</w:t>
      </w:r>
      <w:r w:rsidRPr="00F56FEF">
        <w:rPr>
          <w:lang w:val="es-ES"/>
        </w:rPr>
        <w:t xml:space="preserve"> para cada sistema configurado respectivamente y junto a dichos resultados, se han obtenido las gráficas mostradas en la figura 3.</w:t>
      </w:r>
      <w:r>
        <w:rPr>
          <w:lang w:val="es-ES"/>
        </w:rPr>
        <w:t>1</w:t>
      </w:r>
      <w:r w:rsidR="00DA6DBB">
        <w:rPr>
          <w:lang w:val="es-ES"/>
        </w:rPr>
        <w:t>4</w:t>
      </w:r>
      <w:r w:rsidRPr="00F56FEF">
        <w:rPr>
          <w:lang w:val="es-ES"/>
        </w:rPr>
        <w:t>.</w:t>
      </w:r>
    </w:p>
    <w:p w:rsidR="00F56FEF" w:rsidRDefault="00F56FEF" w:rsidP="00F56FEF">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8"/>
        <w:gridCol w:w="2126"/>
        <w:gridCol w:w="2410"/>
        <w:gridCol w:w="2178"/>
        <w:gridCol w:w="1926"/>
      </w:tblGrid>
      <w:tr w:rsidR="003368A7" w:rsidTr="00313847">
        <w:tc>
          <w:tcPr>
            <w:tcW w:w="988" w:type="dxa"/>
          </w:tcPr>
          <w:p w:rsidR="003368A7" w:rsidRDefault="003368A7" w:rsidP="00C764F0">
            <w:pPr>
              <w:pStyle w:val="Encabezadodetabla"/>
            </w:pPr>
            <w:r>
              <w:t>Red</w:t>
            </w:r>
          </w:p>
        </w:tc>
        <w:tc>
          <w:tcPr>
            <w:tcW w:w="2126" w:type="dxa"/>
            <w:vAlign w:val="center"/>
          </w:tcPr>
          <w:p w:rsidR="003368A7" w:rsidRPr="00F8220F" w:rsidRDefault="003368A7" w:rsidP="00C764F0">
            <w:pPr>
              <w:pStyle w:val="Encabezadodetabla"/>
              <w:rPr>
                <w:color w:val="000000"/>
                <w:sz w:val="18"/>
                <w:szCs w:val="18"/>
                <w:lang w:val="en-US"/>
              </w:rPr>
            </w:pPr>
            <w:r>
              <w:rPr>
                <w:color w:val="000000"/>
                <w:sz w:val="18"/>
                <w:szCs w:val="18"/>
                <w:lang w:val="en-US"/>
              </w:rPr>
              <w:t>Optimization steps</w:t>
            </w:r>
          </w:p>
        </w:tc>
        <w:tc>
          <w:tcPr>
            <w:tcW w:w="2410" w:type="dxa"/>
            <w:vAlign w:val="center"/>
          </w:tcPr>
          <w:p w:rsidR="003368A7" w:rsidRPr="00F8220F" w:rsidRDefault="003368A7" w:rsidP="00C764F0">
            <w:pPr>
              <w:pStyle w:val="Encabezadodetabla"/>
              <w:rPr>
                <w:color w:val="000000"/>
                <w:sz w:val="18"/>
                <w:szCs w:val="18"/>
                <w:lang w:val="en-US"/>
              </w:rPr>
            </w:pPr>
            <w:r>
              <w:rPr>
                <w:color w:val="000000"/>
                <w:sz w:val="18"/>
                <w:szCs w:val="18"/>
                <w:lang w:val="en-US"/>
              </w:rPr>
              <w:t>Maximum width of the decision DAGs</w:t>
            </w:r>
          </w:p>
        </w:tc>
        <w:tc>
          <w:tcPr>
            <w:tcW w:w="2178" w:type="dxa"/>
            <w:vAlign w:val="center"/>
          </w:tcPr>
          <w:p w:rsidR="003368A7" w:rsidRPr="00F8220F" w:rsidRDefault="003368A7" w:rsidP="00C764F0">
            <w:pPr>
              <w:pStyle w:val="Encabezadodetabla"/>
              <w:rPr>
                <w:color w:val="000000"/>
                <w:sz w:val="18"/>
                <w:szCs w:val="18"/>
                <w:lang w:val="en-US"/>
              </w:rPr>
            </w:pPr>
            <w:r>
              <w:rPr>
                <w:color w:val="000000"/>
                <w:sz w:val="18"/>
                <w:szCs w:val="18"/>
                <w:lang w:val="en-US"/>
              </w:rPr>
              <w:t>Maximum depth of the decision DAGs</w:t>
            </w:r>
          </w:p>
        </w:tc>
        <w:tc>
          <w:tcPr>
            <w:tcW w:w="1926" w:type="dxa"/>
            <w:vAlign w:val="center"/>
          </w:tcPr>
          <w:p w:rsidR="003368A7" w:rsidRDefault="003368A7" w:rsidP="00C764F0">
            <w:pPr>
              <w:pStyle w:val="Encabezadodetabla"/>
              <w:rPr>
                <w:color w:val="000000"/>
                <w:sz w:val="18"/>
                <w:szCs w:val="18"/>
              </w:rPr>
            </w:pPr>
            <w:r>
              <w:rPr>
                <w:color w:val="000000"/>
                <w:sz w:val="18"/>
                <w:szCs w:val="18"/>
              </w:rPr>
              <w:t>Number of decision DAGs</w:t>
            </w:r>
          </w:p>
        </w:tc>
      </w:tr>
      <w:tr w:rsidR="003368A7" w:rsidTr="00313847">
        <w:tc>
          <w:tcPr>
            <w:tcW w:w="988" w:type="dxa"/>
          </w:tcPr>
          <w:p w:rsidR="003368A7" w:rsidRDefault="003368A7" w:rsidP="00C764F0">
            <w:pPr>
              <w:pStyle w:val="Celdadetabla"/>
            </w:pPr>
            <w:r>
              <w:t>Azul:</w:t>
            </w:r>
          </w:p>
        </w:tc>
        <w:tc>
          <w:tcPr>
            <w:tcW w:w="2126" w:type="dxa"/>
            <w:vAlign w:val="center"/>
          </w:tcPr>
          <w:p w:rsidR="003368A7" w:rsidRDefault="003368A7" w:rsidP="00C764F0">
            <w:pPr>
              <w:pStyle w:val="Celdadetabla"/>
              <w:rPr>
                <w:lang w:val="es-ES"/>
              </w:rPr>
            </w:pPr>
            <w:r>
              <w:rPr>
                <w:lang w:val="en-US"/>
              </w:rPr>
              <w:t>2048</w:t>
            </w:r>
          </w:p>
        </w:tc>
        <w:tc>
          <w:tcPr>
            <w:tcW w:w="2410" w:type="dxa"/>
            <w:vAlign w:val="center"/>
          </w:tcPr>
          <w:p w:rsidR="003368A7" w:rsidRDefault="003368A7" w:rsidP="00C764F0">
            <w:pPr>
              <w:pStyle w:val="Celdadetabla"/>
            </w:pPr>
            <w:r>
              <w:rPr>
                <w:lang w:val="en-US"/>
              </w:rPr>
              <w:t>128</w:t>
            </w:r>
          </w:p>
        </w:tc>
        <w:tc>
          <w:tcPr>
            <w:tcW w:w="2178" w:type="dxa"/>
            <w:vAlign w:val="center"/>
          </w:tcPr>
          <w:p w:rsidR="003368A7" w:rsidRDefault="003368A7" w:rsidP="00C764F0">
            <w:pPr>
              <w:pStyle w:val="Celdadetabla"/>
            </w:pPr>
            <w:r>
              <w:rPr>
                <w:lang w:val="en-US"/>
              </w:rPr>
              <w:t>32</w:t>
            </w:r>
          </w:p>
        </w:tc>
        <w:tc>
          <w:tcPr>
            <w:tcW w:w="1926" w:type="dxa"/>
            <w:vAlign w:val="center"/>
          </w:tcPr>
          <w:p w:rsidR="003368A7" w:rsidRDefault="003368A7" w:rsidP="00C764F0">
            <w:pPr>
              <w:pStyle w:val="Celdadetabla"/>
            </w:pPr>
            <w:r>
              <w:t>8</w:t>
            </w:r>
          </w:p>
        </w:tc>
      </w:tr>
      <w:tr w:rsidR="003368A7" w:rsidTr="00313847">
        <w:tc>
          <w:tcPr>
            <w:tcW w:w="988" w:type="dxa"/>
          </w:tcPr>
          <w:p w:rsidR="003368A7" w:rsidRDefault="003368A7" w:rsidP="003368A7">
            <w:pPr>
              <w:pStyle w:val="Celdadetabla"/>
            </w:pPr>
            <w:r>
              <w:t>Roja:</w:t>
            </w:r>
          </w:p>
        </w:tc>
        <w:tc>
          <w:tcPr>
            <w:tcW w:w="2126" w:type="dxa"/>
            <w:vAlign w:val="center"/>
          </w:tcPr>
          <w:p w:rsidR="003368A7" w:rsidRDefault="003368A7" w:rsidP="003368A7">
            <w:pPr>
              <w:pStyle w:val="Celdadetabla"/>
              <w:rPr>
                <w:lang w:val="es-ES"/>
              </w:rPr>
            </w:pPr>
            <w:r>
              <w:rPr>
                <w:lang w:val="en-US"/>
              </w:rPr>
              <w:t>16384</w:t>
            </w:r>
          </w:p>
        </w:tc>
        <w:tc>
          <w:tcPr>
            <w:tcW w:w="2410" w:type="dxa"/>
            <w:vAlign w:val="center"/>
          </w:tcPr>
          <w:p w:rsidR="003368A7" w:rsidRDefault="003368A7" w:rsidP="003368A7">
            <w:pPr>
              <w:pStyle w:val="Celdadetabla"/>
            </w:pPr>
            <w:r>
              <w:rPr>
                <w:lang w:val="en-US"/>
              </w:rPr>
              <w:t>8</w:t>
            </w:r>
          </w:p>
        </w:tc>
        <w:tc>
          <w:tcPr>
            <w:tcW w:w="2178" w:type="dxa"/>
            <w:vAlign w:val="center"/>
          </w:tcPr>
          <w:p w:rsidR="003368A7" w:rsidRDefault="003368A7" w:rsidP="003368A7">
            <w:pPr>
              <w:pStyle w:val="Celdadetabla"/>
            </w:pPr>
            <w:r>
              <w:rPr>
                <w:lang w:val="en-US"/>
              </w:rPr>
              <w:t>128</w:t>
            </w:r>
          </w:p>
        </w:tc>
        <w:tc>
          <w:tcPr>
            <w:tcW w:w="1926" w:type="dxa"/>
            <w:vAlign w:val="center"/>
          </w:tcPr>
          <w:p w:rsidR="003368A7" w:rsidRDefault="003368A7" w:rsidP="003368A7">
            <w:pPr>
              <w:pStyle w:val="Celdadetabla"/>
            </w:pPr>
            <w:r>
              <w:t>32</w:t>
            </w:r>
          </w:p>
        </w:tc>
      </w:tr>
    </w:tbl>
    <w:p w:rsidR="00114397" w:rsidRDefault="00AF4D3B" w:rsidP="00B31A71">
      <w:pPr>
        <w:pStyle w:val="Leyenda"/>
      </w:pPr>
      <w:bookmarkStart w:id="223" w:name="_Toc455180524"/>
      <w:bookmarkStart w:id="224" w:name="_Toc455180643"/>
      <w:bookmarkStart w:id="225" w:name="_Toc455262476"/>
      <w:bookmarkStart w:id="226" w:name="_Toc455419118"/>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25</w:t>
        </w:r>
      </w:fldSimple>
      <w:r w:rsidR="003D1D52">
        <w:rPr>
          <w:noProof/>
        </w:rPr>
        <w:t>.</w:t>
      </w:r>
      <w:r>
        <w:t xml:space="preserve"> </w:t>
      </w:r>
      <w:bookmarkEnd w:id="223"/>
      <w:bookmarkEnd w:id="224"/>
      <w:r w:rsidR="00193A1B">
        <w:t>Configuración de los modelos del bloque 4 para el cáncer de mama</w:t>
      </w:r>
      <w:bookmarkEnd w:id="225"/>
      <w:bookmarkEnd w:id="226"/>
    </w:p>
    <w:p w:rsidR="004E44C4" w:rsidRDefault="004E44C4" w:rsidP="004E44C4">
      <w:pPr>
        <w:pStyle w:val="Prrafo"/>
        <w:ind w:firstLine="0"/>
      </w:pPr>
      <w:r>
        <w:tab/>
      </w:r>
      <w:r>
        <w:tab/>
      </w:r>
      <w:r>
        <w:tab/>
      </w:r>
    </w:p>
    <w:tbl>
      <w:tblPr>
        <w:tblW w:w="9692" w:type="dxa"/>
        <w:tblBorders>
          <w:top w:val="single" w:sz="4" w:space="0" w:color="auto"/>
          <w:left w:val="single" w:sz="4" w:space="0" w:color="auto"/>
          <w:bottom w:val="single" w:sz="4" w:space="0" w:color="auto"/>
          <w:right w:val="single" w:sz="4" w:space="0" w:color="auto"/>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1615"/>
        <w:gridCol w:w="1615"/>
        <w:gridCol w:w="1615"/>
        <w:gridCol w:w="1615"/>
        <w:gridCol w:w="1616"/>
        <w:gridCol w:w="1616"/>
      </w:tblGrid>
      <w:tr w:rsidR="00C44D2F" w:rsidRPr="00660643" w:rsidTr="00313847">
        <w:trPr>
          <w:trHeight w:val="284"/>
        </w:trPr>
        <w:tc>
          <w:tcPr>
            <w:tcW w:w="1615" w:type="dxa"/>
          </w:tcPr>
          <w:p w:rsidR="00C44D2F" w:rsidRPr="00660643" w:rsidRDefault="00C44D2F" w:rsidP="00712503">
            <w:pPr>
              <w:pStyle w:val="Encabezadodetabla"/>
            </w:pPr>
            <w:r>
              <w:t>Red</w:t>
            </w:r>
          </w:p>
        </w:tc>
        <w:tc>
          <w:tcPr>
            <w:tcW w:w="1615" w:type="dxa"/>
          </w:tcPr>
          <w:p w:rsidR="00C44D2F" w:rsidRPr="00660643" w:rsidRDefault="00C44D2F" w:rsidP="00712503">
            <w:pPr>
              <w:pStyle w:val="Encabezadodetabla"/>
            </w:pPr>
            <w:r w:rsidRPr="00660643">
              <w:t>Accuracy</w:t>
            </w:r>
          </w:p>
        </w:tc>
        <w:tc>
          <w:tcPr>
            <w:tcW w:w="1615" w:type="dxa"/>
          </w:tcPr>
          <w:p w:rsidR="00C44D2F" w:rsidRPr="00660643" w:rsidRDefault="00C44D2F" w:rsidP="00712503">
            <w:pPr>
              <w:pStyle w:val="Encabezadodetabla"/>
            </w:pPr>
            <w:r w:rsidRPr="00660643">
              <w:t>Recall</w:t>
            </w:r>
          </w:p>
        </w:tc>
        <w:tc>
          <w:tcPr>
            <w:tcW w:w="1615" w:type="dxa"/>
          </w:tcPr>
          <w:p w:rsidR="00C44D2F" w:rsidRPr="00660643" w:rsidRDefault="00C44D2F" w:rsidP="00712503">
            <w:pPr>
              <w:pStyle w:val="Encabezadodetabla"/>
            </w:pPr>
            <w:r w:rsidRPr="00660643">
              <w:t>Precision</w:t>
            </w:r>
          </w:p>
        </w:tc>
        <w:tc>
          <w:tcPr>
            <w:tcW w:w="1616" w:type="dxa"/>
          </w:tcPr>
          <w:p w:rsidR="00C44D2F" w:rsidRPr="00660643" w:rsidRDefault="00C44D2F" w:rsidP="00712503">
            <w:pPr>
              <w:pStyle w:val="Encabezadodetabla"/>
            </w:pPr>
            <w:r w:rsidRPr="00660643">
              <w:t>F1 Score</w:t>
            </w:r>
          </w:p>
        </w:tc>
        <w:tc>
          <w:tcPr>
            <w:tcW w:w="1616" w:type="dxa"/>
          </w:tcPr>
          <w:p w:rsidR="00C44D2F" w:rsidRPr="00660643" w:rsidRDefault="00C44D2F" w:rsidP="00712503">
            <w:pPr>
              <w:pStyle w:val="Encabezadodetabla"/>
            </w:pPr>
            <w:r w:rsidRPr="00660643">
              <w:t>AUC</w:t>
            </w:r>
          </w:p>
        </w:tc>
      </w:tr>
      <w:tr w:rsidR="00C44D2F" w:rsidTr="00313847">
        <w:trPr>
          <w:trHeight w:val="293"/>
        </w:trPr>
        <w:tc>
          <w:tcPr>
            <w:tcW w:w="1615" w:type="dxa"/>
          </w:tcPr>
          <w:p w:rsidR="00C44D2F" w:rsidRDefault="00C44D2F" w:rsidP="00712503">
            <w:pPr>
              <w:pStyle w:val="Celdadetabla"/>
            </w:pPr>
            <w:r>
              <w:t>Azul:</w:t>
            </w:r>
          </w:p>
        </w:tc>
        <w:tc>
          <w:tcPr>
            <w:tcW w:w="1615" w:type="dxa"/>
          </w:tcPr>
          <w:p w:rsidR="00C44D2F" w:rsidRDefault="00C44D2F" w:rsidP="00712503">
            <w:pPr>
              <w:pStyle w:val="Celdadetabla"/>
            </w:pPr>
            <w:r>
              <w:t>0.790</w:t>
            </w:r>
          </w:p>
        </w:tc>
        <w:tc>
          <w:tcPr>
            <w:tcW w:w="1615" w:type="dxa"/>
          </w:tcPr>
          <w:p w:rsidR="00C44D2F" w:rsidRDefault="00C44D2F" w:rsidP="00712503">
            <w:pPr>
              <w:pStyle w:val="Celdadetabla"/>
            </w:pPr>
            <w:r>
              <w:t>0.840</w:t>
            </w:r>
          </w:p>
        </w:tc>
        <w:tc>
          <w:tcPr>
            <w:tcW w:w="1615" w:type="dxa"/>
          </w:tcPr>
          <w:p w:rsidR="00C44D2F" w:rsidRDefault="00C44D2F" w:rsidP="00712503">
            <w:pPr>
              <w:pStyle w:val="Celdadetabla"/>
            </w:pPr>
            <w:r>
              <w:t>0.782</w:t>
            </w:r>
          </w:p>
        </w:tc>
        <w:tc>
          <w:tcPr>
            <w:tcW w:w="1616" w:type="dxa"/>
          </w:tcPr>
          <w:p w:rsidR="00C44D2F" w:rsidRDefault="00C44D2F" w:rsidP="00712503">
            <w:pPr>
              <w:pStyle w:val="Celdadetabla"/>
            </w:pPr>
            <w:r>
              <w:t>0.810</w:t>
            </w:r>
          </w:p>
        </w:tc>
        <w:tc>
          <w:tcPr>
            <w:tcW w:w="1616" w:type="dxa"/>
          </w:tcPr>
          <w:p w:rsidR="00C44D2F" w:rsidRDefault="00C44D2F" w:rsidP="00712503">
            <w:pPr>
              <w:pStyle w:val="Celdadetabla"/>
            </w:pPr>
            <w:r>
              <w:t>0.882</w:t>
            </w:r>
          </w:p>
        </w:tc>
      </w:tr>
      <w:tr w:rsidR="00C44D2F" w:rsidTr="00313847">
        <w:trPr>
          <w:trHeight w:val="284"/>
        </w:trPr>
        <w:tc>
          <w:tcPr>
            <w:tcW w:w="1615" w:type="dxa"/>
          </w:tcPr>
          <w:p w:rsidR="00C44D2F" w:rsidRDefault="00C44D2F" w:rsidP="00712503">
            <w:pPr>
              <w:pStyle w:val="Celdadetabla"/>
            </w:pPr>
            <w:r>
              <w:t>Roja:</w:t>
            </w:r>
          </w:p>
        </w:tc>
        <w:tc>
          <w:tcPr>
            <w:tcW w:w="1615" w:type="dxa"/>
          </w:tcPr>
          <w:p w:rsidR="00C44D2F" w:rsidRPr="007C65DB" w:rsidRDefault="00C44D2F" w:rsidP="00712503">
            <w:pPr>
              <w:pStyle w:val="Celdadetabla"/>
              <w:rPr>
                <w:b/>
              </w:rPr>
            </w:pPr>
            <w:r w:rsidRPr="007C65DB">
              <w:rPr>
                <w:b/>
              </w:rPr>
              <w:t>0.835</w:t>
            </w:r>
          </w:p>
        </w:tc>
        <w:tc>
          <w:tcPr>
            <w:tcW w:w="1615" w:type="dxa"/>
          </w:tcPr>
          <w:p w:rsidR="00C44D2F" w:rsidRPr="007C65DB" w:rsidRDefault="00C44D2F" w:rsidP="00712503">
            <w:pPr>
              <w:pStyle w:val="Celdadetabla"/>
              <w:rPr>
                <w:b/>
              </w:rPr>
            </w:pPr>
            <w:r w:rsidRPr="007C65DB">
              <w:rPr>
                <w:b/>
              </w:rPr>
              <w:t>0.904</w:t>
            </w:r>
          </w:p>
        </w:tc>
        <w:tc>
          <w:tcPr>
            <w:tcW w:w="1615" w:type="dxa"/>
          </w:tcPr>
          <w:p w:rsidR="00C44D2F" w:rsidRPr="007C65DB" w:rsidRDefault="00C44D2F" w:rsidP="00712503">
            <w:pPr>
              <w:pStyle w:val="Celdadetabla"/>
              <w:rPr>
                <w:b/>
              </w:rPr>
            </w:pPr>
            <w:r w:rsidRPr="007C65DB">
              <w:rPr>
                <w:b/>
              </w:rPr>
              <w:t>0.810</w:t>
            </w:r>
          </w:p>
        </w:tc>
        <w:tc>
          <w:tcPr>
            <w:tcW w:w="1616" w:type="dxa"/>
          </w:tcPr>
          <w:p w:rsidR="00C44D2F" w:rsidRPr="007C65DB" w:rsidRDefault="00C44D2F" w:rsidP="00712503">
            <w:pPr>
              <w:pStyle w:val="Celdadetabla"/>
              <w:rPr>
                <w:b/>
              </w:rPr>
            </w:pPr>
            <w:r w:rsidRPr="007C65DB">
              <w:rPr>
                <w:b/>
              </w:rPr>
              <w:t>0.854</w:t>
            </w:r>
          </w:p>
        </w:tc>
        <w:tc>
          <w:tcPr>
            <w:tcW w:w="1616" w:type="dxa"/>
          </w:tcPr>
          <w:p w:rsidR="00C44D2F" w:rsidRPr="007C65DB" w:rsidRDefault="00C44D2F" w:rsidP="00712503">
            <w:pPr>
              <w:pStyle w:val="Celdadetabla"/>
              <w:rPr>
                <w:b/>
              </w:rPr>
            </w:pPr>
            <w:r w:rsidRPr="007C65DB">
              <w:rPr>
                <w:b/>
              </w:rPr>
              <w:t>0.924</w:t>
            </w:r>
          </w:p>
        </w:tc>
      </w:tr>
    </w:tbl>
    <w:p w:rsidR="009177B6" w:rsidRDefault="00AF4D3B" w:rsidP="004E709B">
      <w:pPr>
        <w:pStyle w:val="Leyenda"/>
      </w:pPr>
      <w:bookmarkStart w:id="227" w:name="_Toc455180525"/>
      <w:bookmarkStart w:id="228" w:name="_Toc455180644"/>
      <w:bookmarkStart w:id="229" w:name="_Toc455262477"/>
      <w:bookmarkStart w:id="230" w:name="_Toc455419119"/>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2</w:t>
        </w:r>
      </w:fldSimple>
      <w:r w:rsidR="003D1D52">
        <w:rPr>
          <w:noProof/>
        </w:rPr>
        <w:t>6.</w:t>
      </w:r>
      <w:r>
        <w:t xml:space="preserve"> </w:t>
      </w:r>
      <w:r w:rsidR="00193A1B">
        <w:t>Resultados de los modelos del</w:t>
      </w:r>
      <w:r>
        <w:t xml:space="preserve"> bloque 4</w:t>
      </w:r>
      <w:r w:rsidR="00193A1B">
        <w:t xml:space="preserve"> para el cáncer de mama</w:t>
      </w:r>
      <w:bookmarkEnd w:id="227"/>
      <w:bookmarkEnd w:id="228"/>
      <w:bookmarkEnd w:id="229"/>
      <w:bookmarkEnd w:id="230"/>
    </w:p>
    <w:p w:rsidR="00BA01BB" w:rsidRDefault="00BA01BB">
      <w:pPr>
        <w:jc w:val="left"/>
      </w:pPr>
    </w:p>
    <w:tbl>
      <w:tblPr>
        <w:tblW w:w="0" w:type="auto"/>
        <w:tblCellMar>
          <w:left w:w="70" w:type="dxa"/>
          <w:right w:w="70" w:type="dxa"/>
        </w:tblCellMar>
        <w:tblLook w:val="0000" w:firstRow="0" w:lastRow="0" w:firstColumn="0" w:lastColumn="0" w:noHBand="0" w:noVBand="0"/>
      </w:tblPr>
      <w:tblGrid>
        <w:gridCol w:w="4745"/>
        <w:gridCol w:w="4893"/>
      </w:tblGrid>
      <w:tr w:rsidR="00BA01BB" w:rsidRPr="00823858" w:rsidTr="00A84B1D">
        <w:tc>
          <w:tcPr>
            <w:tcW w:w="4745" w:type="dxa"/>
          </w:tcPr>
          <w:p w:rsidR="00BA01BB" w:rsidRDefault="00BA01BB" w:rsidP="00660643">
            <w:pPr>
              <w:pStyle w:val="Celdadetabla"/>
            </w:pPr>
            <w:r>
              <w:rPr>
                <w:noProof/>
                <w:lang w:val="es-ES"/>
              </w:rPr>
              <w:drawing>
                <wp:inline distT="0" distB="0" distL="0" distR="0" wp14:anchorId="392F68E4" wp14:editId="6AD7BCC8">
                  <wp:extent cx="2647950" cy="2796197"/>
                  <wp:effectExtent l="19050" t="19050" r="19050" b="2349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1615" cy="2821187"/>
                          </a:xfrm>
                          <a:prstGeom prst="rect">
                            <a:avLst/>
                          </a:prstGeom>
                          <a:ln>
                            <a:solidFill>
                              <a:schemeClr val="tx1"/>
                            </a:solidFill>
                          </a:ln>
                        </pic:spPr>
                      </pic:pic>
                    </a:graphicData>
                  </a:graphic>
                </wp:inline>
              </w:drawing>
            </w:r>
          </w:p>
          <w:p w:rsidR="00BA01BB" w:rsidRPr="003728BF" w:rsidRDefault="00A84B1D" w:rsidP="00DA4A3E">
            <w:pPr>
              <w:pStyle w:val="Leyenda"/>
            </w:pPr>
            <w:r>
              <w:t>(a)</w:t>
            </w:r>
          </w:p>
        </w:tc>
        <w:tc>
          <w:tcPr>
            <w:tcW w:w="4893" w:type="dxa"/>
          </w:tcPr>
          <w:p w:rsidR="00BA01BB" w:rsidRDefault="00BA01BB" w:rsidP="00660643">
            <w:pPr>
              <w:pStyle w:val="Celdadetabla"/>
            </w:pPr>
            <w:r>
              <w:rPr>
                <w:noProof/>
                <w:lang w:val="es-ES"/>
              </w:rPr>
              <w:drawing>
                <wp:inline distT="0" distB="0" distL="0" distR="0" wp14:anchorId="71722935" wp14:editId="43A3CD77">
                  <wp:extent cx="2705100" cy="2796973"/>
                  <wp:effectExtent l="19050" t="19050" r="19050" b="2286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8473" cy="2821140"/>
                          </a:xfrm>
                          <a:prstGeom prst="rect">
                            <a:avLst/>
                          </a:prstGeom>
                          <a:ln>
                            <a:solidFill>
                              <a:schemeClr val="tx1"/>
                            </a:solidFill>
                          </a:ln>
                        </pic:spPr>
                      </pic:pic>
                    </a:graphicData>
                  </a:graphic>
                </wp:inline>
              </w:drawing>
            </w:r>
          </w:p>
          <w:p w:rsidR="00BA01BB" w:rsidRPr="00823858" w:rsidRDefault="00A84B1D" w:rsidP="00DA4A3E">
            <w:pPr>
              <w:pStyle w:val="Leyenda"/>
            </w:pPr>
            <w:r>
              <w:t>(b)</w:t>
            </w:r>
          </w:p>
        </w:tc>
      </w:tr>
    </w:tbl>
    <w:p w:rsidR="00A84B1D" w:rsidRPr="008D30BD" w:rsidRDefault="000D78C1" w:rsidP="00DA4A3E">
      <w:pPr>
        <w:pStyle w:val="Leyenda"/>
      </w:pPr>
      <w:bookmarkStart w:id="231" w:name="_Toc455417171"/>
      <w:bookmarkStart w:id="232" w:name="_Toc455418575"/>
      <w:bookmarkStart w:id="233" w:name="_Toc455418756"/>
      <w:bookmarkStart w:id="234" w:name="_Toc455419120"/>
      <w:r>
        <w:t xml:space="preserve">Figura </w:t>
      </w:r>
      <w:fldSimple w:instr=" SEQ Figura \* ARABIC \s 2 ">
        <w:r w:rsidR="00630C01">
          <w:rPr>
            <w:noProof/>
          </w:rPr>
          <w:t>3</w:t>
        </w:r>
      </w:fldSimple>
      <w:r w:rsidR="00630C01">
        <w:t>.</w:t>
      </w:r>
      <w:fldSimple w:instr=" SEQ Tabla \* ARABIC \s 2 ">
        <w:r w:rsidR="00630C01">
          <w:rPr>
            <w:noProof/>
          </w:rPr>
          <w:t>14</w:t>
        </w:r>
      </w:fldSimple>
      <w:r w:rsidR="00630C01">
        <w:t xml:space="preserve">. </w:t>
      </w:r>
      <w:r w:rsidR="001C0B23">
        <w:t xml:space="preserve">Gráficas de los resultados </w:t>
      </w:r>
      <w:r w:rsidR="00193A1B">
        <w:t xml:space="preserve">del bloque 4 para el </w:t>
      </w:r>
      <w:r w:rsidR="001C0B23">
        <w:t>cáncer de</w:t>
      </w:r>
      <w:r w:rsidR="00193A1B">
        <w:t xml:space="preserve"> mama</w:t>
      </w:r>
      <w:r w:rsidR="00A84B1D" w:rsidRPr="008D30BD">
        <w:t xml:space="preserve"> </w:t>
      </w:r>
      <w:r w:rsidR="001C0B23" w:rsidRPr="008D30BD">
        <w:t>(a)</w:t>
      </w:r>
      <w:r w:rsidR="001C0B23">
        <w:t xml:space="preserve"> Curva </w:t>
      </w:r>
      <w:r w:rsidR="004041F0">
        <w:t>ROC</w:t>
      </w:r>
      <w:r w:rsidR="001C0B23" w:rsidRPr="008D30BD">
        <w:t xml:space="preserve"> (b)</w:t>
      </w:r>
      <w:r w:rsidR="001C0B23">
        <w:t xml:space="preserve"> Curva </w:t>
      </w:r>
      <w:r w:rsidR="001C0B23" w:rsidRPr="008D30BD">
        <w:t>P/R</w:t>
      </w:r>
      <w:bookmarkEnd w:id="231"/>
      <w:bookmarkEnd w:id="232"/>
      <w:bookmarkEnd w:id="233"/>
      <w:bookmarkEnd w:id="234"/>
    </w:p>
    <w:p w:rsidR="0001330C" w:rsidRDefault="0001330C" w:rsidP="00AE229D">
      <w:pPr>
        <w:pStyle w:val="Objeto"/>
        <w:jc w:val="both"/>
      </w:pPr>
    </w:p>
    <w:p w:rsidR="00F56FEF" w:rsidRDefault="001643AB" w:rsidP="00F56FEF">
      <w:pPr>
        <w:pStyle w:val="Prrafo"/>
      </w:pPr>
      <w:r>
        <w:t>En esta comparación sale vencedora la red Roja por ofrecer mejores valores tanto de accuracy como de recall.</w:t>
      </w:r>
    </w:p>
    <w:p w:rsidR="00F56FEF" w:rsidRPr="00F56FEF" w:rsidRDefault="00F56FEF" w:rsidP="00F56FEF">
      <w:pPr>
        <w:pStyle w:val="Prrafo"/>
      </w:pPr>
      <w:r w:rsidRPr="00F56FEF">
        <w:lastRenderedPageBreak/>
        <w:t>Una vez realizada la búsqueda de las 4 mejores configuraciones para cada modelo seleccionado para este análisis se procede a comparar dichas redes unas con otras en la tabla 3.27</w:t>
      </w:r>
      <w:r>
        <w:t>.</w:t>
      </w:r>
    </w:p>
    <w:p w:rsidR="00006DF3" w:rsidRDefault="00006DF3" w:rsidP="00006DF3">
      <w:pPr>
        <w:pStyle w:val="Prrafo"/>
      </w:pPr>
    </w:p>
    <w:tbl>
      <w:tblPr>
        <w:tblW w:w="959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1783"/>
        <w:gridCol w:w="1414"/>
        <w:gridCol w:w="1598"/>
        <w:gridCol w:w="1598"/>
        <w:gridCol w:w="1599"/>
        <w:gridCol w:w="1599"/>
      </w:tblGrid>
      <w:tr w:rsidR="000E75B6" w:rsidRPr="00660643" w:rsidTr="00F56FEF">
        <w:trPr>
          <w:trHeight w:val="504"/>
        </w:trPr>
        <w:tc>
          <w:tcPr>
            <w:tcW w:w="1783" w:type="dxa"/>
          </w:tcPr>
          <w:p w:rsidR="000E75B6" w:rsidRPr="00660643" w:rsidRDefault="000E75B6" w:rsidP="000E75B6">
            <w:pPr>
              <w:pStyle w:val="Encabezadodetabla"/>
            </w:pPr>
            <w:r>
              <w:t>Red</w:t>
            </w:r>
          </w:p>
        </w:tc>
        <w:tc>
          <w:tcPr>
            <w:tcW w:w="1414" w:type="dxa"/>
          </w:tcPr>
          <w:p w:rsidR="000E75B6" w:rsidRPr="00660643" w:rsidRDefault="000E75B6" w:rsidP="000E75B6">
            <w:pPr>
              <w:pStyle w:val="Encabezadodetabla"/>
            </w:pPr>
            <w:r w:rsidRPr="00660643">
              <w:t>Accuracy</w:t>
            </w:r>
          </w:p>
        </w:tc>
        <w:tc>
          <w:tcPr>
            <w:tcW w:w="1598" w:type="dxa"/>
          </w:tcPr>
          <w:p w:rsidR="000E75B6" w:rsidRPr="00660643" w:rsidRDefault="000E75B6" w:rsidP="000E75B6">
            <w:pPr>
              <w:pStyle w:val="Encabezadodetabla"/>
            </w:pPr>
            <w:r w:rsidRPr="00660643">
              <w:t>Recall</w:t>
            </w:r>
          </w:p>
        </w:tc>
        <w:tc>
          <w:tcPr>
            <w:tcW w:w="1598" w:type="dxa"/>
          </w:tcPr>
          <w:p w:rsidR="000E75B6" w:rsidRPr="00660643" w:rsidRDefault="000E75B6" w:rsidP="000E75B6">
            <w:pPr>
              <w:pStyle w:val="Encabezadodetabla"/>
            </w:pPr>
            <w:r w:rsidRPr="00660643">
              <w:t>Precision</w:t>
            </w:r>
          </w:p>
        </w:tc>
        <w:tc>
          <w:tcPr>
            <w:tcW w:w="1599" w:type="dxa"/>
          </w:tcPr>
          <w:p w:rsidR="000E75B6" w:rsidRPr="00660643" w:rsidRDefault="000E75B6" w:rsidP="000E75B6">
            <w:pPr>
              <w:pStyle w:val="Encabezadodetabla"/>
            </w:pPr>
            <w:r w:rsidRPr="00660643">
              <w:t>F1 Score</w:t>
            </w:r>
          </w:p>
        </w:tc>
        <w:tc>
          <w:tcPr>
            <w:tcW w:w="1599" w:type="dxa"/>
          </w:tcPr>
          <w:p w:rsidR="000E75B6" w:rsidRPr="00660643" w:rsidRDefault="000E75B6" w:rsidP="000E75B6">
            <w:pPr>
              <w:pStyle w:val="Encabezadodetabla"/>
            </w:pPr>
            <w:r w:rsidRPr="00660643">
              <w:t>AUC</w:t>
            </w:r>
          </w:p>
        </w:tc>
      </w:tr>
      <w:tr w:rsidR="000E75B6" w:rsidTr="00F56FEF">
        <w:trPr>
          <w:trHeight w:val="519"/>
        </w:trPr>
        <w:tc>
          <w:tcPr>
            <w:tcW w:w="1783" w:type="dxa"/>
          </w:tcPr>
          <w:p w:rsidR="000E75B6" w:rsidRDefault="000E75B6" w:rsidP="000E75B6">
            <w:pPr>
              <w:pStyle w:val="Celdadetabla"/>
            </w:pPr>
            <w:r>
              <w:t>B1: Deep SVM.</w:t>
            </w:r>
          </w:p>
        </w:tc>
        <w:tc>
          <w:tcPr>
            <w:tcW w:w="1414" w:type="dxa"/>
          </w:tcPr>
          <w:p w:rsidR="000E75B6" w:rsidRPr="007C65DB" w:rsidRDefault="000E75B6" w:rsidP="000E75B6">
            <w:pPr>
              <w:pStyle w:val="Celdadetabla"/>
            </w:pPr>
            <w:r w:rsidRPr="007C65DB">
              <w:t>0.773</w:t>
            </w:r>
          </w:p>
        </w:tc>
        <w:tc>
          <w:tcPr>
            <w:tcW w:w="1598" w:type="dxa"/>
          </w:tcPr>
          <w:p w:rsidR="000E75B6" w:rsidRPr="007C65DB" w:rsidRDefault="000E75B6" w:rsidP="000E75B6">
            <w:pPr>
              <w:pStyle w:val="Celdadetabla"/>
            </w:pPr>
            <w:r w:rsidRPr="007C65DB">
              <w:t>0.787</w:t>
            </w:r>
          </w:p>
        </w:tc>
        <w:tc>
          <w:tcPr>
            <w:tcW w:w="1598" w:type="dxa"/>
          </w:tcPr>
          <w:p w:rsidR="000E75B6" w:rsidRPr="007C65DB" w:rsidRDefault="000E75B6" w:rsidP="000E75B6">
            <w:pPr>
              <w:pStyle w:val="Celdadetabla"/>
              <w:rPr>
                <w:b/>
              </w:rPr>
            </w:pPr>
            <w:r w:rsidRPr="007C65DB">
              <w:rPr>
                <w:b/>
              </w:rPr>
              <w:t>0.787</w:t>
            </w:r>
          </w:p>
        </w:tc>
        <w:tc>
          <w:tcPr>
            <w:tcW w:w="1599" w:type="dxa"/>
          </w:tcPr>
          <w:p w:rsidR="000E75B6" w:rsidRPr="007C65DB" w:rsidRDefault="000E75B6" w:rsidP="000E75B6">
            <w:pPr>
              <w:pStyle w:val="Celdadetabla"/>
            </w:pPr>
            <w:r w:rsidRPr="007C65DB">
              <w:t>0.787</w:t>
            </w:r>
          </w:p>
        </w:tc>
        <w:tc>
          <w:tcPr>
            <w:tcW w:w="1599" w:type="dxa"/>
          </w:tcPr>
          <w:p w:rsidR="000E75B6" w:rsidRPr="007C65DB" w:rsidRDefault="000E75B6" w:rsidP="000E75B6">
            <w:pPr>
              <w:pStyle w:val="Celdadetabla"/>
            </w:pPr>
            <w:r w:rsidRPr="007C65DB">
              <w:t>0.847</w:t>
            </w:r>
          </w:p>
        </w:tc>
      </w:tr>
      <w:tr w:rsidR="000E75B6" w:rsidTr="00F56FEF">
        <w:trPr>
          <w:trHeight w:val="504"/>
        </w:trPr>
        <w:tc>
          <w:tcPr>
            <w:tcW w:w="1783" w:type="dxa"/>
          </w:tcPr>
          <w:p w:rsidR="000E75B6" w:rsidRDefault="000E75B6" w:rsidP="000E75B6">
            <w:pPr>
              <w:pStyle w:val="Celdadetabla"/>
            </w:pPr>
            <w:r>
              <w:t>B2: SVM</w:t>
            </w:r>
          </w:p>
        </w:tc>
        <w:tc>
          <w:tcPr>
            <w:tcW w:w="1414" w:type="dxa"/>
          </w:tcPr>
          <w:p w:rsidR="000E75B6" w:rsidRPr="007C65DB" w:rsidRDefault="000E75B6" w:rsidP="000E75B6">
            <w:pPr>
              <w:pStyle w:val="Celdadetabla"/>
            </w:pPr>
            <w:r w:rsidRPr="007C65DB">
              <w:t>0.756</w:t>
            </w:r>
          </w:p>
        </w:tc>
        <w:tc>
          <w:tcPr>
            <w:tcW w:w="1598" w:type="dxa"/>
          </w:tcPr>
          <w:p w:rsidR="000E75B6" w:rsidRPr="007C65DB" w:rsidRDefault="000E75B6" w:rsidP="000E75B6">
            <w:pPr>
              <w:pStyle w:val="Celdadetabla"/>
            </w:pPr>
            <w:r w:rsidRPr="007C65DB">
              <w:t>0.787</w:t>
            </w:r>
          </w:p>
        </w:tc>
        <w:tc>
          <w:tcPr>
            <w:tcW w:w="1598" w:type="dxa"/>
          </w:tcPr>
          <w:p w:rsidR="000E75B6" w:rsidRPr="007C65DB" w:rsidRDefault="000E75B6" w:rsidP="000E75B6">
            <w:pPr>
              <w:pStyle w:val="Celdadetabla"/>
            </w:pPr>
            <w:r w:rsidRPr="007C65DB">
              <w:t>0.763</w:t>
            </w:r>
          </w:p>
        </w:tc>
        <w:tc>
          <w:tcPr>
            <w:tcW w:w="1599" w:type="dxa"/>
          </w:tcPr>
          <w:p w:rsidR="000E75B6" w:rsidRPr="007C65DB" w:rsidRDefault="000E75B6" w:rsidP="000E75B6">
            <w:pPr>
              <w:pStyle w:val="Celdadetabla"/>
            </w:pPr>
            <w:r w:rsidRPr="007C65DB">
              <w:t>0.775</w:t>
            </w:r>
          </w:p>
        </w:tc>
        <w:tc>
          <w:tcPr>
            <w:tcW w:w="1599" w:type="dxa"/>
          </w:tcPr>
          <w:p w:rsidR="000E75B6" w:rsidRPr="007C65DB" w:rsidRDefault="000E75B6" w:rsidP="000E75B6">
            <w:pPr>
              <w:pStyle w:val="Celdadetabla"/>
            </w:pPr>
            <w:r w:rsidRPr="007C65DB">
              <w:t>0.838</w:t>
            </w:r>
          </w:p>
        </w:tc>
      </w:tr>
      <w:tr w:rsidR="000E75B6" w:rsidTr="00F56FEF">
        <w:trPr>
          <w:trHeight w:val="504"/>
        </w:trPr>
        <w:tc>
          <w:tcPr>
            <w:tcW w:w="1783" w:type="dxa"/>
          </w:tcPr>
          <w:p w:rsidR="000E75B6" w:rsidRPr="0098151A" w:rsidRDefault="000E75B6" w:rsidP="000E75B6">
            <w:pPr>
              <w:pStyle w:val="Celdadetabla"/>
            </w:pPr>
            <w:r>
              <w:t>B3: Neural Network</w:t>
            </w:r>
          </w:p>
        </w:tc>
        <w:tc>
          <w:tcPr>
            <w:tcW w:w="1414" w:type="dxa"/>
          </w:tcPr>
          <w:p w:rsidR="000E75B6" w:rsidRPr="007C65DB" w:rsidRDefault="000E75B6" w:rsidP="000E75B6">
            <w:pPr>
              <w:pStyle w:val="Celdadetabla"/>
            </w:pPr>
            <w:r w:rsidRPr="007C65DB">
              <w:t>0.727</w:t>
            </w:r>
          </w:p>
        </w:tc>
        <w:tc>
          <w:tcPr>
            <w:tcW w:w="1598" w:type="dxa"/>
          </w:tcPr>
          <w:p w:rsidR="000E75B6" w:rsidRPr="007C65DB" w:rsidRDefault="000E75B6" w:rsidP="000E75B6">
            <w:pPr>
              <w:pStyle w:val="Celdadetabla"/>
            </w:pPr>
            <w:r w:rsidRPr="007C65DB">
              <w:t>0.830</w:t>
            </w:r>
          </w:p>
        </w:tc>
        <w:tc>
          <w:tcPr>
            <w:tcW w:w="1598" w:type="dxa"/>
          </w:tcPr>
          <w:p w:rsidR="000E75B6" w:rsidRPr="007C65DB" w:rsidRDefault="000E75B6" w:rsidP="000E75B6">
            <w:pPr>
              <w:pStyle w:val="Celdadetabla"/>
            </w:pPr>
            <w:r w:rsidRPr="007C65DB">
              <w:t>0.709</w:t>
            </w:r>
          </w:p>
        </w:tc>
        <w:tc>
          <w:tcPr>
            <w:tcW w:w="1599" w:type="dxa"/>
          </w:tcPr>
          <w:p w:rsidR="000E75B6" w:rsidRPr="007C65DB" w:rsidRDefault="000E75B6" w:rsidP="000E75B6">
            <w:pPr>
              <w:pStyle w:val="Celdadetabla"/>
            </w:pPr>
            <w:r w:rsidRPr="007C65DB">
              <w:t>0.765</w:t>
            </w:r>
          </w:p>
        </w:tc>
        <w:tc>
          <w:tcPr>
            <w:tcW w:w="1599" w:type="dxa"/>
          </w:tcPr>
          <w:p w:rsidR="000E75B6" w:rsidRPr="007C65DB" w:rsidRDefault="000E75B6" w:rsidP="000E75B6">
            <w:pPr>
              <w:pStyle w:val="Celdadetabla"/>
            </w:pPr>
            <w:r w:rsidRPr="007C65DB">
              <w:t>0.828</w:t>
            </w:r>
          </w:p>
        </w:tc>
      </w:tr>
      <w:tr w:rsidR="000E75B6" w:rsidTr="00F56FEF">
        <w:trPr>
          <w:trHeight w:val="504"/>
        </w:trPr>
        <w:tc>
          <w:tcPr>
            <w:tcW w:w="1783" w:type="dxa"/>
          </w:tcPr>
          <w:p w:rsidR="000E75B6" w:rsidRPr="0098151A" w:rsidRDefault="000E75B6" w:rsidP="000E75B6">
            <w:pPr>
              <w:pStyle w:val="Celdadetabla"/>
            </w:pPr>
            <w:r>
              <w:t>B</w:t>
            </w:r>
            <w:r w:rsidRPr="0098151A">
              <w:t>4:</w:t>
            </w:r>
            <w:r>
              <w:t xml:space="preserve"> Decision Jungle</w:t>
            </w:r>
          </w:p>
        </w:tc>
        <w:tc>
          <w:tcPr>
            <w:tcW w:w="1414" w:type="dxa"/>
          </w:tcPr>
          <w:p w:rsidR="000E75B6" w:rsidRPr="007C65DB" w:rsidRDefault="000E75B6" w:rsidP="000E75B6">
            <w:pPr>
              <w:pStyle w:val="Celdadetabla"/>
              <w:rPr>
                <w:b/>
              </w:rPr>
            </w:pPr>
            <w:r w:rsidRPr="007C65DB">
              <w:rPr>
                <w:b/>
              </w:rPr>
              <w:t>0.790</w:t>
            </w:r>
          </w:p>
        </w:tc>
        <w:tc>
          <w:tcPr>
            <w:tcW w:w="1598" w:type="dxa"/>
          </w:tcPr>
          <w:p w:rsidR="000E75B6" w:rsidRPr="007C65DB" w:rsidRDefault="000E75B6" w:rsidP="000E75B6">
            <w:pPr>
              <w:pStyle w:val="Celdadetabla"/>
              <w:rPr>
                <w:b/>
              </w:rPr>
            </w:pPr>
            <w:r w:rsidRPr="007C65DB">
              <w:rPr>
                <w:b/>
              </w:rPr>
              <w:t>0.840</w:t>
            </w:r>
          </w:p>
        </w:tc>
        <w:tc>
          <w:tcPr>
            <w:tcW w:w="1598" w:type="dxa"/>
          </w:tcPr>
          <w:p w:rsidR="000E75B6" w:rsidRPr="007C65DB" w:rsidRDefault="000E75B6" w:rsidP="000E75B6">
            <w:pPr>
              <w:pStyle w:val="Celdadetabla"/>
            </w:pPr>
            <w:r w:rsidRPr="007C65DB">
              <w:t>0.782</w:t>
            </w:r>
          </w:p>
        </w:tc>
        <w:tc>
          <w:tcPr>
            <w:tcW w:w="1599" w:type="dxa"/>
          </w:tcPr>
          <w:p w:rsidR="000E75B6" w:rsidRPr="007C65DB" w:rsidRDefault="000E75B6" w:rsidP="000E75B6">
            <w:pPr>
              <w:pStyle w:val="Celdadetabla"/>
              <w:rPr>
                <w:b/>
              </w:rPr>
            </w:pPr>
            <w:r w:rsidRPr="007C65DB">
              <w:rPr>
                <w:b/>
              </w:rPr>
              <w:t>0.810</w:t>
            </w:r>
          </w:p>
        </w:tc>
        <w:tc>
          <w:tcPr>
            <w:tcW w:w="1599" w:type="dxa"/>
          </w:tcPr>
          <w:p w:rsidR="000E75B6" w:rsidRPr="007C65DB" w:rsidRDefault="000E75B6" w:rsidP="000E75B6">
            <w:pPr>
              <w:pStyle w:val="Celdadetabla"/>
              <w:rPr>
                <w:b/>
              </w:rPr>
            </w:pPr>
            <w:r w:rsidRPr="007C65DB">
              <w:rPr>
                <w:b/>
              </w:rPr>
              <w:t>0.882</w:t>
            </w:r>
          </w:p>
        </w:tc>
      </w:tr>
    </w:tbl>
    <w:p w:rsidR="00AF4D3B" w:rsidRDefault="00AF4D3B" w:rsidP="00AF4D3B">
      <w:pPr>
        <w:pStyle w:val="Leyenda"/>
      </w:pPr>
      <w:bookmarkStart w:id="235" w:name="_Toc455180527"/>
      <w:bookmarkStart w:id="236" w:name="_Toc455180646"/>
      <w:bookmarkStart w:id="237" w:name="_Toc455262479"/>
      <w:bookmarkStart w:id="238" w:name="_Toc455419121"/>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27</w:t>
        </w:r>
      </w:fldSimple>
      <w:r w:rsidR="003D1D52">
        <w:rPr>
          <w:noProof/>
        </w:rPr>
        <w:t>.</w:t>
      </w:r>
      <w:r>
        <w:t xml:space="preserve"> Comparación final </w:t>
      </w:r>
      <w:r w:rsidR="00DA6DBB">
        <w:t xml:space="preserve">de </w:t>
      </w:r>
      <w:r>
        <w:t>modelos</w:t>
      </w:r>
      <w:r w:rsidR="001C0B23">
        <w:t xml:space="preserve"> sobre el conjunto de entrenamiento y validación del cáncer de</w:t>
      </w:r>
      <w:r>
        <w:t xml:space="preserve"> mama</w:t>
      </w:r>
      <w:bookmarkEnd w:id="235"/>
      <w:bookmarkEnd w:id="236"/>
      <w:bookmarkEnd w:id="237"/>
      <w:bookmarkEnd w:id="238"/>
    </w:p>
    <w:p w:rsidR="00006DF3" w:rsidRPr="00AF4D3B" w:rsidRDefault="00006DF3" w:rsidP="00006DF3">
      <w:pPr>
        <w:pStyle w:val="Prrafo"/>
        <w:ind w:firstLine="0"/>
        <w:rPr>
          <w:lang w:val="es-ES"/>
        </w:rPr>
      </w:pPr>
    </w:p>
    <w:p w:rsidR="00006DF3" w:rsidRDefault="00006DF3" w:rsidP="00006DF3">
      <w:pPr>
        <w:pStyle w:val="Prrafo"/>
      </w:pPr>
      <w:r>
        <w:t>Estos resultados se traducen en que el sistema que ha obtenido mejores resultados de validación es el procedente del bloque 4, un modelo “</w:t>
      </w:r>
      <w:r w:rsidRPr="004E083D">
        <w:rPr>
          <w:lang w:val="es-ES"/>
        </w:rPr>
        <w:t xml:space="preserve">Two-Class </w:t>
      </w:r>
      <w:r>
        <w:rPr>
          <w:lang w:val="es-ES"/>
        </w:rPr>
        <w:t>Decision Jungle</w:t>
      </w:r>
      <w:r w:rsidR="00913EF8">
        <w:t>”.</w:t>
      </w:r>
    </w:p>
    <w:p w:rsidR="00006DF3" w:rsidRDefault="00006DF3" w:rsidP="00F411B7">
      <w:pPr>
        <w:pStyle w:val="Prrafo"/>
        <w:rPr>
          <w:u w:val="single"/>
        </w:rPr>
      </w:pPr>
    </w:p>
    <w:p w:rsidR="00006DF3" w:rsidRDefault="00006DF3"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76336A" w:rsidRPr="0076336A" w:rsidRDefault="00E167B5" w:rsidP="005C22A7">
      <w:pPr>
        <w:pStyle w:val="Ttulo3"/>
      </w:pPr>
      <w:bookmarkStart w:id="239" w:name="_Toc455417072"/>
      <w:r>
        <w:lastRenderedPageBreak/>
        <w:t>Estudio de los sistemas bajo el subconjunto de test</w:t>
      </w:r>
      <w:bookmarkEnd w:id="239"/>
      <w:r w:rsidR="00A62473" w:rsidRPr="006D455B">
        <w:br/>
      </w:r>
    </w:p>
    <w:p w:rsidR="001661EA" w:rsidRDefault="001661EA" w:rsidP="00F62D45">
      <w:pPr>
        <w:pStyle w:val="Prrafo"/>
      </w:pPr>
      <w:r>
        <w:t>Los modelos obtenidos en los apartados anteriores serán puestos a prueba en esta sección bajo condiciones reales usando para ello el subconjunto de datos de test. Este subconjunto no ha sido usado antes para entrenar el modelo por lo que son datos que no conoce y por lo tanto servirán para obtener unos porcentajes de aciertos más próximos a la realidad.</w:t>
      </w:r>
    </w:p>
    <w:p w:rsidR="005C22A7" w:rsidRDefault="005C22A7" w:rsidP="00F62D45">
      <w:pPr>
        <w:pStyle w:val="Prrafo"/>
      </w:pPr>
      <w:r>
        <w:t xml:space="preserve">Para este estudio </w:t>
      </w:r>
      <w:r w:rsidR="00F56FEF">
        <w:t>se utiliza</w:t>
      </w:r>
      <w:r>
        <w:t xml:space="preserve"> el esquema de módulos de Azure</w:t>
      </w:r>
      <w:r w:rsidR="00F56FEF">
        <w:t xml:space="preserve"> mostrado en la figura 3.1</w:t>
      </w:r>
      <w:r w:rsidR="00DA6DBB">
        <w:t>5</w:t>
      </w:r>
      <w:r w:rsidR="00E61F2C">
        <w:t>.</w:t>
      </w:r>
    </w:p>
    <w:p w:rsidR="005C22A7" w:rsidRDefault="005C22A7" w:rsidP="005C22A7">
      <w:pPr>
        <w:pStyle w:val="Objeto"/>
      </w:pPr>
      <w:r>
        <w:rPr>
          <w:noProof/>
          <w:lang w:val="es-ES"/>
        </w:rPr>
        <w:drawing>
          <wp:inline distT="0" distB="0" distL="0" distR="0" wp14:anchorId="7E0E27C4" wp14:editId="00188CBC">
            <wp:extent cx="6166884" cy="3691940"/>
            <wp:effectExtent l="0" t="0" r="571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2475" cy="3695287"/>
                    </a:xfrm>
                    <a:prstGeom prst="rect">
                      <a:avLst/>
                    </a:prstGeom>
                  </pic:spPr>
                </pic:pic>
              </a:graphicData>
            </a:graphic>
          </wp:inline>
        </w:drawing>
      </w:r>
    </w:p>
    <w:p w:rsidR="005C22A7" w:rsidRDefault="000D78C1" w:rsidP="000D78C1">
      <w:pPr>
        <w:pStyle w:val="Leyenda"/>
      </w:pPr>
      <w:bookmarkStart w:id="240" w:name="_Toc455417172"/>
      <w:bookmarkStart w:id="241" w:name="_Toc455418577"/>
      <w:bookmarkStart w:id="242" w:name="_Toc455418758"/>
      <w:bookmarkStart w:id="243" w:name="_Toc455419122"/>
      <w:r>
        <w:t xml:space="preserve">Figura </w:t>
      </w:r>
      <w:fldSimple w:instr=" SEQ Figura \* ARABIC \s 2 ">
        <w:r w:rsidR="00630C01">
          <w:rPr>
            <w:noProof/>
          </w:rPr>
          <w:t>3</w:t>
        </w:r>
      </w:fldSimple>
      <w:r w:rsidR="00630C01">
        <w:t>.</w:t>
      </w:r>
      <w:fldSimple w:instr=" SEQ Tabla \* ARABIC \s 2 ">
        <w:r w:rsidR="00630C01">
          <w:rPr>
            <w:noProof/>
          </w:rPr>
          <w:t>15</w:t>
        </w:r>
      </w:fldSimple>
      <w:r w:rsidR="00630C01">
        <w:t xml:space="preserve">. </w:t>
      </w:r>
      <w:r>
        <w:t>Esquema de módulos subconjunto de test</w:t>
      </w:r>
      <w:bookmarkEnd w:id="240"/>
      <w:bookmarkEnd w:id="241"/>
      <w:bookmarkEnd w:id="242"/>
      <w:bookmarkEnd w:id="243"/>
    </w:p>
    <w:p w:rsidR="005C22A7" w:rsidRDefault="005C22A7" w:rsidP="005C22A7">
      <w:pPr>
        <w:pStyle w:val="Prrafo"/>
        <w:rPr>
          <w:lang w:val="es-ES"/>
        </w:rPr>
      </w:pPr>
    </w:p>
    <w:p w:rsidR="005C22A7" w:rsidRDefault="005C22A7" w:rsidP="005C22A7">
      <w:pPr>
        <w:pStyle w:val="Prrafo"/>
        <w:rPr>
          <w:lang w:val="es-ES"/>
        </w:rPr>
      </w:pPr>
    </w:p>
    <w:p w:rsidR="005C22A7" w:rsidRDefault="005C22A7" w:rsidP="005C22A7">
      <w:pPr>
        <w:pStyle w:val="Prrafo"/>
        <w:rPr>
          <w:lang w:val="es-ES"/>
        </w:rPr>
      </w:pPr>
    </w:p>
    <w:p w:rsidR="000E75B6" w:rsidRDefault="000E75B6" w:rsidP="005C22A7">
      <w:pPr>
        <w:pStyle w:val="Prrafo"/>
        <w:rPr>
          <w:lang w:val="es-ES"/>
        </w:rPr>
      </w:pPr>
    </w:p>
    <w:p w:rsidR="000E75B6" w:rsidRDefault="000E75B6" w:rsidP="005C22A7">
      <w:pPr>
        <w:pStyle w:val="Prrafo"/>
        <w:rPr>
          <w:lang w:val="es-ES"/>
        </w:rPr>
      </w:pPr>
    </w:p>
    <w:p w:rsidR="000E75B6" w:rsidRDefault="000E75B6" w:rsidP="005C22A7">
      <w:pPr>
        <w:pStyle w:val="Prrafo"/>
        <w:rPr>
          <w:lang w:val="es-ES"/>
        </w:rPr>
      </w:pPr>
    </w:p>
    <w:p w:rsidR="000E75B6" w:rsidRPr="005C22A7" w:rsidRDefault="000E75B6" w:rsidP="005C22A7">
      <w:pPr>
        <w:pStyle w:val="Prrafo"/>
        <w:rPr>
          <w:lang w:val="es-ES"/>
        </w:rPr>
      </w:pPr>
    </w:p>
    <w:p w:rsidR="005C22A7" w:rsidRDefault="005C22A7" w:rsidP="005C22A7">
      <w:pPr>
        <w:pStyle w:val="Ttulo4"/>
      </w:pPr>
      <w:r>
        <w:lastRenderedPageBreak/>
        <w:t xml:space="preserve"> </w:t>
      </w:r>
      <w:bookmarkStart w:id="244" w:name="_Toc455417073"/>
      <w:r>
        <w:t>Melanoma</w:t>
      </w:r>
      <w:bookmarkEnd w:id="244"/>
    </w:p>
    <w:p w:rsidR="000E75B6" w:rsidRPr="000E75B6" w:rsidRDefault="000E75B6" w:rsidP="000E75B6">
      <w:pPr>
        <w:pStyle w:val="Prrafo"/>
      </w:pPr>
      <w:r>
        <w:t xml:space="preserve">El mejor modelo </w:t>
      </w:r>
      <w:r w:rsidR="006508FA">
        <w:t>hallado</w:t>
      </w:r>
      <w:r>
        <w:t xml:space="preserve"> sobre el conjunto de entrenamiento y validación para los datos de melanoma ha sido el </w:t>
      </w:r>
      <w:r w:rsidR="006508FA">
        <w:t xml:space="preserve">Decision Jungle. </w:t>
      </w:r>
      <w:r w:rsidR="00F56FEF">
        <w:t>Es</w:t>
      </w:r>
      <w:r w:rsidR="006508FA">
        <w:t xml:space="preserve"> con este modelo con el que se ha hecho el estudio bajo el subconjunto de datos de test y cuyos resultados se muestran en la</w:t>
      </w:r>
      <w:r w:rsidR="00F56FEF">
        <w:t xml:space="preserve"> figura</w:t>
      </w:r>
      <w:r w:rsidR="006508FA">
        <w:t xml:space="preserve"> </w:t>
      </w:r>
      <w:r w:rsidR="00DA6DBB">
        <w:t>3.</w:t>
      </w:r>
      <w:r w:rsidR="00DA6DBB" w:rsidRPr="00DA6DBB">
        <w:t>16</w:t>
      </w:r>
      <w:r w:rsidR="006508FA" w:rsidRPr="00DA6DBB">
        <w:t xml:space="preserve"> y </w:t>
      </w:r>
      <w:r w:rsidR="00DA6DBB">
        <w:t>la tabla 3.28.</w:t>
      </w:r>
    </w:p>
    <w:tbl>
      <w:tblPr>
        <w:tblW w:w="0" w:type="auto"/>
        <w:tblCellMar>
          <w:left w:w="70" w:type="dxa"/>
          <w:right w:w="70" w:type="dxa"/>
        </w:tblCellMar>
        <w:tblLook w:val="0000" w:firstRow="0" w:lastRow="0" w:firstColumn="0" w:lastColumn="0" w:noHBand="0" w:noVBand="0"/>
      </w:tblPr>
      <w:tblGrid>
        <w:gridCol w:w="4819"/>
        <w:gridCol w:w="4819"/>
      </w:tblGrid>
      <w:tr w:rsidR="00EC7ABD" w:rsidRPr="00823858" w:rsidTr="00660643">
        <w:tc>
          <w:tcPr>
            <w:tcW w:w="4819" w:type="dxa"/>
          </w:tcPr>
          <w:p w:rsidR="00BA01BB" w:rsidRDefault="00BA01BB" w:rsidP="00660643">
            <w:pPr>
              <w:pStyle w:val="Celdadetabla"/>
            </w:pPr>
            <w:r>
              <w:rPr>
                <w:noProof/>
                <w:lang w:val="es-ES"/>
              </w:rPr>
              <w:drawing>
                <wp:inline distT="0" distB="0" distL="0" distR="0" wp14:anchorId="48DBA598" wp14:editId="2D6C92E3">
                  <wp:extent cx="2891349" cy="3058160"/>
                  <wp:effectExtent l="19050" t="19050" r="23495" b="279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9360" cy="3087787"/>
                          </a:xfrm>
                          <a:prstGeom prst="rect">
                            <a:avLst/>
                          </a:prstGeom>
                          <a:ln>
                            <a:solidFill>
                              <a:schemeClr val="tx1"/>
                            </a:solidFill>
                          </a:ln>
                        </pic:spPr>
                      </pic:pic>
                    </a:graphicData>
                  </a:graphic>
                </wp:inline>
              </w:drawing>
            </w:r>
          </w:p>
          <w:p w:rsidR="00BA01BB" w:rsidRPr="003728BF" w:rsidRDefault="000D78C1" w:rsidP="00DA4A3E">
            <w:pPr>
              <w:pStyle w:val="Leyenda"/>
            </w:pPr>
            <w:r>
              <w:t>(a)</w:t>
            </w:r>
          </w:p>
        </w:tc>
        <w:tc>
          <w:tcPr>
            <w:tcW w:w="4819" w:type="dxa"/>
          </w:tcPr>
          <w:p w:rsidR="00BA01BB" w:rsidRDefault="00BA01BB" w:rsidP="00660643">
            <w:pPr>
              <w:pStyle w:val="Celdadetabla"/>
            </w:pPr>
            <w:r>
              <w:rPr>
                <w:noProof/>
                <w:lang w:val="es-ES"/>
              </w:rPr>
              <w:drawing>
                <wp:inline distT="0" distB="0" distL="0" distR="0" wp14:anchorId="394BC756" wp14:editId="2B2B02EA">
                  <wp:extent cx="2923953" cy="3058646"/>
                  <wp:effectExtent l="19050" t="19050" r="10160" b="279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914" cy="3088941"/>
                          </a:xfrm>
                          <a:prstGeom prst="rect">
                            <a:avLst/>
                          </a:prstGeom>
                          <a:ln>
                            <a:solidFill>
                              <a:schemeClr val="tx1"/>
                            </a:solidFill>
                          </a:ln>
                        </pic:spPr>
                      </pic:pic>
                    </a:graphicData>
                  </a:graphic>
                </wp:inline>
              </w:drawing>
            </w:r>
          </w:p>
          <w:p w:rsidR="00BA01BB" w:rsidRPr="00823858" w:rsidRDefault="000D78C1" w:rsidP="00DA4A3E">
            <w:pPr>
              <w:pStyle w:val="Leyenda"/>
            </w:pPr>
            <w:r>
              <w:t>(b)</w:t>
            </w:r>
          </w:p>
        </w:tc>
      </w:tr>
    </w:tbl>
    <w:p w:rsidR="000D78C1" w:rsidRDefault="000D78C1" w:rsidP="000D78C1">
      <w:pPr>
        <w:pStyle w:val="Leyenda"/>
      </w:pPr>
      <w:bookmarkStart w:id="245" w:name="_Toc455417173"/>
      <w:bookmarkStart w:id="246" w:name="_Toc455418578"/>
      <w:bookmarkStart w:id="247" w:name="_Toc455418759"/>
      <w:bookmarkStart w:id="248" w:name="_Toc455419123"/>
      <w:r>
        <w:t xml:space="preserve">Figura </w:t>
      </w:r>
      <w:fldSimple w:instr=" SEQ Figura \* ARABIC \s 2 ">
        <w:r w:rsidR="00630C01">
          <w:rPr>
            <w:noProof/>
          </w:rPr>
          <w:t>3</w:t>
        </w:r>
      </w:fldSimple>
      <w:r w:rsidR="00630C01">
        <w:t>.</w:t>
      </w:r>
      <w:fldSimple w:instr=" SEQ Tabla \* ARABIC \s 2 ">
        <w:r w:rsidR="00630C01">
          <w:rPr>
            <w:noProof/>
          </w:rPr>
          <w:t>16</w:t>
        </w:r>
      </w:fldSimple>
      <w:r w:rsidR="00985252">
        <w:t>.</w:t>
      </w:r>
      <w:r>
        <w:t xml:space="preserve"> </w:t>
      </w:r>
      <w:r w:rsidRPr="008D30BD">
        <w:t xml:space="preserve"> </w:t>
      </w:r>
      <w:r w:rsidR="001C0B23">
        <w:t>Gráficas del mejor modelo para el conjunto de test de los datos de melanoma</w:t>
      </w:r>
      <w:r w:rsidRPr="008D30BD">
        <w:t xml:space="preserve"> (a)</w:t>
      </w:r>
      <w:r w:rsidR="001C0B23">
        <w:t xml:space="preserve"> Curva </w:t>
      </w:r>
      <w:r w:rsidR="004041F0">
        <w:t>ROC</w:t>
      </w:r>
      <w:r w:rsidRPr="008D30BD">
        <w:t xml:space="preserve"> (b)</w:t>
      </w:r>
      <w:r w:rsidR="001C0B23">
        <w:t xml:space="preserve"> Curva </w:t>
      </w:r>
      <w:r w:rsidRPr="008D30BD">
        <w:t>P/R</w:t>
      </w:r>
      <w:bookmarkEnd w:id="245"/>
      <w:bookmarkEnd w:id="246"/>
      <w:bookmarkEnd w:id="247"/>
      <w:bookmarkEnd w:id="248"/>
    </w:p>
    <w:p w:rsidR="00913EF8" w:rsidRDefault="00913EF8" w:rsidP="00913EF8">
      <w:pPr>
        <w:pStyle w:val="Prrafo"/>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38"/>
        <w:gridCol w:w="1559"/>
        <w:gridCol w:w="1560"/>
        <w:gridCol w:w="1461"/>
        <w:gridCol w:w="1605"/>
        <w:gridCol w:w="1605"/>
      </w:tblGrid>
      <w:tr w:rsidR="00913EF8" w:rsidTr="00913EF8">
        <w:tc>
          <w:tcPr>
            <w:tcW w:w="1838" w:type="dxa"/>
          </w:tcPr>
          <w:p w:rsidR="00913EF8" w:rsidRPr="00660643" w:rsidRDefault="00913EF8" w:rsidP="00913EF8">
            <w:pPr>
              <w:pStyle w:val="Encabezadodetabla"/>
            </w:pPr>
            <w:r>
              <w:t>Modelo</w:t>
            </w:r>
          </w:p>
        </w:tc>
        <w:tc>
          <w:tcPr>
            <w:tcW w:w="1559" w:type="dxa"/>
          </w:tcPr>
          <w:p w:rsidR="00913EF8" w:rsidRPr="00660643" w:rsidRDefault="00913EF8" w:rsidP="00913EF8">
            <w:pPr>
              <w:pStyle w:val="Encabezadodetabla"/>
            </w:pPr>
            <w:r w:rsidRPr="00660643">
              <w:t>Accuracy</w:t>
            </w:r>
          </w:p>
        </w:tc>
        <w:tc>
          <w:tcPr>
            <w:tcW w:w="1560" w:type="dxa"/>
          </w:tcPr>
          <w:p w:rsidR="00913EF8" w:rsidRPr="00660643" w:rsidRDefault="00913EF8" w:rsidP="00913EF8">
            <w:pPr>
              <w:pStyle w:val="Encabezadodetabla"/>
            </w:pPr>
            <w:r w:rsidRPr="00660643">
              <w:t>Recall</w:t>
            </w:r>
          </w:p>
        </w:tc>
        <w:tc>
          <w:tcPr>
            <w:tcW w:w="1461" w:type="dxa"/>
          </w:tcPr>
          <w:p w:rsidR="00913EF8" w:rsidRPr="00660643" w:rsidRDefault="00913EF8" w:rsidP="00913EF8">
            <w:pPr>
              <w:pStyle w:val="Encabezadodetabla"/>
            </w:pPr>
            <w:r w:rsidRPr="00660643">
              <w:t>Precision</w:t>
            </w:r>
          </w:p>
        </w:tc>
        <w:tc>
          <w:tcPr>
            <w:tcW w:w="1605" w:type="dxa"/>
          </w:tcPr>
          <w:p w:rsidR="00913EF8" w:rsidRPr="00660643" w:rsidRDefault="00913EF8" w:rsidP="00913EF8">
            <w:pPr>
              <w:pStyle w:val="Encabezadodetabla"/>
            </w:pPr>
            <w:r w:rsidRPr="00660643">
              <w:t>F1 Score</w:t>
            </w:r>
          </w:p>
        </w:tc>
        <w:tc>
          <w:tcPr>
            <w:tcW w:w="1605" w:type="dxa"/>
          </w:tcPr>
          <w:p w:rsidR="00913EF8" w:rsidRPr="00660643" w:rsidRDefault="00913EF8" w:rsidP="00913EF8">
            <w:pPr>
              <w:pStyle w:val="Encabezadodetabla"/>
            </w:pPr>
            <w:r w:rsidRPr="00660643">
              <w:t>AUC</w:t>
            </w:r>
          </w:p>
        </w:tc>
      </w:tr>
      <w:tr w:rsidR="00913EF8" w:rsidTr="00913EF8">
        <w:tc>
          <w:tcPr>
            <w:tcW w:w="1838" w:type="dxa"/>
          </w:tcPr>
          <w:p w:rsidR="00913EF8" w:rsidRDefault="00913EF8" w:rsidP="00913EF8">
            <w:pPr>
              <w:pStyle w:val="Celdadetabla"/>
              <w:rPr>
                <w:lang w:val="es-ES"/>
              </w:rPr>
            </w:pPr>
            <w:r>
              <w:rPr>
                <w:lang w:val="es-ES"/>
              </w:rPr>
              <w:t>Azure decision Jungle</w:t>
            </w:r>
          </w:p>
        </w:tc>
        <w:tc>
          <w:tcPr>
            <w:tcW w:w="1559" w:type="dxa"/>
          </w:tcPr>
          <w:p w:rsidR="00913EF8" w:rsidRDefault="00913EF8" w:rsidP="00913EF8">
            <w:pPr>
              <w:pStyle w:val="Celdadetabla"/>
              <w:rPr>
                <w:lang w:val="es-ES"/>
              </w:rPr>
            </w:pPr>
            <w:r>
              <w:rPr>
                <w:lang w:val="es-ES"/>
              </w:rPr>
              <w:t>0.749</w:t>
            </w:r>
          </w:p>
        </w:tc>
        <w:tc>
          <w:tcPr>
            <w:tcW w:w="1560" w:type="dxa"/>
          </w:tcPr>
          <w:p w:rsidR="00913EF8" w:rsidRDefault="00913EF8" w:rsidP="00913EF8">
            <w:pPr>
              <w:pStyle w:val="Celdadetabla"/>
              <w:rPr>
                <w:lang w:val="es-ES"/>
              </w:rPr>
            </w:pPr>
            <w:r>
              <w:rPr>
                <w:lang w:val="es-ES"/>
              </w:rPr>
              <w:t>0.699</w:t>
            </w:r>
          </w:p>
        </w:tc>
        <w:tc>
          <w:tcPr>
            <w:tcW w:w="1461" w:type="dxa"/>
          </w:tcPr>
          <w:p w:rsidR="00913EF8" w:rsidRDefault="00913EF8" w:rsidP="00913EF8">
            <w:pPr>
              <w:pStyle w:val="Celdadetabla"/>
              <w:rPr>
                <w:lang w:val="es-ES"/>
              </w:rPr>
            </w:pPr>
            <w:r>
              <w:rPr>
                <w:lang w:val="es-ES"/>
              </w:rPr>
              <w:t>0.811</w:t>
            </w:r>
          </w:p>
        </w:tc>
        <w:tc>
          <w:tcPr>
            <w:tcW w:w="1605" w:type="dxa"/>
          </w:tcPr>
          <w:p w:rsidR="00913EF8" w:rsidRDefault="00913EF8" w:rsidP="00913EF8">
            <w:pPr>
              <w:pStyle w:val="Celdadetabla"/>
              <w:rPr>
                <w:lang w:val="es-ES"/>
              </w:rPr>
            </w:pPr>
            <w:r>
              <w:rPr>
                <w:lang w:val="es-ES"/>
              </w:rPr>
              <w:t>0.751</w:t>
            </w:r>
          </w:p>
        </w:tc>
        <w:tc>
          <w:tcPr>
            <w:tcW w:w="1605" w:type="dxa"/>
          </w:tcPr>
          <w:p w:rsidR="00913EF8" w:rsidRDefault="00913EF8" w:rsidP="00913EF8">
            <w:pPr>
              <w:pStyle w:val="Celdadetabla"/>
              <w:rPr>
                <w:lang w:val="es-ES"/>
              </w:rPr>
            </w:pPr>
            <w:r>
              <w:rPr>
                <w:lang w:val="es-ES"/>
              </w:rPr>
              <w:t>0.842</w:t>
            </w:r>
          </w:p>
        </w:tc>
      </w:tr>
    </w:tbl>
    <w:p w:rsidR="000D78C1" w:rsidRPr="008D30BD" w:rsidRDefault="00913EF8" w:rsidP="00913EF8">
      <w:pPr>
        <w:pStyle w:val="Leyenda"/>
      </w:pPr>
      <w:bookmarkStart w:id="249" w:name="_Toc455262482"/>
      <w:bookmarkStart w:id="250" w:name="_Toc455419124"/>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28</w:t>
        </w:r>
      </w:fldSimple>
      <w:r w:rsidR="003D1D52">
        <w:rPr>
          <w:noProof/>
        </w:rPr>
        <w:t>.</w:t>
      </w:r>
      <w:r w:rsidR="000D78C1">
        <w:t xml:space="preserve"> </w:t>
      </w:r>
      <w:r w:rsidR="001C0B23">
        <w:t>Resultados del mejor modelo para el conjunto de test de los datos de melanoma</w:t>
      </w:r>
      <w:bookmarkEnd w:id="249"/>
      <w:bookmarkEnd w:id="250"/>
    </w:p>
    <w:p w:rsidR="001375D7" w:rsidRPr="000C1A5D" w:rsidRDefault="001375D7" w:rsidP="000C1A5D">
      <w:pPr>
        <w:pStyle w:val="Leyenda"/>
      </w:pPr>
      <w:r>
        <w:br w:type="page"/>
      </w:r>
    </w:p>
    <w:p w:rsidR="00362C32" w:rsidRDefault="00362C32" w:rsidP="00362C32">
      <w:pPr>
        <w:pStyle w:val="Ttulo4"/>
      </w:pPr>
      <w:bookmarkStart w:id="251" w:name="_Toc455417074"/>
      <w:r>
        <w:lastRenderedPageBreak/>
        <w:t>Cáncer de pulmón</w:t>
      </w:r>
      <w:bookmarkEnd w:id="251"/>
      <w:r>
        <w:t xml:space="preserve"> </w:t>
      </w:r>
    </w:p>
    <w:p w:rsidR="00F56FEF" w:rsidRPr="000E75B6" w:rsidRDefault="00F56FEF" w:rsidP="00F56FEF">
      <w:pPr>
        <w:pStyle w:val="Prrafo"/>
      </w:pPr>
      <w:r>
        <w:t xml:space="preserve">El mejor modelo hallado sobre el conjunto de entrenamiento y validación para los datos de cáncer de pulmón ha sido el Decision Jungle. Es con este modelo con el que se ha hecho el estudio bajo el subconjunto de datos de test y cuyos resultados se muestran en la figura </w:t>
      </w:r>
      <w:r w:rsidR="00DA6DBB">
        <w:t>3.</w:t>
      </w:r>
      <w:r w:rsidR="00DA6DBB" w:rsidRPr="00DA6DBB">
        <w:t>1</w:t>
      </w:r>
      <w:r w:rsidR="00DA6DBB">
        <w:t>7</w:t>
      </w:r>
      <w:r w:rsidR="00DA6DBB" w:rsidRPr="00DA6DBB">
        <w:t xml:space="preserve"> y </w:t>
      </w:r>
      <w:r w:rsidR="00DA6DBB">
        <w:t>la tabla 3.29.</w:t>
      </w:r>
    </w:p>
    <w:p w:rsidR="00362C32" w:rsidRDefault="00362C32" w:rsidP="00362C32">
      <w:pPr>
        <w:pStyle w:val="Prrafo"/>
      </w:pPr>
    </w:p>
    <w:tbl>
      <w:tblPr>
        <w:tblW w:w="0" w:type="auto"/>
        <w:tblCellMar>
          <w:left w:w="70" w:type="dxa"/>
          <w:right w:w="70" w:type="dxa"/>
        </w:tblCellMar>
        <w:tblLook w:val="0000" w:firstRow="0" w:lastRow="0" w:firstColumn="0" w:lastColumn="0" w:noHBand="0" w:noVBand="0"/>
      </w:tblPr>
      <w:tblGrid>
        <w:gridCol w:w="4789"/>
        <w:gridCol w:w="4849"/>
      </w:tblGrid>
      <w:tr w:rsidR="00362C32" w:rsidRPr="00823858" w:rsidTr="00712F3D">
        <w:tc>
          <w:tcPr>
            <w:tcW w:w="4789" w:type="dxa"/>
          </w:tcPr>
          <w:p w:rsidR="00362C32" w:rsidRDefault="00362C32" w:rsidP="00712F3D">
            <w:pPr>
              <w:pStyle w:val="Celdadetabla"/>
            </w:pPr>
            <w:r>
              <w:rPr>
                <w:noProof/>
                <w:lang w:val="es-ES"/>
              </w:rPr>
              <w:drawing>
                <wp:inline distT="0" distB="0" distL="0" distR="0" wp14:anchorId="2C1B883A" wp14:editId="3745DBE8">
                  <wp:extent cx="2924145" cy="3115340"/>
                  <wp:effectExtent l="19050" t="19050" r="10160" b="2794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6195" cy="3128178"/>
                          </a:xfrm>
                          <a:prstGeom prst="rect">
                            <a:avLst/>
                          </a:prstGeom>
                          <a:ln>
                            <a:solidFill>
                              <a:schemeClr val="tx1"/>
                            </a:solidFill>
                          </a:ln>
                        </pic:spPr>
                      </pic:pic>
                    </a:graphicData>
                  </a:graphic>
                </wp:inline>
              </w:drawing>
            </w:r>
          </w:p>
          <w:p w:rsidR="00362C32" w:rsidRPr="003728BF" w:rsidRDefault="00362C32" w:rsidP="00712F3D">
            <w:pPr>
              <w:pStyle w:val="Leyenda"/>
            </w:pPr>
            <w:r>
              <w:t>(a)</w:t>
            </w:r>
          </w:p>
        </w:tc>
        <w:tc>
          <w:tcPr>
            <w:tcW w:w="4849" w:type="dxa"/>
          </w:tcPr>
          <w:p w:rsidR="00362C32" w:rsidRDefault="00362C32" w:rsidP="00712F3D">
            <w:pPr>
              <w:pStyle w:val="Celdadetabla"/>
            </w:pPr>
            <w:r>
              <w:rPr>
                <w:noProof/>
                <w:lang w:val="es-ES"/>
              </w:rPr>
              <w:drawing>
                <wp:inline distT="0" distB="0" distL="0" distR="0" wp14:anchorId="0E122E06" wp14:editId="6A7C4E61">
                  <wp:extent cx="2949090" cy="3136605"/>
                  <wp:effectExtent l="19050" t="19050" r="22860" b="260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67085" cy="3155744"/>
                          </a:xfrm>
                          <a:prstGeom prst="rect">
                            <a:avLst/>
                          </a:prstGeom>
                          <a:ln>
                            <a:solidFill>
                              <a:schemeClr val="tx1"/>
                            </a:solidFill>
                          </a:ln>
                        </pic:spPr>
                      </pic:pic>
                    </a:graphicData>
                  </a:graphic>
                </wp:inline>
              </w:drawing>
            </w:r>
          </w:p>
          <w:p w:rsidR="00362C32" w:rsidRPr="00823858" w:rsidRDefault="00362C32" w:rsidP="00712F3D">
            <w:pPr>
              <w:pStyle w:val="Leyenda"/>
            </w:pPr>
            <w:r>
              <w:t>(b)</w:t>
            </w:r>
          </w:p>
        </w:tc>
      </w:tr>
    </w:tbl>
    <w:p w:rsidR="00362C32" w:rsidRPr="008D30BD" w:rsidRDefault="00362C32" w:rsidP="00362C32">
      <w:pPr>
        <w:pStyle w:val="Leyenda"/>
      </w:pPr>
      <w:bookmarkStart w:id="252" w:name="_Toc455417174"/>
      <w:bookmarkStart w:id="253" w:name="_Toc455418580"/>
      <w:bookmarkStart w:id="254" w:name="_Toc455418761"/>
      <w:bookmarkStart w:id="255" w:name="_Toc455419125"/>
      <w:r>
        <w:t xml:space="preserve">Figura </w:t>
      </w:r>
      <w:fldSimple w:instr=" SEQ Figura \* ARABIC \s 2 ">
        <w:r w:rsidR="00630C01">
          <w:rPr>
            <w:noProof/>
          </w:rPr>
          <w:t>3</w:t>
        </w:r>
      </w:fldSimple>
      <w:r w:rsidR="00630C01">
        <w:t>.</w:t>
      </w:r>
      <w:fldSimple w:instr=" SEQ Tabla \* ARABIC \s 2 ">
        <w:r w:rsidR="00630C01">
          <w:rPr>
            <w:noProof/>
          </w:rPr>
          <w:t>17</w:t>
        </w:r>
      </w:fldSimple>
      <w:r w:rsidR="00985252">
        <w:t>.</w:t>
      </w:r>
      <w:r>
        <w:t xml:space="preserve"> </w:t>
      </w:r>
      <w:r w:rsidR="001C0B23">
        <w:t>Gráficas del mejor modelo para el conjunto de test de los datos de cáncer de pulmón</w:t>
      </w:r>
      <w:r w:rsidR="001C0B23" w:rsidRPr="008D30BD">
        <w:t xml:space="preserve"> (a)</w:t>
      </w:r>
      <w:r w:rsidR="001C0B23">
        <w:t xml:space="preserve"> Curva </w:t>
      </w:r>
      <w:r w:rsidR="004041F0">
        <w:t>ROC</w:t>
      </w:r>
      <w:r w:rsidR="001C0B23" w:rsidRPr="008D30BD">
        <w:t xml:space="preserve"> (b)</w:t>
      </w:r>
      <w:r w:rsidR="001C0B23">
        <w:t xml:space="preserve"> Curva </w:t>
      </w:r>
      <w:r w:rsidR="001C0B23" w:rsidRPr="008D30BD">
        <w:t>P/R</w:t>
      </w:r>
      <w:bookmarkEnd w:id="252"/>
      <w:bookmarkEnd w:id="253"/>
      <w:bookmarkEnd w:id="254"/>
      <w:bookmarkEnd w:id="255"/>
    </w:p>
    <w:p w:rsidR="00362C32" w:rsidRDefault="00362C32" w:rsidP="00362C32">
      <w:pPr>
        <w:pStyle w:val="Obje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38"/>
        <w:gridCol w:w="1559"/>
        <w:gridCol w:w="1560"/>
        <w:gridCol w:w="1461"/>
        <w:gridCol w:w="1605"/>
        <w:gridCol w:w="1605"/>
      </w:tblGrid>
      <w:tr w:rsidR="00913EF8" w:rsidRPr="00660643" w:rsidTr="001A2A33">
        <w:tc>
          <w:tcPr>
            <w:tcW w:w="1838" w:type="dxa"/>
          </w:tcPr>
          <w:p w:rsidR="00913EF8" w:rsidRPr="00660643" w:rsidRDefault="00913EF8" w:rsidP="001A2A33">
            <w:pPr>
              <w:pStyle w:val="Encabezadodetabla"/>
            </w:pPr>
            <w:r>
              <w:t>Modelo</w:t>
            </w:r>
          </w:p>
        </w:tc>
        <w:tc>
          <w:tcPr>
            <w:tcW w:w="1559" w:type="dxa"/>
          </w:tcPr>
          <w:p w:rsidR="00913EF8" w:rsidRPr="00660643" w:rsidRDefault="00913EF8" w:rsidP="001A2A33">
            <w:pPr>
              <w:pStyle w:val="Encabezadodetabla"/>
            </w:pPr>
            <w:r w:rsidRPr="00660643">
              <w:t>Accuracy</w:t>
            </w:r>
          </w:p>
        </w:tc>
        <w:tc>
          <w:tcPr>
            <w:tcW w:w="1560" w:type="dxa"/>
          </w:tcPr>
          <w:p w:rsidR="00913EF8" w:rsidRPr="00660643" w:rsidRDefault="00913EF8" w:rsidP="001A2A33">
            <w:pPr>
              <w:pStyle w:val="Encabezadodetabla"/>
            </w:pPr>
            <w:r w:rsidRPr="00660643">
              <w:t>Recall</w:t>
            </w:r>
          </w:p>
        </w:tc>
        <w:tc>
          <w:tcPr>
            <w:tcW w:w="1461" w:type="dxa"/>
          </w:tcPr>
          <w:p w:rsidR="00913EF8" w:rsidRPr="00660643" w:rsidRDefault="00913EF8" w:rsidP="001A2A33">
            <w:pPr>
              <w:pStyle w:val="Encabezadodetabla"/>
            </w:pPr>
            <w:r w:rsidRPr="00660643">
              <w:t>Precision</w:t>
            </w:r>
          </w:p>
        </w:tc>
        <w:tc>
          <w:tcPr>
            <w:tcW w:w="1605" w:type="dxa"/>
          </w:tcPr>
          <w:p w:rsidR="00913EF8" w:rsidRPr="00660643" w:rsidRDefault="00913EF8" w:rsidP="001A2A33">
            <w:pPr>
              <w:pStyle w:val="Encabezadodetabla"/>
            </w:pPr>
            <w:r w:rsidRPr="00660643">
              <w:t>F1 Score</w:t>
            </w:r>
          </w:p>
        </w:tc>
        <w:tc>
          <w:tcPr>
            <w:tcW w:w="1605" w:type="dxa"/>
          </w:tcPr>
          <w:p w:rsidR="00913EF8" w:rsidRPr="00660643" w:rsidRDefault="00913EF8" w:rsidP="001A2A33">
            <w:pPr>
              <w:pStyle w:val="Encabezadodetabla"/>
            </w:pPr>
            <w:r w:rsidRPr="00660643">
              <w:t>AUC</w:t>
            </w:r>
          </w:p>
        </w:tc>
      </w:tr>
      <w:tr w:rsidR="00913EF8" w:rsidTr="001A2A33">
        <w:tc>
          <w:tcPr>
            <w:tcW w:w="1838" w:type="dxa"/>
          </w:tcPr>
          <w:p w:rsidR="00913EF8" w:rsidRDefault="00913EF8" w:rsidP="001A2A33">
            <w:pPr>
              <w:pStyle w:val="Celdadetabla"/>
              <w:rPr>
                <w:lang w:val="es-ES"/>
              </w:rPr>
            </w:pPr>
            <w:r>
              <w:rPr>
                <w:lang w:val="es-ES"/>
              </w:rPr>
              <w:t>Azure decision Jungle</w:t>
            </w:r>
          </w:p>
        </w:tc>
        <w:tc>
          <w:tcPr>
            <w:tcW w:w="1559" w:type="dxa"/>
          </w:tcPr>
          <w:p w:rsidR="00913EF8" w:rsidRDefault="00913EF8" w:rsidP="001A2A33">
            <w:pPr>
              <w:pStyle w:val="Celdadetabla"/>
              <w:rPr>
                <w:lang w:val="es-ES"/>
              </w:rPr>
            </w:pPr>
            <w:r>
              <w:rPr>
                <w:lang w:val="es-ES"/>
              </w:rPr>
              <w:t>0.941</w:t>
            </w:r>
          </w:p>
        </w:tc>
        <w:tc>
          <w:tcPr>
            <w:tcW w:w="1560" w:type="dxa"/>
          </w:tcPr>
          <w:p w:rsidR="00913EF8" w:rsidRDefault="00913EF8" w:rsidP="001A2A33">
            <w:pPr>
              <w:pStyle w:val="Celdadetabla"/>
              <w:rPr>
                <w:lang w:val="es-ES"/>
              </w:rPr>
            </w:pPr>
            <w:r>
              <w:rPr>
                <w:lang w:val="es-ES"/>
              </w:rPr>
              <w:t>0.912</w:t>
            </w:r>
          </w:p>
        </w:tc>
        <w:tc>
          <w:tcPr>
            <w:tcW w:w="1461" w:type="dxa"/>
          </w:tcPr>
          <w:p w:rsidR="00913EF8" w:rsidRDefault="00913EF8" w:rsidP="001A2A33">
            <w:pPr>
              <w:pStyle w:val="Celdadetabla"/>
              <w:rPr>
                <w:lang w:val="es-ES"/>
              </w:rPr>
            </w:pPr>
            <w:r>
              <w:rPr>
                <w:lang w:val="es-ES"/>
              </w:rPr>
              <w:t>0.952</w:t>
            </w:r>
          </w:p>
        </w:tc>
        <w:tc>
          <w:tcPr>
            <w:tcW w:w="1605" w:type="dxa"/>
          </w:tcPr>
          <w:p w:rsidR="00913EF8" w:rsidRDefault="00913EF8" w:rsidP="001A2A33">
            <w:pPr>
              <w:pStyle w:val="Celdadetabla"/>
              <w:rPr>
                <w:lang w:val="es-ES"/>
              </w:rPr>
            </w:pPr>
            <w:r>
              <w:rPr>
                <w:lang w:val="es-ES"/>
              </w:rPr>
              <w:t>0.931</w:t>
            </w:r>
          </w:p>
        </w:tc>
        <w:tc>
          <w:tcPr>
            <w:tcW w:w="1605" w:type="dxa"/>
          </w:tcPr>
          <w:p w:rsidR="00913EF8" w:rsidRDefault="00913EF8" w:rsidP="001A2A33">
            <w:pPr>
              <w:pStyle w:val="Celdadetabla"/>
              <w:rPr>
                <w:lang w:val="es-ES"/>
              </w:rPr>
            </w:pPr>
            <w:r>
              <w:rPr>
                <w:lang w:val="es-ES"/>
              </w:rPr>
              <w:t>0.967</w:t>
            </w:r>
          </w:p>
        </w:tc>
      </w:tr>
    </w:tbl>
    <w:p w:rsidR="00362C32" w:rsidRPr="008D30BD" w:rsidRDefault="00913EF8" w:rsidP="00913EF8">
      <w:pPr>
        <w:pStyle w:val="Leyenda"/>
      </w:pPr>
      <w:bookmarkStart w:id="256" w:name="_Toc455262484"/>
      <w:bookmarkStart w:id="257" w:name="_Toc455417175"/>
      <w:bookmarkStart w:id="258" w:name="_Toc455419126"/>
      <w:r w:rsidRPr="00DA6DBB">
        <w:t>Tabla</w:t>
      </w:r>
      <w:r w:rsidR="00362C32" w:rsidRPr="00DA6DBB">
        <w:t xml:space="preserve"> </w:t>
      </w:r>
      <w:fldSimple w:instr=" SEQ Tabla \* ARABIC \s 2 ">
        <w:r w:rsidR="003D1D52">
          <w:rPr>
            <w:noProof/>
          </w:rPr>
          <w:t>3</w:t>
        </w:r>
      </w:fldSimple>
      <w:r w:rsidR="003D1D52">
        <w:rPr>
          <w:noProof/>
        </w:rPr>
        <w:t>.</w:t>
      </w:r>
      <w:fldSimple w:instr=" SEQ Tabla \* ARABIC \s 2 ">
        <w:r w:rsidR="003D1D52">
          <w:rPr>
            <w:noProof/>
          </w:rPr>
          <w:t>29</w:t>
        </w:r>
      </w:fldSimple>
      <w:r w:rsidR="003D1D52">
        <w:rPr>
          <w:noProof/>
        </w:rPr>
        <w:t>.</w:t>
      </w:r>
      <w:r w:rsidR="00630C01">
        <w:rPr>
          <w:noProof/>
        </w:rPr>
        <w:t xml:space="preserve"> </w:t>
      </w:r>
      <w:r w:rsidR="001C0B23">
        <w:t>Resultados del mejor modelo para el conjunto de test de los datos de cáncer de pulmón</w:t>
      </w:r>
      <w:bookmarkEnd w:id="256"/>
      <w:bookmarkEnd w:id="257"/>
      <w:bookmarkEnd w:id="258"/>
    </w:p>
    <w:p w:rsidR="00362C32" w:rsidRDefault="00362C32" w:rsidP="00362C32">
      <w:pPr>
        <w:pStyle w:val="Leyenda"/>
      </w:pPr>
    </w:p>
    <w:p w:rsidR="00362C32" w:rsidRDefault="00362C32" w:rsidP="00362C32">
      <w:pPr>
        <w:jc w:val="left"/>
        <w:rPr>
          <w:lang w:val="es-ES"/>
        </w:rPr>
      </w:pPr>
    </w:p>
    <w:p w:rsidR="00DA6DBB" w:rsidRDefault="00DA6DBB" w:rsidP="00362C32">
      <w:pPr>
        <w:jc w:val="left"/>
        <w:rPr>
          <w:lang w:val="es-ES"/>
        </w:rPr>
      </w:pPr>
    </w:p>
    <w:p w:rsidR="00DA6DBB" w:rsidRDefault="00DA6DBB">
      <w:pPr>
        <w:jc w:val="left"/>
        <w:rPr>
          <w:b/>
          <w:bCs/>
          <w:szCs w:val="28"/>
        </w:rPr>
      </w:pPr>
      <w:r>
        <w:br w:type="page"/>
      </w:r>
    </w:p>
    <w:p w:rsidR="000A02AE" w:rsidRDefault="001375D7" w:rsidP="000A02AE">
      <w:pPr>
        <w:pStyle w:val="Ttulo4"/>
      </w:pPr>
      <w:r>
        <w:lastRenderedPageBreak/>
        <w:t xml:space="preserve"> </w:t>
      </w:r>
      <w:bookmarkStart w:id="259" w:name="_Toc455417075"/>
      <w:r>
        <w:t>C</w:t>
      </w:r>
      <w:r w:rsidR="000A02AE">
        <w:t>áncer de mama</w:t>
      </w:r>
      <w:bookmarkEnd w:id="259"/>
    </w:p>
    <w:p w:rsidR="00F56FEF" w:rsidRPr="000E75B6" w:rsidRDefault="00F56FEF" w:rsidP="00F56FEF">
      <w:pPr>
        <w:pStyle w:val="Prrafo"/>
      </w:pPr>
      <w:r>
        <w:t>El mejor modelo hallado sobre el conjunto de entrenamiento y validación para los datos de cáncer de mama ha sido el Decision Jungle. Es con este modelo con el que se ha hecho el estudio bajo el subconjunto de datos de test y cuyos resultados se muestran en la figura</w:t>
      </w:r>
      <w:r w:rsidR="00DA6DBB">
        <w:t xml:space="preserve"> 3.</w:t>
      </w:r>
      <w:r w:rsidR="00DA6DBB" w:rsidRPr="00DA6DBB">
        <w:t>1</w:t>
      </w:r>
      <w:r w:rsidR="00DA6DBB">
        <w:t>8</w:t>
      </w:r>
      <w:r w:rsidR="00DA6DBB" w:rsidRPr="00DA6DBB">
        <w:t xml:space="preserve"> y </w:t>
      </w:r>
      <w:r w:rsidR="00DA6DBB">
        <w:t>la tabla 3.30.</w:t>
      </w:r>
    </w:p>
    <w:p w:rsidR="006508FA" w:rsidRPr="006508FA" w:rsidRDefault="006508FA" w:rsidP="006508FA">
      <w:pPr>
        <w:pStyle w:val="Prrafo"/>
      </w:pPr>
    </w:p>
    <w:tbl>
      <w:tblPr>
        <w:tblW w:w="0" w:type="auto"/>
        <w:tblCellMar>
          <w:left w:w="70" w:type="dxa"/>
          <w:right w:w="70" w:type="dxa"/>
        </w:tblCellMar>
        <w:tblLook w:val="0000" w:firstRow="0" w:lastRow="0" w:firstColumn="0" w:lastColumn="0" w:noHBand="0" w:noVBand="0"/>
      </w:tblPr>
      <w:tblGrid>
        <w:gridCol w:w="4818"/>
        <w:gridCol w:w="4820"/>
      </w:tblGrid>
      <w:tr w:rsidR="00EC7ABD" w:rsidRPr="00823858" w:rsidTr="000D78C1">
        <w:tc>
          <w:tcPr>
            <w:tcW w:w="4818" w:type="dxa"/>
          </w:tcPr>
          <w:p w:rsidR="00EC7ABD" w:rsidRDefault="00660643" w:rsidP="00660643">
            <w:pPr>
              <w:pStyle w:val="Celdadetabla"/>
            </w:pPr>
            <w:r>
              <w:rPr>
                <w:noProof/>
                <w:lang w:val="es-ES"/>
              </w:rPr>
              <w:drawing>
                <wp:inline distT="0" distB="0" distL="0" distR="0" wp14:anchorId="3DD7D3E7" wp14:editId="1BE917A4">
                  <wp:extent cx="2913321" cy="3112863"/>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2977" cy="3123180"/>
                          </a:xfrm>
                          <a:prstGeom prst="rect">
                            <a:avLst/>
                          </a:prstGeom>
                          <a:ln>
                            <a:solidFill>
                              <a:schemeClr val="tx1"/>
                            </a:solidFill>
                          </a:ln>
                        </pic:spPr>
                      </pic:pic>
                    </a:graphicData>
                  </a:graphic>
                </wp:inline>
              </w:drawing>
            </w:r>
          </w:p>
          <w:p w:rsidR="00EC7ABD" w:rsidRPr="003728BF" w:rsidRDefault="000D78C1" w:rsidP="00DA4A3E">
            <w:pPr>
              <w:pStyle w:val="Leyenda"/>
            </w:pPr>
            <w:r>
              <w:t>(a)</w:t>
            </w:r>
          </w:p>
        </w:tc>
        <w:tc>
          <w:tcPr>
            <w:tcW w:w="4820" w:type="dxa"/>
          </w:tcPr>
          <w:p w:rsidR="00EC7ABD" w:rsidRDefault="00660643" w:rsidP="00660643">
            <w:pPr>
              <w:pStyle w:val="Celdadetabla"/>
            </w:pPr>
            <w:r>
              <w:rPr>
                <w:noProof/>
                <w:lang w:val="es-ES"/>
              </w:rPr>
              <w:drawing>
                <wp:inline distT="0" distB="0" distL="0" distR="0" wp14:anchorId="583CB66F" wp14:editId="2C2FA195">
                  <wp:extent cx="2934586" cy="3119441"/>
                  <wp:effectExtent l="19050" t="19050" r="18415" b="2413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1498" cy="3148048"/>
                          </a:xfrm>
                          <a:prstGeom prst="rect">
                            <a:avLst/>
                          </a:prstGeom>
                          <a:ln>
                            <a:solidFill>
                              <a:schemeClr val="tx1"/>
                            </a:solidFill>
                          </a:ln>
                        </pic:spPr>
                      </pic:pic>
                    </a:graphicData>
                  </a:graphic>
                </wp:inline>
              </w:drawing>
            </w:r>
          </w:p>
          <w:p w:rsidR="00EC7ABD" w:rsidRPr="00823858" w:rsidRDefault="000D78C1" w:rsidP="00DA4A3E">
            <w:pPr>
              <w:pStyle w:val="Leyenda"/>
            </w:pPr>
            <w:r>
              <w:t>(b)</w:t>
            </w:r>
          </w:p>
        </w:tc>
      </w:tr>
    </w:tbl>
    <w:p w:rsidR="000D78C1" w:rsidRDefault="000D78C1" w:rsidP="000D78C1">
      <w:pPr>
        <w:pStyle w:val="Leyenda"/>
      </w:pPr>
      <w:bookmarkStart w:id="260" w:name="_Toc455417176"/>
      <w:bookmarkStart w:id="261" w:name="_Toc455418582"/>
      <w:bookmarkStart w:id="262" w:name="_Toc455418763"/>
      <w:bookmarkStart w:id="263" w:name="_Toc455419127"/>
      <w:r>
        <w:t xml:space="preserve">Figura </w:t>
      </w:r>
      <w:fldSimple w:instr=" SEQ Figura \* ARABIC \s 2 ">
        <w:r w:rsidR="00630C01">
          <w:rPr>
            <w:noProof/>
          </w:rPr>
          <w:t>3</w:t>
        </w:r>
      </w:fldSimple>
      <w:r w:rsidR="00630C01">
        <w:t>.</w:t>
      </w:r>
      <w:fldSimple w:instr=" SEQ Tabla \* ARABIC \s 2 ">
        <w:r w:rsidR="00630C01">
          <w:rPr>
            <w:noProof/>
          </w:rPr>
          <w:t>19</w:t>
        </w:r>
      </w:fldSimple>
      <w:r w:rsidR="00630C01">
        <w:rPr>
          <w:noProof/>
        </w:rPr>
        <w:t xml:space="preserve">. </w:t>
      </w:r>
      <w:r w:rsidR="001C0B23">
        <w:t>Gráficas del mejor modelo para el conjunto de test de los datos de cáncer de pulmón</w:t>
      </w:r>
      <w:r w:rsidR="001C0B23" w:rsidRPr="008D30BD">
        <w:t xml:space="preserve"> (a)</w:t>
      </w:r>
      <w:r w:rsidR="001C0B23">
        <w:t xml:space="preserve"> Curva </w:t>
      </w:r>
      <w:r w:rsidR="004041F0">
        <w:t>ROC</w:t>
      </w:r>
      <w:r w:rsidR="001C0B23" w:rsidRPr="008D30BD">
        <w:t xml:space="preserve"> (b)</w:t>
      </w:r>
      <w:r w:rsidR="001C0B23">
        <w:t xml:space="preserve"> Curva </w:t>
      </w:r>
      <w:r w:rsidR="001C0B23" w:rsidRPr="008D30BD">
        <w:t>P/R</w:t>
      </w:r>
      <w:bookmarkEnd w:id="260"/>
      <w:bookmarkEnd w:id="261"/>
      <w:bookmarkEnd w:id="262"/>
      <w:bookmarkEnd w:id="263"/>
    </w:p>
    <w:p w:rsidR="00913EF8" w:rsidRPr="00913EF8" w:rsidRDefault="00913EF8" w:rsidP="00913EF8">
      <w:pPr>
        <w:pStyle w:val="Prrafo"/>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38"/>
        <w:gridCol w:w="1559"/>
        <w:gridCol w:w="1560"/>
        <w:gridCol w:w="1461"/>
        <w:gridCol w:w="1605"/>
        <w:gridCol w:w="1605"/>
      </w:tblGrid>
      <w:tr w:rsidR="00913EF8" w:rsidRPr="00660643" w:rsidTr="001A2A33">
        <w:tc>
          <w:tcPr>
            <w:tcW w:w="1838" w:type="dxa"/>
          </w:tcPr>
          <w:p w:rsidR="00913EF8" w:rsidRPr="00660643" w:rsidRDefault="00913EF8" w:rsidP="001A2A33">
            <w:pPr>
              <w:pStyle w:val="Encabezadodetabla"/>
            </w:pPr>
            <w:r>
              <w:t>Modelo</w:t>
            </w:r>
          </w:p>
        </w:tc>
        <w:tc>
          <w:tcPr>
            <w:tcW w:w="1559" w:type="dxa"/>
          </w:tcPr>
          <w:p w:rsidR="00913EF8" w:rsidRPr="00660643" w:rsidRDefault="00913EF8" w:rsidP="001A2A33">
            <w:pPr>
              <w:pStyle w:val="Encabezadodetabla"/>
            </w:pPr>
            <w:r w:rsidRPr="00660643">
              <w:t>Accuracy</w:t>
            </w:r>
          </w:p>
        </w:tc>
        <w:tc>
          <w:tcPr>
            <w:tcW w:w="1560" w:type="dxa"/>
          </w:tcPr>
          <w:p w:rsidR="00913EF8" w:rsidRPr="00660643" w:rsidRDefault="00913EF8" w:rsidP="001A2A33">
            <w:pPr>
              <w:pStyle w:val="Encabezadodetabla"/>
            </w:pPr>
            <w:r w:rsidRPr="00660643">
              <w:t>Recall</w:t>
            </w:r>
          </w:p>
        </w:tc>
        <w:tc>
          <w:tcPr>
            <w:tcW w:w="1461" w:type="dxa"/>
          </w:tcPr>
          <w:p w:rsidR="00913EF8" w:rsidRPr="00660643" w:rsidRDefault="00913EF8" w:rsidP="001A2A33">
            <w:pPr>
              <w:pStyle w:val="Encabezadodetabla"/>
            </w:pPr>
            <w:r w:rsidRPr="00660643">
              <w:t>Precision</w:t>
            </w:r>
          </w:p>
        </w:tc>
        <w:tc>
          <w:tcPr>
            <w:tcW w:w="1605" w:type="dxa"/>
          </w:tcPr>
          <w:p w:rsidR="00913EF8" w:rsidRPr="00660643" w:rsidRDefault="00913EF8" w:rsidP="001A2A33">
            <w:pPr>
              <w:pStyle w:val="Encabezadodetabla"/>
            </w:pPr>
            <w:r w:rsidRPr="00660643">
              <w:t>F1 Score</w:t>
            </w:r>
          </w:p>
        </w:tc>
        <w:tc>
          <w:tcPr>
            <w:tcW w:w="1605" w:type="dxa"/>
          </w:tcPr>
          <w:p w:rsidR="00913EF8" w:rsidRPr="00660643" w:rsidRDefault="00913EF8" w:rsidP="001A2A33">
            <w:pPr>
              <w:pStyle w:val="Encabezadodetabla"/>
            </w:pPr>
            <w:r w:rsidRPr="00660643">
              <w:t>AUC</w:t>
            </w:r>
          </w:p>
        </w:tc>
      </w:tr>
      <w:tr w:rsidR="00913EF8" w:rsidTr="001A2A33">
        <w:tc>
          <w:tcPr>
            <w:tcW w:w="1838" w:type="dxa"/>
          </w:tcPr>
          <w:p w:rsidR="00913EF8" w:rsidRDefault="00913EF8" w:rsidP="001A2A33">
            <w:pPr>
              <w:pStyle w:val="Celdadetabla"/>
              <w:rPr>
                <w:lang w:val="es-ES"/>
              </w:rPr>
            </w:pPr>
            <w:r>
              <w:rPr>
                <w:lang w:val="es-ES"/>
              </w:rPr>
              <w:t>Azure decision Jungle</w:t>
            </w:r>
          </w:p>
        </w:tc>
        <w:tc>
          <w:tcPr>
            <w:tcW w:w="1559" w:type="dxa"/>
          </w:tcPr>
          <w:p w:rsidR="00913EF8" w:rsidRDefault="00913EF8" w:rsidP="001A2A33">
            <w:pPr>
              <w:pStyle w:val="Celdadetabla"/>
              <w:rPr>
                <w:lang w:val="es-ES"/>
              </w:rPr>
            </w:pPr>
            <w:r>
              <w:rPr>
                <w:lang w:val="es-ES"/>
              </w:rPr>
              <w:t>0.797</w:t>
            </w:r>
          </w:p>
        </w:tc>
        <w:tc>
          <w:tcPr>
            <w:tcW w:w="1560" w:type="dxa"/>
          </w:tcPr>
          <w:p w:rsidR="00913EF8" w:rsidRDefault="00913EF8" w:rsidP="001A2A33">
            <w:pPr>
              <w:pStyle w:val="Celdadetabla"/>
              <w:rPr>
                <w:lang w:val="es-ES"/>
              </w:rPr>
            </w:pPr>
            <w:r>
              <w:rPr>
                <w:lang w:val="es-ES"/>
              </w:rPr>
              <w:t>0.869</w:t>
            </w:r>
          </w:p>
        </w:tc>
        <w:tc>
          <w:tcPr>
            <w:tcW w:w="1461" w:type="dxa"/>
          </w:tcPr>
          <w:p w:rsidR="00913EF8" w:rsidRDefault="00913EF8" w:rsidP="001A2A33">
            <w:pPr>
              <w:pStyle w:val="Celdadetabla"/>
              <w:rPr>
                <w:lang w:val="es-ES"/>
              </w:rPr>
            </w:pPr>
            <w:r>
              <w:rPr>
                <w:lang w:val="es-ES"/>
              </w:rPr>
              <w:t>0.809</w:t>
            </w:r>
          </w:p>
        </w:tc>
        <w:tc>
          <w:tcPr>
            <w:tcW w:w="1605" w:type="dxa"/>
          </w:tcPr>
          <w:p w:rsidR="00913EF8" w:rsidRDefault="00913EF8" w:rsidP="001A2A33">
            <w:pPr>
              <w:pStyle w:val="Celdadetabla"/>
              <w:rPr>
                <w:lang w:val="es-ES"/>
              </w:rPr>
            </w:pPr>
            <w:r>
              <w:rPr>
                <w:lang w:val="es-ES"/>
              </w:rPr>
              <w:t>0.838</w:t>
            </w:r>
          </w:p>
        </w:tc>
        <w:tc>
          <w:tcPr>
            <w:tcW w:w="1605" w:type="dxa"/>
          </w:tcPr>
          <w:p w:rsidR="00913EF8" w:rsidRDefault="00913EF8" w:rsidP="001A2A33">
            <w:pPr>
              <w:pStyle w:val="Celdadetabla"/>
              <w:rPr>
                <w:lang w:val="es-ES"/>
              </w:rPr>
            </w:pPr>
            <w:r>
              <w:rPr>
                <w:lang w:val="es-ES"/>
              </w:rPr>
              <w:t>0.870</w:t>
            </w:r>
          </w:p>
        </w:tc>
      </w:tr>
    </w:tbl>
    <w:p w:rsidR="000D78C1" w:rsidRPr="008D30BD" w:rsidRDefault="00913EF8" w:rsidP="00913EF8">
      <w:pPr>
        <w:pStyle w:val="Leyenda"/>
      </w:pPr>
      <w:bookmarkStart w:id="264" w:name="_Toc455262486"/>
      <w:bookmarkStart w:id="265" w:name="_Toc455419128"/>
      <w:r>
        <w:t>Tabla</w:t>
      </w:r>
      <w:r w:rsidR="003D1D52">
        <w:t xml:space="preserve"> </w:t>
      </w:r>
      <w:fldSimple w:instr=" SEQ Tabla \* ARABIC \s 2 ">
        <w:r w:rsidR="003D1D52">
          <w:rPr>
            <w:noProof/>
          </w:rPr>
          <w:t>3</w:t>
        </w:r>
      </w:fldSimple>
      <w:r w:rsidR="003D1D52">
        <w:rPr>
          <w:noProof/>
        </w:rPr>
        <w:t>.</w:t>
      </w:r>
      <w:fldSimple w:instr=" SEQ Tabla \* ARABIC \s 2 ">
        <w:r w:rsidR="00F959F4">
          <w:rPr>
            <w:noProof/>
          </w:rPr>
          <w:t>30</w:t>
        </w:r>
      </w:fldSimple>
      <w:r w:rsidR="003D1D52">
        <w:rPr>
          <w:noProof/>
        </w:rPr>
        <w:t>.</w:t>
      </w:r>
      <w:r w:rsidR="000D78C1">
        <w:t xml:space="preserve"> </w:t>
      </w:r>
      <w:r w:rsidR="001C0B23">
        <w:t xml:space="preserve">Resultados del mejor modelo para el conjunto de test de los datos de </w:t>
      </w:r>
      <w:r w:rsidR="00DA6DBB">
        <w:t>cáncer de mama</w:t>
      </w:r>
      <w:bookmarkEnd w:id="264"/>
      <w:bookmarkEnd w:id="265"/>
    </w:p>
    <w:p w:rsidR="001375D7" w:rsidRDefault="001375D7" w:rsidP="00913EF8">
      <w:pPr>
        <w:pStyle w:val="Prrafo"/>
        <w:rPr>
          <w:szCs w:val="28"/>
        </w:rPr>
      </w:pPr>
      <w:r>
        <w:br w:type="page"/>
      </w:r>
    </w:p>
    <w:p w:rsidR="00F23A9E" w:rsidRDefault="00F23A9E" w:rsidP="00F23A9E">
      <w:pPr>
        <w:pStyle w:val="Ttulo3"/>
      </w:pPr>
      <w:bookmarkStart w:id="266" w:name="_Toc455417076"/>
      <w:r>
        <w:lastRenderedPageBreak/>
        <w:t>Comparación de resultados con HEAL</w:t>
      </w:r>
      <w:bookmarkEnd w:id="266"/>
    </w:p>
    <w:p w:rsidR="00306D57" w:rsidRDefault="00F23A9E" w:rsidP="00F23A9E">
      <w:pPr>
        <w:pStyle w:val="Prrafo"/>
      </w:pPr>
      <w:r>
        <w:t>Hecho el estudio y obtenidos los resultados finales se procede a la comparación con los resultados obtenidos por el HEAL sobre el mismo conjunto de datos.</w:t>
      </w:r>
      <w:r w:rsidR="00414FC2">
        <w:t xml:space="preserve"> </w:t>
      </w:r>
    </w:p>
    <w:p w:rsidR="00414FC2" w:rsidRDefault="00306D57" w:rsidP="00FD592B">
      <w:pPr>
        <w:pStyle w:val="Prrafo"/>
      </w:pPr>
      <w:r>
        <w:t>Importante recordar que el parámetro “sensitive” que estudia HEAL es el mismo que hemos denominado hasta ahora como “recall” a lo largo del estudio. Se usará este parámetro junto con el “accuracy”</w:t>
      </w:r>
      <w:r w:rsidR="006508FA">
        <w:t xml:space="preserve"> y la especificidad</w:t>
      </w:r>
      <w:r>
        <w:t xml:space="preserve"> para medir y comparar ambos resultados.</w:t>
      </w:r>
    </w:p>
    <w:p w:rsidR="00862F6E" w:rsidRDefault="006508FA" w:rsidP="00FD592B">
      <w:pPr>
        <w:pStyle w:val="Prrafo"/>
      </w:pPr>
      <w:r>
        <w:t xml:space="preserve">También añadir que para enriquecer el análisis de los resultados se </w:t>
      </w:r>
      <w:r w:rsidR="00313847">
        <w:t>ha añadido</w:t>
      </w:r>
      <w:r>
        <w:t xml:space="preserve"> en las respectivas tablas comparativas un apartado con los resultados obtenidos en el subconjunto de test por el alumno </w:t>
      </w:r>
      <w:r w:rsidRPr="00F75C62">
        <w:t>Alberto</w:t>
      </w:r>
      <w:r w:rsidR="00CF266E">
        <w:t xml:space="preserve"> Fariña Barrera</w:t>
      </w:r>
      <w:r>
        <w:t xml:space="preserve"> en el desarrollo de su trabajo de fin de grado</w:t>
      </w:r>
      <w:r w:rsidR="00647937">
        <w:t>, análogo a este</w:t>
      </w:r>
      <w:r>
        <w:t xml:space="preserve">. En dicho trabajo Alberto ha usado el mismo conjunto de datos que en este estudio </w:t>
      </w:r>
      <w:r w:rsidR="00862F6E">
        <w:t xml:space="preserve">a excepción de que </w:t>
      </w:r>
      <w:r w:rsidR="00647937">
        <w:t>los suyos si se encontraban normalizados. PyBrain ha sido la herramienta que ha usado para desarrollar sus pruebas y Counter-Propagation</w:t>
      </w:r>
      <w:r w:rsidR="00313847">
        <w:t xml:space="preserve"> y Back-Propagation los modelos con </w:t>
      </w:r>
      <w:r w:rsidR="00647937">
        <w:t>l</w:t>
      </w:r>
      <w:r w:rsidR="00313847">
        <w:t>os</w:t>
      </w:r>
      <w:r w:rsidR="00647937">
        <w:t xml:space="preserve"> que ha obtenido mejores resultados.</w:t>
      </w:r>
    </w:p>
    <w:p w:rsidR="00F23A9E" w:rsidRDefault="00F23A9E" w:rsidP="00F5334A">
      <w:pPr>
        <w:pStyle w:val="Ttulo4"/>
      </w:pPr>
      <w:bookmarkStart w:id="267" w:name="_Toc455417077"/>
      <w:r>
        <w:t>Melanoma</w:t>
      </w:r>
      <w:bookmarkEnd w:id="267"/>
    </w:p>
    <w:p w:rsidR="009051C9" w:rsidRPr="009051C9" w:rsidRDefault="009051C9" w:rsidP="009051C9">
      <w:pPr>
        <w:pStyle w:val="Prrafo"/>
      </w:pPr>
      <w:r>
        <w:t xml:space="preserve">En las tablas </w:t>
      </w:r>
      <w:r w:rsidR="003D1D52">
        <w:t xml:space="preserve">3.31 </w:t>
      </w:r>
      <w:r>
        <w:t xml:space="preserve">y </w:t>
      </w:r>
      <w:r w:rsidR="003D1D52">
        <w:t xml:space="preserve">3.32 </w:t>
      </w:r>
      <w:r>
        <w:t xml:space="preserve">se muestra la relación de los resultados obtenidos en este trabajo de fin de grado con los obtenidos por HEAL con los datos de </w:t>
      </w:r>
      <w:r w:rsidR="00C33E69">
        <w:t>Melanoma</w:t>
      </w:r>
      <w:r>
        <w:t>.</w:t>
      </w:r>
    </w:p>
    <w:p w:rsidR="00F5334A" w:rsidRDefault="00F5334A" w:rsidP="00F5334A">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967F51">
            <w:pPr>
              <w:pStyle w:val="Encabezadodetabla"/>
            </w:pPr>
          </w:p>
        </w:tc>
        <w:tc>
          <w:tcPr>
            <w:tcW w:w="7506" w:type="dxa"/>
            <w:gridSpan w:val="4"/>
          </w:tcPr>
          <w:p w:rsidR="00834F2D" w:rsidRDefault="00834F2D" w:rsidP="00967F51">
            <w:pPr>
              <w:pStyle w:val="Encabezadodetabla"/>
            </w:pPr>
            <w:r>
              <w:t>Entrenamiento y validación</w:t>
            </w:r>
          </w:p>
        </w:tc>
      </w:tr>
      <w:tr w:rsidR="00B522F7" w:rsidTr="00862F6E">
        <w:tc>
          <w:tcPr>
            <w:tcW w:w="2122" w:type="dxa"/>
          </w:tcPr>
          <w:p w:rsidR="00B522F7" w:rsidRDefault="00B522F7" w:rsidP="00B522F7">
            <w:pPr>
              <w:pStyle w:val="Encabezadodetabla"/>
            </w:pPr>
            <w:r>
              <w:t>Resultados</w:t>
            </w:r>
          </w:p>
        </w:tc>
        <w:tc>
          <w:tcPr>
            <w:tcW w:w="1556" w:type="dxa"/>
          </w:tcPr>
          <w:p w:rsidR="00B522F7" w:rsidRDefault="00B522F7" w:rsidP="00B522F7">
            <w:pPr>
              <w:pStyle w:val="Encabezadodetabla"/>
            </w:pPr>
            <w:r>
              <w:t>Accuracy</w:t>
            </w:r>
          </w:p>
        </w:tc>
        <w:tc>
          <w:tcPr>
            <w:tcW w:w="2061" w:type="dxa"/>
          </w:tcPr>
          <w:p w:rsidR="00B522F7" w:rsidRDefault="00B522F7" w:rsidP="00B522F7">
            <w:pPr>
              <w:pStyle w:val="Encabezadodetabla"/>
            </w:pPr>
            <w:r>
              <w:t>Recall/Sensitive</w:t>
            </w:r>
          </w:p>
        </w:tc>
        <w:tc>
          <w:tcPr>
            <w:tcW w:w="1828" w:type="dxa"/>
          </w:tcPr>
          <w:p w:rsidR="00B522F7" w:rsidRPr="00B522F7" w:rsidRDefault="00B522F7" w:rsidP="00B522F7">
            <w:pPr>
              <w:pStyle w:val="Encabezadodetabla"/>
            </w:pPr>
            <w:r w:rsidRPr="00B522F7">
              <w:t>Especificidad</w:t>
            </w:r>
          </w:p>
        </w:tc>
        <w:tc>
          <w:tcPr>
            <w:tcW w:w="2061" w:type="dxa"/>
          </w:tcPr>
          <w:p w:rsidR="00B522F7" w:rsidRPr="00B522F7" w:rsidRDefault="00B522F7" w:rsidP="00B522F7">
            <w:pPr>
              <w:pStyle w:val="Encabezadodetabla"/>
            </w:pPr>
            <w:r w:rsidRPr="00B522F7">
              <w:t>Filas eliminadas (%)</w:t>
            </w:r>
          </w:p>
        </w:tc>
      </w:tr>
      <w:tr w:rsidR="00834F2D" w:rsidRPr="00987EEF" w:rsidTr="00862F6E">
        <w:tc>
          <w:tcPr>
            <w:tcW w:w="2122" w:type="dxa"/>
          </w:tcPr>
          <w:p w:rsidR="00834F2D" w:rsidRPr="00987EEF" w:rsidRDefault="00834F2D" w:rsidP="00834F2D">
            <w:pPr>
              <w:pStyle w:val="Encabezadodetabla"/>
            </w:pPr>
            <w:r w:rsidRPr="00987EEF">
              <w:t>Azure Decision Jungle</w:t>
            </w:r>
          </w:p>
        </w:tc>
        <w:tc>
          <w:tcPr>
            <w:tcW w:w="1556" w:type="dxa"/>
          </w:tcPr>
          <w:p w:rsidR="00834F2D" w:rsidRPr="00987EEF" w:rsidRDefault="00834F2D" w:rsidP="00834F2D">
            <w:pPr>
              <w:pStyle w:val="Celdadetabla"/>
            </w:pPr>
            <w:r w:rsidRPr="00987EEF">
              <w:t>0.761</w:t>
            </w:r>
          </w:p>
        </w:tc>
        <w:tc>
          <w:tcPr>
            <w:tcW w:w="2061" w:type="dxa"/>
          </w:tcPr>
          <w:p w:rsidR="00834F2D" w:rsidRPr="00987EEF" w:rsidRDefault="00834F2D" w:rsidP="00834F2D">
            <w:pPr>
              <w:pStyle w:val="Celdadetabla"/>
            </w:pPr>
            <w:r w:rsidRPr="00987EEF">
              <w:t>0.691</w:t>
            </w:r>
          </w:p>
        </w:tc>
        <w:tc>
          <w:tcPr>
            <w:tcW w:w="1828" w:type="dxa"/>
          </w:tcPr>
          <w:p w:rsidR="00834F2D" w:rsidRPr="00987EEF" w:rsidRDefault="00834F2D" w:rsidP="00834F2D">
            <w:pPr>
              <w:pStyle w:val="Celdadetabla"/>
            </w:pPr>
            <w:r w:rsidRPr="00987EEF">
              <w:t>0.8139</w:t>
            </w:r>
          </w:p>
        </w:tc>
        <w:tc>
          <w:tcPr>
            <w:tcW w:w="2061" w:type="dxa"/>
          </w:tcPr>
          <w:p w:rsidR="00834F2D" w:rsidRPr="00987EEF" w:rsidRDefault="00834F2D" w:rsidP="00834F2D">
            <w:pPr>
              <w:pStyle w:val="Celdadetabla"/>
            </w:pPr>
            <w:r w:rsidRPr="00987EEF">
              <w:t>0.1171</w:t>
            </w:r>
          </w:p>
        </w:tc>
      </w:tr>
      <w:tr w:rsidR="00834F2D" w:rsidRPr="00987EEF" w:rsidTr="00862F6E">
        <w:tc>
          <w:tcPr>
            <w:tcW w:w="2122" w:type="dxa"/>
          </w:tcPr>
          <w:p w:rsidR="00834F2D" w:rsidRPr="00987EEF" w:rsidRDefault="00834F2D" w:rsidP="00834F2D">
            <w:pPr>
              <w:pStyle w:val="Encabezadodetabla"/>
            </w:pPr>
            <w:r w:rsidRPr="00987EEF">
              <w:t>HEAL</w:t>
            </w:r>
          </w:p>
        </w:tc>
        <w:tc>
          <w:tcPr>
            <w:tcW w:w="1556" w:type="dxa"/>
          </w:tcPr>
          <w:p w:rsidR="00834F2D" w:rsidRPr="00987EEF" w:rsidRDefault="00834F2D" w:rsidP="00834F2D">
            <w:pPr>
              <w:pStyle w:val="Celdadetabla"/>
              <w:rPr>
                <w:b/>
              </w:rPr>
            </w:pPr>
            <w:r w:rsidRPr="00987EEF">
              <w:rPr>
                <w:b/>
              </w:rPr>
              <w:t>0.8320</w:t>
            </w:r>
          </w:p>
        </w:tc>
        <w:tc>
          <w:tcPr>
            <w:tcW w:w="2061" w:type="dxa"/>
          </w:tcPr>
          <w:p w:rsidR="00834F2D" w:rsidRPr="00987EEF" w:rsidRDefault="00834F2D" w:rsidP="00834F2D">
            <w:pPr>
              <w:pStyle w:val="Celdadetabla"/>
              <w:rPr>
                <w:b/>
              </w:rPr>
            </w:pPr>
            <w:r w:rsidRPr="00987EEF">
              <w:rPr>
                <w:b/>
              </w:rPr>
              <w:t>0.8024</w:t>
            </w:r>
          </w:p>
        </w:tc>
        <w:tc>
          <w:tcPr>
            <w:tcW w:w="1828" w:type="dxa"/>
          </w:tcPr>
          <w:p w:rsidR="00834F2D" w:rsidRPr="00987EEF" w:rsidRDefault="006421AC" w:rsidP="00834F2D">
            <w:pPr>
              <w:pStyle w:val="Celdadetabla"/>
              <w:rPr>
                <w:b/>
              </w:rPr>
            </w:pPr>
            <w:r w:rsidRPr="00987EEF">
              <w:rPr>
                <w:b/>
              </w:rPr>
              <w:t>0.8577</w:t>
            </w:r>
          </w:p>
        </w:tc>
        <w:tc>
          <w:tcPr>
            <w:tcW w:w="2061" w:type="dxa"/>
          </w:tcPr>
          <w:p w:rsidR="00834F2D" w:rsidRPr="00987EEF" w:rsidRDefault="00834F2D" w:rsidP="00834F2D">
            <w:pPr>
              <w:pStyle w:val="Celdadetabla"/>
            </w:pPr>
            <w:r w:rsidRPr="00987EEF">
              <w:t>0</w:t>
            </w:r>
          </w:p>
        </w:tc>
      </w:tr>
    </w:tbl>
    <w:p w:rsidR="009051C9" w:rsidRDefault="009051C9" w:rsidP="009051C9">
      <w:pPr>
        <w:pStyle w:val="Leyenda"/>
      </w:pPr>
      <w:bookmarkStart w:id="268" w:name="_Ref455179862"/>
      <w:bookmarkStart w:id="269" w:name="_Toc455180536"/>
      <w:bookmarkStart w:id="270" w:name="_Toc455180655"/>
      <w:bookmarkStart w:id="271" w:name="_Toc455262487"/>
      <w:bookmarkStart w:id="272" w:name="_Toc455419129"/>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31</w:t>
        </w:r>
      </w:fldSimple>
      <w:r w:rsidR="003D1D52">
        <w:rPr>
          <w:noProof/>
        </w:rPr>
        <w:t>.</w:t>
      </w:r>
      <w:r w:rsidR="00DA6DBB">
        <w:t xml:space="preserve"> Comparación m</w:t>
      </w:r>
      <w:r>
        <w:t>elanoma con resultados de HEAL, subconjunto de entrenamiento y validación</w:t>
      </w:r>
      <w:bookmarkEnd w:id="268"/>
      <w:bookmarkEnd w:id="269"/>
      <w:bookmarkEnd w:id="270"/>
      <w:bookmarkEnd w:id="271"/>
      <w:bookmarkEnd w:id="272"/>
    </w:p>
    <w:p w:rsidR="00B522F7" w:rsidRPr="009051C9" w:rsidRDefault="00B522F7" w:rsidP="00B522F7">
      <w:pPr>
        <w:pStyle w:val="Prrafo"/>
        <w:ind w:firstLine="0"/>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3"/>
        <w:gridCol w:w="1415"/>
        <w:gridCol w:w="2061"/>
        <w:gridCol w:w="1828"/>
        <w:gridCol w:w="2061"/>
      </w:tblGrid>
      <w:tr w:rsidR="00834F2D" w:rsidRPr="00987EEF" w:rsidTr="00862F6E">
        <w:tc>
          <w:tcPr>
            <w:tcW w:w="2263" w:type="dxa"/>
          </w:tcPr>
          <w:p w:rsidR="00834F2D" w:rsidRPr="00987EEF" w:rsidRDefault="00834F2D" w:rsidP="00B522F7">
            <w:pPr>
              <w:pStyle w:val="Encabezadodetabla"/>
            </w:pPr>
          </w:p>
        </w:tc>
        <w:tc>
          <w:tcPr>
            <w:tcW w:w="7365" w:type="dxa"/>
            <w:gridSpan w:val="4"/>
          </w:tcPr>
          <w:p w:rsidR="00834F2D" w:rsidRPr="00987EEF" w:rsidRDefault="00834F2D" w:rsidP="00B522F7">
            <w:pPr>
              <w:pStyle w:val="Encabezadodetabla"/>
            </w:pPr>
            <w:r w:rsidRPr="00987EEF">
              <w:t>Testeo</w:t>
            </w:r>
          </w:p>
        </w:tc>
      </w:tr>
      <w:tr w:rsidR="00B522F7" w:rsidRPr="00987EEF" w:rsidTr="00862F6E">
        <w:tc>
          <w:tcPr>
            <w:tcW w:w="2263" w:type="dxa"/>
          </w:tcPr>
          <w:p w:rsidR="00B522F7" w:rsidRPr="00987EEF" w:rsidRDefault="00B522F7" w:rsidP="00B522F7">
            <w:pPr>
              <w:pStyle w:val="Encabezadodetabla"/>
            </w:pPr>
            <w:r w:rsidRPr="00987EEF">
              <w:t>Resultados</w:t>
            </w:r>
          </w:p>
        </w:tc>
        <w:tc>
          <w:tcPr>
            <w:tcW w:w="1415" w:type="dxa"/>
          </w:tcPr>
          <w:p w:rsidR="00B522F7" w:rsidRPr="00987EEF" w:rsidRDefault="00B522F7" w:rsidP="00B522F7">
            <w:pPr>
              <w:pStyle w:val="Encabezadodetabla"/>
            </w:pPr>
            <w:r w:rsidRPr="00987EEF">
              <w:t>Accuracy</w:t>
            </w:r>
          </w:p>
        </w:tc>
        <w:tc>
          <w:tcPr>
            <w:tcW w:w="2061" w:type="dxa"/>
          </w:tcPr>
          <w:p w:rsidR="00B522F7" w:rsidRPr="00987EEF" w:rsidRDefault="00B522F7" w:rsidP="00B522F7">
            <w:pPr>
              <w:pStyle w:val="Encabezadodetabla"/>
            </w:pPr>
            <w:r w:rsidRPr="00987EEF">
              <w:t>Recall/Sensitive</w:t>
            </w:r>
          </w:p>
        </w:tc>
        <w:tc>
          <w:tcPr>
            <w:tcW w:w="1828" w:type="dxa"/>
          </w:tcPr>
          <w:p w:rsidR="00B522F7" w:rsidRPr="00987EEF" w:rsidRDefault="00B522F7" w:rsidP="00B522F7">
            <w:pPr>
              <w:pStyle w:val="Encabezadodetabla"/>
            </w:pPr>
            <w:r w:rsidRPr="00987EEF">
              <w:t>Especificidad</w:t>
            </w:r>
          </w:p>
        </w:tc>
        <w:tc>
          <w:tcPr>
            <w:tcW w:w="2061" w:type="dxa"/>
          </w:tcPr>
          <w:p w:rsidR="00B522F7" w:rsidRPr="00987EEF" w:rsidRDefault="00B522F7" w:rsidP="00834F2D">
            <w:pPr>
              <w:pStyle w:val="Encabezadodetabla"/>
            </w:pPr>
            <w:r w:rsidRPr="00987EEF">
              <w:t xml:space="preserve">Filas eliminadas </w:t>
            </w:r>
          </w:p>
        </w:tc>
      </w:tr>
      <w:tr w:rsidR="00B522F7" w:rsidRPr="00987EEF" w:rsidTr="00862F6E">
        <w:tc>
          <w:tcPr>
            <w:tcW w:w="2263" w:type="dxa"/>
          </w:tcPr>
          <w:p w:rsidR="00B522F7" w:rsidRPr="00987EEF" w:rsidRDefault="00B522F7" w:rsidP="00B522F7">
            <w:pPr>
              <w:pStyle w:val="Encabezadodetabla"/>
            </w:pPr>
            <w:r w:rsidRPr="00987EEF">
              <w:t>Azure Decision Jungle</w:t>
            </w:r>
          </w:p>
        </w:tc>
        <w:tc>
          <w:tcPr>
            <w:tcW w:w="1415" w:type="dxa"/>
          </w:tcPr>
          <w:p w:rsidR="00B522F7" w:rsidRPr="00987EEF" w:rsidRDefault="00B522F7" w:rsidP="00B522F7">
            <w:pPr>
              <w:pStyle w:val="Celdadetabla"/>
              <w:rPr>
                <w:b/>
              </w:rPr>
            </w:pPr>
            <w:r w:rsidRPr="00987EEF">
              <w:rPr>
                <w:b/>
              </w:rPr>
              <w:t>0.749</w:t>
            </w:r>
          </w:p>
        </w:tc>
        <w:tc>
          <w:tcPr>
            <w:tcW w:w="2061" w:type="dxa"/>
          </w:tcPr>
          <w:p w:rsidR="00B522F7" w:rsidRPr="00862F6E" w:rsidRDefault="00B522F7" w:rsidP="00B522F7">
            <w:pPr>
              <w:pStyle w:val="Celdadetabla"/>
            </w:pPr>
            <w:r w:rsidRPr="00862F6E">
              <w:t>0.699</w:t>
            </w:r>
          </w:p>
        </w:tc>
        <w:tc>
          <w:tcPr>
            <w:tcW w:w="1828" w:type="dxa"/>
          </w:tcPr>
          <w:p w:rsidR="00B522F7" w:rsidRPr="00987EEF" w:rsidRDefault="00834F2D" w:rsidP="00B522F7">
            <w:pPr>
              <w:pStyle w:val="Celdadetabla"/>
              <w:rPr>
                <w:b/>
              </w:rPr>
            </w:pPr>
            <w:r w:rsidRPr="00987EEF">
              <w:rPr>
                <w:b/>
              </w:rPr>
              <w:t>0.8076</w:t>
            </w:r>
          </w:p>
        </w:tc>
        <w:tc>
          <w:tcPr>
            <w:tcW w:w="2061" w:type="dxa"/>
          </w:tcPr>
          <w:p w:rsidR="00B522F7" w:rsidRPr="00987EEF" w:rsidRDefault="00834F2D" w:rsidP="00B522F7">
            <w:pPr>
              <w:pStyle w:val="Celdadetabla"/>
            </w:pPr>
            <w:r w:rsidRPr="00987EEF">
              <w:t>0.1171</w:t>
            </w:r>
          </w:p>
        </w:tc>
      </w:tr>
      <w:tr w:rsidR="00B522F7" w:rsidTr="00862F6E">
        <w:tc>
          <w:tcPr>
            <w:tcW w:w="2263" w:type="dxa"/>
          </w:tcPr>
          <w:p w:rsidR="00B522F7" w:rsidRPr="00987EEF" w:rsidRDefault="00B522F7" w:rsidP="00B522F7">
            <w:pPr>
              <w:pStyle w:val="Encabezadodetabla"/>
            </w:pPr>
            <w:r w:rsidRPr="00987EEF">
              <w:t>HEAL</w:t>
            </w:r>
          </w:p>
        </w:tc>
        <w:tc>
          <w:tcPr>
            <w:tcW w:w="1415" w:type="dxa"/>
          </w:tcPr>
          <w:p w:rsidR="00B522F7" w:rsidRPr="00987EEF" w:rsidRDefault="00B522F7" w:rsidP="00B522F7">
            <w:pPr>
              <w:pStyle w:val="Celdadetabla"/>
            </w:pPr>
            <w:r w:rsidRPr="00987EEF">
              <w:t>0.7315</w:t>
            </w:r>
          </w:p>
        </w:tc>
        <w:tc>
          <w:tcPr>
            <w:tcW w:w="2061" w:type="dxa"/>
          </w:tcPr>
          <w:p w:rsidR="00B522F7" w:rsidRPr="00987EEF" w:rsidRDefault="00B522F7" w:rsidP="00B522F7">
            <w:pPr>
              <w:pStyle w:val="Celdadetabla"/>
            </w:pPr>
            <w:r w:rsidRPr="00987EEF">
              <w:t>0.6667</w:t>
            </w:r>
          </w:p>
        </w:tc>
        <w:tc>
          <w:tcPr>
            <w:tcW w:w="1828" w:type="dxa"/>
          </w:tcPr>
          <w:p w:rsidR="00B522F7" w:rsidRPr="00987EEF" w:rsidRDefault="00834F2D" w:rsidP="00B522F7">
            <w:pPr>
              <w:pStyle w:val="Celdadetabla"/>
            </w:pPr>
            <w:r w:rsidRPr="00987EEF">
              <w:t>0.7876</w:t>
            </w:r>
          </w:p>
        </w:tc>
        <w:tc>
          <w:tcPr>
            <w:tcW w:w="2061" w:type="dxa"/>
          </w:tcPr>
          <w:p w:rsidR="00B522F7" w:rsidRPr="009177B6" w:rsidRDefault="00B522F7" w:rsidP="00B522F7">
            <w:pPr>
              <w:pStyle w:val="Celdadetabla"/>
            </w:pPr>
            <w:r w:rsidRPr="00987EEF">
              <w:t>0</w:t>
            </w:r>
          </w:p>
        </w:tc>
      </w:tr>
      <w:tr w:rsidR="00862F6E" w:rsidTr="00862F6E">
        <w:tc>
          <w:tcPr>
            <w:tcW w:w="2263" w:type="dxa"/>
          </w:tcPr>
          <w:p w:rsidR="00862F6E" w:rsidRPr="00987EEF" w:rsidRDefault="00313847" w:rsidP="00862F6E">
            <w:pPr>
              <w:pStyle w:val="Encabezadodetabla"/>
            </w:pPr>
            <w:r>
              <w:t>Back</w:t>
            </w:r>
            <w:r w:rsidR="00862F6E">
              <w:t>-Propagation</w:t>
            </w:r>
          </w:p>
        </w:tc>
        <w:tc>
          <w:tcPr>
            <w:tcW w:w="1415" w:type="dxa"/>
          </w:tcPr>
          <w:p w:rsidR="00862F6E" w:rsidRDefault="00862F6E" w:rsidP="00862F6E">
            <w:pPr>
              <w:pStyle w:val="Celdadetabla"/>
            </w:pPr>
            <w:r>
              <w:t>0.7310</w:t>
            </w:r>
          </w:p>
        </w:tc>
        <w:tc>
          <w:tcPr>
            <w:tcW w:w="2061" w:type="dxa"/>
          </w:tcPr>
          <w:p w:rsidR="00862F6E" w:rsidRPr="00862F6E" w:rsidRDefault="00862F6E" w:rsidP="00862F6E">
            <w:pPr>
              <w:pStyle w:val="Celdadetabla"/>
              <w:rPr>
                <w:b/>
              </w:rPr>
            </w:pPr>
            <w:r w:rsidRPr="00862F6E">
              <w:rPr>
                <w:b/>
              </w:rPr>
              <w:t>0.7640</w:t>
            </w:r>
          </w:p>
        </w:tc>
        <w:tc>
          <w:tcPr>
            <w:tcW w:w="1828" w:type="dxa"/>
          </w:tcPr>
          <w:p w:rsidR="00862F6E" w:rsidRDefault="00862F6E" w:rsidP="00862F6E">
            <w:pPr>
              <w:pStyle w:val="Celdadetabla"/>
            </w:pPr>
            <w:r>
              <w:t>0.6920</w:t>
            </w:r>
          </w:p>
        </w:tc>
        <w:tc>
          <w:tcPr>
            <w:tcW w:w="2061" w:type="dxa"/>
          </w:tcPr>
          <w:p w:rsidR="00862F6E" w:rsidRDefault="00862F6E" w:rsidP="00862F6E">
            <w:pPr>
              <w:pStyle w:val="Celdadetabla"/>
            </w:pPr>
            <w:r>
              <w:t>0.</w:t>
            </w:r>
            <w:r w:rsidRPr="00987EEF">
              <w:t xml:space="preserve"> 1171</w:t>
            </w:r>
          </w:p>
        </w:tc>
      </w:tr>
    </w:tbl>
    <w:p w:rsidR="00F5334A" w:rsidRDefault="00AF4D3B" w:rsidP="00AF4D3B">
      <w:pPr>
        <w:pStyle w:val="Leyenda"/>
      </w:pPr>
      <w:bookmarkStart w:id="273" w:name="_Ref455179868"/>
      <w:bookmarkStart w:id="274" w:name="_Toc455180537"/>
      <w:bookmarkStart w:id="275" w:name="_Toc455180656"/>
      <w:bookmarkStart w:id="276" w:name="_Toc455262488"/>
      <w:bookmarkStart w:id="277" w:name="_Toc455419130"/>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32</w:t>
        </w:r>
      </w:fldSimple>
      <w:r w:rsidR="003D1D52">
        <w:rPr>
          <w:noProof/>
        </w:rPr>
        <w:t>.</w:t>
      </w:r>
      <w:r>
        <w:t xml:space="preserve"> </w:t>
      </w:r>
      <w:r w:rsidR="00DA6DBB">
        <w:t>Comparación m</w:t>
      </w:r>
      <w:r>
        <w:t>elanoma con resultados de HEAL</w:t>
      </w:r>
      <w:r w:rsidR="009051C9">
        <w:t xml:space="preserve">, subconjunto de </w:t>
      </w:r>
      <w:proofErr w:type="spellStart"/>
      <w:r w:rsidR="009051C9">
        <w:t>tests</w:t>
      </w:r>
      <w:bookmarkEnd w:id="273"/>
      <w:bookmarkEnd w:id="274"/>
      <w:bookmarkEnd w:id="275"/>
      <w:bookmarkEnd w:id="276"/>
      <w:bookmarkEnd w:id="277"/>
      <w:proofErr w:type="spellEnd"/>
    </w:p>
    <w:p w:rsidR="00057B68" w:rsidRPr="00DA6DBB" w:rsidRDefault="009177B6" w:rsidP="00DA6DBB">
      <w:pPr>
        <w:pStyle w:val="Prrafo"/>
      </w:pPr>
      <w:r>
        <w:rPr>
          <w:lang w:val="es-ES"/>
        </w:rPr>
        <w:t xml:space="preserve">En el caso del </w:t>
      </w:r>
      <w:r w:rsidR="00FD592B">
        <w:rPr>
          <w:lang w:val="es-ES"/>
        </w:rPr>
        <w:t>análisis realizado para la detección de</w:t>
      </w:r>
      <w:r>
        <w:rPr>
          <w:lang w:val="es-ES"/>
        </w:rPr>
        <w:t xml:space="preserve"> melanoma se concluye que el estudio realizado</w:t>
      </w:r>
      <w:r w:rsidR="00FD592B">
        <w:rPr>
          <w:lang w:val="es-ES"/>
        </w:rPr>
        <w:t xml:space="preserve"> por el HEAL ha obtenido mejores resultados con el subconjunto de datos de entrenamiento que el estudio realizado</w:t>
      </w:r>
      <w:r>
        <w:rPr>
          <w:lang w:val="es-ES"/>
        </w:rPr>
        <w:t xml:space="preserve"> para este trabajo de fin de</w:t>
      </w:r>
      <w:r w:rsidR="00FD592B">
        <w:rPr>
          <w:lang w:val="es-ES"/>
        </w:rPr>
        <w:t xml:space="preserve"> grado. No obstante sobre el subconjunto de datos de testeo se han obtenido mejores resultados con el estudio realizado en este trabajo.</w:t>
      </w:r>
      <w:r w:rsidR="006508FA">
        <w:rPr>
          <w:lang w:val="es-ES"/>
        </w:rPr>
        <w:t xml:space="preserve"> </w:t>
      </w:r>
      <w:r w:rsidR="006508FA" w:rsidRPr="006508FA">
        <w:t xml:space="preserve">No obstante, considerando el porcentaje de </w:t>
      </w:r>
      <w:r w:rsidR="006508FA" w:rsidRPr="006508FA">
        <w:lastRenderedPageBreak/>
        <w:t>filas eliminadas por el prepr</w:t>
      </w:r>
      <w:r w:rsidR="006508FA">
        <w:t>ocesado, que en nuestro sistema</w:t>
      </w:r>
      <w:r w:rsidR="006508FA" w:rsidRPr="006508FA">
        <w:t xml:space="preserve"> podríamos considerar esos casos como desconocidos, los resul</w:t>
      </w:r>
      <w:r w:rsidR="00DA6DBB">
        <w:t>tados de HEAL son mucho mejores</w:t>
      </w:r>
    </w:p>
    <w:p w:rsidR="00362C32" w:rsidRDefault="00362C32" w:rsidP="00362C32">
      <w:pPr>
        <w:pStyle w:val="Ttulo4"/>
      </w:pPr>
      <w:bookmarkStart w:id="278" w:name="_Toc455417078"/>
      <w:r>
        <w:t>Cáncer de pulmón</w:t>
      </w:r>
      <w:bookmarkEnd w:id="278"/>
    </w:p>
    <w:p w:rsidR="00834F2D" w:rsidRDefault="009051C9" w:rsidP="00834F2D">
      <w:pPr>
        <w:pStyle w:val="Prrafo"/>
      </w:pPr>
      <w:r>
        <w:t xml:space="preserve">En las tablas </w:t>
      </w:r>
      <w:r w:rsidR="003D1D52">
        <w:t>3.33</w:t>
      </w:r>
      <w:r>
        <w:t xml:space="preserve"> y </w:t>
      </w:r>
      <w:r w:rsidR="003D1D52">
        <w:t xml:space="preserve">3.34 </w:t>
      </w:r>
      <w:r>
        <w:t xml:space="preserve">se muestra </w:t>
      </w:r>
      <w:r w:rsidR="00057B68">
        <w:t>la relación de los resultados obtenidos en este trabajo de fin de grado con los obtenidos por HEAL</w:t>
      </w:r>
      <w:r>
        <w:t xml:space="preserve"> con los datos de cáncer de pulmón.</w:t>
      </w:r>
    </w:p>
    <w:p w:rsidR="00834F2D" w:rsidRDefault="00834F2D" w:rsidP="00834F2D">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3"/>
        <w:gridCol w:w="1415"/>
        <w:gridCol w:w="2061"/>
        <w:gridCol w:w="1828"/>
        <w:gridCol w:w="2061"/>
      </w:tblGrid>
      <w:tr w:rsidR="00834F2D" w:rsidTr="00862F6E">
        <w:tc>
          <w:tcPr>
            <w:tcW w:w="2263" w:type="dxa"/>
          </w:tcPr>
          <w:p w:rsidR="00834F2D" w:rsidRDefault="00834F2D" w:rsidP="00967F51">
            <w:pPr>
              <w:pStyle w:val="Encabezadodetabla"/>
            </w:pPr>
          </w:p>
        </w:tc>
        <w:tc>
          <w:tcPr>
            <w:tcW w:w="7365" w:type="dxa"/>
            <w:gridSpan w:val="4"/>
          </w:tcPr>
          <w:p w:rsidR="00834F2D" w:rsidRDefault="00834F2D" w:rsidP="00967F51">
            <w:pPr>
              <w:pStyle w:val="Encabezadodetabla"/>
            </w:pPr>
            <w:r>
              <w:t>Entrenamiento y validación</w:t>
            </w:r>
          </w:p>
        </w:tc>
      </w:tr>
      <w:tr w:rsidR="00834F2D" w:rsidRPr="00B522F7" w:rsidTr="00862F6E">
        <w:tc>
          <w:tcPr>
            <w:tcW w:w="2263" w:type="dxa"/>
          </w:tcPr>
          <w:p w:rsidR="00834F2D" w:rsidRDefault="00834F2D" w:rsidP="00834F2D">
            <w:pPr>
              <w:pStyle w:val="Encabezadodetabla"/>
            </w:pPr>
            <w:r>
              <w:t>Resultados</w:t>
            </w:r>
          </w:p>
        </w:tc>
        <w:tc>
          <w:tcPr>
            <w:tcW w:w="1415" w:type="dxa"/>
          </w:tcPr>
          <w:p w:rsidR="00834F2D" w:rsidRPr="00F5334A" w:rsidRDefault="00834F2D" w:rsidP="00834F2D">
            <w:pPr>
              <w:pStyle w:val="Encabezadodetabla"/>
              <w:rPr>
                <w:u w:val="single"/>
              </w:rPr>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834F2D" w:rsidRPr="009177B6" w:rsidTr="00862F6E">
        <w:tc>
          <w:tcPr>
            <w:tcW w:w="2263" w:type="dxa"/>
          </w:tcPr>
          <w:p w:rsidR="00834F2D" w:rsidRDefault="00834F2D" w:rsidP="00834F2D">
            <w:pPr>
              <w:pStyle w:val="Encabezadodetabla"/>
            </w:pPr>
            <w:r>
              <w:t>Azure Decision Jungle</w:t>
            </w:r>
          </w:p>
        </w:tc>
        <w:tc>
          <w:tcPr>
            <w:tcW w:w="1415" w:type="dxa"/>
          </w:tcPr>
          <w:p w:rsidR="00834F2D" w:rsidRPr="007C65DB" w:rsidRDefault="00834F2D" w:rsidP="00834F2D">
            <w:pPr>
              <w:pStyle w:val="Celdadetabla"/>
            </w:pPr>
            <w:r w:rsidRPr="007C65DB">
              <w:t>0.924</w:t>
            </w:r>
          </w:p>
        </w:tc>
        <w:tc>
          <w:tcPr>
            <w:tcW w:w="2061" w:type="dxa"/>
          </w:tcPr>
          <w:p w:rsidR="00834F2D" w:rsidRPr="007C65DB" w:rsidRDefault="00834F2D" w:rsidP="00834F2D">
            <w:pPr>
              <w:pStyle w:val="Celdadetabla"/>
            </w:pPr>
            <w:r w:rsidRPr="007C65DB">
              <w:t>0.876</w:t>
            </w:r>
          </w:p>
        </w:tc>
        <w:tc>
          <w:tcPr>
            <w:tcW w:w="1828" w:type="dxa"/>
          </w:tcPr>
          <w:p w:rsidR="00834F2D" w:rsidRPr="007C65DB" w:rsidRDefault="00834F2D" w:rsidP="00834F2D">
            <w:pPr>
              <w:pStyle w:val="Celdadetabla"/>
            </w:pPr>
            <w:r w:rsidRPr="007C65DB">
              <w:t>0.9571</w:t>
            </w:r>
          </w:p>
        </w:tc>
        <w:tc>
          <w:tcPr>
            <w:tcW w:w="2061" w:type="dxa"/>
          </w:tcPr>
          <w:p w:rsidR="00834F2D" w:rsidRPr="007C65DB" w:rsidRDefault="00834F2D" w:rsidP="00834F2D">
            <w:pPr>
              <w:pStyle w:val="Celdadetabla"/>
            </w:pPr>
            <w:r w:rsidRPr="007C65DB">
              <w:t>0.1557</w:t>
            </w:r>
          </w:p>
        </w:tc>
      </w:tr>
      <w:tr w:rsidR="00834F2D" w:rsidRPr="009177B6" w:rsidTr="00862F6E">
        <w:tc>
          <w:tcPr>
            <w:tcW w:w="2263" w:type="dxa"/>
          </w:tcPr>
          <w:p w:rsidR="00834F2D" w:rsidRDefault="00834F2D" w:rsidP="00834F2D">
            <w:pPr>
              <w:pStyle w:val="Encabezadodetabla"/>
            </w:pPr>
            <w:r>
              <w:t>HEAL</w:t>
            </w:r>
          </w:p>
        </w:tc>
        <w:tc>
          <w:tcPr>
            <w:tcW w:w="1415" w:type="dxa"/>
          </w:tcPr>
          <w:p w:rsidR="00834F2D" w:rsidRPr="007C65DB" w:rsidRDefault="00834F2D" w:rsidP="00834F2D">
            <w:pPr>
              <w:pStyle w:val="Celdadetabla"/>
              <w:rPr>
                <w:b/>
              </w:rPr>
            </w:pPr>
            <w:r w:rsidRPr="007C65DB">
              <w:rPr>
                <w:b/>
              </w:rPr>
              <w:t>0.9293</w:t>
            </w:r>
          </w:p>
        </w:tc>
        <w:tc>
          <w:tcPr>
            <w:tcW w:w="2061" w:type="dxa"/>
          </w:tcPr>
          <w:p w:rsidR="00834F2D" w:rsidRPr="007C65DB" w:rsidRDefault="00834F2D" w:rsidP="00834F2D">
            <w:pPr>
              <w:pStyle w:val="Celdadetabla"/>
              <w:rPr>
                <w:b/>
              </w:rPr>
            </w:pPr>
            <w:r w:rsidRPr="007C65DB">
              <w:rPr>
                <w:b/>
              </w:rPr>
              <w:t>0.8896</w:t>
            </w:r>
          </w:p>
        </w:tc>
        <w:tc>
          <w:tcPr>
            <w:tcW w:w="1828" w:type="dxa"/>
          </w:tcPr>
          <w:p w:rsidR="00834F2D" w:rsidRPr="007C65DB" w:rsidRDefault="006421AC" w:rsidP="00834F2D">
            <w:pPr>
              <w:pStyle w:val="Celdadetabla"/>
              <w:rPr>
                <w:b/>
              </w:rPr>
            </w:pPr>
            <w:r w:rsidRPr="007C65DB">
              <w:rPr>
                <w:b/>
              </w:rPr>
              <w:t>0.9583</w:t>
            </w:r>
          </w:p>
        </w:tc>
        <w:tc>
          <w:tcPr>
            <w:tcW w:w="2061" w:type="dxa"/>
          </w:tcPr>
          <w:p w:rsidR="00834F2D" w:rsidRPr="007C65DB" w:rsidRDefault="00834F2D" w:rsidP="00834F2D">
            <w:pPr>
              <w:pStyle w:val="Celdadetabla"/>
            </w:pPr>
            <w:r w:rsidRPr="007C65DB">
              <w:t>0</w:t>
            </w:r>
          </w:p>
        </w:tc>
      </w:tr>
    </w:tbl>
    <w:p w:rsidR="00834F2D" w:rsidRPr="009051C9" w:rsidRDefault="009051C9" w:rsidP="009051C9">
      <w:pPr>
        <w:pStyle w:val="Leyenda"/>
      </w:pPr>
      <w:bookmarkStart w:id="279" w:name="_Ref455179622"/>
      <w:bookmarkStart w:id="280" w:name="_Ref455179608"/>
      <w:bookmarkStart w:id="281" w:name="_Toc455180538"/>
      <w:bookmarkStart w:id="282" w:name="_Toc455180657"/>
      <w:bookmarkStart w:id="283" w:name="_Toc455262489"/>
      <w:bookmarkStart w:id="284" w:name="_Toc455419131"/>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33</w:t>
        </w:r>
      </w:fldSimple>
      <w:r w:rsidR="003D1D52">
        <w:rPr>
          <w:noProof/>
        </w:rPr>
        <w:t>.</w:t>
      </w:r>
      <w:r>
        <w:t xml:space="preserve"> </w:t>
      </w:r>
      <w:bookmarkEnd w:id="279"/>
      <w:r w:rsidR="00630C01">
        <w:t>C</w:t>
      </w:r>
      <w:r>
        <w:t xml:space="preserve">omparación </w:t>
      </w:r>
      <w:r w:rsidR="00DA6DBB">
        <w:t>cáncer de p</w:t>
      </w:r>
      <w:r>
        <w:t>ulmón con resultados de HEAL, subconjunto de entrenamiento y validación</w:t>
      </w:r>
      <w:bookmarkEnd w:id="280"/>
      <w:bookmarkEnd w:id="281"/>
      <w:bookmarkEnd w:id="282"/>
      <w:bookmarkEnd w:id="283"/>
      <w:bookmarkEnd w:id="284"/>
    </w:p>
    <w:p w:rsidR="00834F2D" w:rsidRDefault="00834F2D" w:rsidP="00834F2D">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967F51">
            <w:pPr>
              <w:pStyle w:val="Encabezadodetabla"/>
            </w:pPr>
          </w:p>
        </w:tc>
        <w:tc>
          <w:tcPr>
            <w:tcW w:w="7506" w:type="dxa"/>
            <w:gridSpan w:val="4"/>
          </w:tcPr>
          <w:p w:rsidR="00834F2D" w:rsidRDefault="00834F2D" w:rsidP="00967F51">
            <w:pPr>
              <w:pStyle w:val="Encabezadodetabla"/>
            </w:pPr>
            <w:r>
              <w:t>Testeo</w:t>
            </w:r>
          </w:p>
        </w:tc>
      </w:tr>
      <w:tr w:rsidR="00834F2D" w:rsidRPr="00B522F7" w:rsidTr="00862F6E">
        <w:tc>
          <w:tcPr>
            <w:tcW w:w="2122" w:type="dxa"/>
          </w:tcPr>
          <w:p w:rsidR="00834F2D" w:rsidRDefault="00834F2D" w:rsidP="00834F2D">
            <w:pPr>
              <w:pStyle w:val="Encabezadodetabla"/>
            </w:pPr>
            <w:r>
              <w:t>Resultados</w:t>
            </w:r>
          </w:p>
        </w:tc>
        <w:tc>
          <w:tcPr>
            <w:tcW w:w="1556" w:type="dxa"/>
          </w:tcPr>
          <w:p w:rsidR="00834F2D" w:rsidRDefault="00834F2D" w:rsidP="00834F2D">
            <w:pPr>
              <w:pStyle w:val="Encabezadodetabla"/>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834F2D" w:rsidRPr="009177B6" w:rsidTr="00862F6E">
        <w:tc>
          <w:tcPr>
            <w:tcW w:w="2122" w:type="dxa"/>
          </w:tcPr>
          <w:p w:rsidR="00834F2D" w:rsidRDefault="00834F2D" w:rsidP="00834F2D">
            <w:pPr>
              <w:pStyle w:val="Encabezadodetabla"/>
            </w:pPr>
            <w:r>
              <w:t>Azure Decision Jungle</w:t>
            </w:r>
          </w:p>
        </w:tc>
        <w:tc>
          <w:tcPr>
            <w:tcW w:w="1556" w:type="dxa"/>
          </w:tcPr>
          <w:p w:rsidR="00834F2D" w:rsidRPr="007C65DB" w:rsidRDefault="00834F2D" w:rsidP="00834F2D">
            <w:pPr>
              <w:pStyle w:val="Celdadetabla"/>
              <w:rPr>
                <w:b/>
              </w:rPr>
            </w:pPr>
            <w:r w:rsidRPr="007C65DB">
              <w:rPr>
                <w:b/>
              </w:rPr>
              <w:t>0.941</w:t>
            </w:r>
          </w:p>
        </w:tc>
        <w:tc>
          <w:tcPr>
            <w:tcW w:w="2061" w:type="dxa"/>
          </w:tcPr>
          <w:p w:rsidR="00834F2D" w:rsidRPr="007C65DB" w:rsidRDefault="007C65DB" w:rsidP="007C65DB">
            <w:pPr>
              <w:pStyle w:val="Celdadetabla"/>
              <w:tabs>
                <w:tab w:val="left" w:pos="615"/>
                <w:tab w:val="center" w:pos="960"/>
              </w:tabs>
              <w:jc w:val="left"/>
              <w:rPr>
                <w:b/>
              </w:rPr>
            </w:pPr>
            <w:r w:rsidRPr="007C65DB">
              <w:rPr>
                <w:b/>
              </w:rPr>
              <w:tab/>
            </w:r>
            <w:r w:rsidRPr="007C65DB">
              <w:rPr>
                <w:b/>
              </w:rPr>
              <w:tab/>
            </w:r>
            <w:r w:rsidR="00834F2D" w:rsidRPr="007C65DB">
              <w:rPr>
                <w:b/>
              </w:rPr>
              <w:t>0.912</w:t>
            </w:r>
          </w:p>
        </w:tc>
        <w:tc>
          <w:tcPr>
            <w:tcW w:w="1828" w:type="dxa"/>
          </w:tcPr>
          <w:p w:rsidR="00834F2D" w:rsidRPr="007C65DB" w:rsidRDefault="00834F2D" w:rsidP="00834F2D">
            <w:pPr>
              <w:pStyle w:val="Celdadetabla"/>
              <w:rPr>
                <w:b/>
              </w:rPr>
            </w:pPr>
            <w:r w:rsidRPr="007C65DB">
              <w:rPr>
                <w:b/>
              </w:rPr>
              <w:t>0.9637</w:t>
            </w:r>
          </w:p>
        </w:tc>
        <w:tc>
          <w:tcPr>
            <w:tcW w:w="2061" w:type="dxa"/>
          </w:tcPr>
          <w:p w:rsidR="00834F2D" w:rsidRPr="007C65DB" w:rsidRDefault="00834F2D" w:rsidP="00834F2D">
            <w:pPr>
              <w:pStyle w:val="Celdadetabla"/>
            </w:pPr>
            <w:r w:rsidRPr="007C65DB">
              <w:t>0.1557</w:t>
            </w:r>
          </w:p>
        </w:tc>
      </w:tr>
      <w:tr w:rsidR="00834F2D" w:rsidRPr="009177B6" w:rsidTr="00862F6E">
        <w:tc>
          <w:tcPr>
            <w:tcW w:w="2122" w:type="dxa"/>
          </w:tcPr>
          <w:p w:rsidR="00834F2D" w:rsidRDefault="00834F2D" w:rsidP="00834F2D">
            <w:pPr>
              <w:pStyle w:val="Encabezadodetabla"/>
            </w:pPr>
            <w:r>
              <w:t>HEAL</w:t>
            </w:r>
          </w:p>
        </w:tc>
        <w:tc>
          <w:tcPr>
            <w:tcW w:w="1556" w:type="dxa"/>
          </w:tcPr>
          <w:p w:rsidR="00834F2D" w:rsidRPr="007C65DB" w:rsidRDefault="00834F2D" w:rsidP="00834F2D">
            <w:pPr>
              <w:pStyle w:val="Celdadetabla"/>
            </w:pPr>
            <w:r w:rsidRPr="007C65DB">
              <w:t>0.8730</w:t>
            </w:r>
          </w:p>
        </w:tc>
        <w:tc>
          <w:tcPr>
            <w:tcW w:w="2061" w:type="dxa"/>
          </w:tcPr>
          <w:p w:rsidR="00834F2D" w:rsidRPr="007C65DB" w:rsidRDefault="00834F2D" w:rsidP="00834F2D">
            <w:pPr>
              <w:pStyle w:val="Celdadetabla"/>
            </w:pPr>
            <w:r w:rsidRPr="007C65DB">
              <w:t>0.7761</w:t>
            </w:r>
          </w:p>
        </w:tc>
        <w:tc>
          <w:tcPr>
            <w:tcW w:w="1828" w:type="dxa"/>
          </w:tcPr>
          <w:p w:rsidR="00834F2D" w:rsidRPr="007C65DB" w:rsidRDefault="00834F2D" w:rsidP="00834F2D">
            <w:pPr>
              <w:pStyle w:val="Celdadetabla"/>
            </w:pPr>
            <w:r w:rsidRPr="007C65DB">
              <w:t>0.9437</w:t>
            </w:r>
          </w:p>
        </w:tc>
        <w:tc>
          <w:tcPr>
            <w:tcW w:w="2061" w:type="dxa"/>
          </w:tcPr>
          <w:p w:rsidR="00834F2D" w:rsidRPr="007C65DB" w:rsidRDefault="00834F2D" w:rsidP="00834F2D">
            <w:pPr>
              <w:pStyle w:val="Celdadetabla"/>
            </w:pPr>
            <w:r w:rsidRPr="007C65DB">
              <w:t>0</w:t>
            </w:r>
          </w:p>
        </w:tc>
      </w:tr>
      <w:tr w:rsidR="00862F6E" w:rsidRPr="009177B6" w:rsidTr="00862F6E">
        <w:tc>
          <w:tcPr>
            <w:tcW w:w="2122" w:type="dxa"/>
          </w:tcPr>
          <w:p w:rsidR="00862F6E" w:rsidRPr="00987EEF" w:rsidRDefault="00313847" w:rsidP="00862F6E">
            <w:pPr>
              <w:pStyle w:val="Encabezadodetabla"/>
            </w:pPr>
            <w:r>
              <w:t>Back</w:t>
            </w:r>
            <w:r w:rsidR="00862F6E">
              <w:t>-Propagation</w:t>
            </w:r>
          </w:p>
        </w:tc>
        <w:tc>
          <w:tcPr>
            <w:tcW w:w="1556" w:type="dxa"/>
          </w:tcPr>
          <w:p w:rsidR="00862F6E" w:rsidRDefault="00862F6E" w:rsidP="00862F6E">
            <w:pPr>
              <w:pStyle w:val="Celdadetabla"/>
            </w:pPr>
            <w:r>
              <w:t>0.7310</w:t>
            </w:r>
          </w:p>
        </w:tc>
        <w:tc>
          <w:tcPr>
            <w:tcW w:w="2061" w:type="dxa"/>
          </w:tcPr>
          <w:p w:rsidR="00862F6E" w:rsidRDefault="00862F6E" w:rsidP="00862F6E">
            <w:pPr>
              <w:pStyle w:val="Celdadetabla"/>
            </w:pPr>
            <w:r>
              <w:t>0.8770</w:t>
            </w:r>
          </w:p>
        </w:tc>
        <w:tc>
          <w:tcPr>
            <w:tcW w:w="1828" w:type="dxa"/>
          </w:tcPr>
          <w:p w:rsidR="00862F6E" w:rsidRDefault="00862F6E" w:rsidP="00862F6E">
            <w:pPr>
              <w:pStyle w:val="Celdadetabla"/>
            </w:pPr>
            <w:r>
              <w:t>0.6160</w:t>
            </w:r>
          </w:p>
        </w:tc>
        <w:tc>
          <w:tcPr>
            <w:tcW w:w="2061" w:type="dxa"/>
          </w:tcPr>
          <w:p w:rsidR="00862F6E" w:rsidRDefault="00862F6E" w:rsidP="00862F6E">
            <w:pPr>
              <w:pStyle w:val="Celdadetabla"/>
            </w:pPr>
            <w:r>
              <w:t>0.</w:t>
            </w:r>
            <w:r w:rsidRPr="00987EEF">
              <w:t xml:space="preserve"> </w:t>
            </w:r>
            <w:r w:rsidRPr="007C65DB">
              <w:t>1557</w:t>
            </w:r>
          </w:p>
        </w:tc>
      </w:tr>
    </w:tbl>
    <w:p w:rsidR="009051C9" w:rsidRDefault="009051C9" w:rsidP="009051C9">
      <w:pPr>
        <w:pStyle w:val="Leyenda"/>
      </w:pPr>
      <w:bookmarkStart w:id="285" w:name="_Ref455179777"/>
      <w:bookmarkStart w:id="286" w:name="_Toc455180539"/>
      <w:bookmarkStart w:id="287" w:name="_Toc455180658"/>
      <w:bookmarkStart w:id="288" w:name="_Toc455262490"/>
      <w:bookmarkStart w:id="289" w:name="_Toc455419132"/>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34</w:t>
        </w:r>
      </w:fldSimple>
      <w:r w:rsidR="003D1D52">
        <w:rPr>
          <w:noProof/>
        </w:rPr>
        <w:t>.</w:t>
      </w:r>
      <w:r>
        <w:t xml:space="preserve"> Comparación </w:t>
      </w:r>
      <w:r w:rsidR="00DA6DBB">
        <w:t>cáncer de p</w:t>
      </w:r>
      <w:r>
        <w:t xml:space="preserve">ulmón con resultados de HEAL, subconjunto de </w:t>
      </w:r>
      <w:proofErr w:type="spellStart"/>
      <w:r>
        <w:t>tests</w:t>
      </w:r>
      <w:bookmarkEnd w:id="285"/>
      <w:bookmarkEnd w:id="286"/>
      <w:bookmarkEnd w:id="287"/>
      <w:bookmarkEnd w:id="288"/>
      <w:bookmarkEnd w:id="289"/>
      <w:proofErr w:type="spellEnd"/>
    </w:p>
    <w:p w:rsidR="00834F2D" w:rsidRPr="009051C9" w:rsidRDefault="00834F2D" w:rsidP="00834F2D">
      <w:pPr>
        <w:pStyle w:val="Prrafo"/>
        <w:rPr>
          <w:lang w:val="es-ES"/>
        </w:rPr>
      </w:pPr>
    </w:p>
    <w:p w:rsidR="00362C32" w:rsidRPr="001375D7" w:rsidRDefault="00362C32" w:rsidP="00362C32">
      <w:pPr>
        <w:pStyle w:val="Prrafo"/>
      </w:pPr>
      <w:r>
        <w:t>En cuanto al cáncer de pulmón los resultados globales se asemejan a los obtenidos para el melanoma. En el subconjunto de datos de entrenamiento el HEAL obtiene mejores resultados pero en el subconjunto de testeo es el estudio desarrollado para este trabajo de fin de grado el que obtiene un mejor rendimiento.</w:t>
      </w:r>
      <w:r w:rsidR="006508FA">
        <w:t xml:space="preserve"> </w:t>
      </w:r>
      <w:r w:rsidR="006508FA" w:rsidRPr="006508FA">
        <w:t>No obstante, considerando el porcentaje de filas eliminadas por el prepr</w:t>
      </w:r>
      <w:r w:rsidR="006508FA">
        <w:t>ocesado, que en nuestro sistema</w:t>
      </w:r>
      <w:r w:rsidR="006508FA" w:rsidRPr="006508FA">
        <w:t xml:space="preserve"> podríamos considerar esos casos como desconocidos, los resultados de HEAL son mucho mejores.</w:t>
      </w:r>
      <w:r>
        <w:br w:type="page"/>
      </w:r>
    </w:p>
    <w:p w:rsidR="00F23A9E" w:rsidRDefault="00F23A9E" w:rsidP="00F23A9E">
      <w:pPr>
        <w:pStyle w:val="Ttulo4"/>
      </w:pPr>
      <w:bookmarkStart w:id="290" w:name="_Toc455417079"/>
      <w:r>
        <w:lastRenderedPageBreak/>
        <w:t>Cáncer de mama</w:t>
      </w:r>
      <w:bookmarkEnd w:id="290"/>
    </w:p>
    <w:p w:rsidR="00C33E69" w:rsidRPr="00C33E69" w:rsidRDefault="00C33E69" w:rsidP="0093777D">
      <w:pPr>
        <w:pStyle w:val="Prrafo"/>
        <w:ind w:left="709" w:hanging="425"/>
      </w:pPr>
    </w:p>
    <w:p w:rsidR="00C33E69" w:rsidRDefault="00C33E69" w:rsidP="00C33E69">
      <w:pPr>
        <w:pStyle w:val="Prrafo"/>
      </w:pPr>
      <w:r>
        <w:t xml:space="preserve">En las tablas </w:t>
      </w:r>
      <w:r w:rsidR="003D1D52">
        <w:t>3.3</w:t>
      </w:r>
      <w:r w:rsidR="004041F0">
        <w:t>5</w:t>
      </w:r>
      <w:r w:rsidR="003D1D52">
        <w:t xml:space="preserve"> </w:t>
      </w:r>
      <w:r>
        <w:t xml:space="preserve">y </w:t>
      </w:r>
      <w:r w:rsidR="004041F0">
        <w:t>3.36</w:t>
      </w:r>
      <w:r w:rsidR="003D1D52">
        <w:t xml:space="preserve"> </w:t>
      </w:r>
      <w:r>
        <w:t>se muestra la relación de los resultados obtenidos en este trabajo de fin de grado con los obtenidos por HEAL con los datos de cáncer de pulmón.</w:t>
      </w:r>
    </w:p>
    <w:p w:rsidR="00834F2D" w:rsidRPr="00C33E69" w:rsidRDefault="00834F2D" w:rsidP="00AF4D3B">
      <w:pPr>
        <w:pStyle w:val="Leyenda"/>
        <w:rPr>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834F2D">
            <w:pPr>
              <w:pStyle w:val="Encabezadodetabla"/>
            </w:pPr>
          </w:p>
        </w:tc>
        <w:tc>
          <w:tcPr>
            <w:tcW w:w="7506" w:type="dxa"/>
            <w:gridSpan w:val="4"/>
          </w:tcPr>
          <w:p w:rsidR="00834F2D" w:rsidRPr="00AF2F6A" w:rsidRDefault="00834F2D" w:rsidP="00834F2D">
            <w:pPr>
              <w:pStyle w:val="Encabezadodetabla"/>
            </w:pPr>
            <w:r>
              <w:t>Entrenamiento y validación</w:t>
            </w:r>
          </w:p>
        </w:tc>
      </w:tr>
      <w:tr w:rsidR="00834F2D" w:rsidRPr="00B522F7" w:rsidTr="00862F6E">
        <w:tc>
          <w:tcPr>
            <w:tcW w:w="2122" w:type="dxa"/>
          </w:tcPr>
          <w:p w:rsidR="00834F2D" w:rsidRDefault="00834F2D" w:rsidP="00834F2D">
            <w:pPr>
              <w:pStyle w:val="Encabezadodetabla"/>
            </w:pPr>
            <w:r>
              <w:t>Resultados</w:t>
            </w:r>
          </w:p>
        </w:tc>
        <w:tc>
          <w:tcPr>
            <w:tcW w:w="1556" w:type="dxa"/>
          </w:tcPr>
          <w:p w:rsidR="00834F2D" w:rsidRDefault="00834F2D" w:rsidP="00834F2D">
            <w:pPr>
              <w:pStyle w:val="Encabezadodetabla"/>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524DBD" w:rsidRPr="009177B6" w:rsidTr="00862F6E">
        <w:tc>
          <w:tcPr>
            <w:tcW w:w="2122" w:type="dxa"/>
          </w:tcPr>
          <w:p w:rsidR="00524DBD" w:rsidRDefault="00524DBD" w:rsidP="00524DBD">
            <w:pPr>
              <w:pStyle w:val="Encabezadodetabla"/>
            </w:pPr>
            <w:r>
              <w:t>Azure Decision Jungle</w:t>
            </w:r>
          </w:p>
        </w:tc>
        <w:tc>
          <w:tcPr>
            <w:tcW w:w="1556" w:type="dxa"/>
          </w:tcPr>
          <w:p w:rsidR="00524DBD" w:rsidRPr="007C65DB" w:rsidRDefault="00524DBD" w:rsidP="00524DBD">
            <w:pPr>
              <w:pStyle w:val="Celdadetabla"/>
              <w:rPr>
                <w:b/>
              </w:rPr>
            </w:pPr>
            <w:r w:rsidRPr="007C65DB">
              <w:rPr>
                <w:b/>
              </w:rPr>
              <w:t>0.790</w:t>
            </w:r>
          </w:p>
        </w:tc>
        <w:tc>
          <w:tcPr>
            <w:tcW w:w="2061" w:type="dxa"/>
          </w:tcPr>
          <w:p w:rsidR="00524DBD" w:rsidRPr="007C65DB" w:rsidRDefault="00524DBD" w:rsidP="00524DBD">
            <w:pPr>
              <w:pStyle w:val="Celdadetabla"/>
            </w:pPr>
            <w:r w:rsidRPr="007C65DB">
              <w:t>0.840</w:t>
            </w:r>
          </w:p>
        </w:tc>
        <w:tc>
          <w:tcPr>
            <w:tcW w:w="1828" w:type="dxa"/>
          </w:tcPr>
          <w:p w:rsidR="00524DBD" w:rsidRPr="007C65DB" w:rsidRDefault="00524DBD" w:rsidP="00524DBD">
            <w:pPr>
              <w:pStyle w:val="Celdadetabla"/>
              <w:rPr>
                <w:b/>
              </w:rPr>
            </w:pPr>
            <w:r w:rsidRPr="007C65DB">
              <w:rPr>
                <w:b/>
              </w:rPr>
              <w:t>0.7317</w:t>
            </w:r>
          </w:p>
        </w:tc>
        <w:tc>
          <w:tcPr>
            <w:tcW w:w="2061" w:type="dxa"/>
          </w:tcPr>
          <w:p w:rsidR="00524DBD" w:rsidRPr="007C65DB" w:rsidRDefault="00524DBD" w:rsidP="00524DBD">
            <w:pPr>
              <w:pStyle w:val="Celdadetabla"/>
            </w:pPr>
            <w:r w:rsidRPr="007C65DB">
              <w:t>0.0127</w:t>
            </w:r>
          </w:p>
        </w:tc>
      </w:tr>
      <w:tr w:rsidR="00524DBD" w:rsidRPr="009177B6" w:rsidTr="00862F6E">
        <w:tc>
          <w:tcPr>
            <w:tcW w:w="2122" w:type="dxa"/>
          </w:tcPr>
          <w:p w:rsidR="00524DBD" w:rsidRDefault="00524DBD" w:rsidP="00524DBD">
            <w:pPr>
              <w:pStyle w:val="Encabezadodetabla"/>
            </w:pPr>
            <w:r>
              <w:t>HEAL</w:t>
            </w:r>
          </w:p>
        </w:tc>
        <w:tc>
          <w:tcPr>
            <w:tcW w:w="1556" w:type="dxa"/>
          </w:tcPr>
          <w:p w:rsidR="00524DBD" w:rsidRPr="007C65DB" w:rsidRDefault="00524DBD" w:rsidP="00524DBD">
            <w:pPr>
              <w:pStyle w:val="Celdadetabla"/>
            </w:pPr>
            <w:r w:rsidRPr="007C65DB">
              <w:t>0.7705</w:t>
            </w:r>
          </w:p>
        </w:tc>
        <w:tc>
          <w:tcPr>
            <w:tcW w:w="2061" w:type="dxa"/>
          </w:tcPr>
          <w:p w:rsidR="00524DBD" w:rsidRPr="007C65DB" w:rsidRDefault="00524DBD" w:rsidP="00524DBD">
            <w:pPr>
              <w:pStyle w:val="Celdadetabla"/>
              <w:rPr>
                <w:b/>
              </w:rPr>
            </w:pPr>
            <w:r w:rsidRPr="007C65DB">
              <w:rPr>
                <w:b/>
              </w:rPr>
              <w:t>0.9555</w:t>
            </w:r>
          </w:p>
        </w:tc>
        <w:tc>
          <w:tcPr>
            <w:tcW w:w="1828" w:type="dxa"/>
          </w:tcPr>
          <w:p w:rsidR="00524DBD" w:rsidRPr="007C65DB" w:rsidRDefault="006421AC" w:rsidP="00524DBD">
            <w:pPr>
              <w:pStyle w:val="Celdadetabla"/>
            </w:pPr>
            <w:r w:rsidRPr="007C65DB">
              <w:t>0.5525</w:t>
            </w:r>
          </w:p>
        </w:tc>
        <w:tc>
          <w:tcPr>
            <w:tcW w:w="2061" w:type="dxa"/>
          </w:tcPr>
          <w:p w:rsidR="00524DBD" w:rsidRPr="007C65DB" w:rsidRDefault="00524DBD" w:rsidP="00524DBD">
            <w:pPr>
              <w:pStyle w:val="Celdadetabla"/>
            </w:pPr>
            <w:r w:rsidRPr="007C65DB">
              <w:t>0</w:t>
            </w:r>
          </w:p>
        </w:tc>
      </w:tr>
    </w:tbl>
    <w:p w:rsidR="009051C9" w:rsidRDefault="009051C9" w:rsidP="009051C9">
      <w:pPr>
        <w:pStyle w:val="Leyenda"/>
      </w:pPr>
      <w:bookmarkStart w:id="291" w:name="_Ref455179939"/>
      <w:bookmarkStart w:id="292" w:name="_Toc455180540"/>
      <w:bookmarkStart w:id="293" w:name="_Toc455180659"/>
      <w:bookmarkStart w:id="294" w:name="_Toc455262491"/>
      <w:bookmarkStart w:id="295" w:name="_Toc455419133"/>
      <w:r>
        <w:t>Tabla</w:t>
      </w:r>
      <w:r w:rsidR="003D1D52">
        <w:t xml:space="preserve"> </w:t>
      </w:r>
      <w:fldSimple w:instr=" SEQ Tabla \* ARABIC \s 2 ">
        <w:r w:rsidR="003D1D52">
          <w:rPr>
            <w:noProof/>
          </w:rPr>
          <w:t>3</w:t>
        </w:r>
      </w:fldSimple>
      <w:r w:rsidR="003D1D52">
        <w:rPr>
          <w:noProof/>
        </w:rPr>
        <w:t>.</w:t>
      </w:r>
      <w:fldSimple w:instr=" SEQ Tabla \* ARABIC \s 2 ">
        <w:r w:rsidR="003D1D52">
          <w:rPr>
            <w:noProof/>
          </w:rPr>
          <w:t>3</w:t>
        </w:r>
      </w:fldSimple>
      <w:r w:rsidR="003D1D52">
        <w:rPr>
          <w:noProof/>
        </w:rPr>
        <w:t>5.</w:t>
      </w:r>
      <w:r>
        <w:t xml:space="preserve">  Comparación</w:t>
      </w:r>
      <w:r w:rsidR="00DA6DBB">
        <w:t xml:space="preserve"> cáncer de m</w:t>
      </w:r>
      <w:r>
        <w:t>ama con resultados de HEAL, subconjunto de entrenamiento y validación</w:t>
      </w:r>
      <w:bookmarkEnd w:id="291"/>
      <w:bookmarkEnd w:id="292"/>
      <w:bookmarkEnd w:id="293"/>
      <w:bookmarkEnd w:id="294"/>
      <w:bookmarkEnd w:id="295"/>
    </w:p>
    <w:p w:rsidR="00834F2D" w:rsidRDefault="00834F2D" w:rsidP="00AF4D3B">
      <w:pPr>
        <w:pStyle w:val="Leyenda"/>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967F51">
            <w:pPr>
              <w:pStyle w:val="Encabezadodetabla"/>
            </w:pPr>
          </w:p>
        </w:tc>
        <w:tc>
          <w:tcPr>
            <w:tcW w:w="7506" w:type="dxa"/>
            <w:gridSpan w:val="4"/>
          </w:tcPr>
          <w:p w:rsidR="00834F2D" w:rsidRDefault="00834F2D" w:rsidP="00967F51">
            <w:pPr>
              <w:pStyle w:val="Encabezadodetabla"/>
            </w:pPr>
            <w:r>
              <w:t>Testeo</w:t>
            </w:r>
          </w:p>
        </w:tc>
      </w:tr>
      <w:tr w:rsidR="00834F2D" w:rsidRPr="00B522F7" w:rsidTr="00862F6E">
        <w:tc>
          <w:tcPr>
            <w:tcW w:w="2122" w:type="dxa"/>
          </w:tcPr>
          <w:p w:rsidR="00834F2D" w:rsidRDefault="00834F2D" w:rsidP="00834F2D">
            <w:pPr>
              <w:pStyle w:val="Encabezadodetabla"/>
            </w:pPr>
            <w:r>
              <w:t>Resultados</w:t>
            </w:r>
          </w:p>
        </w:tc>
        <w:tc>
          <w:tcPr>
            <w:tcW w:w="1556" w:type="dxa"/>
          </w:tcPr>
          <w:p w:rsidR="00834F2D" w:rsidRDefault="00834F2D" w:rsidP="00834F2D">
            <w:pPr>
              <w:pStyle w:val="Encabezadodetabla"/>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834F2D" w:rsidRPr="009177B6" w:rsidTr="00862F6E">
        <w:tc>
          <w:tcPr>
            <w:tcW w:w="2122" w:type="dxa"/>
          </w:tcPr>
          <w:p w:rsidR="00834F2D" w:rsidRDefault="00834F2D" w:rsidP="00834F2D">
            <w:pPr>
              <w:pStyle w:val="Encabezadodetabla"/>
            </w:pPr>
            <w:r>
              <w:t>Azure Decision Jungle</w:t>
            </w:r>
          </w:p>
        </w:tc>
        <w:tc>
          <w:tcPr>
            <w:tcW w:w="1556" w:type="dxa"/>
          </w:tcPr>
          <w:p w:rsidR="00834F2D" w:rsidRPr="007C65DB" w:rsidRDefault="00834F2D" w:rsidP="00834F2D">
            <w:pPr>
              <w:pStyle w:val="Celdadetabla"/>
              <w:rPr>
                <w:b/>
              </w:rPr>
            </w:pPr>
            <w:r w:rsidRPr="007C65DB">
              <w:rPr>
                <w:b/>
              </w:rPr>
              <w:t>0.797</w:t>
            </w:r>
          </w:p>
        </w:tc>
        <w:tc>
          <w:tcPr>
            <w:tcW w:w="2061" w:type="dxa"/>
          </w:tcPr>
          <w:p w:rsidR="00834F2D" w:rsidRPr="007C65DB" w:rsidRDefault="00834F2D" w:rsidP="00834F2D">
            <w:pPr>
              <w:pStyle w:val="Celdadetabla"/>
            </w:pPr>
            <w:r w:rsidRPr="007C65DB">
              <w:t>0.869</w:t>
            </w:r>
          </w:p>
        </w:tc>
        <w:tc>
          <w:tcPr>
            <w:tcW w:w="1828" w:type="dxa"/>
          </w:tcPr>
          <w:p w:rsidR="00834F2D" w:rsidRPr="007C65DB" w:rsidRDefault="00524DBD" w:rsidP="00834F2D">
            <w:pPr>
              <w:pStyle w:val="Celdadetabla"/>
              <w:rPr>
                <w:b/>
              </w:rPr>
            </w:pPr>
            <w:r w:rsidRPr="007C65DB">
              <w:rPr>
                <w:b/>
              </w:rPr>
              <w:t>0.6857</w:t>
            </w:r>
          </w:p>
        </w:tc>
        <w:tc>
          <w:tcPr>
            <w:tcW w:w="2061" w:type="dxa"/>
          </w:tcPr>
          <w:p w:rsidR="00834F2D" w:rsidRPr="007C65DB" w:rsidRDefault="00834F2D" w:rsidP="00834F2D">
            <w:pPr>
              <w:pStyle w:val="Celdadetabla"/>
            </w:pPr>
            <w:r w:rsidRPr="007C65DB">
              <w:t>0.0127</w:t>
            </w:r>
          </w:p>
        </w:tc>
      </w:tr>
      <w:tr w:rsidR="00834F2D" w:rsidRPr="009177B6" w:rsidTr="00862F6E">
        <w:tc>
          <w:tcPr>
            <w:tcW w:w="2122" w:type="dxa"/>
          </w:tcPr>
          <w:p w:rsidR="00834F2D" w:rsidRDefault="00834F2D" w:rsidP="00834F2D">
            <w:pPr>
              <w:pStyle w:val="Encabezadodetabla"/>
            </w:pPr>
            <w:r>
              <w:t>HEAL</w:t>
            </w:r>
          </w:p>
        </w:tc>
        <w:tc>
          <w:tcPr>
            <w:tcW w:w="1556" w:type="dxa"/>
          </w:tcPr>
          <w:p w:rsidR="00834F2D" w:rsidRPr="007C65DB" w:rsidRDefault="00834F2D" w:rsidP="00834F2D">
            <w:pPr>
              <w:pStyle w:val="Celdadetabla"/>
            </w:pPr>
            <w:r w:rsidRPr="007C65DB">
              <w:t>0.7436</w:t>
            </w:r>
          </w:p>
        </w:tc>
        <w:tc>
          <w:tcPr>
            <w:tcW w:w="2061" w:type="dxa"/>
          </w:tcPr>
          <w:p w:rsidR="00834F2D" w:rsidRPr="007C65DB" w:rsidRDefault="00834F2D" w:rsidP="00834F2D">
            <w:pPr>
              <w:pStyle w:val="Celdadetabla"/>
              <w:rPr>
                <w:b/>
              </w:rPr>
            </w:pPr>
            <w:r w:rsidRPr="007C65DB">
              <w:rPr>
                <w:b/>
              </w:rPr>
              <w:t>0.9188</w:t>
            </w:r>
          </w:p>
        </w:tc>
        <w:tc>
          <w:tcPr>
            <w:tcW w:w="1828" w:type="dxa"/>
          </w:tcPr>
          <w:p w:rsidR="00834F2D" w:rsidRPr="007C65DB" w:rsidRDefault="006421AC" w:rsidP="00834F2D">
            <w:pPr>
              <w:pStyle w:val="Celdadetabla"/>
              <w:rPr>
                <w:highlight w:val="yellow"/>
              </w:rPr>
            </w:pPr>
            <w:r w:rsidRPr="00BF5A2F">
              <w:t>0.5370</w:t>
            </w:r>
          </w:p>
        </w:tc>
        <w:tc>
          <w:tcPr>
            <w:tcW w:w="2061" w:type="dxa"/>
          </w:tcPr>
          <w:p w:rsidR="00834F2D" w:rsidRPr="007C65DB" w:rsidRDefault="00834F2D" w:rsidP="00834F2D">
            <w:pPr>
              <w:pStyle w:val="Celdadetabla"/>
            </w:pPr>
            <w:r w:rsidRPr="007C65DB">
              <w:t>0</w:t>
            </w:r>
          </w:p>
        </w:tc>
      </w:tr>
      <w:tr w:rsidR="00862F6E" w:rsidTr="00862F6E">
        <w:tc>
          <w:tcPr>
            <w:tcW w:w="2122" w:type="dxa"/>
          </w:tcPr>
          <w:p w:rsidR="00862F6E" w:rsidRPr="00987EEF" w:rsidRDefault="00862F6E" w:rsidP="00862F6E">
            <w:pPr>
              <w:pStyle w:val="Encabezadodetabla"/>
            </w:pPr>
            <w:r>
              <w:t>Counter-Propagation</w:t>
            </w:r>
          </w:p>
        </w:tc>
        <w:tc>
          <w:tcPr>
            <w:tcW w:w="1556" w:type="dxa"/>
          </w:tcPr>
          <w:p w:rsidR="00862F6E" w:rsidRDefault="00862F6E" w:rsidP="00862F6E">
            <w:pPr>
              <w:pStyle w:val="Celdadetabla"/>
            </w:pPr>
            <w:r>
              <w:t>0.644</w:t>
            </w:r>
          </w:p>
        </w:tc>
        <w:tc>
          <w:tcPr>
            <w:tcW w:w="2061" w:type="dxa"/>
          </w:tcPr>
          <w:p w:rsidR="00862F6E" w:rsidRDefault="00862F6E" w:rsidP="00862F6E">
            <w:pPr>
              <w:pStyle w:val="Celdadetabla"/>
            </w:pPr>
            <w:r>
              <w:t>0.822</w:t>
            </w:r>
          </w:p>
        </w:tc>
        <w:tc>
          <w:tcPr>
            <w:tcW w:w="1828" w:type="dxa"/>
          </w:tcPr>
          <w:p w:rsidR="00862F6E" w:rsidRDefault="00862F6E" w:rsidP="00862F6E">
            <w:pPr>
              <w:pStyle w:val="Celdadetabla"/>
            </w:pPr>
            <w:r>
              <w:t>0.371</w:t>
            </w:r>
          </w:p>
        </w:tc>
        <w:tc>
          <w:tcPr>
            <w:tcW w:w="2061" w:type="dxa"/>
          </w:tcPr>
          <w:p w:rsidR="00862F6E" w:rsidRDefault="00862F6E" w:rsidP="00862F6E">
            <w:pPr>
              <w:pStyle w:val="Celdadetabla"/>
            </w:pPr>
            <w:r>
              <w:t>0.0127</w:t>
            </w:r>
          </w:p>
        </w:tc>
      </w:tr>
    </w:tbl>
    <w:p w:rsidR="009051C9" w:rsidRDefault="009051C9" w:rsidP="009051C9">
      <w:pPr>
        <w:pStyle w:val="Leyenda"/>
      </w:pPr>
      <w:bookmarkStart w:id="296" w:name="_Ref455179948"/>
      <w:bookmarkStart w:id="297" w:name="_Toc455180541"/>
      <w:bookmarkStart w:id="298" w:name="_Toc455180660"/>
      <w:bookmarkStart w:id="299" w:name="_Toc455262492"/>
      <w:bookmarkStart w:id="300" w:name="_Toc455419134"/>
      <w:r>
        <w:t xml:space="preserve">Tabla </w:t>
      </w:r>
      <w:fldSimple w:instr=" SEQ Tabla \* ARABIC \s 2 ">
        <w:r w:rsidR="003D1D52">
          <w:rPr>
            <w:noProof/>
          </w:rPr>
          <w:t>3</w:t>
        </w:r>
      </w:fldSimple>
      <w:r w:rsidR="003D1D52">
        <w:rPr>
          <w:noProof/>
        </w:rPr>
        <w:t>.</w:t>
      </w:r>
      <w:fldSimple w:instr=" SEQ Tabla \* ARABIC \s 2 ">
        <w:r w:rsidR="003D1D52">
          <w:rPr>
            <w:noProof/>
          </w:rPr>
          <w:t>3</w:t>
        </w:r>
      </w:fldSimple>
      <w:r w:rsidR="003D1D52">
        <w:rPr>
          <w:noProof/>
        </w:rPr>
        <w:t>6.</w:t>
      </w:r>
      <w:r>
        <w:t xml:space="preserve"> Comparación</w:t>
      </w:r>
      <w:r w:rsidR="00DA6DBB">
        <w:t xml:space="preserve"> cáncer de m</w:t>
      </w:r>
      <w:r>
        <w:t xml:space="preserve">ama con resultados de HEAL, subconjunto de </w:t>
      </w:r>
      <w:proofErr w:type="spellStart"/>
      <w:r>
        <w:t>tests</w:t>
      </w:r>
      <w:bookmarkEnd w:id="296"/>
      <w:bookmarkEnd w:id="297"/>
      <w:bookmarkEnd w:id="298"/>
      <w:bookmarkEnd w:id="299"/>
      <w:bookmarkEnd w:id="300"/>
      <w:proofErr w:type="spellEnd"/>
    </w:p>
    <w:p w:rsidR="00834F2D" w:rsidRDefault="00834F2D" w:rsidP="00AF4D3B">
      <w:pPr>
        <w:pStyle w:val="Leyenda"/>
      </w:pPr>
    </w:p>
    <w:p w:rsidR="00FD592B" w:rsidRDefault="00FD592B" w:rsidP="00FD592B">
      <w:pPr>
        <w:pStyle w:val="Prrafo"/>
        <w:rPr>
          <w:lang w:val="es-ES"/>
        </w:rPr>
      </w:pPr>
      <w:r>
        <w:rPr>
          <w:lang w:val="es-ES"/>
        </w:rPr>
        <w:t xml:space="preserve">Para el cáncer de mama se concluye que tanto el subconjunto de entrenamiento como el de testeo se han obtenido mejores índices de sensibilidad en los estudios realizados por el HEAL. Por otro lado se observa un accuracy mayor en el estudio realizado para este trabajo de fin de </w:t>
      </w:r>
      <w:r w:rsidR="006508FA">
        <w:rPr>
          <w:lang w:val="es-ES"/>
        </w:rPr>
        <w:t>grado</w:t>
      </w:r>
      <w:r w:rsidR="006508FA" w:rsidRPr="006508FA">
        <w:t xml:space="preserve"> incluso incluyendo el porcentaje de filas eliminadas por el preprocesado.</w:t>
      </w:r>
    </w:p>
    <w:p w:rsidR="000C1A5D" w:rsidRDefault="000C1A5D" w:rsidP="00FD592B">
      <w:pPr>
        <w:pStyle w:val="Prrafo"/>
        <w:rPr>
          <w:lang w:val="es-ES"/>
        </w:rPr>
      </w:pPr>
    </w:p>
    <w:p w:rsidR="000C1A5D" w:rsidRDefault="000C1A5D" w:rsidP="00FD592B">
      <w:pPr>
        <w:pStyle w:val="Prrafo"/>
        <w:rPr>
          <w:lang w:val="es-ES"/>
        </w:rPr>
      </w:pPr>
    </w:p>
    <w:p w:rsidR="000C1A5D" w:rsidRDefault="000C1A5D" w:rsidP="00FD592B">
      <w:pPr>
        <w:pStyle w:val="Prrafo"/>
        <w:rPr>
          <w:lang w:val="es-ES"/>
        </w:rPr>
      </w:pPr>
    </w:p>
    <w:p w:rsidR="000C1A5D" w:rsidRDefault="000C1A5D" w:rsidP="00FD592B">
      <w:pPr>
        <w:pStyle w:val="Prrafo"/>
        <w:rPr>
          <w:lang w:val="es-ES"/>
        </w:rPr>
      </w:pPr>
    </w:p>
    <w:p w:rsidR="000C1A5D" w:rsidRPr="00FD592B" w:rsidRDefault="000C1A5D" w:rsidP="009051C9">
      <w:pPr>
        <w:pStyle w:val="Prrafo"/>
        <w:ind w:firstLine="0"/>
        <w:rPr>
          <w:lang w:val="es-ES"/>
        </w:rPr>
      </w:pPr>
    </w:p>
    <w:p w:rsidR="008827AA" w:rsidRDefault="008827AA" w:rsidP="006D455B">
      <w:pPr>
        <w:pStyle w:val="Ttulo2"/>
      </w:pPr>
      <w:bookmarkStart w:id="301" w:name="_Toc455417080"/>
      <w:r w:rsidRPr="006D455B">
        <w:lastRenderedPageBreak/>
        <w:t>Conclusiones</w:t>
      </w:r>
      <w:r w:rsidR="003E7433" w:rsidRPr="006D455B">
        <w:t xml:space="preserve"> y </w:t>
      </w:r>
      <w:r w:rsidR="006D455B">
        <w:t>l</w:t>
      </w:r>
      <w:r w:rsidR="006D455B" w:rsidRPr="006D455B">
        <w:t>íneas</w:t>
      </w:r>
      <w:r w:rsidR="006D455B">
        <w:t xml:space="preserve"> f</w:t>
      </w:r>
      <w:r w:rsidR="006D455B" w:rsidRPr="006D455B">
        <w:t>utura</w:t>
      </w:r>
      <w:r w:rsidR="003E7433" w:rsidRPr="006D455B">
        <w:t>s</w:t>
      </w:r>
      <w:bookmarkEnd w:id="301"/>
    </w:p>
    <w:p w:rsidR="00987EEF" w:rsidRDefault="00987EEF" w:rsidP="003746F6">
      <w:pPr>
        <w:pStyle w:val="Prrafo"/>
      </w:pPr>
      <w:r>
        <w:t xml:space="preserve">Los objetivos marcados para este trabajo de fin de grado se han realizado con éxito, incluso los resultados finales se han acercado más de lo esperado a los obtenidos por HEAL. </w:t>
      </w:r>
    </w:p>
    <w:p w:rsidR="00987EEF" w:rsidRDefault="00987EEF" w:rsidP="003746F6">
      <w:pPr>
        <w:pStyle w:val="Prrafo"/>
      </w:pPr>
      <w:r>
        <w:t xml:space="preserve">Las líneas futuras para el desarrollo del proyecto son mejorar el preprocesado de datos en cuanto a normalizar los datos y comprobar si los resultados mejoran. </w:t>
      </w:r>
      <w:r w:rsidR="00761EA5">
        <w:t>También sería interesante hacer pruebas con el resto de algoritmos de clasificación que ofrece Azure ML para comparar los resultados obtenidos. Otra forma de mejorar el sistema creado es conseguir ampliar el número de datos de entrada para poder entrenar más el sistema.</w:t>
      </w:r>
    </w:p>
    <w:p w:rsidR="003746F6" w:rsidRDefault="00761EA5" w:rsidP="003746F6">
      <w:pPr>
        <w:pStyle w:val="Prrafo"/>
      </w:pPr>
      <w:r>
        <w:t>En conclusión, l</w:t>
      </w:r>
      <w:r w:rsidR="003746F6">
        <w:t xml:space="preserve">a inteligencia artificial ha llegado al día a día de nuestras vidas para quedarse. Son muchos ya los ámbitos donde se encuentra y muchas más el número de puertas que nos abre de cara al futuro de la vida de la sociedad humana tal y como la entendemos. </w:t>
      </w:r>
    </w:p>
    <w:p w:rsidR="00987EEF" w:rsidRPr="003746F6" w:rsidRDefault="00987EEF" w:rsidP="003746F6">
      <w:pPr>
        <w:pStyle w:val="Prrafo"/>
      </w:pPr>
      <w:r>
        <w:t xml:space="preserve">Concretando más en el mundo de la medicina queda claro que un sistema similar al desarrollado para este estudio  puede llegar a ser de utilidad para automatizar y apoyar a los profesionales del sector en tareas de diagnóstico y en un futuro quizás llegar a delegar esta labor por completo a un sistema inteligente. </w:t>
      </w:r>
    </w:p>
    <w:p w:rsidR="000C1A5D" w:rsidRDefault="000C1A5D" w:rsidP="008827AA">
      <w:pPr>
        <w:pStyle w:val="Prrafo"/>
        <w:rPr>
          <w:lang w:val="es-ES"/>
        </w:rPr>
      </w:pPr>
    </w:p>
    <w:p w:rsidR="000C1A5D" w:rsidRDefault="000C1A5D" w:rsidP="008827AA">
      <w:pPr>
        <w:pStyle w:val="Prrafo"/>
        <w:rPr>
          <w:lang w:val="es-ES"/>
        </w:rPr>
      </w:pPr>
    </w:p>
    <w:p w:rsidR="000C1A5D" w:rsidRDefault="000C1A5D" w:rsidP="008827AA">
      <w:pPr>
        <w:pStyle w:val="Prrafo"/>
        <w:rPr>
          <w:lang w:val="es-ES"/>
        </w:rPr>
      </w:pPr>
    </w:p>
    <w:p w:rsidR="000C1A5D" w:rsidRDefault="000C1A5D" w:rsidP="00761EA5">
      <w:pPr>
        <w:pStyle w:val="Prrafo"/>
        <w:ind w:firstLine="0"/>
        <w:rPr>
          <w:lang w:val="es-ES"/>
        </w:rPr>
      </w:pPr>
    </w:p>
    <w:p w:rsidR="00985252" w:rsidRDefault="00985252" w:rsidP="00761EA5">
      <w:pPr>
        <w:pStyle w:val="Prrafo"/>
        <w:ind w:firstLine="0"/>
        <w:rPr>
          <w:lang w:val="es-ES"/>
        </w:rPr>
      </w:pPr>
    </w:p>
    <w:p w:rsidR="00985252" w:rsidRDefault="00985252" w:rsidP="00761EA5">
      <w:pPr>
        <w:pStyle w:val="Prrafo"/>
        <w:ind w:firstLine="0"/>
        <w:rPr>
          <w:lang w:val="es-ES"/>
        </w:rPr>
      </w:pPr>
    </w:p>
    <w:p w:rsidR="00913EF8" w:rsidRDefault="00913EF8" w:rsidP="00761EA5">
      <w:pPr>
        <w:pStyle w:val="Prrafo"/>
        <w:ind w:firstLine="0"/>
        <w:rPr>
          <w:lang w:val="es-ES"/>
        </w:rPr>
      </w:pPr>
    </w:p>
    <w:p w:rsidR="00913EF8" w:rsidRDefault="00913EF8" w:rsidP="00761EA5">
      <w:pPr>
        <w:pStyle w:val="Prrafo"/>
        <w:ind w:firstLine="0"/>
        <w:rPr>
          <w:lang w:val="es-ES"/>
        </w:rPr>
      </w:pPr>
    </w:p>
    <w:p w:rsidR="00913EF8" w:rsidRDefault="00913EF8" w:rsidP="00761EA5">
      <w:pPr>
        <w:pStyle w:val="Prrafo"/>
        <w:ind w:firstLine="0"/>
        <w:rPr>
          <w:lang w:val="es-ES"/>
        </w:rPr>
      </w:pPr>
    </w:p>
    <w:p w:rsidR="00913EF8" w:rsidRPr="003746F6" w:rsidRDefault="00913EF8" w:rsidP="00761EA5">
      <w:pPr>
        <w:pStyle w:val="Prrafo"/>
        <w:ind w:firstLine="0"/>
        <w:rPr>
          <w:lang w:val="es-ES"/>
        </w:rPr>
      </w:pPr>
    </w:p>
    <w:p w:rsidR="003E7433" w:rsidRPr="003E7433" w:rsidRDefault="000A298C" w:rsidP="006D455B">
      <w:pPr>
        <w:pStyle w:val="Ttulo2"/>
        <w:rPr>
          <w:noProof/>
          <w:lang w:val="en-US"/>
        </w:rPr>
      </w:pPr>
      <w:r w:rsidRPr="003746F6">
        <w:rPr>
          <w:lang w:val="es-ES"/>
        </w:rPr>
        <w:lastRenderedPageBreak/>
        <w:br/>
      </w:r>
      <w:bookmarkStart w:id="302" w:name="_Toc455417081"/>
      <w:r w:rsidR="003E7433" w:rsidRPr="003E7433">
        <w:rPr>
          <w:lang w:val="en-US"/>
        </w:rPr>
        <w:t>Summary and Conclusions</w:t>
      </w:r>
      <w:bookmarkEnd w:id="302"/>
    </w:p>
    <w:p w:rsidR="00053DF6" w:rsidRDefault="00053DF6" w:rsidP="008827AA">
      <w:pPr>
        <w:pStyle w:val="Prrafo"/>
        <w:rPr>
          <w:lang w:val="en-US"/>
        </w:rPr>
      </w:pPr>
    </w:p>
    <w:p w:rsidR="000244FE" w:rsidRPr="000244FE" w:rsidRDefault="000244FE" w:rsidP="000244FE">
      <w:pPr>
        <w:pStyle w:val="Prrafo"/>
        <w:rPr>
          <w:rFonts w:ascii="Times New Roman" w:hAnsi="Times New Roman"/>
          <w:sz w:val="24"/>
          <w:szCs w:val="24"/>
          <w:lang w:val="en-US"/>
        </w:rPr>
      </w:pPr>
      <w:r w:rsidRPr="000244FE">
        <w:rPr>
          <w:lang w:val="en-US"/>
        </w:rPr>
        <w:t xml:space="preserve">All targets </w:t>
      </w:r>
      <w:r w:rsidR="0093777D" w:rsidRPr="000244FE">
        <w:rPr>
          <w:lang w:val="en-US"/>
        </w:rPr>
        <w:t>setter</w:t>
      </w:r>
      <w:r w:rsidRPr="000244FE">
        <w:rPr>
          <w:lang w:val="en-US"/>
        </w:rPr>
        <w:t xml:space="preserve"> for this match were successful achieved, even the results have been similar to the results of HEAL.</w:t>
      </w:r>
    </w:p>
    <w:p w:rsidR="000244FE" w:rsidRPr="000244FE" w:rsidRDefault="000244FE" w:rsidP="000244FE">
      <w:pPr>
        <w:pStyle w:val="Prrafo"/>
        <w:rPr>
          <w:rFonts w:ascii="Times New Roman" w:hAnsi="Times New Roman"/>
          <w:sz w:val="24"/>
          <w:szCs w:val="24"/>
          <w:lang w:val="en-US"/>
        </w:rPr>
      </w:pPr>
    </w:p>
    <w:p w:rsidR="000244FE" w:rsidRPr="000244FE" w:rsidRDefault="000244FE" w:rsidP="000244FE">
      <w:pPr>
        <w:pStyle w:val="Prrafo"/>
        <w:rPr>
          <w:rFonts w:ascii="Times New Roman" w:hAnsi="Times New Roman"/>
          <w:sz w:val="24"/>
          <w:szCs w:val="24"/>
          <w:lang w:val="en-US"/>
        </w:rPr>
      </w:pPr>
      <w:r w:rsidRPr="000244FE">
        <w:rPr>
          <w:lang w:val="en-US"/>
        </w:rPr>
        <w:t xml:space="preserve">The future of the improving of the project could be in update </w:t>
      </w:r>
      <w:proofErr w:type="gramStart"/>
      <w:r w:rsidRPr="000244FE">
        <w:rPr>
          <w:lang w:val="en-US"/>
        </w:rPr>
        <w:t>the preprocess</w:t>
      </w:r>
      <w:proofErr w:type="gramEnd"/>
      <w:r w:rsidRPr="000244FE">
        <w:rPr>
          <w:lang w:val="en-US"/>
        </w:rPr>
        <w:t xml:space="preserve"> of the data base normalizing the data and checking if the result improve. Also is interesting to make tests with the rest of classifications algorithms of Azure ML. Another way to improve the system is getting more training data.</w:t>
      </w:r>
    </w:p>
    <w:p w:rsidR="000244FE" w:rsidRPr="000244FE" w:rsidRDefault="000244FE" w:rsidP="000244FE">
      <w:pPr>
        <w:pStyle w:val="Prrafo"/>
        <w:rPr>
          <w:rFonts w:ascii="Times New Roman" w:hAnsi="Times New Roman"/>
          <w:sz w:val="24"/>
          <w:szCs w:val="24"/>
          <w:lang w:val="en-US"/>
        </w:rPr>
      </w:pPr>
    </w:p>
    <w:p w:rsidR="000244FE" w:rsidRPr="000244FE" w:rsidRDefault="000244FE" w:rsidP="000244FE">
      <w:pPr>
        <w:pStyle w:val="Prrafo"/>
        <w:rPr>
          <w:rFonts w:ascii="Times New Roman" w:hAnsi="Times New Roman"/>
          <w:sz w:val="24"/>
          <w:szCs w:val="24"/>
          <w:lang w:val="en-US"/>
        </w:rPr>
      </w:pPr>
      <w:r w:rsidRPr="000244FE">
        <w:rPr>
          <w:lang w:val="en-US"/>
        </w:rPr>
        <w:t xml:space="preserve">In conclusion, the artificial intelligence has arrived to our live </w:t>
      </w:r>
      <w:proofErr w:type="spellStart"/>
      <w:r w:rsidRPr="000244FE">
        <w:rPr>
          <w:lang w:val="en-US"/>
        </w:rPr>
        <w:t>for ever</w:t>
      </w:r>
      <w:proofErr w:type="spellEnd"/>
      <w:r w:rsidRPr="000244FE">
        <w:rPr>
          <w:lang w:val="en-US"/>
        </w:rPr>
        <w:t>. There are many scopes where AI can be used and more the opportunities that it create in the live</w:t>
      </w:r>
      <w:r>
        <w:rPr>
          <w:lang w:val="en-US"/>
        </w:rPr>
        <w:t>s</w:t>
      </w:r>
      <w:r w:rsidRPr="000244FE">
        <w:rPr>
          <w:lang w:val="en-US"/>
        </w:rPr>
        <w:t xml:space="preserve"> of human society.</w:t>
      </w:r>
    </w:p>
    <w:p w:rsidR="00913EF8" w:rsidRPr="000244FE" w:rsidRDefault="000244FE" w:rsidP="000244FE">
      <w:pPr>
        <w:pStyle w:val="Prrafo"/>
        <w:rPr>
          <w:lang w:val="en-US"/>
        </w:rPr>
        <w:sectPr w:rsidR="00913EF8" w:rsidRPr="000244FE" w:rsidSect="006D455B">
          <w:pgSz w:w="11906" w:h="16838" w:code="9"/>
          <w:pgMar w:top="1134" w:right="1134" w:bottom="1134" w:left="1134" w:header="720" w:footer="709" w:gutter="0"/>
          <w:cols w:space="708"/>
          <w:docGrid w:linePitch="360"/>
        </w:sectPr>
      </w:pPr>
      <w:r w:rsidRPr="000244FE">
        <w:rPr>
          <w:rFonts w:ascii="Times New Roman" w:hAnsi="Times New Roman"/>
          <w:sz w:val="24"/>
          <w:szCs w:val="24"/>
          <w:lang w:val="en-US"/>
        </w:rPr>
        <w:br/>
      </w:r>
      <w:r w:rsidRPr="000244FE">
        <w:rPr>
          <w:lang w:val="en-US"/>
        </w:rPr>
        <w:t>Approaching to the world of medicine it is clear a similar system like the one that has been developed f</w:t>
      </w:r>
      <w:r>
        <w:rPr>
          <w:lang w:val="en-US"/>
        </w:rPr>
        <w:t xml:space="preserve">or these research could become </w:t>
      </w:r>
      <w:r w:rsidRPr="000244FE">
        <w:rPr>
          <w:lang w:val="en-US"/>
        </w:rPr>
        <w:t>useful for automate and support doctors in diagnostic tasks. And in the future maybe, delegate this work totally for these systems.</w:t>
      </w:r>
    </w:p>
    <w:p w:rsidR="00855B42" w:rsidRDefault="000A298C" w:rsidP="006D455B">
      <w:pPr>
        <w:pStyle w:val="Ttulo2"/>
      </w:pPr>
      <w:r w:rsidRPr="000244FE">
        <w:rPr>
          <w:lang w:val="en-US"/>
        </w:rPr>
        <w:lastRenderedPageBreak/>
        <w:br/>
      </w:r>
      <w:bookmarkStart w:id="303" w:name="_Toc455417082"/>
      <w:r w:rsidR="00053DF6">
        <w:t>Presupuest</w:t>
      </w:r>
      <w:r w:rsidR="00E462D5">
        <w:t>o</w:t>
      </w:r>
      <w:bookmarkEnd w:id="303"/>
    </w:p>
    <w:p w:rsidR="00855B42" w:rsidRDefault="00FC6A28" w:rsidP="00FC6A28">
      <w:pPr>
        <w:pStyle w:val="Ttulo3"/>
      </w:pPr>
      <w:bookmarkStart w:id="304" w:name="_Toc455417083"/>
      <w:r>
        <w:t>Conceptos</w:t>
      </w:r>
      <w:bookmarkEnd w:id="304"/>
    </w:p>
    <w:p w:rsidR="00FC6A28" w:rsidRPr="00926327" w:rsidRDefault="00FC6A28" w:rsidP="00EC4895">
      <w:pPr>
        <w:pStyle w:val="Prrafo"/>
      </w:pPr>
      <w:r w:rsidRPr="00926327">
        <w:t>Las horas dedicadas por un ingeniero informático se ha estimado en un total de 300</w:t>
      </w:r>
      <w:r w:rsidR="0093777D">
        <w:t>, valoradas en 3</w:t>
      </w:r>
      <w:r w:rsidR="00926327" w:rsidRPr="00926327">
        <w:t xml:space="preserve">0 euros/hora </w:t>
      </w:r>
      <w:r w:rsidR="00EC4895">
        <w:t>resulta</w:t>
      </w:r>
      <w:r w:rsidR="00926327" w:rsidRPr="00926327">
        <w:t xml:space="preserve"> un total de 3000 euros</w:t>
      </w:r>
      <w:r w:rsidR="00EC4895">
        <w:t>. Esta es la división de horas</w:t>
      </w:r>
      <w:r w:rsidRPr="00926327">
        <w:t>:</w:t>
      </w:r>
      <w:r w:rsidRPr="00926327">
        <w:br/>
      </w:r>
    </w:p>
    <w:p w:rsidR="00926327" w:rsidRDefault="00926327" w:rsidP="00E962AA">
      <w:pPr>
        <w:pStyle w:val="Listaconletras"/>
        <w:numPr>
          <w:ilvl w:val="0"/>
          <w:numId w:val="6"/>
        </w:numPr>
      </w:pPr>
      <w:r>
        <w:t>Seminarios: 15</w:t>
      </w:r>
    </w:p>
    <w:p w:rsidR="00926327" w:rsidRDefault="00926327" w:rsidP="00E962AA">
      <w:pPr>
        <w:pStyle w:val="Listaconletras"/>
        <w:numPr>
          <w:ilvl w:val="0"/>
          <w:numId w:val="6"/>
        </w:numPr>
      </w:pPr>
      <w:r>
        <w:t>Estudio autónomo: 65</w:t>
      </w:r>
    </w:p>
    <w:p w:rsidR="00926327" w:rsidRDefault="00926327" w:rsidP="00E962AA">
      <w:pPr>
        <w:pStyle w:val="Listaconletras"/>
        <w:numPr>
          <w:ilvl w:val="0"/>
          <w:numId w:val="6"/>
        </w:numPr>
      </w:pPr>
      <w:r>
        <w:t>Tareas y trabajos: 200</w:t>
      </w:r>
    </w:p>
    <w:p w:rsidR="00926327" w:rsidRDefault="00926327" w:rsidP="00E962AA">
      <w:pPr>
        <w:pStyle w:val="Listaconletras"/>
        <w:numPr>
          <w:ilvl w:val="0"/>
          <w:numId w:val="6"/>
        </w:numPr>
      </w:pPr>
      <w:r>
        <w:t>Reuniones y tutorías: 20</w:t>
      </w:r>
    </w:p>
    <w:p w:rsidR="00EC4895" w:rsidRDefault="00EC4895" w:rsidP="00EC4895">
      <w:pPr>
        <w:pStyle w:val="Listaconletras"/>
        <w:numPr>
          <w:ilvl w:val="0"/>
          <w:numId w:val="0"/>
        </w:numPr>
      </w:pPr>
    </w:p>
    <w:p w:rsidR="00EC4895" w:rsidRDefault="00EC4895" w:rsidP="00EC4895">
      <w:pPr>
        <w:pStyle w:val="Prrafo"/>
      </w:pPr>
      <w:r>
        <w:t>Por otro lado se han estimado un total de 40 euros destinados a transporte público para realizar los seminarios y reuniones necesarias.</w:t>
      </w:r>
    </w:p>
    <w:p w:rsidR="007A7C94" w:rsidRDefault="007A7C94" w:rsidP="00EC4895">
      <w:pPr>
        <w:pStyle w:val="Prrafo"/>
      </w:pPr>
    </w:p>
    <w:p w:rsidR="007A7C94" w:rsidRDefault="007A7C94" w:rsidP="00EC4895">
      <w:pPr>
        <w:pStyle w:val="Prrafo"/>
      </w:pPr>
      <w:r>
        <w:t xml:space="preserve">En la tabla 6.1 se muestran los gastos </w:t>
      </w:r>
      <w:r w:rsidR="00856CC5">
        <w:t>totales para cada concepto y para el total del proyecto.</w:t>
      </w:r>
    </w:p>
    <w:p w:rsidR="00FC6A28" w:rsidRPr="00FC6A28" w:rsidRDefault="00FC6A28" w:rsidP="00FC6A28">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14"/>
        <w:gridCol w:w="4814"/>
      </w:tblGrid>
      <w:tr w:rsidR="00E462D5" w:rsidTr="00EC4895">
        <w:tc>
          <w:tcPr>
            <w:tcW w:w="4814" w:type="dxa"/>
          </w:tcPr>
          <w:p w:rsidR="00E462D5" w:rsidRDefault="00E462D5" w:rsidP="00E462D5">
            <w:pPr>
              <w:pStyle w:val="Encabezadodetabla"/>
            </w:pPr>
            <w:r>
              <w:t>Concepto</w:t>
            </w:r>
          </w:p>
        </w:tc>
        <w:tc>
          <w:tcPr>
            <w:tcW w:w="4814" w:type="dxa"/>
          </w:tcPr>
          <w:p w:rsidR="00E462D5" w:rsidRDefault="00E462D5" w:rsidP="00E462D5">
            <w:pPr>
              <w:pStyle w:val="Encabezadodetabla"/>
            </w:pPr>
            <w:r>
              <w:t>Coste</w:t>
            </w:r>
          </w:p>
        </w:tc>
      </w:tr>
      <w:tr w:rsidR="00E462D5" w:rsidTr="00EC4895">
        <w:tc>
          <w:tcPr>
            <w:tcW w:w="4814" w:type="dxa"/>
          </w:tcPr>
          <w:p w:rsidR="00E462D5" w:rsidRPr="00926327" w:rsidRDefault="00E462D5" w:rsidP="00926327">
            <w:pPr>
              <w:pStyle w:val="Celdadetabla"/>
            </w:pPr>
            <w:r w:rsidRPr="00926327">
              <w:t>Horas Ingeniero Informático</w:t>
            </w:r>
          </w:p>
        </w:tc>
        <w:tc>
          <w:tcPr>
            <w:tcW w:w="4814" w:type="dxa"/>
          </w:tcPr>
          <w:p w:rsidR="00E462D5" w:rsidRPr="00926327" w:rsidRDefault="0093777D" w:rsidP="00926327">
            <w:pPr>
              <w:pStyle w:val="Celdadetabla"/>
            </w:pPr>
            <w:r>
              <w:t>9</w:t>
            </w:r>
            <w:r w:rsidR="00926327" w:rsidRPr="00926327">
              <w:t>000 €</w:t>
            </w:r>
          </w:p>
        </w:tc>
      </w:tr>
      <w:tr w:rsidR="00E462D5" w:rsidTr="00EC4895">
        <w:tc>
          <w:tcPr>
            <w:tcW w:w="4814" w:type="dxa"/>
          </w:tcPr>
          <w:p w:rsidR="00E462D5" w:rsidRPr="00926327" w:rsidRDefault="00FC6A28" w:rsidP="00926327">
            <w:pPr>
              <w:pStyle w:val="Celdadetabla"/>
            </w:pPr>
            <w:r w:rsidRPr="00926327">
              <w:t>Transporte</w:t>
            </w:r>
          </w:p>
        </w:tc>
        <w:tc>
          <w:tcPr>
            <w:tcW w:w="4814" w:type="dxa"/>
          </w:tcPr>
          <w:p w:rsidR="00E462D5" w:rsidRPr="00926327" w:rsidRDefault="00EC4895" w:rsidP="00926327">
            <w:pPr>
              <w:pStyle w:val="Celdadetabla"/>
            </w:pPr>
            <w:r>
              <w:t>40 €</w:t>
            </w:r>
          </w:p>
        </w:tc>
      </w:tr>
      <w:tr w:rsidR="00E462D5" w:rsidTr="00EC4895">
        <w:tc>
          <w:tcPr>
            <w:tcW w:w="4814" w:type="dxa"/>
          </w:tcPr>
          <w:p w:rsidR="00E462D5" w:rsidRPr="00926327" w:rsidRDefault="00FC6A28" w:rsidP="00926327">
            <w:pPr>
              <w:pStyle w:val="Celdadetabla"/>
            </w:pPr>
            <w:r w:rsidRPr="00926327">
              <w:t>Total</w:t>
            </w:r>
          </w:p>
        </w:tc>
        <w:tc>
          <w:tcPr>
            <w:tcW w:w="4814" w:type="dxa"/>
          </w:tcPr>
          <w:p w:rsidR="00E462D5" w:rsidRPr="00926327" w:rsidRDefault="0093777D" w:rsidP="00926327">
            <w:pPr>
              <w:pStyle w:val="Celdadetabla"/>
            </w:pPr>
            <w:r>
              <w:t>9</w:t>
            </w:r>
            <w:r w:rsidR="00EC4895">
              <w:t>040 €</w:t>
            </w:r>
          </w:p>
        </w:tc>
      </w:tr>
    </w:tbl>
    <w:p w:rsidR="004D1DC4" w:rsidRDefault="000D78C1" w:rsidP="000D78C1">
      <w:pPr>
        <w:pStyle w:val="Leyenda"/>
      </w:pPr>
      <w:bookmarkStart w:id="305" w:name="_Toc455180542"/>
      <w:bookmarkStart w:id="306" w:name="_Toc455180661"/>
      <w:bookmarkStart w:id="307" w:name="_Toc455419135"/>
      <w:r>
        <w:t xml:space="preserve">Tabla </w:t>
      </w:r>
      <w:fldSimple w:instr=" SEQ Tabla \* ARABIC \s 2 ">
        <w:r w:rsidR="00746602">
          <w:rPr>
            <w:noProof/>
          </w:rPr>
          <w:t>6</w:t>
        </w:r>
      </w:fldSimple>
      <w:r>
        <w:t>.</w:t>
      </w:r>
      <w:r w:rsidR="007A7C94" w:rsidRPr="007A7C94">
        <w:t xml:space="preserve"> </w:t>
      </w:r>
      <w:fldSimple w:instr=" SEQ Tabla \* ARABIC \s 2 ">
        <w:r w:rsidR="00746602">
          <w:rPr>
            <w:noProof/>
          </w:rPr>
          <w:t>1</w:t>
        </w:r>
      </w:fldSimple>
      <w:r>
        <w:t>. Presupuesto.</w:t>
      </w:r>
      <w:bookmarkEnd w:id="305"/>
      <w:bookmarkEnd w:id="306"/>
      <w:bookmarkEnd w:id="307"/>
    </w:p>
    <w:p w:rsidR="00746602" w:rsidRDefault="00746602" w:rsidP="00746602">
      <w:pPr>
        <w:pStyle w:val="Prrafo"/>
        <w:rPr>
          <w:lang w:val="es-ES"/>
        </w:rPr>
      </w:pPr>
    </w:p>
    <w:p w:rsidR="00746602" w:rsidRPr="00746602" w:rsidRDefault="00746602" w:rsidP="00746602">
      <w:pPr>
        <w:pStyle w:val="Prrafo"/>
        <w:sectPr w:rsidR="00746602" w:rsidRPr="00746602" w:rsidSect="006D455B">
          <w:pgSz w:w="11906" w:h="16838" w:code="9"/>
          <w:pgMar w:top="1134" w:right="1134" w:bottom="1134" w:left="1134" w:header="720" w:footer="709" w:gutter="0"/>
          <w:cols w:space="708"/>
          <w:docGrid w:linePitch="360"/>
        </w:sectPr>
      </w:pPr>
    </w:p>
    <w:p w:rsidR="005970BB" w:rsidRPr="00FC6A28" w:rsidRDefault="005970BB" w:rsidP="006D455B">
      <w:pPr>
        <w:pStyle w:val="Ttulo2"/>
        <w:numPr>
          <w:ilvl w:val="0"/>
          <w:numId w:val="0"/>
        </w:numPr>
        <w:rPr>
          <w:lang w:val="es-ES"/>
        </w:rPr>
      </w:pPr>
      <w:bookmarkStart w:id="308" w:name="_Toc455417084"/>
      <w:r w:rsidRPr="00FC6A28">
        <w:rPr>
          <w:lang w:val="es-ES"/>
        </w:rPr>
        <w:lastRenderedPageBreak/>
        <w:t>Bibliografía</w:t>
      </w:r>
      <w:bookmarkEnd w:id="308"/>
    </w:p>
    <w:p w:rsidR="00D3691B" w:rsidRPr="00BB0E27" w:rsidRDefault="00D3691B" w:rsidP="006F70C0">
      <w:pPr>
        <w:pStyle w:val="Bibliografa"/>
        <w:jc w:val="left"/>
        <w:rPr>
          <w:b/>
          <w:szCs w:val="28"/>
          <w:lang w:val="en-US"/>
        </w:rPr>
      </w:pPr>
      <w:bookmarkStart w:id="309" w:name="_Ref455070815"/>
      <w:r w:rsidRPr="00BB0E27">
        <w:rPr>
          <w:b/>
          <w:szCs w:val="28"/>
          <w:lang w:val="es-ES"/>
        </w:rPr>
        <w:t xml:space="preserve">Enlace </w:t>
      </w:r>
      <w:proofErr w:type="spellStart"/>
      <w:r w:rsidRPr="00BB0E27">
        <w:rPr>
          <w:b/>
          <w:szCs w:val="28"/>
          <w:lang w:val="es-ES"/>
        </w:rPr>
        <w:t>GitHub</w:t>
      </w:r>
      <w:proofErr w:type="spellEnd"/>
      <w:r w:rsidR="007F5CAF" w:rsidRPr="00BB0E27">
        <w:rPr>
          <w:b/>
          <w:szCs w:val="28"/>
          <w:lang w:val="es-ES"/>
        </w:rPr>
        <w:t xml:space="preserve"> al trabajo fin de grado</w:t>
      </w:r>
      <w:r w:rsidRPr="00BB0E27">
        <w:rPr>
          <w:b/>
          <w:szCs w:val="28"/>
          <w:lang w:val="es-ES"/>
        </w:rPr>
        <w:t xml:space="preserve">. </w:t>
      </w:r>
      <w:hyperlink r:id="rId64" w:history="1">
        <w:r w:rsidRPr="00BB0E27">
          <w:rPr>
            <w:rStyle w:val="Hipervnculo"/>
            <w:szCs w:val="28"/>
            <w:lang w:val="en-US"/>
          </w:rPr>
          <w:t>https://github.com/etsiiull/azuremedicalnn</w:t>
        </w:r>
      </w:hyperlink>
      <w:bookmarkEnd w:id="309"/>
    </w:p>
    <w:p w:rsidR="00BB0E27" w:rsidRPr="00BB0E27" w:rsidRDefault="00BB0E27" w:rsidP="00BB0E27">
      <w:pPr>
        <w:pStyle w:val="Bibliografa"/>
        <w:jc w:val="left"/>
        <w:rPr>
          <w:b/>
          <w:szCs w:val="28"/>
        </w:rPr>
      </w:pPr>
      <w:bookmarkStart w:id="310" w:name="_Ref455256855"/>
      <w:bookmarkStart w:id="311" w:name="_Ref455231482"/>
      <w:r w:rsidRPr="00BB0E27">
        <w:rPr>
          <w:b/>
          <w:szCs w:val="28"/>
        </w:rPr>
        <w:t xml:space="preserve">Inteligencia Artificial. </w:t>
      </w:r>
      <w:hyperlink r:id="rId65" w:history="1">
        <w:r w:rsidRPr="00BB0E27">
          <w:rPr>
            <w:rStyle w:val="Hipervnculo"/>
            <w:szCs w:val="28"/>
          </w:rPr>
          <w:t>https://es.wikipedia.org/wiki/Inteligencia_artificial</w:t>
        </w:r>
      </w:hyperlink>
      <w:bookmarkEnd w:id="310"/>
    </w:p>
    <w:p w:rsidR="00D3691B" w:rsidRPr="00BB0E27" w:rsidRDefault="00D3691B" w:rsidP="006F70C0">
      <w:pPr>
        <w:pStyle w:val="Bibliografa"/>
        <w:jc w:val="left"/>
        <w:rPr>
          <w:szCs w:val="28"/>
        </w:rPr>
      </w:pPr>
      <w:bookmarkStart w:id="312" w:name="_Ref455256873"/>
      <w:r w:rsidRPr="00BB0E27">
        <w:rPr>
          <w:b/>
          <w:szCs w:val="28"/>
        </w:rPr>
        <w:t>Redes Neuronales Artificiales, un enfoque práctico</w:t>
      </w:r>
      <w:r w:rsidRPr="00BB0E27">
        <w:rPr>
          <w:szCs w:val="28"/>
        </w:rPr>
        <w:t xml:space="preserve">. Pedro Isasi </w:t>
      </w:r>
      <w:proofErr w:type="spellStart"/>
      <w:r w:rsidRPr="00BB0E27">
        <w:rPr>
          <w:szCs w:val="28"/>
        </w:rPr>
        <w:t>Viñuela</w:t>
      </w:r>
      <w:proofErr w:type="spellEnd"/>
      <w:r w:rsidRPr="00BB0E27">
        <w:rPr>
          <w:szCs w:val="28"/>
        </w:rPr>
        <w:t xml:space="preserve"> e Inés M. Galván León</w:t>
      </w:r>
      <w:bookmarkEnd w:id="311"/>
      <w:bookmarkEnd w:id="312"/>
      <w:r w:rsidR="00D427FB">
        <w:rPr>
          <w:szCs w:val="28"/>
        </w:rPr>
        <w:t xml:space="preserve"> – Ed. Pearson, 2004</w:t>
      </w:r>
    </w:p>
    <w:p w:rsidR="00D3691B" w:rsidRPr="00BB0E27" w:rsidRDefault="00D3691B" w:rsidP="006F70C0">
      <w:pPr>
        <w:pStyle w:val="Bibliografa"/>
        <w:jc w:val="left"/>
        <w:rPr>
          <w:szCs w:val="28"/>
        </w:rPr>
      </w:pPr>
      <w:bookmarkStart w:id="313" w:name="_Ref455256881"/>
      <w:r w:rsidRPr="00BB0E27">
        <w:rPr>
          <w:b/>
          <w:szCs w:val="28"/>
        </w:rPr>
        <w:t>Redes Neuronales y Sistemas Borrosos.</w:t>
      </w:r>
      <w:r w:rsidRPr="00BB0E27">
        <w:rPr>
          <w:szCs w:val="28"/>
        </w:rPr>
        <w:t xml:space="preserve"> </w:t>
      </w:r>
      <w:proofErr w:type="spellStart"/>
      <w:r w:rsidRPr="00BB0E27">
        <w:rPr>
          <w:szCs w:val="28"/>
        </w:rPr>
        <w:t>Bonifiacio</w:t>
      </w:r>
      <w:proofErr w:type="spellEnd"/>
      <w:r w:rsidRPr="00BB0E27">
        <w:rPr>
          <w:szCs w:val="28"/>
        </w:rPr>
        <w:t xml:space="preserve"> Marín del Brío y Alfredo Sanz Molina</w:t>
      </w:r>
      <w:bookmarkEnd w:id="313"/>
      <w:r w:rsidR="00D427FB">
        <w:rPr>
          <w:szCs w:val="28"/>
        </w:rPr>
        <w:t xml:space="preserve"> – Ed. Ra-</w:t>
      </w:r>
      <w:proofErr w:type="spellStart"/>
      <w:r w:rsidR="00D427FB">
        <w:rPr>
          <w:szCs w:val="28"/>
        </w:rPr>
        <w:t>Ma</w:t>
      </w:r>
      <w:proofErr w:type="spellEnd"/>
      <w:r w:rsidR="00D427FB">
        <w:rPr>
          <w:szCs w:val="28"/>
        </w:rPr>
        <w:t>, 2ª edición, 2001</w:t>
      </w:r>
    </w:p>
    <w:p w:rsidR="00BB0E27" w:rsidRPr="00BB0E27" w:rsidRDefault="00BB0E27" w:rsidP="00BB0E27">
      <w:pPr>
        <w:pStyle w:val="Bibliografa"/>
        <w:rPr>
          <w:rStyle w:val="Hipervnculo"/>
          <w:color w:val="auto"/>
          <w:szCs w:val="28"/>
          <w:u w:val="none"/>
          <w:lang w:val="en-US"/>
        </w:rPr>
      </w:pPr>
      <w:bookmarkStart w:id="314" w:name="_Ref455256892"/>
      <w:r w:rsidRPr="00BB0E27">
        <w:rPr>
          <w:b/>
          <w:szCs w:val="28"/>
          <w:lang w:val="en-US"/>
        </w:rPr>
        <w:t>Google research.</w:t>
      </w:r>
      <w:r w:rsidRPr="00BB0E27">
        <w:rPr>
          <w:szCs w:val="28"/>
          <w:lang w:val="en-US"/>
        </w:rPr>
        <w:t xml:space="preserve"> </w:t>
      </w:r>
      <w:hyperlink r:id="rId66" w:history="1">
        <w:r w:rsidRPr="00BB0E27">
          <w:rPr>
            <w:rStyle w:val="Hipervnculo"/>
            <w:szCs w:val="28"/>
            <w:lang w:val="en-US"/>
          </w:rPr>
          <w:t>https://research.google.com/</w:t>
        </w:r>
      </w:hyperlink>
      <w:bookmarkEnd w:id="314"/>
    </w:p>
    <w:p w:rsidR="00BB0E27" w:rsidRPr="00BB0E27" w:rsidRDefault="00BB0E27" w:rsidP="00BB0E27">
      <w:pPr>
        <w:pStyle w:val="Bibliografa"/>
        <w:rPr>
          <w:szCs w:val="28"/>
          <w:lang w:val="en-US"/>
        </w:rPr>
      </w:pPr>
      <w:bookmarkStart w:id="315" w:name="_Ref455256900"/>
      <w:r w:rsidRPr="00BB0E27">
        <w:rPr>
          <w:b/>
          <w:szCs w:val="28"/>
          <w:lang w:val="en-US"/>
        </w:rPr>
        <w:t>I</w:t>
      </w:r>
      <w:r>
        <w:rPr>
          <w:b/>
          <w:szCs w:val="28"/>
          <w:lang w:val="en-US"/>
        </w:rPr>
        <w:t xml:space="preserve">BM research. </w:t>
      </w:r>
      <w:hyperlink r:id="rId67" w:history="1">
        <w:r w:rsidRPr="00BB0E27">
          <w:rPr>
            <w:rStyle w:val="Hipervnculo"/>
            <w:szCs w:val="28"/>
            <w:lang w:val="en-US"/>
          </w:rPr>
          <w:t>http://www.research.ibm.com/</w:t>
        </w:r>
      </w:hyperlink>
      <w:bookmarkEnd w:id="315"/>
      <w:r>
        <w:rPr>
          <w:b/>
          <w:szCs w:val="28"/>
          <w:lang w:val="en-US"/>
        </w:rPr>
        <w:t xml:space="preserve"> </w:t>
      </w:r>
    </w:p>
    <w:p w:rsidR="00BB0E27" w:rsidRPr="00BB0E27" w:rsidRDefault="00BB0E27" w:rsidP="00BB0E27">
      <w:pPr>
        <w:pStyle w:val="Bibliografa"/>
        <w:rPr>
          <w:szCs w:val="28"/>
          <w:lang w:val="en-US"/>
        </w:rPr>
      </w:pPr>
      <w:bookmarkStart w:id="316" w:name="_Ref455256911"/>
      <w:r w:rsidRPr="00BB0E27">
        <w:rPr>
          <w:b/>
          <w:szCs w:val="28"/>
          <w:lang w:val="en-US"/>
        </w:rPr>
        <w:t>Micro</w:t>
      </w:r>
      <w:r>
        <w:rPr>
          <w:b/>
          <w:szCs w:val="28"/>
          <w:lang w:val="en-US"/>
        </w:rPr>
        <w:t>soft Azure Machine Learning.</w:t>
      </w:r>
      <w:bookmarkEnd w:id="316"/>
    </w:p>
    <w:p w:rsidR="00BB0E27" w:rsidRPr="00BB0E27" w:rsidRDefault="00456D8F" w:rsidP="00BB0E27">
      <w:pPr>
        <w:pStyle w:val="Bibliografa"/>
        <w:numPr>
          <w:ilvl w:val="0"/>
          <w:numId w:val="0"/>
        </w:numPr>
        <w:ind w:left="567"/>
        <w:rPr>
          <w:szCs w:val="28"/>
          <w:lang w:val="en-US"/>
        </w:rPr>
      </w:pPr>
      <w:hyperlink r:id="rId68" w:history="1">
        <w:r w:rsidR="00BB0E27" w:rsidRPr="00E77C50">
          <w:rPr>
            <w:rStyle w:val="Hipervnculo"/>
            <w:szCs w:val="28"/>
            <w:lang w:val="en-US"/>
          </w:rPr>
          <w:t>https://azure.microsoft.com/es-es/services/machine-learning/</w:t>
        </w:r>
      </w:hyperlink>
      <w:r w:rsidR="00BB0E27">
        <w:rPr>
          <w:szCs w:val="28"/>
          <w:lang w:val="en-US"/>
        </w:rPr>
        <w:t xml:space="preserve"> </w:t>
      </w:r>
    </w:p>
    <w:p w:rsidR="00BB0E27" w:rsidRPr="00BB0E27" w:rsidRDefault="00BB0E27" w:rsidP="00BB0E27">
      <w:pPr>
        <w:pStyle w:val="Bibliografa"/>
        <w:rPr>
          <w:szCs w:val="28"/>
          <w:lang w:val="en-US"/>
        </w:rPr>
      </w:pPr>
      <w:bookmarkStart w:id="317" w:name="_Ref455256923"/>
      <w:r w:rsidRPr="00BB0E27">
        <w:rPr>
          <w:b/>
          <w:szCs w:val="28"/>
          <w:lang w:val="en-US"/>
        </w:rPr>
        <w:t>Twitter machine Learning.</w:t>
      </w:r>
      <w:r w:rsidRPr="00BB0E27">
        <w:rPr>
          <w:szCs w:val="28"/>
          <w:lang w:val="en-US"/>
        </w:rPr>
        <w:t xml:space="preserve"> </w:t>
      </w:r>
      <w:hyperlink r:id="rId69" w:history="1">
        <w:r w:rsidRPr="00BB0E27">
          <w:rPr>
            <w:rStyle w:val="Hipervnculo"/>
            <w:szCs w:val="28"/>
            <w:lang w:val="en-US"/>
          </w:rPr>
          <w:t>https://engineering.twitter.com/cortex</w:t>
        </w:r>
      </w:hyperlink>
      <w:bookmarkEnd w:id="317"/>
    </w:p>
    <w:p w:rsidR="00BB0E27" w:rsidRDefault="00BB0E27" w:rsidP="00BB0E27">
      <w:pPr>
        <w:pStyle w:val="Bibliografa"/>
        <w:rPr>
          <w:b/>
          <w:szCs w:val="28"/>
        </w:rPr>
      </w:pPr>
      <w:bookmarkStart w:id="318" w:name="_Ref455256930"/>
      <w:r w:rsidRPr="00BB0E27">
        <w:rPr>
          <w:b/>
          <w:szCs w:val="28"/>
        </w:rPr>
        <w:t>Inteligencia Artificial en medicina.</w:t>
      </w:r>
      <w:bookmarkEnd w:id="318"/>
      <w:r w:rsidRPr="00BB0E27">
        <w:rPr>
          <w:b/>
          <w:szCs w:val="28"/>
        </w:rPr>
        <w:t xml:space="preserve">  </w:t>
      </w:r>
    </w:p>
    <w:p w:rsidR="00BB0E27" w:rsidRPr="00BB0E27" w:rsidRDefault="00BB0E27" w:rsidP="00BB0E27">
      <w:pPr>
        <w:pStyle w:val="Bibliografa"/>
        <w:numPr>
          <w:ilvl w:val="0"/>
          <w:numId w:val="0"/>
        </w:numPr>
        <w:ind w:left="567"/>
        <w:rPr>
          <w:b/>
          <w:szCs w:val="28"/>
        </w:rPr>
      </w:pPr>
      <w:r w:rsidRPr="00BB0E27">
        <w:rPr>
          <w:rStyle w:val="Hipervnculo"/>
          <w:szCs w:val="28"/>
        </w:rPr>
        <w:t>http://www.xataka.com/medicina-y-salud/cuando-el-doctor-robot-diagnostica-mejor-que-el-ser-humano</w:t>
      </w:r>
    </w:p>
    <w:p w:rsidR="00BB0E27" w:rsidRPr="00A74676" w:rsidRDefault="00BB0E27" w:rsidP="00BB0E27">
      <w:pPr>
        <w:pStyle w:val="Bibliografa"/>
        <w:rPr>
          <w:rStyle w:val="Hipervnculo"/>
          <w:color w:val="auto"/>
          <w:szCs w:val="28"/>
          <w:u w:val="none"/>
        </w:rPr>
      </w:pPr>
      <w:bookmarkStart w:id="319" w:name="_Ref455256939"/>
      <w:proofErr w:type="spellStart"/>
      <w:r w:rsidRPr="00BB0E27">
        <w:rPr>
          <w:b/>
          <w:szCs w:val="28"/>
        </w:rPr>
        <w:t>Babylon</w:t>
      </w:r>
      <w:proofErr w:type="spellEnd"/>
      <w:r w:rsidRPr="00BB0E27">
        <w:rPr>
          <w:b/>
          <w:szCs w:val="28"/>
        </w:rPr>
        <w:t>: IA para asesoramiento de pacientes</w:t>
      </w:r>
      <w:r w:rsidRPr="00BB0E27">
        <w:rPr>
          <w:szCs w:val="28"/>
        </w:rPr>
        <w:t xml:space="preserve">. </w:t>
      </w:r>
      <w:hyperlink r:id="rId70" w:history="1">
        <w:r w:rsidRPr="00BB0E27">
          <w:rPr>
            <w:rStyle w:val="Hipervnculo"/>
            <w:szCs w:val="28"/>
          </w:rPr>
          <w:t>http://www.babylonhealth.com/</w:t>
        </w:r>
      </w:hyperlink>
      <w:bookmarkEnd w:id="319"/>
    </w:p>
    <w:p w:rsidR="00A74676" w:rsidRPr="00A74676" w:rsidRDefault="00A74676" w:rsidP="00A74676">
      <w:pPr>
        <w:pStyle w:val="Bibliografa"/>
        <w:rPr>
          <w:szCs w:val="28"/>
          <w:lang w:val="en-US"/>
        </w:rPr>
      </w:pPr>
      <w:bookmarkStart w:id="320" w:name="_Ref455256735"/>
      <w:r w:rsidRPr="00BB0E27">
        <w:rPr>
          <w:b/>
          <w:szCs w:val="28"/>
          <w:lang w:val="en-US"/>
        </w:rPr>
        <w:t>HEAL</w:t>
      </w:r>
      <w:r w:rsidRPr="00BB0E27">
        <w:rPr>
          <w:szCs w:val="28"/>
          <w:lang w:val="en-US"/>
        </w:rPr>
        <w:t xml:space="preserve"> </w:t>
      </w:r>
      <w:hyperlink r:id="rId71" w:history="1">
        <w:r w:rsidRPr="00BB0E27">
          <w:rPr>
            <w:rStyle w:val="Hipervnculo"/>
            <w:szCs w:val="28"/>
            <w:lang w:val="en-US"/>
          </w:rPr>
          <w:t>http://heal.heuristiclab.com/</w:t>
        </w:r>
      </w:hyperlink>
      <w:bookmarkEnd w:id="320"/>
      <w:r w:rsidRPr="00BB0E27">
        <w:rPr>
          <w:szCs w:val="28"/>
          <w:lang w:val="en-US"/>
        </w:rPr>
        <w:t xml:space="preserve"> </w:t>
      </w:r>
    </w:p>
    <w:p w:rsidR="00B37F27" w:rsidRPr="00BB0E27" w:rsidRDefault="00B37F27" w:rsidP="00B37F27">
      <w:pPr>
        <w:pStyle w:val="Bibliografa"/>
        <w:rPr>
          <w:rFonts w:ascii="Times New Roman" w:hAnsi="Times New Roman"/>
          <w:szCs w:val="28"/>
          <w:lang w:val="es-ES"/>
        </w:rPr>
      </w:pPr>
      <w:bookmarkStart w:id="321" w:name="_Ref455256971"/>
      <w:r w:rsidRPr="00BB0E27">
        <w:rPr>
          <w:b/>
          <w:color w:val="000000"/>
          <w:szCs w:val="28"/>
        </w:rPr>
        <w:t xml:space="preserve">Documentación </w:t>
      </w:r>
      <w:proofErr w:type="spellStart"/>
      <w:r w:rsidRPr="00BB0E27">
        <w:rPr>
          <w:b/>
          <w:color w:val="000000"/>
          <w:szCs w:val="28"/>
        </w:rPr>
        <w:t>NeuroLab</w:t>
      </w:r>
      <w:proofErr w:type="spellEnd"/>
      <w:r w:rsidRPr="00BB0E27">
        <w:rPr>
          <w:b/>
          <w:color w:val="000000"/>
          <w:szCs w:val="28"/>
        </w:rPr>
        <w:t xml:space="preserve">. </w:t>
      </w:r>
      <w:hyperlink r:id="rId72" w:history="1">
        <w:r w:rsidRPr="00BB0E27">
          <w:rPr>
            <w:rStyle w:val="Hipervnculo"/>
            <w:szCs w:val="28"/>
          </w:rPr>
          <w:t>https://pythonhosted.org/neurolab/</w:t>
        </w:r>
      </w:hyperlink>
      <w:bookmarkEnd w:id="321"/>
      <w:r w:rsidRPr="00BB0E27">
        <w:rPr>
          <w:color w:val="000000"/>
          <w:szCs w:val="28"/>
        </w:rPr>
        <w:t xml:space="preserve"> </w:t>
      </w:r>
    </w:p>
    <w:p w:rsidR="00B37F27" w:rsidRPr="00A74676" w:rsidRDefault="00B37F27" w:rsidP="00B37F27">
      <w:pPr>
        <w:pStyle w:val="Bibliografa"/>
        <w:rPr>
          <w:szCs w:val="28"/>
        </w:rPr>
      </w:pPr>
      <w:bookmarkStart w:id="322" w:name="_Ref455256988"/>
      <w:r w:rsidRPr="00A74676">
        <w:rPr>
          <w:b/>
          <w:color w:val="000000"/>
          <w:szCs w:val="28"/>
        </w:rPr>
        <w:t xml:space="preserve">Documentación </w:t>
      </w:r>
      <w:proofErr w:type="spellStart"/>
      <w:r w:rsidRPr="00A74676">
        <w:rPr>
          <w:b/>
          <w:color w:val="000000"/>
          <w:szCs w:val="28"/>
        </w:rPr>
        <w:t>NeuralNet</w:t>
      </w:r>
      <w:proofErr w:type="spellEnd"/>
      <w:r w:rsidRPr="00A74676">
        <w:rPr>
          <w:b/>
          <w:color w:val="000000"/>
          <w:szCs w:val="28"/>
        </w:rPr>
        <w:t>.</w:t>
      </w:r>
      <w:bookmarkEnd w:id="322"/>
    </w:p>
    <w:p w:rsidR="00B37F27" w:rsidRPr="00A74676" w:rsidRDefault="00456D8F" w:rsidP="00B37F27">
      <w:pPr>
        <w:pStyle w:val="Bibliografa"/>
        <w:numPr>
          <w:ilvl w:val="0"/>
          <w:numId w:val="0"/>
        </w:numPr>
        <w:ind w:left="567"/>
        <w:rPr>
          <w:szCs w:val="28"/>
        </w:rPr>
      </w:pPr>
      <w:hyperlink r:id="rId73" w:history="1">
        <w:r w:rsidR="00B37F27" w:rsidRPr="00A74676">
          <w:rPr>
            <w:rStyle w:val="Hipervnculo"/>
            <w:rFonts w:cs="Arial"/>
            <w:szCs w:val="28"/>
          </w:rPr>
          <w:t>https://cran.r-project.org/web/packages/neuralnet/neuralnet.pdf</w:t>
        </w:r>
      </w:hyperlink>
    </w:p>
    <w:p w:rsidR="00B37F27" w:rsidRPr="00A74676" w:rsidRDefault="00B37F27" w:rsidP="00B37F27">
      <w:pPr>
        <w:pStyle w:val="Bibliografa"/>
        <w:rPr>
          <w:szCs w:val="28"/>
        </w:rPr>
      </w:pPr>
      <w:bookmarkStart w:id="323" w:name="_Ref455256993"/>
      <w:r w:rsidRPr="00A74676">
        <w:rPr>
          <w:b/>
          <w:color w:val="000000"/>
          <w:szCs w:val="28"/>
        </w:rPr>
        <w:t>Documentación PyBrain.</w:t>
      </w:r>
      <w:bookmarkEnd w:id="323"/>
      <w:r w:rsidRPr="00A74676">
        <w:rPr>
          <w:b/>
          <w:color w:val="000000"/>
          <w:szCs w:val="28"/>
        </w:rPr>
        <w:t xml:space="preserve"> </w:t>
      </w:r>
    </w:p>
    <w:p w:rsidR="00B37F27" w:rsidRPr="00A74676" w:rsidRDefault="00456D8F" w:rsidP="00B37F27">
      <w:pPr>
        <w:pStyle w:val="Bibliografa"/>
        <w:numPr>
          <w:ilvl w:val="0"/>
          <w:numId w:val="0"/>
        </w:numPr>
        <w:ind w:left="567"/>
        <w:rPr>
          <w:rFonts w:cs="Arial"/>
          <w:szCs w:val="28"/>
        </w:rPr>
      </w:pPr>
      <w:hyperlink r:id="rId74" w:history="1">
        <w:r w:rsidR="00B37F27" w:rsidRPr="00A74676">
          <w:rPr>
            <w:rStyle w:val="Hipervnculo"/>
            <w:rFonts w:cs="Arial"/>
            <w:szCs w:val="28"/>
          </w:rPr>
          <w:t>http://pybrain.org/docs/</w:t>
        </w:r>
      </w:hyperlink>
      <w:r w:rsidR="00B37F27" w:rsidRPr="00A74676">
        <w:rPr>
          <w:rFonts w:cs="Arial"/>
          <w:szCs w:val="28"/>
        </w:rPr>
        <w:t xml:space="preserve"> </w:t>
      </w:r>
      <w:r w:rsidR="00B37F27" w:rsidRPr="00A74676">
        <w:rPr>
          <w:color w:val="000000"/>
          <w:szCs w:val="28"/>
        </w:rPr>
        <w:t xml:space="preserve"> </w:t>
      </w:r>
    </w:p>
    <w:p w:rsidR="00B37F27" w:rsidRPr="00A74676" w:rsidRDefault="00B37F27" w:rsidP="00BB0E27">
      <w:pPr>
        <w:pStyle w:val="Bibliografa"/>
        <w:jc w:val="left"/>
        <w:rPr>
          <w:szCs w:val="28"/>
        </w:rPr>
      </w:pPr>
      <w:bookmarkStart w:id="324" w:name="_Ref455257000"/>
      <w:r w:rsidRPr="00A74676">
        <w:rPr>
          <w:b/>
          <w:color w:val="000000"/>
          <w:szCs w:val="28"/>
        </w:rPr>
        <w:t xml:space="preserve">Documentación </w:t>
      </w:r>
      <w:proofErr w:type="spellStart"/>
      <w:r w:rsidRPr="00A74676">
        <w:rPr>
          <w:b/>
          <w:color w:val="000000"/>
          <w:szCs w:val="28"/>
        </w:rPr>
        <w:t>Fast</w:t>
      </w:r>
      <w:proofErr w:type="spellEnd"/>
      <w:r w:rsidRPr="00A74676">
        <w:rPr>
          <w:b/>
          <w:color w:val="000000"/>
          <w:szCs w:val="28"/>
        </w:rPr>
        <w:t xml:space="preserve"> Artificial Neural Network</w:t>
      </w:r>
      <w:r w:rsidRPr="00A74676">
        <w:rPr>
          <w:color w:val="000000"/>
          <w:szCs w:val="28"/>
        </w:rPr>
        <w:t xml:space="preserve">. </w:t>
      </w:r>
      <w:hyperlink r:id="rId75" w:history="1">
        <w:r w:rsidRPr="00A74676">
          <w:rPr>
            <w:rStyle w:val="Hipervnculo"/>
            <w:rFonts w:cs="Arial"/>
            <w:szCs w:val="28"/>
          </w:rPr>
          <w:t>http://libfann.github.io/fann/docs/files/fann-h.html</w:t>
        </w:r>
      </w:hyperlink>
      <w:bookmarkEnd w:id="324"/>
      <w:r w:rsidRPr="00A74676">
        <w:rPr>
          <w:szCs w:val="28"/>
        </w:rPr>
        <w:t xml:space="preserve"> </w:t>
      </w:r>
    </w:p>
    <w:p w:rsidR="00B37F27" w:rsidRPr="00A74676" w:rsidRDefault="00B37F27" w:rsidP="00B37F27">
      <w:pPr>
        <w:pStyle w:val="Bibliografa"/>
        <w:rPr>
          <w:szCs w:val="28"/>
        </w:rPr>
      </w:pPr>
      <w:bookmarkStart w:id="325" w:name="_Ref455257006"/>
      <w:r w:rsidRPr="00A74676">
        <w:rPr>
          <w:b/>
          <w:color w:val="000000"/>
          <w:szCs w:val="28"/>
        </w:rPr>
        <w:t xml:space="preserve">Documentación Tensor </w:t>
      </w:r>
      <w:proofErr w:type="spellStart"/>
      <w:r w:rsidRPr="00A74676">
        <w:rPr>
          <w:b/>
          <w:color w:val="000000"/>
          <w:szCs w:val="28"/>
        </w:rPr>
        <w:t>Flow</w:t>
      </w:r>
      <w:proofErr w:type="spellEnd"/>
      <w:r w:rsidRPr="00A74676">
        <w:rPr>
          <w:b/>
          <w:color w:val="000000"/>
          <w:szCs w:val="28"/>
        </w:rPr>
        <w:t>.</w:t>
      </w:r>
      <w:bookmarkEnd w:id="325"/>
      <w:r w:rsidRPr="00A74676">
        <w:rPr>
          <w:color w:val="000000"/>
          <w:szCs w:val="28"/>
        </w:rPr>
        <w:t xml:space="preserve"> </w:t>
      </w:r>
    </w:p>
    <w:p w:rsidR="00B37F27" w:rsidRPr="00A74676" w:rsidRDefault="00456D8F" w:rsidP="00B37F27">
      <w:pPr>
        <w:pStyle w:val="Bibliografa"/>
        <w:numPr>
          <w:ilvl w:val="0"/>
          <w:numId w:val="0"/>
        </w:numPr>
        <w:ind w:left="567"/>
        <w:rPr>
          <w:szCs w:val="28"/>
        </w:rPr>
      </w:pPr>
      <w:hyperlink r:id="rId76" w:history="1">
        <w:r w:rsidR="00B37F27" w:rsidRPr="00A74676">
          <w:rPr>
            <w:rStyle w:val="Hipervnculo"/>
            <w:rFonts w:cs="Arial"/>
            <w:szCs w:val="28"/>
          </w:rPr>
          <w:t>https://www.tensorflow.org/</w:t>
        </w:r>
      </w:hyperlink>
      <w:r w:rsidR="00B37F27" w:rsidRPr="00A74676">
        <w:rPr>
          <w:szCs w:val="28"/>
        </w:rPr>
        <w:t xml:space="preserve"> </w:t>
      </w:r>
    </w:p>
    <w:p w:rsidR="00B37F27" w:rsidRPr="00A74676" w:rsidRDefault="00B37F27" w:rsidP="00B37F27">
      <w:pPr>
        <w:pStyle w:val="Bibliografa"/>
        <w:rPr>
          <w:szCs w:val="28"/>
        </w:rPr>
      </w:pPr>
      <w:bookmarkStart w:id="326" w:name="_Ref455257010"/>
      <w:r w:rsidRPr="00A74676">
        <w:rPr>
          <w:b/>
          <w:color w:val="000000"/>
          <w:szCs w:val="28"/>
        </w:rPr>
        <w:t xml:space="preserve">Documentación IBM SPSS </w:t>
      </w:r>
      <w:proofErr w:type="spellStart"/>
      <w:r w:rsidRPr="00A74676">
        <w:rPr>
          <w:b/>
          <w:color w:val="000000"/>
          <w:szCs w:val="28"/>
        </w:rPr>
        <w:t>Modeler</w:t>
      </w:r>
      <w:proofErr w:type="spellEnd"/>
      <w:r w:rsidRPr="00A74676">
        <w:rPr>
          <w:color w:val="000000"/>
          <w:szCs w:val="28"/>
        </w:rPr>
        <w:t>.</w:t>
      </w:r>
      <w:bookmarkEnd w:id="326"/>
      <w:r w:rsidRPr="00A74676">
        <w:rPr>
          <w:color w:val="000000"/>
          <w:szCs w:val="28"/>
        </w:rPr>
        <w:t xml:space="preserve"> </w:t>
      </w:r>
    </w:p>
    <w:p w:rsidR="00B37F27" w:rsidRPr="00A74676" w:rsidRDefault="00456D8F" w:rsidP="00B37F27">
      <w:pPr>
        <w:pStyle w:val="Bibliografa"/>
        <w:numPr>
          <w:ilvl w:val="0"/>
          <w:numId w:val="0"/>
        </w:numPr>
        <w:ind w:left="567"/>
        <w:rPr>
          <w:szCs w:val="28"/>
        </w:rPr>
      </w:pPr>
      <w:hyperlink r:id="rId77" w:history="1">
        <w:r w:rsidR="00B37F27" w:rsidRPr="00A74676">
          <w:rPr>
            <w:rStyle w:val="Hipervnculo"/>
            <w:rFonts w:cs="Arial"/>
            <w:szCs w:val="28"/>
          </w:rPr>
          <w:t>http://www-03.ibm.com/software/products/es/spss-modeler</w:t>
        </w:r>
      </w:hyperlink>
      <w:r w:rsidR="00B37F27" w:rsidRPr="00A74676">
        <w:rPr>
          <w:szCs w:val="28"/>
        </w:rPr>
        <w:t xml:space="preserve"> </w:t>
      </w:r>
    </w:p>
    <w:p w:rsidR="00B37F27" w:rsidRPr="00A74676" w:rsidRDefault="00B37F27" w:rsidP="00B37F27">
      <w:pPr>
        <w:pStyle w:val="Bibliografa"/>
        <w:rPr>
          <w:szCs w:val="28"/>
        </w:rPr>
      </w:pPr>
      <w:bookmarkStart w:id="327" w:name="_Ref455257016"/>
      <w:r w:rsidRPr="00A74676">
        <w:rPr>
          <w:b/>
          <w:color w:val="000000"/>
          <w:szCs w:val="28"/>
        </w:rPr>
        <w:t xml:space="preserve">Documentación </w:t>
      </w:r>
      <w:proofErr w:type="spellStart"/>
      <w:r w:rsidRPr="00A74676">
        <w:rPr>
          <w:b/>
          <w:color w:val="000000"/>
          <w:szCs w:val="28"/>
        </w:rPr>
        <w:t>Weka</w:t>
      </w:r>
      <w:bookmarkEnd w:id="327"/>
      <w:proofErr w:type="spellEnd"/>
      <w:r w:rsidR="00D427FB">
        <w:rPr>
          <w:b/>
          <w:color w:val="000000"/>
          <w:szCs w:val="28"/>
        </w:rPr>
        <w:t>.</w:t>
      </w:r>
    </w:p>
    <w:p w:rsidR="00B37F27" w:rsidRPr="00A74676" w:rsidRDefault="00456D8F" w:rsidP="00B37F27">
      <w:pPr>
        <w:pStyle w:val="Bibliografa"/>
        <w:numPr>
          <w:ilvl w:val="0"/>
          <w:numId w:val="0"/>
        </w:numPr>
        <w:ind w:left="567"/>
        <w:rPr>
          <w:szCs w:val="28"/>
        </w:rPr>
      </w:pPr>
      <w:hyperlink r:id="rId78" w:history="1">
        <w:r w:rsidR="00B37F27" w:rsidRPr="00A74676">
          <w:rPr>
            <w:rStyle w:val="Hipervnculo"/>
            <w:rFonts w:cs="Arial"/>
            <w:szCs w:val="28"/>
          </w:rPr>
          <w:t>http://www.cs.waikato.ac.nz/ml/weka/</w:t>
        </w:r>
      </w:hyperlink>
      <w:r w:rsidR="00B37F27" w:rsidRPr="00A74676">
        <w:rPr>
          <w:szCs w:val="28"/>
        </w:rPr>
        <w:t xml:space="preserve"> </w:t>
      </w:r>
    </w:p>
    <w:p w:rsidR="00BB0E27" w:rsidRPr="00A74676" w:rsidRDefault="00BB0E27" w:rsidP="00BB0E27">
      <w:pPr>
        <w:pStyle w:val="Bibliografa"/>
        <w:jc w:val="left"/>
        <w:rPr>
          <w:szCs w:val="28"/>
        </w:rPr>
      </w:pPr>
      <w:bookmarkStart w:id="328" w:name="_Ref455257023"/>
      <w:r w:rsidRPr="00A74676">
        <w:rPr>
          <w:b/>
          <w:szCs w:val="28"/>
        </w:rPr>
        <w:lastRenderedPageBreak/>
        <w:t>Documentación Azure Machine Learning.</w:t>
      </w:r>
      <w:bookmarkEnd w:id="328"/>
      <w:r w:rsidRPr="00A74676">
        <w:rPr>
          <w:szCs w:val="28"/>
        </w:rPr>
        <w:t xml:space="preserve"> </w:t>
      </w:r>
    </w:p>
    <w:p w:rsidR="00B37F27" w:rsidRPr="00A74676" w:rsidRDefault="00456D8F" w:rsidP="00BB0E27">
      <w:pPr>
        <w:pStyle w:val="Bibliografa"/>
        <w:numPr>
          <w:ilvl w:val="0"/>
          <w:numId w:val="0"/>
        </w:numPr>
        <w:ind w:left="567"/>
        <w:jc w:val="left"/>
        <w:rPr>
          <w:szCs w:val="28"/>
        </w:rPr>
      </w:pPr>
      <w:hyperlink r:id="rId79" w:history="1">
        <w:r w:rsidR="00BB0E27" w:rsidRPr="00A74676">
          <w:rPr>
            <w:rStyle w:val="Hipervnculo"/>
            <w:szCs w:val="28"/>
          </w:rPr>
          <w:t>https://msdn.microsoft.com/en-us/library/azure/dn578280.aspx</w:t>
        </w:r>
      </w:hyperlink>
    </w:p>
    <w:p w:rsidR="00B37F27" w:rsidRPr="00A74676" w:rsidRDefault="00B37F27" w:rsidP="00B37F27">
      <w:pPr>
        <w:pStyle w:val="Bibliografa"/>
        <w:rPr>
          <w:szCs w:val="28"/>
          <w:lang w:val="es-ES"/>
        </w:rPr>
      </w:pPr>
      <w:bookmarkStart w:id="329" w:name="_Ref455257032"/>
      <w:r w:rsidRPr="00A74676">
        <w:rPr>
          <w:rFonts w:cs="Arial"/>
          <w:b/>
          <w:color w:val="000000"/>
          <w:szCs w:val="28"/>
        </w:rPr>
        <w:t>Perceptrón</w:t>
      </w:r>
      <w:r w:rsidRPr="00A74676">
        <w:rPr>
          <w:rFonts w:cs="Arial"/>
          <w:color w:val="000000"/>
          <w:szCs w:val="28"/>
        </w:rPr>
        <w:t xml:space="preserve">. </w:t>
      </w:r>
      <w:hyperlink r:id="rId80" w:history="1">
        <w:r w:rsidRPr="00A74676">
          <w:rPr>
            <w:rStyle w:val="Hipervnculo"/>
            <w:rFonts w:cs="Arial"/>
            <w:szCs w:val="28"/>
          </w:rPr>
          <w:t>http://www.lcc.uma.es/~jmortiz/archivos/Tema4.pdf</w:t>
        </w:r>
      </w:hyperlink>
      <w:bookmarkEnd w:id="329"/>
      <w:r w:rsidRPr="00A74676">
        <w:rPr>
          <w:szCs w:val="28"/>
        </w:rPr>
        <w:t xml:space="preserve"> </w:t>
      </w:r>
    </w:p>
    <w:p w:rsidR="00BB0E27" w:rsidRPr="00A74676" w:rsidRDefault="00B37F27" w:rsidP="00BB0E27">
      <w:pPr>
        <w:pStyle w:val="Bibliografa"/>
        <w:rPr>
          <w:szCs w:val="28"/>
          <w:lang w:val="es-ES"/>
        </w:rPr>
      </w:pPr>
      <w:bookmarkStart w:id="330" w:name="_Ref455257039"/>
      <w:r w:rsidRPr="00A74676">
        <w:rPr>
          <w:rFonts w:cs="Arial"/>
          <w:b/>
          <w:color w:val="000000"/>
          <w:szCs w:val="28"/>
        </w:rPr>
        <w:t>SVM</w:t>
      </w:r>
      <w:bookmarkEnd w:id="330"/>
      <w:r w:rsidR="00D427FB">
        <w:rPr>
          <w:rFonts w:cs="Arial"/>
          <w:color w:val="000000"/>
          <w:szCs w:val="28"/>
        </w:rPr>
        <w:t>.</w:t>
      </w:r>
    </w:p>
    <w:p w:rsidR="00B37F27" w:rsidRPr="00A74676" w:rsidRDefault="00456D8F" w:rsidP="00BB0E27">
      <w:pPr>
        <w:pStyle w:val="Bibliografa"/>
        <w:numPr>
          <w:ilvl w:val="0"/>
          <w:numId w:val="0"/>
        </w:numPr>
        <w:ind w:left="567"/>
        <w:rPr>
          <w:szCs w:val="28"/>
          <w:lang w:val="es-ES"/>
        </w:rPr>
      </w:pPr>
      <w:hyperlink r:id="rId81" w:history="1">
        <w:r w:rsidR="00B37F27" w:rsidRPr="00A74676">
          <w:rPr>
            <w:rStyle w:val="Hipervnculo"/>
            <w:rFonts w:cs="Arial"/>
            <w:szCs w:val="28"/>
          </w:rPr>
          <w:t>http://www.asepelt.org/ficheros/File/Anales/2003%20-%20Almeria/asepeltPDF/55.pdf</w:t>
        </w:r>
      </w:hyperlink>
      <w:r w:rsidR="00B37F27" w:rsidRPr="00A74676">
        <w:rPr>
          <w:szCs w:val="28"/>
        </w:rPr>
        <w:t xml:space="preserve"> </w:t>
      </w:r>
    </w:p>
    <w:p w:rsidR="00A74676" w:rsidRPr="00A74676" w:rsidRDefault="00B37F27" w:rsidP="00BB0E27">
      <w:pPr>
        <w:pStyle w:val="Bibliografa"/>
        <w:rPr>
          <w:szCs w:val="28"/>
          <w:lang w:val="en-US"/>
        </w:rPr>
      </w:pPr>
      <w:bookmarkStart w:id="331" w:name="_Ref455257055"/>
      <w:r w:rsidRPr="00A74676">
        <w:rPr>
          <w:rFonts w:cs="Arial"/>
          <w:b/>
          <w:color w:val="000000"/>
          <w:szCs w:val="28"/>
          <w:lang w:val="en-US"/>
        </w:rPr>
        <w:t>Neural Network.</w:t>
      </w:r>
      <w:bookmarkEnd w:id="331"/>
      <w:r w:rsidRPr="00A74676">
        <w:rPr>
          <w:rFonts w:cs="Arial"/>
          <w:b/>
          <w:color w:val="000000"/>
          <w:szCs w:val="28"/>
          <w:lang w:val="en-US"/>
        </w:rPr>
        <w:t xml:space="preserve"> </w:t>
      </w:r>
    </w:p>
    <w:p w:rsidR="00B37F27" w:rsidRPr="00A74676" w:rsidRDefault="00456D8F" w:rsidP="00A74676">
      <w:pPr>
        <w:pStyle w:val="Bibliografa"/>
        <w:numPr>
          <w:ilvl w:val="0"/>
          <w:numId w:val="0"/>
        </w:numPr>
        <w:ind w:left="567"/>
        <w:rPr>
          <w:szCs w:val="28"/>
          <w:lang w:val="en-US"/>
        </w:rPr>
      </w:pPr>
      <w:hyperlink r:id="rId82" w:history="1">
        <w:r w:rsidR="00B37F27" w:rsidRPr="00A74676">
          <w:rPr>
            <w:rStyle w:val="Hipervnculo"/>
            <w:rFonts w:cs="Arial"/>
            <w:szCs w:val="28"/>
            <w:lang w:val="en-US"/>
          </w:rPr>
          <w:t>https://msdn.microsoft.com/en-us/library/azure/dn905947.aspx</w:t>
        </w:r>
      </w:hyperlink>
      <w:r w:rsidR="00B37F27" w:rsidRPr="00A74676">
        <w:rPr>
          <w:szCs w:val="28"/>
          <w:lang w:val="en-US"/>
        </w:rPr>
        <w:t xml:space="preserve"> </w:t>
      </w:r>
    </w:p>
    <w:p w:rsidR="00A74676" w:rsidRPr="00A74676" w:rsidRDefault="00B37F27" w:rsidP="00BB0E27">
      <w:pPr>
        <w:pStyle w:val="Bibliografa"/>
        <w:rPr>
          <w:szCs w:val="28"/>
          <w:lang w:val="en-US"/>
        </w:rPr>
      </w:pPr>
      <w:bookmarkStart w:id="332" w:name="_Ref455257062"/>
      <w:r w:rsidRPr="00A74676">
        <w:rPr>
          <w:rFonts w:cs="Arial"/>
          <w:b/>
          <w:color w:val="000000"/>
          <w:szCs w:val="28"/>
          <w:lang w:val="en-US"/>
        </w:rPr>
        <w:t>Deep SVM.</w:t>
      </w:r>
      <w:bookmarkEnd w:id="332"/>
      <w:r w:rsidRPr="00A74676">
        <w:rPr>
          <w:rFonts w:cs="Arial"/>
          <w:b/>
          <w:color w:val="000000"/>
          <w:szCs w:val="28"/>
          <w:lang w:val="en-US"/>
        </w:rPr>
        <w:t xml:space="preserve"> </w:t>
      </w:r>
    </w:p>
    <w:p w:rsidR="00B37F27" w:rsidRPr="00A74676" w:rsidRDefault="00456D8F" w:rsidP="00A74676">
      <w:pPr>
        <w:pStyle w:val="Bibliografa"/>
        <w:numPr>
          <w:ilvl w:val="0"/>
          <w:numId w:val="0"/>
        </w:numPr>
        <w:ind w:left="567"/>
        <w:rPr>
          <w:szCs w:val="28"/>
          <w:lang w:val="en-US"/>
        </w:rPr>
      </w:pPr>
      <w:hyperlink r:id="rId83" w:history="1">
        <w:r w:rsidR="00B37F27" w:rsidRPr="00A74676">
          <w:rPr>
            <w:rStyle w:val="Hipervnculo"/>
            <w:rFonts w:cs="Arial"/>
            <w:szCs w:val="28"/>
            <w:lang w:val="en-US"/>
          </w:rPr>
          <w:t>https://msdn.microsoft.com/en-us/library/azure/dn913070.aspx</w:t>
        </w:r>
      </w:hyperlink>
      <w:r w:rsidR="00B37F27" w:rsidRPr="00A74676">
        <w:rPr>
          <w:szCs w:val="28"/>
          <w:lang w:val="en-US"/>
        </w:rPr>
        <w:t xml:space="preserve"> </w:t>
      </w:r>
    </w:p>
    <w:p w:rsidR="00633738" w:rsidRDefault="00B37F27" w:rsidP="00A74676">
      <w:pPr>
        <w:pStyle w:val="Bibliografa"/>
        <w:jc w:val="left"/>
        <w:rPr>
          <w:szCs w:val="28"/>
        </w:rPr>
      </w:pPr>
      <w:bookmarkStart w:id="333" w:name="_Ref455257070"/>
      <w:r w:rsidRPr="00A74676">
        <w:rPr>
          <w:b/>
          <w:color w:val="000000"/>
          <w:szCs w:val="28"/>
        </w:rPr>
        <w:t>Árbol de decisión.</w:t>
      </w:r>
      <w:r w:rsidRPr="00A74676">
        <w:rPr>
          <w:szCs w:val="28"/>
        </w:rPr>
        <w:t xml:space="preserve"> </w:t>
      </w:r>
      <w:hyperlink r:id="rId84" w:history="1">
        <w:r w:rsidR="00633738" w:rsidRPr="00A74676">
          <w:rPr>
            <w:rStyle w:val="Hipervnculo"/>
            <w:rFonts w:cs="Arial"/>
            <w:szCs w:val="28"/>
          </w:rPr>
          <w:t>http://www.dmae.upct.es/~mcruiz/Telem06/Teoria/arbol_decision.pdf</w:t>
        </w:r>
      </w:hyperlink>
    </w:p>
    <w:p w:rsidR="0093777D" w:rsidRDefault="00D427FB" w:rsidP="0093777D">
      <w:pPr>
        <w:pStyle w:val="Bibliografa"/>
        <w:rPr>
          <w:lang w:val="en"/>
        </w:rPr>
      </w:pPr>
      <w:r w:rsidRPr="00D427FB">
        <w:rPr>
          <w:b/>
          <w:szCs w:val="28"/>
          <w:lang w:val="en-US"/>
        </w:rPr>
        <w:t xml:space="preserve">Computer Aided Systems Theory – </w:t>
      </w:r>
      <w:proofErr w:type="spellStart"/>
      <w:r w:rsidRPr="00D427FB">
        <w:rPr>
          <w:b/>
          <w:szCs w:val="28"/>
          <w:lang w:val="en-US"/>
        </w:rPr>
        <w:t>Eurocast</w:t>
      </w:r>
      <w:proofErr w:type="spellEnd"/>
      <w:r w:rsidRPr="00D427FB">
        <w:rPr>
          <w:b/>
          <w:szCs w:val="28"/>
          <w:lang w:val="en-US"/>
        </w:rPr>
        <w:t xml:space="preserve"> 2015</w:t>
      </w:r>
      <w:r>
        <w:rPr>
          <w:b/>
          <w:szCs w:val="28"/>
          <w:lang w:val="en-US"/>
        </w:rPr>
        <w:t xml:space="preserve">. </w:t>
      </w:r>
      <w:r w:rsidRPr="00F959F4">
        <w:rPr>
          <w:lang w:val="en-US"/>
        </w:rPr>
        <w:t>Michael, Karin </w:t>
      </w:r>
      <w:proofErr w:type="spellStart"/>
      <w:r w:rsidRPr="00F959F4">
        <w:rPr>
          <w:lang w:val="en-US"/>
        </w:rPr>
        <w:t>Zölzer</w:t>
      </w:r>
      <w:proofErr w:type="spellEnd"/>
      <w:r w:rsidRPr="00F959F4">
        <w:rPr>
          <w:lang w:val="en-US"/>
        </w:rPr>
        <w:t>, Stephan M. Winkler, Erwin </w:t>
      </w:r>
      <w:proofErr w:type="spellStart"/>
      <w:r w:rsidRPr="00F959F4">
        <w:rPr>
          <w:lang w:val="en-US"/>
        </w:rPr>
        <w:t>Hopf</w:t>
      </w:r>
      <w:proofErr w:type="spellEnd"/>
      <w:r w:rsidRPr="00F959F4">
        <w:rPr>
          <w:lang w:val="en-US"/>
        </w:rPr>
        <w:t>, Herbert </w:t>
      </w:r>
      <w:proofErr w:type="spellStart"/>
      <w:r w:rsidRPr="00F959F4">
        <w:rPr>
          <w:lang w:val="en-US"/>
        </w:rPr>
        <w:t>Stekel</w:t>
      </w:r>
      <w:proofErr w:type="gramStart"/>
      <w:r w:rsidRPr="00F959F4">
        <w:rPr>
          <w:lang w:val="en-US"/>
        </w:rPr>
        <w:t>,Rupert</w:t>
      </w:r>
      <w:proofErr w:type="spellEnd"/>
      <w:proofErr w:type="gramEnd"/>
      <w:r w:rsidRPr="00F959F4">
        <w:rPr>
          <w:lang w:val="en-US"/>
        </w:rPr>
        <w:t> </w:t>
      </w:r>
      <w:proofErr w:type="spellStart"/>
      <w:r w:rsidRPr="00F959F4">
        <w:rPr>
          <w:lang w:val="en-US"/>
        </w:rPr>
        <w:t>Frechinger</w:t>
      </w:r>
      <w:proofErr w:type="spellEnd"/>
      <w:r w:rsidRPr="00F959F4">
        <w:rPr>
          <w:lang w:val="en-US"/>
        </w:rPr>
        <w:t xml:space="preserve"> y Stefan Wagner, 2015</w:t>
      </w:r>
      <w:r w:rsidR="0093777D" w:rsidRPr="00F959F4">
        <w:rPr>
          <w:lang w:val="en-US"/>
        </w:rPr>
        <w:t xml:space="preserve">. </w:t>
      </w:r>
      <w:proofErr w:type="spellStart"/>
      <w:r w:rsidR="0093777D" w:rsidRPr="0093777D">
        <w:rPr>
          <w:lang w:val="en-US"/>
        </w:rPr>
        <w:t>Capítulo</w:t>
      </w:r>
      <w:proofErr w:type="spellEnd"/>
      <w:r w:rsidR="0093777D" w:rsidRPr="0093777D">
        <w:rPr>
          <w:lang w:val="en-US"/>
        </w:rPr>
        <w:t xml:space="preserve">: </w:t>
      </w:r>
      <w:r w:rsidR="0093777D">
        <w:rPr>
          <w:lang w:val="en"/>
        </w:rPr>
        <w:t>Increasing the Sensitivity of Cancer Predictors Using Confidence Based Ensemble Modeling. 350-358. 2015</w:t>
      </w:r>
    </w:p>
    <w:bookmarkEnd w:id="333"/>
    <w:p w:rsidR="00B37F27" w:rsidRPr="0093777D" w:rsidRDefault="00B37F27" w:rsidP="0093777D">
      <w:pPr>
        <w:pStyle w:val="Bibliografa"/>
        <w:numPr>
          <w:ilvl w:val="0"/>
          <w:numId w:val="0"/>
        </w:numPr>
        <w:ind w:left="567"/>
        <w:jc w:val="left"/>
        <w:rPr>
          <w:lang w:val="en-US"/>
        </w:rPr>
      </w:pPr>
    </w:p>
    <w:p w:rsidR="00B37F27" w:rsidRPr="00D427FB" w:rsidRDefault="00B37F27" w:rsidP="00B37F27">
      <w:pPr>
        <w:pStyle w:val="Bibliografa"/>
        <w:numPr>
          <w:ilvl w:val="0"/>
          <w:numId w:val="0"/>
        </w:numPr>
        <w:ind w:left="567"/>
        <w:rPr>
          <w:lang w:val="en-US"/>
        </w:rPr>
      </w:pPr>
    </w:p>
    <w:p w:rsidR="007F5CAF" w:rsidRPr="00D427FB" w:rsidRDefault="007F5CAF" w:rsidP="00BF5A2F">
      <w:pPr>
        <w:pStyle w:val="Bibliografa"/>
        <w:numPr>
          <w:ilvl w:val="0"/>
          <w:numId w:val="0"/>
        </w:numPr>
        <w:ind w:left="567"/>
        <w:rPr>
          <w:lang w:val="en-US"/>
        </w:rPr>
      </w:pPr>
    </w:p>
    <w:p w:rsidR="007F5CAF" w:rsidRPr="0093777D" w:rsidRDefault="007F5CAF" w:rsidP="007F5CAF">
      <w:pPr>
        <w:pStyle w:val="Bibliografa"/>
        <w:numPr>
          <w:ilvl w:val="0"/>
          <w:numId w:val="0"/>
        </w:numPr>
        <w:ind w:left="567"/>
        <w:rPr>
          <w:lang w:val="en"/>
        </w:rPr>
      </w:pPr>
    </w:p>
    <w:p w:rsidR="00C2453F" w:rsidRPr="00D427FB" w:rsidRDefault="00C2453F" w:rsidP="00D3691B">
      <w:pPr>
        <w:pStyle w:val="Bibliografa"/>
        <w:numPr>
          <w:ilvl w:val="0"/>
          <w:numId w:val="0"/>
        </w:numPr>
        <w:ind w:left="567"/>
        <w:rPr>
          <w:lang w:val="en-US"/>
        </w:rPr>
      </w:pPr>
    </w:p>
    <w:p w:rsidR="005970BB" w:rsidRPr="00D427FB" w:rsidRDefault="005970BB" w:rsidP="005970BB">
      <w:pPr>
        <w:pStyle w:val="Prrafo"/>
        <w:rPr>
          <w:lang w:val="en-US"/>
        </w:rPr>
      </w:pPr>
    </w:p>
    <w:sectPr w:rsidR="005970BB" w:rsidRPr="00D427FB" w:rsidSect="006D455B">
      <w:pgSz w:w="11906" w:h="16838" w:code="9"/>
      <w:pgMar w:top="1134" w:right="1134" w:bottom="1134" w:left="1134" w:header="72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6D8F" w:rsidRDefault="00456D8F">
      <w:r>
        <w:separator/>
      </w:r>
    </w:p>
  </w:endnote>
  <w:endnote w:type="continuationSeparator" w:id="0">
    <w:p w:rsidR="00456D8F" w:rsidRDefault="00456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Bold r:id="rId1" w:fontKey="{8134ADA9-40E1-4C79-B881-EF1E3DE5108F}"/>
  </w:font>
  <w:font w:name="Tahoma">
    <w:panose1 w:val="020B0604030504040204"/>
    <w:charset w:val="00"/>
    <w:family w:val="swiss"/>
    <w:pitch w:val="variable"/>
    <w:sig w:usb0="E1002EFF" w:usb1="C000605B" w:usb2="00000029" w:usb3="00000000" w:csb0="000101FF" w:csb1="00000000"/>
    <w:embedRegular r:id="rId2" w:fontKey="{A75E4B0D-3833-4E47-A006-9CAF44116887}"/>
    <w:embedBold r:id="rId3" w:fontKey="{EB4843CD-D89A-464C-B2D3-928E2D88AD80}"/>
  </w:font>
  <w:font w:name="Courier New">
    <w:panose1 w:val="02070309020205020404"/>
    <w:charset w:val="00"/>
    <w:family w:val="modern"/>
    <w:pitch w:val="fixed"/>
    <w:sig w:usb0="E0002AFF" w:usb1="C0007843" w:usb2="00000009" w:usb3="00000000" w:csb0="000001FF" w:csb1="00000000"/>
  </w:font>
  <w:font w:name="DejaVu Sans">
    <w:altName w:val="Arial"/>
    <w:charset w:val="00"/>
    <w:family w:val="swiss"/>
    <w:pitch w:val="default"/>
  </w:font>
  <w:font w:name="Calibri">
    <w:panose1 w:val="020F0502020204030204"/>
    <w:charset w:val="00"/>
    <w:family w:val="swiss"/>
    <w:pitch w:val="variable"/>
    <w:sig w:usb0="E00002FF" w:usb1="4000ACFF" w:usb2="00000001" w:usb3="00000000" w:csb0="0000019F" w:csb1="00000000"/>
    <w:embedRegular r:id="rId4" w:fontKey="{E12728C2-B4FA-4D3E-ACD5-1290E5FEA911}"/>
  </w:font>
  <w:font w:name="Segoe UI">
    <w:panose1 w:val="020B0502040204020203"/>
    <w:charset w:val="00"/>
    <w:family w:val="swiss"/>
    <w:pitch w:val="variable"/>
    <w:sig w:usb0="E4002EFF" w:usb1="C000E47F" w:usb2="00000009" w:usb3="00000000" w:csb0="000001FF" w:csb1="00000000"/>
    <w:embedRegular r:id="rId5" w:fontKey="{F755DEA0-C617-4FE8-B896-2772B8E48581}"/>
  </w:font>
  <w:font w:name="Cambria">
    <w:panose1 w:val="02040503050406030204"/>
    <w:charset w:val="00"/>
    <w:family w:val="roman"/>
    <w:pitch w:val="variable"/>
    <w:sig w:usb0="E00002FF" w:usb1="400004FF" w:usb2="00000000" w:usb3="00000000" w:csb0="0000019F" w:csb1="00000000"/>
    <w:embedRegular r:id="rId6" w:fontKey="{7B25610F-E8DB-4050-AF10-05E2398F660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2D5" w:rsidRDefault="006612D5" w:rsidP="00043637">
    <w:pPr>
      <w:pStyle w:val="Piedepgina"/>
      <w:pBdr>
        <w:top w:val="none" w:sz="0" w:space="0" w:color="auto"/>
      </w:pBd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2D5" w:rsidRPr="00647444" w:rsidRDefault="006612D5" w:rsidP="00FE5C68">
    <w:pPr>
      <w:pStyle w:val="Piedepgina"/>
      <w:pBdr>
        <w:top w:val="none" w:sz="0" w:space="0" w:color="auto"/>
      </w:pBdr>
      <w:jc w:val="center"/>
      <w:rPr>
        <w:lang w:val="es-E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2D5" w:rsidRDefault="006612D5" w:rsidP="00043637">
    <w:pPr>
      <w:pStyle w:val="Piedepgina"/>
      <w:pBdr>
        <w:top w:val="none" w:sz="0" w:space="0" w:color="auto"/>
      </w:pBd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2D5" w:rsidRDefault="006612D5" w:rsidP="00043637">
    <w:pPr>
      <w:pStyle w:val="Piedepgina"/>
      <w:pBdr>
        <w:top w:val="none" w:sz="0" w:space="0" w:color="auto"/>
      </w:pBdr>
      <w:jc w:val="center"/>
    </w:pPr>
    <w:r>
      <w:fldChar w:fldCharType="begin"/>
    </w:r>
    <w:r>
      <w:instrText>PAGE   \* MERGEFORMAT</w:instrText>
    </w:r>
    <w:r>
      <w:fldChar w:fldCharType="separate"/>
    </w:r>
    <w:r w:rsidR="00DA6323" w:rsidRPr="00DA6323">
      <w:rPr>
        <w:noProof/>
        <w:lang w:val="es-ES"/>
      </w:rPr>
      <w:t>VI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2D5" w:rsidRPr="00647444" w:rsidRDefault="006612D5" w:rsidP="00FE5C68">
    <w:pPr>
      <w:pStyle w:val="Piedepgina"/>
      <w:pBdr>
        <w:top w:val="none" w:sz="0" w:space="0" w:color="auto"/>
      </w:pBdr>
      <w:jc w:val="center"/>
      <w:rPr>
        <w:lang w:val="es-ES"/>
      </w:rPr>
    </w:pPr>
    <w:r w:rsidRPr="00043637">
      <w:rPr>
        <w:lang w:val="es-ES"/>
      </w:rPr>
      <w:fldChar w:fldCharType="begin"/>
    </w:r>
    <w:r w:rsidRPr="00043637">
      <w:rPr>
        <w:lang w:val="es-ES"/>
      </w:rPr>
      <w:instrText>PAGE   \* MERGEFORMAT</w:instrText>
    </w:r>
    <w:r w:rsidRPr="00043637">
      <w:rPr>
        <w:lang w:val="es-ES"/>
      </w:rPr>
      <w:fldChar w:fldCharType="separate"/>
    </w:r>
    <w:r w:rsidR="00DA6323">
      <w:rPr>
        <w:noProof/>
        <w:lang w:val="es-ES"/>
      </w:rPr>
      <w:t>9</w:t>
    </w:r>
    <w:r w:rsidRPr="00043637">
      <w:rPr>
        <w:lang w:val="es-ES"/>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2D5" w:rsidRDefault="006612D5" w:rsidP="00043637">
    <w:pPr>
      <w:pStyle w:val="Piedepgina"/>
      <w:pBdr>
        <w:top w:val="none" w:sz="0" w:space="0" w:color="auto"/>
      </w:pBdr>
      <w:jc w:val="center"/>
    </w:pPr>
    <w:r>
      <w:fldChar w:fldCharType="begin"/>
    </w:r>
    <w:r>
      <w:instrText>PAGE   \* MERGEFORMAT</w:instrText>
    </w:r>
    <w:r>
      <w:fldChar w:fldCharType="separate"/>
    </w:r>
    <w:r w:rsidR="00DA6323" w:rsidRPr="00DA6323">
      <w:rPr>
        <w:noProof/>
        <w:lang w:val="es-ES"/>
      </w:rP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6D8F" w:rsidRDefault="00456D8F">
      <w:r>
        <w:separator/>
      </w:r>
    </w:p>
  </w:footnote>
  <w:footnote w:type="continuationSeparator" w:id="0">
    <w:p w:rsidR="00456D8F" w:rsidRDefault="00456D8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2D5" w:rsidRDefault="006612D5" w:rsidP="00023D5B">
    <w:pPr>
      <w:pStyle w:val="Encabezado"/>
      <w:pBdr>
        <w:bottom w:val="none" w:sz="0" w:space="0" w:color="auto"/>
      </w:pBdr>
      <w:tabs>
        <w:tab w:val="clear" w:pos="8504"/>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12D5" w:rsidRDefault="006612D5" w:rsidP="00023D5B">
    <w:pPr>
      <w:pStyle w:val="Encabezado"/>
      <w:pBdr>
        <w:bottom w:val="none" w:sz="0" w:space="0" w:color="auto"/>
      </w:pBdr>
      <w:tabs>
        <w:tab w:val="clear" w:pos="85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9B3E0806"/>
    <w:lvl w:ilvl="0">
      <w:start w:val="1"/>
      <w:numFmt w:val="decimal"/>
      <w:pStyle w:val="Listaconnmeros"/>
      <w:lvlText w:val="%1."/>
      <w:lvlJc w:val="left"/>
      <w:pPr>
        <w:tabs>
          <w:tab w:val="num" w:pos="709"/>
        </w:tabs>
        <w:ind w:left="709" w:hanging="284"/>
      </w:pPr>
      <w:rPr>
        <w:rFonts w:hint="default"/>
      </w:rPr>
    </w:lvl>
  </w:abstractNum>
  <w:abstractNum w:abstractNumId="1" w15:restartNumberingAfterBreak="0">
    <w:nsid w:val="FFFFFF89"/>
    <w:multiLevelType w:val="singleLevel"/>
    <w:tmpl w:val="F67EE7DE"/>
    <w:lvl w:ilvl="0">
      <w:start w:val="1"/>
      <w:numFmt w:val="bullet"/>
      <w:pStyle w:val="Listaconvietas"/>
      <w:lvlText w:val=""/>
      <w:lvlJc w:val="left"/>
      <w:pPr>
        <w:tabs>
          <w:tab w:val="num" w:pos="709"/>
        </w:tabs>
        <w:ind w:left="709" w:hanging="284"/>
      </w:pPr>
      <w:rPr>
        <w:rFonts w:ascii="Wingdings" w:hAnsi="Wingdings" w:hint="default"/>
      </w:rPr>
    </w:lvl>
  </w:abstractNum>
  <w:abstractNum w:abstractNumId="2" w15:restartNumberingAfterBreak="0">
    <w:nsid w:val="1329332E"/>
    <w:multiLevelType w:val="hybridMultilevel"/>
    <w:tmpl w:val="99340810"/>
    <w:lvl w:ilvl="0" w:tplc="3FCE23EC">
      <w:start w:val="1"/>
      <w:numFmt w:val="lowerLetter"/>
      <w:pStyle w:val="Listaconletras"/>
      <w:lvlText w:val="%1)"/>
      <w:lvlJc w:val="left"/>
      <w:pPr>
        <w:tabs>
          <w:tab w:val="num" w:pos="709"/>
        </w:tabs>
        <w:ind w:left="709" w:hanging="284"/>
      </w:pPr>
      <w:rPr>
        <w:rFonts w:hint="default"/>
      </w:r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 w15:restartNumberingAfterBreak="0">
    <w:nsid w:val="18FE0096"/>
    <w:multiLevelType w:val="hybridMultilevel"/>
    <w:tmpl w:val="5A52619A"/>
    <w:lvl w:ilvl="0" w:tplc="CC0ECD88">
      <w:start w:val="1"/>
      <w:numFmt w:val="decimal"/>
      <w:pStyle w:val="Bibliografa"/>
      <w:lvlText w:val="[%1]"/>
      <w:lvlJc w:val="right"/>
      <w:pPr>
        <w:tabs>
          <w:tab w:val="num" w:pos="425"/>
        </w:tabs>
        <w:ind w:left="567" w:hanging="283"/>
      </w:pPr>
      <w:rPr>
        <w:rFonts w:hint="default"/>
        <w:b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 w15:restartNumberingAfterBreak="0">
    <w:nsid w:val="51352180"/>
    <w:multiLevelType w:val="multilevel"/>
    <w:tmpl w:val="C8AE42B8"/>
    <w:lvl w:ilvl="0">
      <w:start w:val="1"/>
      <w:numFmt w:val="upperRoman"/>
      <w:pStyle w:val="Ttulo1"/>
      <w:suff w:val="space"/>
      <w:lvlText w:val="Parte %1."/>
      <w:lvlJc w:val="left"/>
      <w:pPr>
        <w:ind w:left="0" w:firstLine="0"/>
      </w:pPr>
      <w:rPr>
        <w:rFonts w:hint="default"/>
      </w:rPr>
    </w:lvl>
    <w:lvl w:ilvl="1">
      <w:start w:val="1"/>
      <w:numFmt w:val="decimal"/>
      <w:lvlRestart w:val="0"/>
      <w:pStyle w:val="Ttulo2"/>
      <w:suff w:val="space"/>
      <w:lvlText w:val="Capítulo %2."/>
      <w:lvlJc w:val="left"/>
      <w:pPr>
        <w:ind w:left="0" w:firstLine="0"/>
      </w:pPr>
      <w:rPr>
        <w:rFonts w:hint="default"/>
      </w:rPr>
    </w:lvl>
    <w:lvl w:ilvl="2">
      <w:start w:val="1"/>
      <w:numFmt w:val="decimal"/>
      <w:pStyle w:val="Ttulo3"/>
      <w:lvlText w:val="%2.%3"/>
      <w:lvlJc w:val="left"/>
      <w:pPr>
        <w:tabs>
          <w:tab w:val="num" w:pos="851"/>
        </w:tabs>
        <w:ind w:left="851" w:hanging="851"/>
      </w:pPr>
      <w:rPr>
        <w:rFonts w:hint="default"/>
      </w:rPr>
    </w:lvl>
    <w:lvl w:ilvl="3">
      <w:start w:val="1"/>
      <w:numFmt w:val="decimal"/>
      <w:pStyle w:val="Ttulo4"/>
      <w:lvlText w:val="%2.%3.%4"/>
      <w:lvlJc w:val="left"/>
      <w:pPr>
        <w:tabs>
          <w:tab w:val="num" w:pos="1276"/>
        </w:tabs>
        <w:ind w:left="1276" w:hanging="851"/>
      </w:pPr>
      <w:rPr>
        <w:rFonts w:hint="default"/>
      </w:rPr>
    </w:lvl>
    <w:lvl w:ilvl="4">
      <w:start w:val="1"/>
      <w:numFmt w:val="decimal"/>
      <w:pStyle w:val="Ttulo5"/>
      <w:lvlText w:val="%1.%2.%3.%4.%5"/>
      <w:lvlJc w:val="left"/>
      <w:pPr>
        <w:tabs>
          <w:tab w:val="num" w:pos="992"/>
        </w:tabs>
        <w:ind w:left="992" w:hanging="992"/>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3"/>
  </w:num>
  <w:num w:numId="2">
    <w:abstractNumId w:val="2"/>
  </w:num>
  <w:num w:numId="3">
    <w:abstractNumId w:val="0"/>
  </w:num>
  <w:num w:numId="4">
    <w:abstractNumId w:val="1"/>
  </w:num>
  <w:num w:numId="5">
    <w:abstractNumId w:val="4"/>
  </w:num>
  <w:num w:numId="6">
    <w:abstractNumId w:val="2"/>
    <w:lvlOverride w:ilvl="0">
      <w:startOverride w:val="1"/>
    </w:lvlOverride>
  </w:num>
  <w:num w:numId="7">
    <w:abstractNumId w:val="2"/>
    <w:lvlOverride w:ilvl="0">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mirrorMargins/>
  <w:proofState w:spelling="clean" w:grammar="clean"/>
  <w:attachedTemplate r:id="rId1"/>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defaultTabStop w:val="709"/>
  <w:hyphenationZone w:val="425"/>
  <w:evenAndOddHeaders/>
  <w:noPunctuationKerning/>
  <w:characterSpacingControl w:val="doNotCompress"/>
  <w:hdrShapeDefaults>
    <o:shapedefaults v:ext="edit" spidmax="2049">
      <o:colormru v:ext="edit" colors="#00589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0A6"/>
    <w:rsid w:val="000039A3"/>
    <w:rsid w:val="00004C09"/>
    <w:rsid w:val="0000590E"/>
    <w:rsid w:val="00006DF3"/>
    <w:rsid w:val="00012E87"/>
    <w:rsid w:val="0001330C"/>
    <w:rsid w:val="00016EF3"/>
    <w:rsid w:val="0002129C"/>
    <w:rsid w:val="000215F9"/>
    <w:rsid w:val="000224E8"/>
    <w:rsid w:val="0002299D"/>
    <w:rsid w:val="00023D5B"/>
    <w:rsid w:val="000244FE"/>
    <w:rsid w:val="0002496C"/>
    <w:rsid w:val="00030F72"/>
    <w:rsid w:val="000340A6"/>
    <w:rsid w:val="00043637"/>
    <w:rsid w:val="00046F69"/>
    <w:rsid w:val="000479EC"/>
    <w:rsid w:val="00051DFD"/>
    <w:rsid w:val="0005227E"/>
    <w:rsid w:val="00053DF6"/>
    <w:rsid w:val="00055F10"/>
    <w:rsid w:val="00057686"/>
    <w:rsid w:val="00057B68"/>
    <w:rsid w:val="00060F8E"/>
    <w:rsid w:val="00061699"/>
    <w:rsid w:val="0006240D"/>
    <w:rsid w:val="000626CC"/>
    <w:rsid w:val="0006335F"/>
    <w:rsid w:val="00063516"/>
    <w:rsid w:val="00066463"/>
    <w:rsid w:val="000670F8"/>
    <w:rsid w:val="00071081"/>
    <w:rsid w:val="00073601"/>
    <w:rsid w:val="00075F1F"/>
    <w:rsid w:val="00077B6B"/>
    <w:rsid w:val="00086DCC"/>
    <w:rsid w:val="00092966"/>
    <w:rsid w:val="000A02AE"/>
    <w:rsid w:val="000A1046"/>
    <w:rsid w:val="000A298C"/>
    <w:rsid w:val="000A3770"/>
    <w:rsid w:val="000A6945"/>
    <w:rsid w:val="000B7489"/>
    <w:rsid w:val="000C1A5D"/>
    <w:rsid w:val="000C2135"/>
    <w:rsid w:val="000C71F2"/>
    <w:rsid w:val="000D0300"/>
    <w:rsid w:val="000D5513"/>
    <w:rsid w:val="000D6CC9"/>
    <w:rsid w:val="000D78C1"/>
    <w:rsid w:val="000E01C3"/>
    <w:rsid w:val="000E09CB"/>
    <w:rsid w:val="000E168A"/>
    <w:rsid w:val="000E75B6"/>
    <w:rsid w:val="000F2E3E"/>
    <w:rsid w:val="00100CD5"/>
    <w:rsid w:val="00107355"/>
    <w:rsid w:val="00112B6D"/>
    <w:rsid w:val="00114397"/>
    <w:rsid w:val="00115356"/>
    <w:rsid w:val="0011634E"/>
    <w:rsid w:val="00121B5E"/>
    <w:rsid w:val="00121BC5"/>
    <w:rsid w:val="00127C80"/>
    <w:rsid w:val="00130B76"/>
    <w:rsid w:val="001375D7"/>
    <w:rsid w:val="00140DC4"/>
    <w:rsid w:val="001412FC"/>
    <w:rsid w:val="001466B8"/>
    <w:rsid w:val="001512C1"/>
    <w:rsid w:val="001579F9"/>
    <w:rsid w:val="0016173B"/>
    <w:rsid w:val="00161E9E"/>
    <w:rsid w:val="001643AB"/>
    <w:rsid w:val="001661EA"/>
    <w:rsid w:val="00167708"/>
    <w:rsid w:val="001729C7"/>
    <w:rsid w:val="00173F1E"/>
    <w:rsid w:val="00174229"/>
    <w:rsid w:val="001765FE"/>
    <w:rsid w:val="00190DCB"/>
    <w:rsid w:val="00193A1B"/>
    <w:rsid w:val="00195683"/>
    <w:rsid w:val="001A07FF"/>
    <w:rsid w:val="001A2A33"/>
    <w:rsid w:val="001A4D52"/>
    <w:rsid w:val="001A5295"/>
    <w:rsid w:val="001C0B23"/>
    <w:rsid w:val="001C1163"/>
    <w:rsid w:val="001C28F0"/>
    <w:rsid w:val="001D3184"/>
    <w:rsid w:val="001D5E7D"/>
    <w:rsid w:val="001E150A"/>
    <w:rsid w:val="001E297F"/>
    <w:rsid w:val="001E2A0A"/>
    <w:rsid w:val="001E3990"/>
    <w:rsid w:val="001E73D6"/>
    <w:rsid w:val="001F332C"/>
    <w:rsid w:val="001F4A55"/>
    <w:rsid w:val="002002B8"/>
    <w:rsid w:val="00203B5C"/>
    <w:rsid w:val="0020628A"/>
    <w:rsid w:val="00214C49"/>
    <w:rsid w:val="002208ED"/>
    <w:rsid w:val="0022512E"/>
    <w:rsid w:val="002256C8"/>
    <w:rsid w:val="00227AFD"/>
    <w:rsid w:val="0023386B"/>
    <w:rsid w:val="002351B6"/>
    <w:rsid w:val="002370BC"/>
    <w:rsid w:val="002421BE"/>
    <w:rsid w:val="00242A93"/>
    <w:rsid w:val="0024518B"/>
    <w:rsid w:val="00251333"/>
    <w:rsid w:val="00251783"/>
    <w:rsid w:val="00255B9B"/>
    <w:rsid w:val="00265BBD"/>
    <w:rsid w:val="002661B9"/>
    <w:rsid w:val="00271B5A"/>
    <w:rsid w:val="00273DBD"/>
    <w:rsid w:val="00274F1C"/>
    <w:rsid w:val="002758E4"/>
    <w:rsid w:val="0028092A"/>
    <w:rsid w:val="00281157"/>
    <w:rsid w:val="00282498"/>
    <w:rsid w:val="00287386"/>
    <w:rsid w:val="0029118C"/>
    <w:rsid w:val="00292827"/>
    <w:rsid w:val="002979BA"/>
    <w:rsid w:val="002B3DA7"/>
    <w:rsid w:val="002B702E"/>
    <w:rsid w:val="002D08D0"/>
    <w:rsid w:val="002D1917"/>
    <w:rsid w:val="002D2C3A"/>
    <w:rsid w:val="002E0BBE"/>
    <w:rsid w:val="002E241B"/>
    <w:rsid w:val="002E6B63"/>
    <w:rsid w:val="002E6B84"/>
    <w:rsid w:val="002F1CF3"/>
    <w:rsid w:val="002F4D3D"/>
    <w:rsid w:val="0030390C"/>
    <w:rsid w:val="003064A6"/>
    <w:rsid w:val="00306D57"/>
    <w:rsid w:val="00311E3D"/>
    <w:rsid w:val="003124BD"/>
    <w:rsid w:val="00313847"/>
    <w:rsid w:val="00314691"/>
    <w:rsid w:val="00336777"/>
    <w:rsid w:val="003368A7"/>
    <w:rsid w:val="00346648"/>
    <w:rsid w:val="00352725"/>
    <w:rsid w:val="00352953"/>
    <w:rsid w:val="00362C32"/>
    <w:rsid w:val="003644BB"/>
    <w:rsid w:val="00370EFE"/>
    <w:rsid w:val="003728BF"/>
    <w:rsid w:val="003746F6"/>
    <w:rsid w:val="00390E59"/>
    <w:rsid w:val="00396B51"/>
    <w:rsid w:val="003B5C2F"/>
    <w:rsid w:val="003B5E2C"/>
    <w:rsid w:val="003B754D"/>
    <w:rsid w:val="003D1D52"/>
    <w:rsid w:val="003D4B68"/>
    <w:rsid w:val="003E084D"/>
    <w:rsid w:val="003E233B"/>
    <w:rsid w:val="003E2E7C"/>
    <w:rsid w:val="003E3910"/>
    <w:rsid w:val="003E7433"/>
    <w:rsid w:val="003F2BA4"/>
    <w:rsid w:val="003F41D2"/>
    <w:rsid w:val="003F7B19"/>
    <w:rsid w:val="00403B36"/>
    <w:rsid w:val="004041F0"/>
    <w:rsid w:val="00405FCF"/>
    <w:rsid w:val="00406EBF"/>
    <w:rsid w:val="004079F5"/>
    <w:rsid w:val="004127BB"/>
    <w:rsid w:val="00413519"/>
    <w:rsid w:val="00414FC2"/>
    <w:rsid w:val="00415A3F"/>
    <w:rsid w:val="00421325"/>
    <w:rsid w:val="00424605"/>
    <w:rsid w:val="00424F37"/>
    <w:rsid w:val="0042506C"/>
    <w:rsid w:val="00435B9E"/>
    <w:rsid w:val="00436540"/>
    <w:rsid w:val="004373FC"/>
    <w:rsid w:val="00437E64"/>
    <w:rsid w:val="004441F8"/>
    <w:rsid w:val="004540B9"/>
    <w:rsid w:val="00455897"/>
    <w:rsid w:val="00456D8F"/>
    <w:rsid w:val="00471CDB"/>
    <w:rsid w:val="0047658D"/>
    <w:rsid w:val="004816D3"/>
    <w:rsid w:val="00481D4E"/>
    <w:rsid w:val="004871CC"/>
    <w:rsid w:val="00494F44"/>
    <w:rsid w:val="0049545C"/>
    <w:rsid w:val="004A0AC6"/>
    <w:rsid w:val="004B0399"/>
    <w:rsid w:val="004B0C62"/>
    <w:rsid w:val="004B147A"/>
    <w:rsid w:val="004B3E75"/>
    <w:rsid w:val="004C02A8"/>
    <w:rsid w:val="004C5DAB"/>
    <w:rsid w:val="004C6C27"/>
    <w:rsid w:val="004D1DC4"/>
    <w:rsid w:val="004D54E1"/>
    <w:rsid w:val="004E083D"/>
    <w:rsid w:val="004E44C4"/>
    <w:rsid w:val="004E659E"/>
    <w:rsid w:val="004E709B"/>
    <w:rsid w:val="004E7AC5"/>
    <w:rsid w:val="004E7BE9"/>
    <w:rsid w:val="004F4F9E"/>
    <w:rsid w:val="004F7CE9"/>
    <w:rsid w:val="00501646"/>
    <w:rsid w:val="00507C2E"/>
    <w:rsid w:val="00512164"/>
    <w:rsid w:val="005203C1"/>
    <w:rsid w:val="00520F50"/>
    <w:rsid w:val="00522371"/>
    <w:rsid w:val="00524DBD"/>
    <w:rsid w:val="00524DD4"/>
    <w:rsid w:val="00526024"/>
    <w:rsid w:val="0052753A"/>
    <w:rsid w:val="00543D62"/>
    <w:rsid w:val="00552708"/>
    <w:rsid w:val="005529A3"/>
    <w:rsid w:val="00552E0A"/>
    <w:rsid w:val="00552F02"/>
    <w:rsid w:val="00556B65"/>
    <w:rsid w:val="00556B98"/>
    <w:rsid w:val="0055769D"/>
    <w:rsid w:val="00562BB7"/>
    <w:rsid w:val="00564F32"/>
    <w:rsid w:val="0056529C"/>
    <w:rsid w:val="00572EBE"/>
    <w:rsid w:val="00584764"/>
    <w:rsid w:val="00584F22"/>
    <w:rsid w:val="00585049"/>
    <w:rsid w:val="005861FF"/>
    <w:rsid w:val="00591538"/>
    <w:rsid w:val="005923D2"/>
    <w:rsid w:val="005970BB"/>
    <w:rsid w:val="005B087C"/>
    <w:rsid w:val="005B08CD"/>
    <w:rsid w:val="005B305C"/>
    <w:rsid w:val="005B78C7"/>
    <w:rsid w:val="005C22A7"/>
    <w:rsid w:val="005C5189"/>
    <w:rsid w:val="005D4338"/>
    <w:rsid w:val="005E347C"/>
    <w:rsid w:val="005E4053"/>
    <w:rsid w:val="005F053C"/>
    <w:rsid w:val="005F1204"/>
    <w:rsid w:val="005F379A"/>
    <w:rsid w:val="005F7C0E"/>
    <w:rsid w:val="006032C4"/>
    <w:rsid w:val="00610F77"/>
    <w:rsid w:val="00630C01"/>
    <w:rsid w:val="00631789"/>
    <w:rsid w:val="0063313D"/>
    <w:rsid w:val="0063329B"/>
    <w:rsid w:val="00633738"/>
    <w:rsid w:val="006344D7"/>
    <w:rsid w:val="006421AC"/>
    <w:rsid w:val="00642CA8"/>
    <w:rsid w:val="00643516"/>
    <w:rsid w:val="00645C1B"/>
    <w:rsid w:val="006467F3"/>
    <w:rsid w:val="00647444"/>
    <w:rsid w:val="00647937"/>
    <w:rsid w:val="006501CE"/>
    <w:rsid w:val="006508FA"/>
    <w:rsid w:val="00650DE6"/>
    <w:rsid w:val="00653C1A"/>
    <w:rsid w:val="00657D1A"/>
    <w:rsid w:val="00660143"/>
    <w:rsid w:val="00660643"/>
    <w:rsid w:val="006612D5"/>
    <w:rsid w:val="00661F29"/>
    <w:rsid w:val="006627D9"/>
    <w:rsid w:val="006672A1"/>
    <w:rsid w:val="00667884"/>
    <w:rsid w:val="00681137"/>
    <w:rsid w:val="00690AAF"/>
    <w:rsid w:val="00695441"/>
    <w:rsid w:val="0069578F"/>
    <w:rsid w:val="00697407"/>
    <w:rsid w:val="006A6DA3"/>
    <w:rsid w:val="006B1ECA"/>
    <w:rsid w:val="006B4C60"/>
    <w:rsid w:val="006B5791"/>
    <w:rsid w:val="006B7C0C"/>
    <w:rsid w:val="006C2701"/>
    <w:rsid w:val="006C5F6A"/>
    <w:rsid w:val="006D0BE2"/>
    <w:rsid w:val="006D3BF4"/>
    <w:rsid w:val="006D455B"/>
    <w:rsid w:val="006D4EC9"/>
    <w:rsid w:val="006E28B7"/>
    <w:rsid w:val="006E3EBD"/>
    <w:rsid w:val="006E760A"/>
    <w:rsid w:val="006E7CDF"/>
    <w:rsid w:val="006F16C3"/>
    <w:rsid w:val="006F70C0"/>
    <w:rsid w:val="006F7424"/>
    <w:rsid w:val="00700100"/>
    <w:rsid w:val="00700A04"/>
    <w:rsid w:val="0070439E"/>
    <w:rsid w:val="007051B5"/>
    <w:rsid w:val="0071163D"/>
    <w:rsid w:val="00712503"/>
    <w:rsid w:val="00712F3D"/>
    <w:rsid w:val="007175B0"/>
    <w:rsid w:val="0072253A"/>
    <w:rsid w:val="0072336C"/>
    <w:rsid w:val="0072457E"/>
    <w:rsid w:val="00727526"/>
    <w:rsid w:val="007325DE"/>
    <w:rsid w:val="00733515"/>
    <w:rsid w:val="007400AC"/>
    <w:rsid w:val="007464B1"/>
    <w:rsid w:val="00746602"/>
    <w:rsid w:val="00746845"/>
    <w:rsid w:val="00747897"/>
    <w:rsid w:val="007520FD"/>
    <w:rsid w:val="0075317B"/>
    <w:rsid w:val="007536C9"/>
    <w:rsid w:val="00754A0A"/>
    <w:rsid w:val="00756C2C"/>
    <w:rsid w:val="00757B36"/>
    <w:rsid w:val="00761EA5"/>
    <w:rsid w:val="00761EA8"/>
    <w:rsid w:val="0076336A"/>
    <w:rsid w:val="00780379"/>
    <w:rsid w:val="00780CA1"/>
    <w:rsid w:val="00787851"/>
    <w:rsid w:val="007A13D4"/>
    <w:rsid w:val="007A1B17"/>
    <w:rsid w:val="007A5AE7"/>
    <w:rsid w:val="007A652B"/>
    <w:rsid w:val="007A7C94"/>
    <w:rsid w:val="007C65DB"/>
    <w:rsid w:val="007C79A8"/>
    <w:rsid w:val="007D36DD"/>
    <w:rsid w:val="007E0E45"/>
    <w:rsid w:val="007E4591"/>
    <w:rsid w:val="007F1322"/>
    <w:rsid w:val="007F2E9C"/>
    <w:rsid w:val="007F4A0D"/>
    <w:rsid w:val="007F5CAF"/>
    <w:rsid w:val="00800940"/>
    <w:rsid w:val="008044C0"/>
    <w:rsid w:val="0081138D"/>
    <w:rsid w:val="00813954"/>
    <w:rsid w:val="008179CF"/>
    <w:rsid w:val="00823858"/>
    <w:rsid w:val="008271EA"/>
    <w:rsid w:val="00833951"/>
    <w:rsid w:val="008345C9"/>
    <w:rsid w:val="00834F2D"/>
    <w:rsid w:val="00843484"/>
    <w:rsid w:val="00854313"/>
    <w:rsid w:val="00855B42"/>
    <w:rsid w:val="00856751"/>
    <w:rsid w:val="00856CC5"/>
    <w:rsid w:val="00860974"/>
    <w:rsid w:val="00862F6E"/>
    <w:rsid w:val="008641E4"/>
    <w:rsid w:val="00866ABC"/>
    <w:rsid w:val="00870253"/>
    <w:rsid w:val="008714FA"/>
    <w:rsid w:val="00871B44"/>
    <w:rsid w:val="008722E0"/>
    <w:rsid w:val="00872B23"/>
    <w:rsid w:val="00873EDF"/>
    <w:rsid w:val="008745B3"/>
    <w:rsid w:val="00874995"/>
    <w:rsid w:val="00876AB3"/>
    <w:rsid w:val="0087704F"/>
    <w:rsid w:val="008827AA"/>
    <w:rsid w:val="00894C57"/>
    <w:rsid w:val="008B072B"/>
    <w:rsid w:val="008B1364"/>
    <w:rsid w:val="008B1E87"/>
    <w:rsid w:val="008C2338"/>
    <w:rsid w:val="008D0C7F"/>
    <w:rsid w:val="008D1CB8"/>
    <w:rsid w:val="008D30BD"/>
    <w:rsid w:val="008E01CD"/>
    <w:rsid w:val="008E074C"/>
    <w:rsid w:val="008E1ED4"/>
    <w:rsid w:val="008E3A75"/>
    <w:rsid w:val="008E50C7"/>
    <w:rsid w:val="008E6DF5"/>
    <w:rsid w:val="008F49BF"/>
    <w:rsid w:val="008F4BBC"/>
    <w:rsid w:val="008F5528"/>
    <w:rsid w:val="00900556"/>
    <w:rsid w:val="0090093A"/>
    <w:rsid w:val="009016FE"/>
    <w:rsid w:val="009051C9"/>
    <w:rsid w:val="00905584"/>
    <w:rsid w:val="009134F1"/>
    <w:rsid w:val="00913EF8"/>
    <w:rsid w:val="0091501A"/>
    <w:rsid w:val="009177B6"/>
    <w:rsid w:val="0092021F"/>
    <w:rsid w:val="00921F1E"/>
    <w:rsid w:val="009243D1"/>
    <w:rsid w:val="00926327"/>
    <w:rsid w:val="00933648"/>
    <w:rsid w:val="0093777D"/>
    <w:rsid w:val="0094218F"/>
    <w:rsid w:val="00945D16"/>
    <w:rsid w:val="00946A4F"/>
    <w:rsid w:val="00950CF7"/>
    <w:rsid w:val="00961350"/>
    <w:rsid w:val="00962DED"/>
    <w:rsid w:val="00967F51"/>
    <w:rsid w:val="00973EFE"/>
    <w:rsid w:val="009744B9"/>
    <w:rsid w:val="00976630"/>
    <w:rsid w:val="0098151A"/>
    <w:rsid w:val="00985252"/>
    <w:rsid w:val="009870EA"/>
    <w:rsid w:val="00987EEF"/>
    <w:rsid w:val="009930FD"/>
    <w:rsid w:val="00996F98"/>
    <w:rsid w:val="009A62B3"/>
    <w:rsid w:val="009A72C0"/>
    <w:rsid w:val="009B2490"/>
    <w:rsid w:val="009B779D"/>
    <w:rsid w:val="009C08C3"/>
    <w:rsid w:val="009C2993"/>
    <w:rsid w:val="009C7F22"/>
    <w:rsid w:val="009D1756"/>
    <w:rsid w:val="009E028E"/>
    <w:rsid w:val="009E0909"/>
    <w:rsid w:val="009E4152"/>
    <w:rsid w:val="009E7AA0"/>
    <w:rsid w:val="00A110E0"/>
    <w:rsid w:val="00A179F7"/>
    <w:rsid w:val="00A3289A"/>
    <w:rsid w:val="00A34B40"/>
    <w:rsid w:val="00A35881"/>
    <w:rsid w:val="00A433CC"/>
    <w:rsid w:val="00A4563F"/>
    <w:rsid w:val="00A53622"/>
    <w:rsid w:val="00A54E87"/>
    <w:rsid w:val="00A571BF"/>
    <w:rsid w:val="00A62473"/>
    <w:rsid w:val="00A6665C"/>
    <w:rsid w:val="00A74676"/>
    <w:rsid w:val="00A778A2"/>
    <w:rsid w:val="00A811EC"/>
    <w:rsid w:val="00A84B1D"/>
    <w:rsid w:val="00A85062"/>
    <w:rsid w:val="00A86653"/>
    <w:rsid w:val="00A96D64"/>
    <w:rsid w:val="00AA2987"/>
    <w:rsid w:val="00AA57F7"/>
    <w:rsid w:val="00AB1985"/>
    <w:rsid w:val="00AB3679"/>
    <w:rsid w:val="00AB698A"/>
    <w:rsid w:val="00AC0C67"/>
    <w:rsid w:val="00AD750D"/>
    <w:rsid w:val="00AE229D"/>
    <w:rsid w:val="00AE2A8C"/>
    <w:rsid w:val="00AE3646"/>
    <w:rsid w:val="00AE4A88"/>
    <w:rsid w:val="00AE6142"/>
    <w:rsid w:val="00AE6844"/>
    <w:rsid w:val="00AF0B70"/>
    <w:rsid w:val="00AF2F6A"/>
    <w:rsid w:val="00AF4D3B"/>
    <w:rsid w:val="00AF50D1"/>
    <w:rsid w:val="00B02A43"/>
    <w:rsid w:val="00B0324A"/>
    <w:rsid w:val="00B063CC"/>
    <w:rsid w:val="00B10959"/>
    <w:rsid w:val="00B14317"/>
    <w:rsid w:val="00B17B87"/>
    <w:rsid w:val="00B26EB9"/>
    <w:rsid w:val="00B31A71"/>
    <w:rsid w:val="00B363B7"/>
    <w:rsid w:val="00B36EFF"/>
    <w:rsid w:val="00B37F27"/>
    <w:rsid w:val="00B43ADA"/>
    <w:rsid w:val="00B464E3"/>
    <w:rsid w:val="00B46BA5"/>
    <w:rsid w:val="00B46DAE"/>
    <w:rsid w:val="00B522F7"/>
    <w:rsid w:val="00B56C31"/>
    <w:rsid w:val="00B57FDA"/>
    <w:rsid w:val="00B635A0"/>
    <w:rsid w:val="00B6380B"/>
    <w:rsid w:val="00B6644D"/>
    <w:rsid w:val="00B815E0"/>
    <w:rsid w:val="00B82744"/>
    <w:rsid w:val="00B83B42"/>
    <w:rsid w:val="00B87E8A"/>
    <w:rsid w:val="00B9249A"/>
    <w:rsid w:val="00B971B4"/>
    <w:rsid w:val="00BA01BB"/>
    <w:rsid w:val="00BA0CE8"/>
    <w:rsid w:val="00BA71CD"/>
    <w:rsid w:val="00BB0E27"/>
    <w:rsid w:val="00BB12FE"/>
    <w:rsid w:val="00BB1BD3"/>
    <w:rsid w:val="00BB252C"/>
    <w:rsid w:val="00BC7E68"/>
    <w:rsid w:val="00BD0A5C"/>
    <w:rsid w:val="00BD57CC"/>
    <w:rsid w:val="00BE3151"/>
    <w:rsid w:val="00BE7AF9"/>
    <w:rsid w:val="00BF5938"/>
    <w:rsid w:val="00BF5A2F"/>
    <w:rsid w:val="00BF5E22"/>
    <w:rsid w:val="00C03D52"/>
    <w:rsid w:val="00C070D6"/>
    <w:rsid w:val="00C0762A"/>
    <w:rsid w:val="00C1065D"/>
    <w:rsid w:val="00C15FD3"/>
    <w:rsid w:val="00C17165"/>
    <w:rsid w:val="00C2029D"/>
    <w:rsid w:val="00C2453F"/>
    <w:rsid w:val="00C306FD"/>
    <w:rsid w:val="00C33DDE"/>
    <w:rsid w:val="00C33E69"/>
    <w:rsid w:val="00C43E07"/>
    <w:rsid w:val="00C44D2F"/>
    <w:rsid w:val="00C455B3"/>
    <w:rsid w:val="00C45EE3"/>
    <w:rsid w:val="00C540D6"/>
    <w:rsid w:val="00C60E04"/>
    <w:rsid w:val="00C60F15"/>
    <w:rsid w:val="00C61368"/>
    <w:rsid w:val="00C6296C"/>
    <w:rsid w:val="00C639C3"/>
    <w:rsid w:val="00C64124"/>
    <w:rsid w:val="00C75DFB"/>
    <w:rsid w:val="00C764F0"/>
    <w:rsid w:val="00C81737"/>
    <w:rsid w:val="00C846C5"/>
    <w:rsid w:val="00C85B8C"/>
    <w:rsid w:val="00C962F4"/>
    <w:rsid w:val="00CA2F02"/>
    <w:rsid w:val="00CA5477"/>
    <w:rsid w:val="00CA7518"/>
    <w:rsid w:val="00CA78BB"/>
    <w:rsid w:val="00CB5B51"/>
    <w:rsid w:val="00CC5783"/>
    <w:rsid w:val="00CD0B59"/>
    <w:rsid w:val="00CD5D05"/>
    <w:rsid w:val="00CD799B"/>
    <w:rsid w:val="00CE176D"/>
    <w:rsid w:val="00CE6290"/>
    <w:rsid w:val="00CE64BC"/>
    <w:rsid w:val="00CE72DB"/>
    <w:rsid w:val="00CF0893"/>
    <w:rsid w:val="00CF266E"/>
    <w:rsid w:val="00D00EC7"/>
    <w:rsid w:val="00D0127E"/>
    <w:rsid w:val="00D02CC4"/>
    <w:rsid w:val="00D0345E"/>
    <w:rsid w:val="00D0433B"/>
    <w:rsid w:val="00D05225"/>
    <w:rsid w:val="00D10E22"/>
    <w:rsid w:val="00D225EE"/>
    <w:rsid w:val="00D23711"/>
    <w:rsid w:val="00D3262B"/>
    <w:rsid w:val="00D34ECC"/>
    <w:rsid w:val="00D3691B"/>
    <w:rsid w:val="00D427FB"/>
    <w:rsid w:val="00D43C3B"/>
    <w:rsid w:val="00D50569"/>
    <w:rsid w:val="00D50788"/>
    <w:rsid w:val="00D50930"/>
    <w:rsid w:val="00D52B39"/>
    <w:rsid w:val="00D54D04"/>
    <w:rsid w:val="00D60D6B"/>
    <w:rsid w:val="00D6141F"/>
    <w:rsid w:val="00D635FF"/>
    <w:rsid w:val="00D65DC2"/>
    <w:rsid w:val="00D66DEA"/>
    <w:rsid w:val="00D717B0"/>
    <w:rsid w:val="00D71DA9"/>
    <w:rsid w:val="00D71FEC"/>
    <w:rsid w:val="00D73149"/>
    <w:rsid w:val="00D81B06"/>
    <w:rsid w:val="00D82236"/>
    <w:rsid w:val="00D82A4F"/>
    <w:rsid w:val="00D84E1C"/>
    <w:rsid w:val="00D9057F"/>
    <w:rsid w:val="00D905EB"/>
    <w:rsid w:val="00D909A8"/>
    <w:rsid w:val="00D92047"/>
    <w:rsid w:val="00D92D64"/>
    <w:rsid w:val="00D9429D"/>
    <w:rsid w:val="00DA05B0"/>
    <w:rsid w:val="00DA0A40"/>
    <w:rsid w:val="00DA472D"/>
    <w:rsid w:val="00DA4A3E"/>
    <w:rsid w:val="00DA6323"/>
    <w:rsid w:val="00DA6DBB"/>
    <w:rsid w:val="00DB1B34"/>
    <w:rsid w:val="00DC1F59"/>
    <w:rsid w:val="00DC2A3E"/>
    <w:rsid w:val="00DC3777"/>
    <w:rsid w:val="00DC5FAB"/>
    <w:rsid w:val="00DC6B27"/>
    <w:rsid w:val="00DD012B"/>
    <w:rsid w:val="00DD3C05"/>
    <w:rsid w:val="00DD6085"/>
    <w:rsid w:val="00DD6754"/>
    <w:rsid w:val="00DE07EC"/>
    <w:rsid w:val="00DE2EBC"/>
    <w:rsid w:val="00DE7EF7"/>
    <w:rsid w:val="00DF01FC"/>
    <w:rsid w:val="00DF2C8E"/>
    <w:rsid w:val="00DF3CF6"/>
    <w:rsid w:val="00DF4565"/>
    <w:rsid w:val="00DF735D"/>
    <w:rsid w:val="00E00804"/>
    <w:rsid w:val="00E00BAE"/>
    <w:rsid w:val="00E048C4"/>
    <w:rsid w:val="00E07D8A"/>
    <w:rsid w:val="00E11A33"/>
    <w:rsid w:val="00E14528"/>
    <w:rsid w:val="00E15B2B"/>
    <w:rsid w:val="00E167B5"/>
    <w:rsid w:val="00E1772A"/>
    <w:rsid w:val="00E22845"/>
    <w:rsid w:val="00E26553"/>
    <w:rsid w:val="00E30D57"/>
    <w:rsid w:val="00E33B3D"/>
    <w:rsid w:val="00E34B02"/>
    <w:rsid w:val="00E359FC"/>
    <w:rsid w:val="00E37689"/>
    <w:rsid w:val="00E407B3"/>
    <w:rsid w:val="00E44495"/>
    <w:rsid w:val="00E462D5"/>
    <w:rsid w:val="00E60923"/>
    <w:rsid w:val="00E61F2C"/>
    <w:rsid w:val="00E6498B"/>
    <w:rsid w:val="00E6569B"/>
    <w:rsid w:val="00E754E6"/>
    <w:rsid w:val="00E810B7"/>
    <w:rsid w:val="00E829AF"/>
    <w:rsid w:val="00E84B02"/>
    <w:rsid w:val="00E8517E"/>
    <w:rsid w:val="00E93E45"/>
    <w:rsid w:val="00E960F3"/>
    <w:rsid w:val="00E962AA"/>
    <w:rsid w:val="00E96B32"/>
    <w:rsid w:val="00EA0D58"/>
    <w:rsid w:val="00EA14BA"/>
    <w:rsid w:val="00EC143A"/>
    <w:rsid w:val="00EC4895"/>
    <w:rsid w:val="00EC7ABD"/>
    <w:rsid w:val="00ED0909"/>
    <w:rsid w:val="00ED181F"/>
    <w:rsid w:val="00EE7601"/>
    <w:rsid w:val="00EF003A"/>
    <w:rsid w:val="00F03135"/>
    <w:rsid w:val="00F11F19"/>
    <w:rsid w:val="00F124B5"/>
    <w:rsid w:val="00F135B8"/>
    <w:rsid w:val="00F13C66"/>
    <w:rsid w:val="00F15446"/>
    <w:rsid w:val="00F225C0"/>
    <w:rsid w:val="00F22959"/>
    <w:rsid w:val="00F23A9E"/>
    <w:rsid w:val="00F23C8B"/>
    <w:rsid w:val="00F25382"/>
    <w:rsid w:val="00F35094"/>
    <w:rsid w:val="00F352C8"/>
    <w:rsid w:val="00F411B7"/>
    <w:rsid w:val="00F47E6A"/>
    <w:rsid w:val="00F506BE"/>
    <w:rsid w:val="00F50DF1"/>
    <w:rsid w:val="00F5334A"/>
    <w:rsid w:val="00F54B0C"/>
    <w:rsid w:val="00F56FEF"/>
    <w:rsid w:val="00F609FD"/>
    <w:rsid w:val="00F62D45"/>
    <w:rsid w:val="00F672C8"/>
    <w:rsid w:val="00F735BC"/>
    <w:rsid w:val="00F75C62"/>
    <w:rsid w:val="00F8220F"/>
    <w:rsid w:val="00F82AE1"/>
    <w:rsid w:val="00F82D11"/>
    <w:rsid w:val="00F959F4"/>
    <w:rsid w:val="00FA031F"/>
    <w:rsid w:val="00FA15E0"/>
    <w:rsid w:val="00FA1ED5"/>
    <w:rsid w:val="00FA489B"/>
    <w:rsid w:val="00FB094D"/>
    <w:rsid w:val="00FC0705"/>
    <w:rsid w:val="00FC28A7"/>
    <w:rsid w:val="00FC6A28"/>
    <w:rsid w:val="00FD13DB"/>
    <w:rsid w:val="00FD592B"/>
    <w:rsid w:val="00FE0E61"/>
    <w:rsid w:val="00FE5C68"/>
    <w:rsid w:val="00FE65BC"/>
    <w:rsid w:val="00FF175D"/>
    <w:rsid w:val="00FF31B1"/>
    <w:rsid w:val="00FF3D2A"/>
    <w:rsid w:val="00FF6A58"/>
    <w:rsid w:val="00FF72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05893"/>
    </o:shapedefaults>
    <o:shapelayout v:ext="edit">
      <o:idmap v:ext="edit" data="1"/>
    </o:shapelayout>
  </w:shapeDefaults>
  <w:decimalSymbol w:val=","/>
  <w:listSeparator w:val=";"/>
  <w15:docId w15:val="{23514957-36B0-4C1C-8CC4-F8B2C7B14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uiPriority="99"/>
    <w:lsdException w:name="heading 6" w:uiPriority="99"/>
    <w:lsdException w:name="heading 7" w:semiHidden="1" w:uiPriority="99" w:unhideWhenUsed="1"/>
    <w:lsdException w:name="heading 8" w:semiHidden="1" w:uiPriority="99" w:unhideWhenUsed="1"/>
    <w:lsdException w:name="heading 9" w:semiHidden="1" w:uiPriority="9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nhideWhenUsed="1"/>
    <w:lsdException w:name="List Number" w:qFormat="1"/>
    <w:lsdException w:name="List 2" w:semiHidden="1" w:uiPriority="99" w:unhideWhenUsed="1"/>
    <w:lsdException w:name="List 3" w:semiHidden="1" w:uiPriority="99" w:unhideWhenUsed="1"/>
    <w:lsdException w:name="List 4" w:semiHidden="1" w:uiPriority="99"/>
    <w:lsdException w:name="List 5" w:semiHidden="1"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semiHidden="1" w:uiPriority="99"/>
    <w:lsdException w:name="Closing" w:semiHidden="1" w:uiPriority="99" w:unhideWhenUsed="1"/>
    <w:lsdException w:name="Signature" w:semiHidden="1" w:uiPriority="99" w:unhideWhenUsed="1"/>
    <w:lsdException w:name="Default Paragraph Font" w:semiHidden="1" w:unhideWhenUsed="1"/>
    <w:lsdException w:name="Body Text" w:semiHidden="1"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semiHidden="1" w:uiPriority="99"/>
    <w:lsdException w:name="Salutation" w:semiHidden="1" w:uiPriority="99"/>
    <w:lsdException w:name="Date" w:semiHidden="1" w:uiPriority="99"/>
    <w:lsdException w:name="Body Text First Indent" w:semiHidden="1" w:uiPriority="99"/>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semiHidden="1" w:uiPriority="22" w:qFormat="1"/>
    <w:lsdException w:name="Emphasis" w:semiHidden="1" w:uiPriority="99"/>
    <w:lsdException w:name="Document Map" w:semiHidden="1" w:unhideWhenUsed="1"/>
    <w:lsdException w:name="Plain Text" w:semiHidden="1" w:uiPriority="99"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99"/>
    <w:lsdException w:name="Intense Emphasis" w:semiHidden="1" w:uiPriority="99"/>
    <w:lsdException w:name="Subtle Reference" w:semiHidden="1" w:uiPriority="99"/>
    <w:lsdException w:name="Intense Reference" w:semiHidden="1" w:uiPriority="99"/>
    <w:lsdException w:name="Book Title" w:semiHidden="1" w:uiPriority="99"/>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25EE"/>
    <w:pPr>
      <w:jc w:val="both"/>
    </w:pPr>
    <w:rPr>
      <w:rFonts w:ascii="LM Roman 10" w:hAnsi="LM Roman 10"/>
      <w:sz w:val="28"/>
      <w:lang w:val="es-ES_tradnl"/>
    </w:rPr>
  </w:style>
  <w:style w:type="paragraph" w:styleId="Ttulo1">
    <w:name w:val="heading 1"/>
    <w:basedOn w:val="Normal"/>
    <w:next w:val="Prrafo"/>
    <w:link w:val="Ttulo1Car"/>
    <w:autoRedefine/>
    <w:uiPriority w:val="9"/>
    <w:qFormat/>
    <w:rsid w:val="00292827"/>
    <w:pPr>
      <w:keepNext/>
      <w:pageBreakBefore/>
      <w:numPr>
        <w:numId w:val="5"/>
      </w:numPr>
      <w:spacing w:before="4080" w:after="120"/>
      <w:jc w:val="right"/>
      <w:outlineLvl w:val="0"/>
    </w:pPr>
    <w:rPr>
      <w:rFonts w:cs="Arial"/>
      <w:b/>
      <w:bCs/>
      <w:sz w:val="40"/>
      <w:szCs w:val="32"/>
    </w:rPr>
  </w:style>
  <w:style w:type="paragraph" w:styleId="Ttulo2">
    <w:name w:val="heading 2"/>
    <w:basedOn w:val="Normal"/>
    <w:next w:val="Prrafo"/>
    <w:link w:val="Ttulo2Car"/>
    <w:autoRedefine/>
    <w:qFormat/>
    <w:rsid w:val="006D455B"/>
    <w:pPr>
      <w:keepNext/>
      <w:numPr>
        <w:ilvl w:val="1"/>
        <w:numId w:val="5"/>
      </w:numPr>
      <w:spacing w:before="600" w:after="360"/>
      <w:jc w:val="left"/>
      <w:outlineLvl w:val="1"/>
    </w:pPr>
    <w:rPr>
      <w:rFonts w:cs="Arial"/>
      <w:b/>
      <w:bCs/>
      <w:iCs/>
      <w:sz w:val="64"/>
      <w:szCs w:val="64"/>
    </w:rPr>
  </w:style>
  <w:style w:type="paragraph" w:styleId="Ttulo3">
    <w:name w:val="heading 3"/>
    <w:basedOn w:val="Normal"/>
    <w:next w:val="Prrafo"/>
    <w:link w:val="Ttulo3Car"/>
    <w:qFormat/>
    <w:rsid w:val="00D43C3B"/>
    <w:pPr>
      <w:keepNext/>
      <w:numPr>
        <w:ilvl w:val="2"/>
        <w:numId w:val="5"/>
      </w:numPr>
      <w:spacing w:before="600" w:after="120"/>
      <w:jc w:val="left"/>
      <w:outlineLvl w:val="2"/>
    </w:pPr>
    <w:rPr>
      <w:rFonts w:cs="Arial"/>
      <w:b/>
      <w:bCs/>
      <w:sz w:val="36"/>
      <w:szCs w:val="26"/>
    </w:rPr>
  </w:style>
  <w:style w:type="paragraph" w:styleId="Ttulo4">
    <w:name w:val="heading 4"/>
    <w:basedOn w:val="Normal"/>
    <w:next w:val="Prrafo"/>
    <w:qFormat/>
    <w:rsid w:val="00572EBE"/>
    <w:pPr>
      <w:keepNext/>
      <w:numPr>
        <w:ilvl w:val="3"/>
        <w:numId w:val="5"/>
      </w:numPr>
      <w:tabs>
        <w:tab w:val="clear" w:pos="1276"/>
        <w:tab w:val="num" w:pos="851"/>
      </w:tabs>
      <w:spacing w:before="480" w:after="120"/>
      <w:ind w:left="851"/>
      <w:jc w:val="left"/>
      <w:outlineLvl w:val="3"/>
    </w:pPr>
    <w:rPr>
      <w:b/>
      <w:bCs/>
      <w:szCs w:val="28"/>
    </w:rPr>
  </w:style>
  <w:style w:type="paragraph" w:styleId="Ttulo5">
    <w:name w:val="heading 5"/>
    <w:basedOn w:val="Normal"/>
    <w:next w:val="Normal"/>
    <w:uiPriority w:val="99"/>
    <w:semiHidden/>
    <w:rsid w:val="00F25382"/>
    <w:pPr>
      <w:keepNext/>
      <w:numPr>
        <w:ilvl w:val="4"/>
        <w:numId w:val="5"/>
      </w:numPr>
      <w:spacing w:before="480" w:after="120"/>
      <w:outlineLvl w:val="4"/>
    </w:pPr>
    <w:rPr>
      <w:rFonts w:ascii="Arial Narrow" w:hAnsi="Arial Narrow"/>
      <w:b/>
      <w:bCs/>
      <w:iCs/>
      <w:szCs w:val="26"/>
    </w:rPr>
  </w:style>
  <w:style w:type="paragraph" w:styleId="Ttulo6">
    <w:name w:val="heading 6"/>
    <w:basedOn w:val="Normal"/>
    <w:next w:val="Normal"/>
    <w:uiPriority w:val="99"/>
    <w:semiHidden/>
    <w:rsid w:val="00F25382"/>
    <w:pPr>
      <w:numPr>
        <w:ilvl w:val="5"/>
        <w:numId w:val="5"/>
      </w:numPr>
      <w:spacing w:before="240" w:after="60"/>
      <w:outlineLvl w:val="5"/>
    </w:pPr>
    <w:rPr>
      <w:b/>
      <w:bCs/>
      <w:sz w:val="22"/>
      <w:szCs w:val="22"/>
    </w:rPr>
  </w:style>
  <w:style w:type="paragraph" w:styleId="Ttulo7">
    <w:name w:val="heading 7"/>
    <w:basedOn w:val="Normal"/>
    <w:next w:val="Normal"/>
    <w:uiPriority w:val="99"/>
    <w:semiHidden/>
    <w:rsid w:val="00F25382"/>
    <w:pPr>
      <w:numPr>
        <w:ilvl w:val="6"/>
        <w:numId w:val="5"/>
      </w:numPr>
      <w:spacing w:before="240" w:after="60"/>
      <w:outlineLvl w:val="6"/>
    </w:pPr>
    <w:rPr>
      <w:szCs w:val="24"/>
    </w:rPr>
  </w:style>
  <w:style w:type="paragraph" w:styleId="Ttulo8">
    <w:name w:val="heading 8"/>
    <w:basedOn w:val="Normal"/>
    <w:next w:val="Normal"/>
    <w:uiPriority w:val="99"/>
    <w:semiHidden/>
    <w:rsid w:val="00F25382"/>
    <w:pPr>
      <w:numPr>
        <w:ilvl w:val="7"/>
        <w:numId w:val="5"/>
      </w:numPr>
      <w:spacing w:before="240" w:after="60"/>
      <w:outlineLvl w:val="7"/>
    </w:pPr>
    <w:rPr>
      <w:i/>
      <w:iCs/>
      <w:szCs w:val="24"/>
    </w:rPr>
  </w:style>
  <w:style w:type="paragraph" w:styleId="Ttulo9">
    <w:name w:val="heading 9"/>
    <w:basedOn w:val="Normal"/>
    <w:next w:val="Normal"/>
    <w:uiPriority w:val="99"/>
    <w:semiHidden/>
    <w:rsid w:val="00F25382"/>
    <w:pPr>
      <w:numPr>
        <w:ilvl w:val="8"/>
        <w:numId w:val="5"/>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rafo">
    <w:name w:val="Párrafo"/>
    <w:basedOn w:val="Normal"/>
    <w:qFormat/>
    <w:rsid w:val="0049545C"/>
    <w:pPr>
      <w:spacing w:before="120" w:after="120"/>
      <w:ind w:firstLine="284"/>
    </w:pPr>
  </w:style>
  <w:style w:type="character" w:customStyle="1" w:styleId="TDC2Car">
    <w:name w:val="TDC 2 Car"/>
    <w:link w:val="TDC2"/>
    <w:uiPriority w:val="39"/>
    <w:rsid w:val="00121B5E"/>
    <w:rPr>
      <w:rFonts w:ascii="LM Roman 10" w:hAnsi="LM Roman 10"/>
      <w:b/>
      <w:sz w:val="28"/>
      <w:szCs w:val="24"/>
      <w:lang w:val="es-ES_tradnl"/>
    </w:rPr>
  </w:style>
  <w:style w:type="paragraph" w:styleId="Listaconnmeros">
    <w:name w:val="List Number"/>
    <w:basedOn w:val="Normal"/>
    <w:autoRedefine/>
    <w:qFormat/>
    <w:rsid w:val="00926327"/>
    <w:pPr>
      <w:numPr>
        <w:numId w:val="3"/>
      </w:numPr>
      <w:tabs>
        <w:tab w:val="left" w:pos="284"/>
      </w:tabs>
      <w:spacing w:before="120" w:after="120"/>
      <w:contextualSpacing/>
    </w:pPr>
  </w:style>
  <w:style w:type="paragraph" w:styleId="Listaconvietas">
    <w:name w:val="List Bullet"/>
    <w:basedOn w:val="Normal"/>
    <w:rsid w:val="002002B8"/>
    <w:pPr>
      <w:numPr>
        <w:numId w:val="4"/>
      </w:numPr>
      <w:tabs>
        <w:tab w:val="clear" w:pos="709"/>
        <w:tab w:val="left" w:pos="284"/>
      </w:tabs>
      <w:spacing w:before="120" w:after="120"/>
      <w:ind w:left="568"/>
      <w:contextualSpacing/>
    </w:pPr>
  </w:style>
  <w:style w:type="paragraph" w:customStyle="1" w:styleId="Listaconletras">
    <w:name w:val="Lista con letras"/>
    <w:basedOn w:val="Normal"/>
    <w:qFormat/>
    <w:rsid w:val="0016173B"/>
    <w:pPr>
      <w:numPr>
        <w:numId w:val="2"/>
      </w:numPr>
      <w:tabs>
        <w:tab w:val="left" w:pos="284"/>
      </w:tabs>
      <w:spacing w:before="120" w:after="120"/>
      <w:contextualSpacing/>
    </w:pPr>
  </w:style>
  <w:style w:type="paragraph" w:styleId="Encabezado">
    <w:name w:val="header"/>
    <w:basedOn w:val="Normal"/>
    <w:semiHidden/>
    <w:rsid w:val="00647444"/>
    <w:pPr>
      <w:pBdr>
        <w:bottom w:val="single" w:sz="2" w:space="6" w:color="383D42"/>
      </w:pBdr>
      <w:tabs>
        <w:tab w:val="right" w:pos="8504"/>
      </w:tabs>
      <w:spacing w:after="240"/>
    </w:pPr>
  </w:style>
  <w:style w:type="paragraph" w:styleId="Piedepgina">
    <w:name w:val="footer"/>
    <w:basedOn w:val="Normal"/>
    <w:link w:val="PiedepginaCar"/>
    <w:semiHidden/>
    <w:rsid w:val="00647444"/>
    <w:pPr>
      <w:pBdr>
        <w:top w:val="single" w:sz="2" w:space="6" w:color="383D42"/>
      </w:pBdr>
      <w:tabs>
        <w:tab w:val="center" w:pos="4253"/>
        <w:tab w:val="right" w:pos="8504"/>
      </w:tabs>
      <w:spacing w:before="120"/>
    </w:pPr>
  </w:style>
  <w:style w:type="character" w:styleId="Nmerodepgina">
    <w:name w:val="page number"/>
    <w:semiHidden/>
    <w:rsid w:val="00AE6844"/>
    <w:rPr>
      <w:rFonts w:ascii="Arial" w:hAnsi="Arial"/>
      <w:sz w:val="20"/>
    </w:rPr>
  </w:style>
  <w:style w:type="character" w:customStyle="1" w:styleId="TDC3Car">
    <w:name w:val="TDC 3 Car"/>
    <w:link w:val="TDC3"/>
    <w:uiPriority w:val="39"/>
    <w:rsid w:val="00121B5E"/>
    <w:rPr>
      <w:rFonts w:ascii="LM Roman 10" w:hAnsi="LM Roman 10"/>
      <w:noProof/>
      <w:sz w:val="28"/>
      <w:lang w:val="es-ES_tradnl"/>
    </w:rPr>
  </w:style>
  <w:style w:type="character" w:customStyle="1" w:styleId="TDC4Car">
    <w:name w:val="TDC 4 Car"/>
    <w:link w:val="TDC4"/>
    <w:uiPriority w:val="39"/>
    <w:rsid w:val="00E359FC"/>
    <w:rPr>
      <w:rFonts w:ascii="LM Roman 10" w:hAnsi="LM Roman 10"/>
      <w:noProof/>
      <w:sz w:val="28"/>
      <w:lang w:val="es-ES_tradnl"/>
    </w:rPr>
  </w:style>
  <w:style w:type="paragraph" w:customStyle="1" w:styleId="Ttuloindependiente">
    <w:name w:val="Título independiente"/>
    <w:basedOn w:val="Normal"/>
    <w:next w:val="Prrafo"/>
    <w:autoRedefine/>
    <w:qFormat/>
    <w:rsid w:val="0000590E"/>
    <w:pPr>
      <w:keepNext/>
      <w:spacing w:before="240" w:after="120"/>
      <w:jc w:val="left"/>
    </w:pPr>
    <w:rPr>
      <w:b/>
      <w:sz w:val="56"/>
      <w:szCs w:val="32"/>
      <w:lang w:val="en-US"/>
    </w:rPr>
  </w:style>
  <w:style w:type="character" w:customStyle="1" w:styleId="MTEquationSection">
    <w:name w:val="MTEquationSection"/>
    <w:semiHidden/>
    <w:rsid w:val="004C5DAB"/>
    <w:rPr>
      <w:vanish w:val="0"/>
      <w:color w:val="FF0000"/>
    </w:rPr>
  </w:style>
  <w:style w:type="paragraph" w:customStyle="1" w:styleId="Celdadetabla">
    <w:name w:val="Celda de tabla"/>
    <w:basedOn w:val="Normal"/>
    <w:qFormat/>
    <w:rsid w:val="0098151A"/>
    <w:pPr>
      <w:spacing w:before="40" w:after="40"/>
      <w:jc w:val="center"/>
    </w:pPr>
    <w:rPr>
      <w:sz w:val="18"/>
    </w:rPr>
  </w:style>
  <w:style w:type="paragraph" w:styleId="Bibliografa">
    <w:name w:val="Bibliography"/>
    <w:basedOn w:val="Normal"/>
    <w:rsid w:val="004C5DAB"/>
    <w:pPr>
      <w:numPr>
        <w:numId w:val="1"/>
      </w:numPr>
      <w:spacing w:before="120" w:after="120"/>
    </w:pPr>
  </w:style>
  <w:style w:type="table" w:customStyle="1" w:styleId="Tabla1">
    <w:name w:val="Tabla 1"/>
    <w:basedOn w:val="Tablanormal"/>
    <w:rsid w:val="00E00804"/>
    <w:pPr>
      <w:jc w:val="center"/>
    </w:pPr>
    <w:rPr>
      <w:rFonts w:ascii="Arial" w:hAnsi="Arial"/>
      <w:sz w:val="18"/>
    </w:r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Pr>
    <w:trPr>
      <w:jc w:val="center"/>
    </w:trPr>
    <w:tcPr>
      <w:vAlign w:val="center"/>
    </w:tcPr>
    <w:tblStylePr w:type="firstRow">
      <w:pPr>
        <w:wordWrap/>
        <w:spacing w:line="240" w:lineRule="auto"/>
        <w:contextualSpacing w:val="0"/>
        <w:jc w:val="center"/>
      </w:pPr>
      <w:rPr>
        <w:rFonts w:ascii="Arial" w:hAnsi="Arial"/>
        <w:b/>
        <w:i w:val="0"/>
        <w:color w:val="FFFFFF"/>
        <w:sz w:val="20"/>
        <w:szCs w:val="20"/>
      </w:rPr>
      <w:tblPr/>
      <w:tcPr>
        <w:tcBorders>
          <w:top w:val="single" w:sz="4" w:space="0" w:color="auto"/>
          <w:left w:val="single" w:sz="4" w:space="0" w:color="auto"/>
          <w:bottom w:val="single" w:sz="4" w:space="0" w:color="C0C0C0"/>
          <w:right w:val="single" w:sz="4" w:space="0" w:color="auto"/>
          <w:insideH w:val="nil"/>
          <w:insideV w:val="single" w:sz="4" w:space="0" w:color="C0C0C0"/>
          <w:tl2br w:val="nil"/>
          <w:tr2bl w:val="nil"/>
        </w:tcBorders>
        <w:shd w:val="clear" w:color="auto" w:fill="005893"/>
      </w:tcPr>
    </w:tblStylePr>
    <w:tblStylePr w:type="lastRow">
      <w:pPr>
        <w:wordWrap/>
        <w:spacing w:beforeLines="0" w:before="0" w:beforeAutospacing="0" w:afterLines="0" w:after="0" w:afterAutospacing="0" w:line="240" w:lineRule="auto"/>
        <w:ind w:leftChars="0" w:left="0" w:rightChars="0" w:right="0" w:firstLineChars="0" w:firstLine="0"/>
        <w:contextualSpacing w:val="0"/>
      </w:pPr>
      <w:rPr>
        <w:rFonts w:ascii="Arial" w:hAnsi="Arial"/>
        <w:i w:val="0"/>
        <w:sz w:val="18"/>
      </w:rPr>
      <w:tblPr/>
      <w:tcPr>
        <w:tcBorders>
          <w:bottom w:val="single" w:sz="4" w:space="0" w:color="auto"/>
        </w:tcBorders>
      </w:tcPr>
    </w:tblStylePr>
    <w:tblStylePr w:type="firstCol">
      <w:pPr>
        <w:wordWrap/>
        <w:spacing w:line="240" w:lineRule="auto"/>
        <w:contextualSpacing w:val="0"/>
      </w:pPr>
      <w:rPr>
        <w:rFonts w:ascii="Arial" w:hAnsi="Arial"/>
        <w:i w:val="0"/>
        <w:sz w:val="18"/>
      </w:rPr>
    </w:tblStylePr>
    <w:tblStylePr w:type="lastCol">
      <w:rPr>
        <w:rFonts w:ascii="Arial" w:hAnsi="Arial"/>
        <w:sz w:val="18"/>
      </w:rPr>
    </w:tblStylePr>
    <w:tblStylePr w:type="neCell">
      <w:rPr>
        <w:rFonts w:ascii="Arial" w:hAnsi="Arial"/>
        <w:sz w:val="20"/>
      </w:rPr>
    </w:tblStylePr>
    <w:tblStylePr w:type="nwCell">
      <w:rPr>
        <w:rFonts w:ascii="Arial" w:hAnsi="Arial"/>
        <w:sz w:val="20"/>
      </w:rPr>
    </w:tblStylePr>
    <w:tblStylePr w:type="seCell">
      <w:rPr>
        <w:rFonts w:ascii="Arial" w:hAnsi="Arial"/>
        <w:sz w:val="18"/>
      </w:rPr>
    </w:tblStylePr>
    <w:tblStylePr w:type="swCell">
      <w:rPr>
        <w:rFonts w:ascii="Arial" w:hAnsi="Arial"/>
        <w:sz w:val="18"/>
      </w:rPr>
    </w:tblStylePr>
  </w:style>
  <w:style w:type="paragraph" w:styleId="Textocomentario">
    <w:name w:val="annotation text"/>
    <w:basedOn w:val="Normal"/>
    <w:semiHidden/>
    <w:rsid w:val="004C5DAB"/>
  </w:style>
  <w:style w:type="paragraph" w:styleId="Asuntodelcomentario">
    <w:name w:val="annotation subject"/>
    <w:basedOn w:val="Textocomentario"/>
    <w:next w:val="Textocomentario"/>
    <w:semiHidden/>
    <w:rsid w:val="004C5DAB"/>
    <w:rPr>
      <w:b/>
      <w:bCs/>
    </w:rPr>
  </w:style>
  <w:style w:type="paragraph" w:styleId="Encabezadodelista">
    <w:name w:val="toa heading"/>
    <w:basedOn w:val="Normal"/>
    <w:next w:val="Normal"/>
    <w:semiHidden/>
    <w:rsid w:val="004C5DAB"/>
    <w:pPr>
      <w:spacing w:before="120"/>
    </w:pPr>
    <w:rPr>
      <w:rFonts w:cs="Arial"/>
      <w:b/>
      <w:bCs/>
      <w:szCs w:val="24"/>
    </w:rPr>
  </w:style>
  <w:style w:type="paragraph" w:styleId="Descripcin">
    <w:name w:val="caption"/>
    <w:basedOn w:val="Normal"/>
    <w:next w:val="Normal"/>
    <w:uiPriority w:val="99"/>
    <w:semiHidden/>
    <w:rsid w:val="00DC3777"/>
    <w:pPr>
      <w:spacing w:after="240"/>
      <w:jc w:val="left"/>
    </w:pPr>
    <w:rPr>
      <w:bCs/>
    </w:rPr>
  </w:style>
  <w:style w:type="paragraph" w:styleId="ndice1">
    <w:name w:val="index 1"/>
    <w:basedOn w:val="Normal"/>
    <w:next w:val="Normal"/>
    <w:autoRedefine/>
    <w:semiHidden/>
    <w:rsid w:val="004C5DAB"/>
    <w:pPr>
      <w:ind w:left="200" w:hanging="200"/>
    </w:pPr>
  </w:style>
  <w:style w:type="paragraph" w:styleId="ndice2">
    <w:name w:val="index 2"/>
    <w:basedOn w:val="Normal"/>
    <w:next w:val="Normal"/>
    <w:autoRedefine/>
    <w:semiHidden/>
    <w:rsid w:val="004C5DAB"/>
    <w:pPr>
      <w:ind w:left="400" w:hanging="200"/>
    </w:pPr>
  </w:style>
  <w:style w:type="paragraph" w:styleId="ndice3">
    <w:name w:val="index 3"/>
    <w:basedOn w:val="Normal"/>
    <w:next w:val="Normal"/>
    <w:autoRedefine/>
    <w:semiHidden/>
    <w:rsid w:val="004C5DAB"/>
    <w:pPr>
      <w:ind w:left="600" w:hanging="200"/>
    </w:pPr>
  </w:style>
  <w:style w:type="paragraph" w:styleId="ndice4">
    <w:name w:val="index 4"/>
    <w:basedOn w:val="Normal"/>
    <w:next w:val="Normal"/>
    <w:autoRedefine/>
    <w:semiHidden/>
    <w:rsid w:val="004C5DAB"/>
    <w:pPr>
      <w:ind w:left="800" w:hanging="200"/>
    </w:pPr>
  </w:style>
  <w:style w:type="paragraph" w:styleId="ndice5">
    <w:name w:val="index 5"/>
    <w:basedOn w:val="Normal"/>
    <w:next w:val="Normal"/>
    <w:autoRedefine/>
    <w:semiHidden/>
    <w:rsid w:val="004C5DAB"/>
    <w:pPr>
      <w:ind w:left="1000" w:hanging="200"/>
    </w:pPr>
  </w:style>
  <w:style w:type="paragraph" w:styleId="ndice6">
    <w:name w:val="index 6"/>
    <w:basedOn w:val="Normal"/>
    <w:next w:val="Normal"/>
    <w:autoRedefine/>
    <w:semiHidden/>
    <w:rsid w:val="004C5DAB"/>
    <w:pPr>
      <w:ind w:left="1200" w:hanging="200"/>
    </w:pPr>
  </w:style>
  <w:style w:type="paragraph" w:styleId="ndice7">
    <w:name w:val="index 7"/>
    <w:basedOn w:val="Normal"/>
    <w:next w:val="Normal"/>
    <w:autoRedefine/>
    <w:semiHidden/>
    <w:rsid w:val="004C5DAB"/>
    <w:pPr>
      <w:ind w:left="1400" w:hanging="200"/>
    </w:pPr>
  </w:style>
  <w:style w:type="paragraph" w:styleId="ndice8">
    <w:name w:val="index 8"/>
    <w:basedOn w:val="Normal"/>
    <w:next w:val="Normal"/>
    <w:autoRedefine/>
    <w:semiHidden/>
    <w:rsid w:val="004C5DAB"/>
    <w:pPr>
      <w:ind w:left="1600" w:hanging="200"/>
    </w:pPr>
  </w:style>
  <w:style w:type="paragraph" w:styleId="ndice9">
    <w:name w:val="index 9"/>
    <w:basedOn w:val="Normal"/>
    <w:next w:val="Normal"/>
    <w:autoRedefine/>
    <w:semiHidden/>
    <w:rsid w:val="004C5DAB"/>
    <w:pPr>
      <w:ind w:left="1800" w:hanging="200"/>
    </w:pPr>
  </w:style>
  <w:style w:type="paragraph" w:styleId="Mapadeldocumento">
    <w:name w:val="Document Map"/>
    <w:basedOn w:val="Normal"/>
    <w:semiHidden/>
    <w:rsid w:val="004C5DAB"/>
    <w:pPr>
      <w:shd w:val="clear" w:color="auto" w:fill="000080"/>
    </w:pPr>
    <w:rPr>
      <w:rFonts w:ascii="Tahoma" w:hAnsi="Tahoma" w:cs="Tahoma"/>
    </w:rPr>
  </w:style>
  <w:style w:type="character" w:styleId="Refdecomentario">
    <w:name w:val="annotation reference"/>
    <w:semiHidden/>
    <w:rsid w:val="004C5DAB"/>
    <w:rPr>
      <w:sz w:val="16"/>
      <w:szCs w:val="16"/>
    </w:rPr>
  </w:style>
  <w:style w:type="character" w:styleId="Refdenotaalfinal">
    <w:name w:val="endnote reference"/>
    <w:semiHidden/>
    <w:rsid w:val="004C5DAB"/>
    <w:rPr>
      <w:vertAlign w:val="superscript"/>
    </w:rPr>
  </w:style>
  <w:style w:type="character" w:styleId="Refdenotaalpie">
    <w:name w:val="footnote reference"/>
    <w:semiHidden/>
    <w:rsid w:val="004C5DAB"/>
    <w:rPr>
      <w:vertAlign w:val="superscript"/>
    </w:rPr>
  </w:style>
  <w:style w:type="paragraph" w:styleId="Tabladeilustraciones">
    <w:name w:val="table of figures"/>
    <w:basedOn w:val="Normal"/>
    <w:next w:val="Normal"/>
    <w:uiPriority w:val="99"/>
    <w:rsid w:val="00D82236"/>
    <w:pPr>
      <w:tabs>
        <w:tab w:val="right" w:leader="dot" w:pos="9639"/>
      </w:tabs>
      <w:spacing w:before="120" w:after="120"/>
      <w:ind w:left="284" w:hanging="284"/>
    </w:pPr>
  </w:style>
  <w:style w:type="paragraph" w:styleId="TDC1">
    <w:name w:val="toc 1"/>
    <w:basedOn w:val="Normal"/>
    <w:next w:val="Normal"/>
    <w:uiPriority w:val="39"/>
    <w:rsid w:val="00B17B87"/>
    <w:pPr>
      <w:tabs>
        <w:tab w:val="left" w:pos="425"/>
        <w:tab w:val="right" w:pos="9639"/>
      </w:tabs>
      <w:spacing w:before="600"/>
      <w:ind w:left="425" w:hanging="425"/>
    </w:pPr>
    <w:rPr>
      <w:b/>
      <w:szCs w:val="24"/>
    </w:rPr>
  </w:style>
  <w:style w:type="paragraph" w:styleId="TDC2">
    <w:name w:val="toc 2"/>
    <w:basedOn w:val="Normal"/>
    <w:next w:val="Normal"/>
    <w:link w:val="TDC2Car"/>
    <w:autoRedefine/>
    <w:uiPriority w:val="39"/>
    <w:rsid w:val="00121B5E"/>
    <w:pPr>
      <w:tabs>
        <w:tab w:val="left" w:pos="851"/>
        <w:tab w:val="right" w:pos="9639"/>
      </w:tabs>
      <w:spacing w:before="360" w:after="60"/>
      <w:ind w:left="567" w:hanging="567"/>
    </w:pPr>
    <w:rPr>
      <w:b/>
      <w:szCs w:val="24"/>
    </w:rPr>
  </w:style>
  <w:style w:type="paragraph" w:styleId="TDC3">
    <w:name w:val="toc 3"/>
    <w:basedOn w:val="Normal"/>
    <w:next w:val="Normal"/>
    <w:link w:val="TDC3Car"/>
    <w:autoRedefine/>
    <w:uiPriority w:val="39"/>
    <w:rsid w:val="00121B5E"/>
    <w:pPr>
      <w:tabs>
        <w:tab w:val="left" w:pos="1418"/>
        <w:tab w:val="right" w:leader="dot" w:pos="9639"/>
      </w:tabs>
      <w:spacing w:before="60" w:after="60"/>
      <w:ind w:left="992" w:hanging="567"/>
    </w:pPr>
    <w:rPr>
      <w:noProof/>
    </w:rPr>
  </w:style>
  <w:style w:type="paragraph" w:styleId="TDC4">
    <w:name w:val="toc 4"/>
    <w:basedOn w:val="Normal"/>
    <w:next w:val="Normal"/>
    <w:link w:val="TDC4Car"/>
    <w:autoRedefine/>
    <w:uiPriority w:val="39"/>
    <w:qFormat/>
    <w:rsid w:val="00E359FC"/>
    <w:pPr>
      <w:tabs>
        <w:tab w:val="left" w:pos="1418"/>
        <w:tab w:val="right" w:leader="dot" w:pos="7938"/>
      </w:tabs>
      <w:spacing w:before="60" w:after="60"/>
      <w:ind w:left="1418" w:right="284" w:hanging="567"/>
    </w:pPr>
    <w:rPr>
      <w:noProof/>
    </w:rPr>
  </w:style>
  <w:style w:type="paragraph" w:styleId="TDC5">
    <w:name w:val="toc 5"/>
    <w:basedOn w:val="Normal"/>
    <w:next w:val="Normal"/>
    <w:autoRedefine/>
    <w:semiHidden/>
    <w:rsid w:val="004C5DAB"/>
    <w:pPr>
      <w:ind w:left="800"/>
    </w:pPr>
  </w:style>
  <w:style w:type="paragraph" w:styleId="TDC6">
    <w:name w:val="toc 6"/>
    <w:basedOn w:val="Normal"/>
    <w:next w:val="Normal"/>
    <w:autoRedefine/>
    <w:semiHidden/>
    <w:rsid w:val="004C5DAB"/>
    <w:pPr>
      <w:ind w:left="1000"/>
    </w:pPr>
  </w:style>
  <w:style w:type="paragraph" w:styleId="TDC7">
    <w:name w:val="toc 7"/>
    <w:basedOn w:val="Normal"/>
    <w:next w:val="Normal"/>
    <w:autoRedefine/>
    <w:semiHidden/>
    <w:rsid w:val="004C5DAB"/>
    <w:pPr>
      <w:ind w:left="1200"/>
    </w:pPr>
  </w:style>
  <w:style w:type="paragraph" w:styleId="TDC8">
    <w:name w:val="toc 8"/>
    <w:basedOn w:val="Normal"/>
    <w:next w:val="Normal"/>
    <w:autoRedefine/>
    <w:semiHidden/>
    <w:rsid w:val="004C5DAB"/>
    <w:pPr>
      <w:ind w:left="1400"/>
    </w:pPr>
  </w:style>
  <w:style w:type="paragraph" w:styleId="TDC9">
    <w:name w:val="toc 9"/>
    <w:basedOn w:val="Normal"/>
    <w:next w:val="Normal"/>
    <w:autoRedefine/>
    <w:semiHidden/>
    <w:rsid w:val="004C5DAB"/>
    <w:pPr>
      <w:ind w:left="1600"/>
    </w:pPr>
  </w:style>
  <w:style w:type="paragraph" w:styleId="Textoconsangra">
    <w:name w:val="table of authorities"/>
    <w:basedOn w:val="Normal"/>
    <w:next w:val="Normal"/>
    <w:semiHidden/>
    <w:rsid w:val="004C5DAB"/>
    <w:pPr>
      <w:ind w:left="200" w:hanging="200"/>
    </w:pPr>
  </w:style>
  <w:style w:type="paragraph" w:styleId="Textodeglobo">
    <w:name w:val="Balloon Text"/>
    <w:basedOn w:val="Normal"/>
    <w:semiHidden/>
    <w:rsid w:val="004C5DAB"/>
    <w:rPr>
      <w:rFonts w:ascii="Tahoma" w:hAnsi="Tahoma" w:cs="Tahoma"/>
      <w:sz w:val="16"/>
      <w:szCs w:val="16"/>
    </w:rPr>
  </w:style>
  <w:style w:type="paragraph" w:styleId="Textomacro">
    <w:name w:val="macro"/>
    <w:semiHidden/>
    <w:rsid w:val="004C5DAB"/>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urier New" w:hAnsi="Courier New" w:cs="Courier New"/>
      <w:lang w:val="en-US"/>
    </w:rPr>
  </w:style>
  <w:style w:type="paragraph" w:styleId="Textonotaalfinal">
    <w:name w:val="endnote text"/>
    <w:basedOn w:val="Normal"/>
    <w:semiHidden/>
    <w:rsid w:val="004C5DAB"/>
  </w:style>
  <w:style w:type="paragraph" w:styleId="Textonotapie">
    <w:name w:val="footnote text"/>
    <w:basedOn w:val="Normal"/>
    <w:semiHidden/>
    <w:rsid w:val="00D0433B"/>
  </w:style>
  <w:style w:type="paragraph" w:styleId="Ttulodendice">
    <w:name w:val="index heading"/>
    <w:basedOn w:val="Normal"/>
    <w:next w:val="ndice1"/>
    <w:semiHidden/>
    <w:rsid w:val="004C5DAB"/>
    <w:rPr>
      <w:rFonts w:cs="Arial"/>
      <w:b/>
      <w:bCs/>
    </w:rPr>
  </w:style>
  <w:style w:type="character" w:styleId="Hipervnculo">
    <w:name w:val="Hyperlink"/>
    <w:uiPriority w:val="99"/>
    <w:rsid w:val="004C5DAB"/>
    <w:rPr>
      <w:color w:val="0000FF"/>
      <w:u w:val="single"/>
    </w:rPr>
  </w:style>
  <w:style w:type="paragraph" w:customStyle="1" w:styleId="Cuadrodetexto">
    <w:name w:val="Cuadro de texto"/>
    <w:basedOn w:val="Normal"/>
    <w:next w:val="Normal"/>
    <w:semiHidden/>
    <w:rsid w:val="00F23C8B"/>
    <w:pPr>
      <w:jc w:val="center"/>
    </w:pPr>
    <w:rPr>
      <w:i/>
      <w:noProof/>
    </w:rPr>
  </w:style>
  <w:style w:type="paragraph" w:customStyle="1" w:styleId="Leyenda">
    <w:name w:val="Leyenda"/>
    <w:basedOn w:val="Normal"/>
    <w:next w:val="Prrafo"/>
    <w:autoRedefine/>
    <w:qFormat/>
    <w:rsid w:val="00DA4A3E"/>
    <w:pPr>
      <w:spacing w:before="120" w:after="240"/>
      <w:jc w:val="center"/>
    </w:pPr>
    <w:rPr>
      <w:lang w:val="es-ES"/>
    </w:rPr>
  </w:style>
  <w:style w:type="table" w:styleId="Tablaconcuadrcula">
    <w:name w:val="Table Grid"/>
    <w:basedOn w:val="Tablanormal"/>
    <w:semiHidden/>
    <w:rsid w:val="00DE7EF7"/>
    <w:pPr>
      <w:spacing w:line="30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8">
    <w:name w:val="Table Grid 8"/>
    <w:basedOn w:val="Tablanormal"/>
    <w:semiHidden/>
    <w:rsid w:val="002979BA"/>
    <w:pPr>
      <w:spacing w:line="300" w:lineRule="exact"/>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Objeto">
    <w:name w:val="Objeto"/>
    <w:basedOn w:val="Normal"/>
    <w:next w:val="Leyenda"/>
    <w:qFormat/>
    <w:rsid w:val="00BD0A5C"/>
    <w:pPr>
      <w:keepNext/>
      <w:spacing w:before="240" w:after="120"/>
      <w:jc w:val="center"/>
    </w:pPr>
  </w:style>
  <w:style w:type="table" w:customStyle="1" w:styleId="Tabla2">
    <w:name w:val="Tabla 2"/>
    <w:basedOn w:val="Tabla1"/>
    <w:rsid w:val="008271EA"/>
    <w:tblPr/>
    <w:tblStylePr w:type="firstRow">
      <w:pPr>
        <w:wordWrap/>
        <w:spacing w:line="240" w:lineRule="auto"/>
        <w:contextualSpacing w:val="0"/>
        <w:jc w:val="center"/>
      </w:pPr>
      <w:rPr>
        <w:rFonts w:ascii="Arial" w:hAnsi="Arial"/>
        <w:b/>
        <w:i w:val="0"/>
        <w:color w:val="FFFFFF"/>
        <w:sz w:val="20"/>
        <w:szCs w:val="20"/>
      </w:rPr>
      <w:tblPr/>
      <w:tcPr>
        <w:tcBorders>
          <w:top w:val="single" w:sz="4" w:space="0" w:color="auto"/>
          <w:left w:val="single" w:sz="4" w:space="0" w:color="auto"/>
          <w:bottom w:val="single" w:sz="4" w:space="0" w:color="C0C0C0"/>
          <w:right w:val="single" w:sz="4" w:space="0" w:color="auto"/>
          <w:insideH w:val="nil"/>
          <w:insideV w:val="nil"/>
          <w:tl2br w:val="nil"/>
          <w:tr2bl w:val="nil"/>
        </w:tcBorders>
        <w:shd w:val="clear" w:color="auto" w:fill="7F188C"/>
      </w:tcPr>
    </w:tblStylePr>
    <w:tblStylePr w:type="lastRow">
      <w:pPr>
        <w:wordWrap/>
        <w:spacing w:beforeLines="0" w:before="0" w:beforeAutospacing="0" w:afterLines="0" w:after="0" w:afterAutospacing="0" w:line="240" w:lineRule="auto"/>
        <w:ind w:leftChars="0" w:left="0" w:rightChars="0" w:right="0" w:firstLineChars="0" w:firstLine="0"/>
        <w:contextualSpacing w:val="0"/>
      </w:pPr>
      <w:rPr>
        <w:rFonts w:ascii="Arial" w:hAnsi="Arial"/>
        <w:i w:val="0"/>
        <w:sz w:val="18"/>
      </w:rPr>
      <w:tblPr/>
      <w:tcPr>
        <w:tcBorders>
          <w:bottom w:val="single" w:sz="4" w:space="0" w:color="auto"/>
        </w:tcBorders>
      </w:tcPr>
    </w:tblStylePr>
    <w:tblStylePr w:type="firstCol">
      <w:pPr>
        <w:wordWrap/>
        <w:spacing w:line="240" w:lineRule="auto"/>
        <w:contextualSpacing w:val="0"/>
      </w:pPr>
      <w:rPr>
        <w:rFonts w:ascii="Arial" w:hAnsi="Arial"/>
        <w:i w:val="0"/>
        <w:sz w:val="18"/>
      </w:rPr>
    </w:tblStylePr>
    <w:tblStylePr w:type="lastCol">
      <w:rPr>
        <w:rFonts w:ascii="Arial" w:hAnsi="Arial"/>
        <w:sz w:val="18"/>
      </w:rPr>
    </w:tblStylePr>
    <w:tblStylePr w:type="neCell">
      <w:rPr>
        <w:rFonts w:ascii="Arial" w:hAnsi="Arial"/>
        <w:sz w:val="20"/>
      </w:rPr>
    </w:tblStylePr>
    <w:tblStylePr w:type="nwCell">
      <w:rPr>
        <w:rFonts w:ascii="Arial" w:hAnsi="Arial"/>
        <w:sz w:val="20"/>
      </w:rPr>
    </w:tblStylePr>
    <w:tblStylePr w:type="seCell">
      <w:rPr>
        <w:rFonts w:ascii="Arial" w:hAnsi="Arial"/>
        <w:sz w:val="18"/>
      </w:rPr>
    </w:tblStylePr>
    <w:tblStylePr w:type="swCell">
      <w:rPr>
        <w:rFonts w:ascii="Arial" w:hAnsi="Arial"/>
        <w:sz w:val="18"/>
      </w:rPr>
    </w:tblStylePr>
  </w:style>
  <w:style w:type="paragraph" w:customStyle="1" w:styleId="Encabezadodetabla">
    <w:name w:val="Encabezado de tabla"/>
    <w:basedOn w:val="Celdadetabla"/>
    <w:qFormat/>
    <w:rsid w:val="001D5E7D"/>
    <w:rPr>
      <w:b/>
      <w:sz w:val="20"/>
    </w:rPr>
  </w:style>
  <w:style w:type="paragraph" w:customStyle="1" w:styleId="Listaconvietasentabla">
    <w:name w:val="Lista con viñetas en tabla"/>
    <w:basedOn w:val="Listaconvietas"/>
    <w:uiPriority w:val="1"/>
    <w:semiHidden/>
    <w:rsid w:val="00DE2EBC"/>
    <w:pPr>
      <w:tabs>
        <w:tab w:val="clear" w:pos="284"/>
        <w:tab w:val="left" w:pos="567"/>
      </w:tabs>
      <w:spacing w:before="40" w:after="40"/>
    </w:pPr>
    <w:rPr>
      <w:sz w:val="18"/>
    </w:rPr>
  </w:style>
  <w:style w:type="character" w:styleId="Textodelmarcadordeposicin">
    <w:name w:val="Placeholder Text"/>
    <w:basedOn w:val="Fuentedeprrafopredeter"/>
    <w:uiPriority w:val="99"/>
    <w:semiHidden/>
    <w:rsid w:val="00107355"/>
    <w:rPr>
      <w:color w:val="808080"/>
    </w:rPr>
  </w:style>
  <w:style w:type="character" w:customStyle="1" w:styleId="PiedepginaCar">
    <w:name w:val="Pie de página Car"/>
    <w:basedOn w:val="Fuentedeprrafopredeter"/>
    <w:link w:val="Piedepgina"/>
    <w:semiHidden/>
    <w:rsid w:val="00B14317"/>
    <w:rPr>
      <w:rFonts w:ascii="Arial" w:hAnsi="Arial"/>
      <w:lang w:val="es-ES_tradnl"/>
    </w:rPr>
  </w:style>
  <w:style w:type="paragraph" w:customStyle="1" w:styleId="Ttuloespacioenblanco">
    <w:name w:val="Título espacio en blanco"/>
    <w:basedOn w:val="Normal"/>
    <w:uiPriority w:val="99"/>
    <w:semiHidden/>
    <w:unhideWhenUsed/>
    <w:rsid w:val="00311E3D"/>
    <w:pPr>
      <w:suppressAutoHyphens/>
    </w:pPr>
    <w:rPr>
      <w:rFonts w:ascii="Tahoma" w:hAnsi="Tahoma"/>
      <w:b/>
      <w:szCs w:val="40"/>
      <w:lang w:val="es-ES" w:eastAsia="en-US"/>
    </w:rPr>
  </w:style>
  <w:style w:type="character" w:customStyle="1" w:styleId="Ttulo3Car">
    <w:name w:val="Título 3 Car"/>
    <w:basedOn w:val="Fuentedeprrafopredeter"/>
    <w:link w:val="Ttulo3"/>
    <w:rsid w:val="00D43C3B"/>
    <w:rPr>
      <w:rFonts w:ascii="LM Roman 10" w:hAnsi="LM Roman 10" w:cs="Arial"/>
      <w:b/>
      <w:bCs/>
      <w:sz w:val="36"/>
      <w:szCs w:val="26"/>
      <w:lang w:val="es-ES_tradnl"/>
    </w:rPr>
  </w:style>
  <w:style w:type="character" w:customStyle="1" w:styleId="Ttulo2Car">
    <w:name w:val="Título 2 Car"/>
    <w:basedOn w:val="Fuentedeprrafopredeter"/>
    <w:link w:val="Ttulo2"/>
    <w:rsid w:val="006D455B"/>
    <w:rPr>
      <w:rFonts w:ascii="LM Roman 10" w:hAnsi="LM Roman 10" w:cs="Arial"/>
      <w:b/>
      <w:bCs/>
      <w:iCs/>
      <w:sz w:val="64"/>
      <w:szCs w:val="64"/>
      <w:lang w:val="es-ES_tradnl"/>
    </w:rPr>
  </w:style>
  <w:style w:type="paragraph" w:styleId="NormalWeb">
    <w:name w:val="Normal (Web)"/>
    <w:basedOn w:val="Normal"/>
    <w:uiPriority w:val="99"/>
    <w:semiHidden/>
    <w:unhideWhenUsed/>
    <w:rsid w:val="00413519"/>
    <w:pPr>
      <w:spacing w:before="100" w:beforeAutospacing="1" w:after="100" w:afterAutospacing="1"/>
      <w:jc w:val="left"/>
    </w:pPr>
    <w:rPr>
      <w:rFonts w:ascii="Times New Roman" w:hAnsi="Times New Roman"/>
      <w:sz w:val="24"/>
      <w:szCs w:val="24"/>
      <w:lang w:val="es-ES"/>
    </w:rPr>
  </w:style>
  <w:style w:type="paragraph" w:styleId="Prrafodelista">
    <w:name w:val="List Paragraph"/>
    <w:basedOn w:val="Normal"/>
    <w:uiPriority w:val="99"/>
    <w:semiHidden/>
    <w:rsid w:val="00D00EC7"/>
    <w:pPr>
      <w:ind w:left="720"/>
      <w:contextualSpacing/>
    </w:pPr>
  </w:style>
  <w:style w:type="character" w:customStyle="1" w:styleId="apple-tab-span">
    <w:name w:val="apple-tab-span"/>
    <w:basedOn w:val="Fuentedeprrafopredeter"/>
    <w:rsid w:val="009C08C3"/>
  </w:style>
  <w:style w:type="paragraph" w:customStyle="1" w:styleId="Textbody">
    <w:name w:val="Text body"/>
    <w:basedOn w:val="Normal"/>
    <w:rsid w:val="00712503"/>
    <w:pPr>
      <w:widowControl w:val="0"/>
      <w:suppressAutoHyphens/>
      <w:autoSpaceDN w:val="0"/>
      <w:spacing w:after="140" w:line="216" w:lineRule="auto"/>
      <w:ind w:firstLine="283"/>
      <w:textAlignment w:val="baseline"/>
    </w:pPr>
    <w:rPr>
      <w:rFonts w:eastAsia="LM Roman 10" w:cs="LM Roman 10"/>
      <w:kern w:val="3"/>
      <w:szCs w:val="24"/>
      <w:lang w:val="es-ES" w:eastAsia="zh-CN" w:bidi="hi-IN"/>
    </w:rPr>
  </w:style>
  <w:style w:type="character" w:styleId="Hipervnculovisitado">
    <w:name w:val="FollowedHyperlink"/>
    <w:basedOn w:val="Fuentedeprrafopredeter"/>
    <w:uiPriority w:val="99"/>
    <w:semiHidden/>
    <w:unhideWhenUsed/>
    <w:rsid w:val="001466B8"/>
    <w:rPr>
      <w:color w:val="800080" w:themeColor="followedHyperlink"/>
      <w:u w:val="single"/>
    </w:rPr>
  </w:style>
  <w:style w:type="character" w:customStyle="1" w:styleId="Ttulo1Car">
    <w:name w:val="Título 1 Car"/>
    <w:basedOn w:val="Fuentedeprrafopredeter"/>
    <w:link w:val="Ttulo1"/>
    <w:uiPriority w:val="9"/>
    <w:rsid w:val="00667884"/>
    <w:rPr>
      <w:rFonts w:ascii="LM Roman 10" w:hAnsi="LM Roman 10" w:cs="Arial"/>
      <w:b/>
      <w:bCs/>
      <w:sz w:val="40"/>
      <w:szCs w:val="32"/>
      <w:lang w:val="es-ES_tradnl"/>
    </w:rPr>
  </w:style>
  <w:style w:type="paragraph" w:customStyle="1" w:styleId="TableContents">
    <w:name w:val="Table Contents"/>
    <w:basedOn w:val="Normal"/>
    <w:rsid w:val="007D36DD"/>
    <w:pPr>
      <w:widowControl w:val="0"/>
      <w:suppressLineNumbers/>
      <w:suppressAutoHyphens/>
      <w:autoSpaceDN w:val="0"/>
      <w:spacing w:before="57" w:after="57"/>
      <w:jc w:val="left"/>
      <w:textAlignment w:val="baseline"/>
    </w:pPr>
    <w:rPr>
      <w:rFonts w:eastAsia="LM Roman 10" w:cs="LM Roman 10"/>
      <w:kern w:val="3"/>
      <w:szCs w:val="24"/>
      <w:lang w:val="es-ES" w:eastAsia="zh-CN" w:bidi="hi-IN"/>
    </w:rPr>
  </w:style>
  <w:style w:type="character" w:customStyle="1" w:styleId="authorname">
    <w:name w:val="authorname"/>
    <w:basedOn w:val="Fuentedeprrafopredeter"/>
    <w:rsid w:val="00D427FB"/>
  </w:style>
  <w:style w:type="character" w:customStyle="1" w:styleId="authornamesdetails">
    <w:name w:val="authornames_details"/>
    <w:basedOn w:val="Fuentedeprrafopredeter"/>
    <w:rsid w:val="00D427FB"/>
  </w:style>
  <w:style w:type="character" w:customStyle="1" w:styleId="authorsnameaffiliation">
    <w:name w:val="authorsname_affiliation"/>
    <w:basedOn w:val="Fuentedeprrafopredeter"/>
    <w:rsid w:val="00D427FB"/>
  </w:style>
  <w:style w:type="character" w:styleId="Textoennegrita">
    <w:name w:val="Strong"/>
    <w:basedOn w:val="Fuentedeprrafopredeter"/>
    <w:uiPriority w:val="22"/>
    <w:qFormat/>
    <w:rsid w:val="00D427FB"/>
    <w:rPr>
      <w:b/>
      <w:bCs/>
    </w:rPr>
  </w:style>
  <w:style w:type="character" w:customStyle="1" w:styleId="contacticon">
    <w:name w:val="contacticon"/>
    <w:basedOn w:val="Fuentedeprrafopredeter"/>
    <w:rsid w:val="00D427FB"/>
  </w:style>
  <w:style w:type="character" w:customStyle="1" w:styleId="apple-converted-space">
    <w:name w:val="apple-converted-space"/>
    <w:basedOn w:val="Fuentedeprrafopredeter"/>
    <w:rsid w:val="00D42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3243">
      <w:bodyDiv w:val="1"/>
      <w:marLeft w:val="0"/>
      <w:marRight w:val="0"/>
      <w:marTop w:val="0"/>
      <w:marBottom w:val="0"/>
      <w:divBdr>
        <w:top w:val="none" w:sz="0" w:space="0" w:color="auto"/>
        <w:left w:val="none" w:sz="0" w:space="0" w:color="auto"/>
        <w:bottom w:val="none" w:sz="0" w:space="0" w:color="auto"/>
        <w:right w:val="none" w:sz="0" w:space="0" w:color="auto"/>
      </w:divBdr>
    </w:div>
    <w:div w:id="9337241">
      <w:bodyDiv w:val="1"/>
      <w:marLeft w:val="0"/>
      <w:marRight w:val="0"/>
      <w:marTop w:val="0"/>
      <w:marBottom w:val="0"/>
      <w:divBdr>
        <w:top w:val="none" w:sz="0" w:space="0" w:color="auto"/>
        <w:left w:val="none" w:sz="0" w:space="0" w:color="auto"/>
        <w:bottom w:val="none" w:sz="0" w:space="0" w:color="auto"/>
        <w:right w:val="none" w:sz="0" w:space="0" w:color="auto"/>
      </w:divBdr>
    </w:div>
    <w:div w:id="45449102">
      <w:bodyDiv w:val="1"/>
      <w:marLeft w:val="0"/>
      <w:marRight w:val="0"/>
      <w:marTop w:val="0"/>
      <w:marBottom w:val="0"/>
      <w:divBdr>
        <w:top w:val="none" w:sz="0" w:space="0" w:color="auto"/>
        <w:left w:val="none" w:sz="0" w:space="0" w:color="auto"/>
        <w:bottom w:val="none" w:sz="0" w:space="0" w:color="auto"/>
        <w:right w:val="none" w:sz="0" w:space="0" w:color="auto"/>
      </w:divBdr>
    </w:div>
    <w:div w:id="47845332">
      <w:bodyDiv w:val="1"/>
      <w:marLeft w:val="0"/>
      <w:marRight w:val="0"/>
      <w:marTop w:val="0"/>
      <w:marBottom w:val="0"/>
      <w:divBdr>
        <w:top w:val="none" w:sz="0" w:space="0" w:color="auto"/>
        <w:left w:val="none" w:sz="0" w:space="0" w:color="auto"/>
        <w:bottom w:val="none" w:sz="0" w:space="0" w:color="auto"/>
        <w:right w:val="none" w:sz="0" w:space="0" w:color="auto"/>
      </w:divBdr>
    </w:div>
    <w:div w:id="105121981">
      <w:bodyDiv w:val="1"/>
      <w:marLeft w:val="0"/>
      <w:marRight w:val="0"/>
      <w:marTop w:val="0"/>
      <w:marBottom w:val="0"/>
      <w:divBdr>
        <w:top w:val="none" w:sz="0" w:space="0" w:color="auto"/>
        <w:left w:val="none" w:sz="0" w:space="0" w:color="auto"/>
        <w:bottom w:val="none" w:sz="0" w:space="0" w:color="auto"/>
        <w:right w:val="none" w:sz="0" w:space="0" w:color="auto"/>
      </w:divBdr>
    </w:div>
    <w:div w:id="327253866">
      <w:bodyDiv w:val="1"/>
      <w:marLeft w:val="0"/>
      <w:marRight w:val="0"/>
      <w:marTop w:val="0"/>
      <w:marBottom w:val="0"/>
      <w:divBdr>
        <w:top w:val="none" w:sz="0" w:space="0" w:color="auto"/>
        <w:left w:val="none" w:sz="0" w:space="0" w:color="auto"/>
        <w:bottom w:val="none" w:sz="0" w:space="0" w:color="auto"/>
        <w:right w:val="none" w:sz="0" w:space="0" w:color="auto"/>
      </w:divBdr>
    </w:div>
    <w:div w:id="353504643">
      <w:bodyDiv w:val="1"/>
      <w:marLeft w:val="0"/>
      <w:marRight w:val="0"/>
      <w:marTop w:val="0"/>
      <w:marBottom w:val="0"/>
      <w:divBdr>
        <w:top w:val="none" w:sz="0" w:space="0" w:color="auto"/>
        <w:left w:val="none" w:sz="0" w:space="0" w:color="auto"/>
        <w:bottom w:val="none" w:sz="0" w:space="0" w:color="auto"/>
        <w:right w:val="none" w:sz="0" w:space="0" w:color="auto"/>
      </w:divBdr>
    </w:div>
    <w:div w:id="442651481">
      <w:bodyDiv w:val="1"/>
      <w:marLeft w:val="0"/>
      <w:marRight w:val="0"/>
      <w:marTop w:val="0"/>
      <w:marBottom w:val="0"/>
      <w:divBdr>
        <w:top w:val="none" w:sz="0" w:space="0" w:color="auto"/>
        <w:left w:val="none" w:sz="0" w:space="0" w:color="auto"/>
        <w:bottom w:val="none" w:sz="0" w:space="0" w:color="auto"/>
        <w:right w:val="none" w:sz="0" w:space="0" w:color="auto"/>
      </w:divBdr>
    </w:div>
    <w:div w:id="455098359">
      <w:bodyDiv w:val="1"/>
      <w:marLeft w:val="0"/>
      <w:marRight w:val="0"/>
      <w:marTop w:val="0"/>
      <w:marBottom w:val="0"/>
      <w:divBdr>
        <w:top w:val="none" w:sz="0" w:space="0" w:color="auto"/>
        <w:left w:val="none" w:sz="0" w:space="0" w:color="auto"/>
        <w:bottom w:val="none" w:sz="0" w:space="0" w:color="auto"/>
        <w:right w:val="none" w:sz="0" w:space="0" w:color="auto"/>
      </w:divBdr>
    </w:div>
    <w:div w:id="500657539">
      <w:bodyDiv w:val="1"/>
      <w:marLeft w:val="0"/>
      <w:marRight w:val="0"/>
      <w:marTop w:val="0"/>
      <w:marBottom w:val="0"/>
      <w:divBdr>
        <w:top w:val="none" w:sz="0" w:space="0" w:color="auto"/>
        <w:left w:val="none" w:sz="0" w:space="0" w:color="auto"/>
        <w:bottom w:val="none" w:sz="0" w:space="0" w:color="auto"/>
        <w:right w:val="none" w:sz="0" w:space="0" w:color="auto"/>
      </w:divBdr>
    </w:div>
    <w:div w:id="579684064">
      <w:bodyDiv w:val="1"/>
      <w:marLeft w:val="0"/>
      <w:marRight w:val="0"/>
      <w:marTop w:val="0"/>
      <w:marBottom w:val="0"/>
      <w:divBdr>
        <w:top w:val="none" w:sz="0" w:space="0" w:color="auto"/>
        <w:left w:val="none" w:sz="0" w:space="0" w:color="auto"/>
        <w:bottom w:val="none" w:sz="0" w:space="0" w:color="auto"/>
        <w:right w:val="none" w:sz="0" w:space="0" w:color="auto"/>
      </w:divBdr>
    </w:div>
    <w:div w:id="583421079">
      <w:bodyDiv w:val="1"/>
      <w:marLeft w:val="0"/>
      <w:marRight w:val="0"/>
      <w:marTop w:val="0"/>
      <w:marBottom w:val="0"/>
      <w:divBdr>
        <w:top w:val="none" w:sz="0" w:space="0" w:color="auto"/>
        <w:left w:val="none" w:sz="0" w:space="0" w:color="auto"/>
        <w:bottom w:val="none" w:sz="0" w:space="0" w:color="auto"/>
        <w:right w:val="none" w:sz="0" w:space="0" w:color="auto"/>
      </w:divBdr>
    </w:div>
    <w:div w:id="611934995">
      <w:bodyDiv w:val="1"/>
      <w:marLeft w:val="0"/>
      <w:marRight w:val="0"/>
      <w:marTop w:val="0"/>
      <w:marBottom w:val="0"/>
      <w:divBdr>
        <w:top w:val="none" w:sz="0" w:space="0" w:color="auto"/>
        <w:left w:val="none" w:sz="0" w:space="0" w:color="auto"/>
        <w:bottom w:val="none" w:sz="0" w:space="0" w:color="auto"/>
        <w:right w:val="none" w:sz="0" w:space="0" w:color="auto"/>
      </w:divBdr>
    </w:div>
    <w:div w:id="740055052">
      <w:bodyDiv w:val="1"/>
      <w:marLeft w:val="0"/>
      <w:marRight w:val="0"/>
      <w:marTop w:val="0"/>
      <w:marBottom w:val="0"/>
      <w:divBdr>
        <w:top w:val="none" w:sz="0" w:space="0" w:color="auto"/>
        <w:left w:val="none" w:sz="0" w:space="0" w:color="auto"/>
        <w:bottom w:val="none" w:sz="0" w:space="0" w:color="auto"/>
        <w:right w:val="none" w:sz="0" w:space="0" w:color="auto"/>
      </w:divBdr>
    </w:div>
    <w:div w:id="751780780">
      <w:bodyDiv w:val="1"/>
      <w:marLeft w:val="0"/>
      <w:marRight w:val="0"/>
      <w:marTop w:val="0"/>
      <w:marBottom w:val="0"/>
      <w:divBdr>
        <w:top w:val="none" w:sz="0" w:space="0" w:color="auto"/>
        <w:left w:val="none" w:sz="0" w:space="0" w:color="auto"/>
        <w:bottom w:val="none" w:sz="0" w:space="0" w:color="auto"/>
        <w:right w:val="none" w:sz="0" w:space="0" w:color="auto"/>
      </w:divBdr>
    </w:div>
    <w:div w:id="820804986">
      <w:bodyDiv w:val="1"/>
      <w:marLeft w:val="0"/>
      <w:marRight w:val="0"/>
      <w:marTop w:val="0"/>
      <w:marBottom w:val="0"/>
      <w:divBdr>
        <w:top w:val="none" w:sz="0" w:space="0" w:color="auto"/>
        <w:left w:val="none" w:sz="0" w:space="0" w:color="auto"/>
        <w:bottom w:val="none" w:sz="0" w:space="0" w:color="auto"/>
        <w:right w:val="none" w:sz="0" w:space="0" w:color="auto"/>
      </w:divBdr>
    </w:div>
    <w:div w:id="913851835">
      <w:bodyDiv w:val="1"/>
      <w:marLeft w:val="0"/>
      <w:marRight w:val="0"/>
      <w:marTop w:val="0"/>
      <w:marBottom w:val="0"/>
      <w:divBdr>
        <w:top w:val="none" w:sz="0" w:space="0" w:color="auto"/>
        <w:left w:val="none" w:sz="0" w:space="0" w:color="auto"/>
        <w:bottom w:val="none" w:sz="0" w:space="0" w:color="auto"/>
        <w:right w:val="none" w:sz="0" w:space="0" w:color="auto"/>
      </w:divBdr>
    </w:div>
    <w:div w:id="940259974">
      <w:bodyDiv w:val="1"/>
      <w:marLeft w:val="0"/>
      <w:marRight w:val="0"/>
      <w:marTop w:val="0"/>
      <w:marBottom w:val="0"/>
      <w:divBdr>
        <w:top w:val="none" w:sz="0" w:space="0" w:color="auto"/>
        <w:left w:val="none" w:sz="0" w:space="0" w:color="auto"/>
        <w:bottom w:val="none" w:sz="0" w:space="0" w:color="auto"/>
        <w:right w:val="none" w:sz="0" w:space="0" w:color="auto"/>
      </w:divBdr>
    </w:div>
    <w:div w:id="976570543">
      <w:bodyDiv w:val="1"/>
      <w:marLeft w:val="0"/>
      <w:marRight w:val="0"/>
      <w:marTop w:val="0"/>
      <w:marBottom w:val="0"/>
      <w:divBdr>
        <w:top w:val="none" w:sz="0" w:space="0" w:color="auto"/>
        <w:left w:val="none" w:sz="0" w:space="0" w:color="auto"/>
        <w:bottom w:val="none" w:sz="0" w:space="0" w:color="auto"/>
        <w:right w:val="none" w:sz="0" w:space="0" w:color="auto"/>
      </w:divBdr>
    </w:div>
    <w:div w:id="983660221">
      <w:bodyDiv w:val="1"/>
      <w:marLeft w:val="0"/>
      <w:marRight w:val="0"/>
      <w:marTop w:val="0"/>
      <w:marBottom w:val="0"/>
      <w:divBdr>
        <w:top w:val="none" w:sz="0" w:space="0" w:color="auto"/>
        <w:left w:val="none" w:sz="0" w:space="0" w:color="auto"/>
        <w:bottom w:val="none" w:sz="0" w:space="0" w:color="auto"/>
        <w:right w:val="none" w:sz="0" w:space="0" w:color="auto"/>
      </w:divBdr>
    </w:div>
    <w:div w:id="1106004323">
      <w:bodyDiv w:val="1"/>
      <w:marLeft w:val="0"/>
      <w:marRight w:val="0"/>
      <w:marTop w:val="0"/>
      <w:marBottom w:val="0"/>
      <w:divBdr>
        <w:top w:val="none" w:sz="0" w:space="0" w:color="auto"/>
        <w:left w:val="none" w:sz="0" w:space="0" w:color="auto"/>
        <w:bottom w:val="none" w:sz="0" w:space="0" w:color="auto"/>
        <w:right w:val="none" w:sz="0" w:space="0" w:color="auto"/>
      </w:divBdr>
    </w:div>
    <w:div w:id="1191142468">
      <w:bodyDiv w:val="1"/>
      <w:marLeft w:val="0"/>
      <w:marRight w:val="0"/>
      <w:marTop w:val="0"/>
      <w:marBottom w:val="0"/>
      <w:divBdr>
        <w:top w:val="none" w:sz="0" w:space="0" w:color="auto"/>
        <w:left w:val="none" w:sz="0" w:space="0" w:color="auto"/>
        <w:bottom w:val="none" w:sz="0" w:space="0" w:color="auto"/>
        <w:right w:val="none" w:sz="0" w:space="0" w:color="auto"/>
      </w:divBdr>
    </w:div>
    <w:div w:id="1208447902">
      <w:bodyDiv w:val="1"/>
      <w:marLeft w:val="0"/>
      <w:marRight w:val="0"/>
      <w:marTop w:val="0"/>
      <w:marBottom w:val="0"/>
      <w:divBdr>
        <w:top w:val="none" w:sz="0" w:space="0" w:color="auto"/>
        <w:left w:val="none" w:sz="0" w:space="0" w:color="auto"/>
        <w:bottom w:val="none" w:sz="0" w:space="0" w:color="auto"/>
        <w:right w:val="none" w:sz="0" w:space="0" w:color="auto"/>
      </w:divBdr>
    </w:div>
    <w:div w:id="1209487281">
      <w:bodyDiv w:val="1"/>
      <w:marLeft w:val="0"/>
      <w:marRight w:val="0"/>
      <w:marTop w:val="0"/>
      <w:marBottom w:val="0"/>
      <w:divBdr>
        <w:top w:val="none" w:sz="0" w:space="0" w:color="auto"/>
        <w:left w:val="none" w:sz="0" w:space="0" w:color="auto"/>
        <w:bottom w:val="none" w:sz="0" w:space="0" w:color="auto"/>
        <w:right w:val="none" w:sz="0" w:space="0" w:color="auto"/>
      </w:divBdr>
    </w:div>
    <w:div w:id="1224373535">
      <w:bodyDiv w:val="1"/>
      <w:marLeft w:val="0"/>
      <w:marRight w:val="0"/>
      <w:marTop w:val="0"/>
      <w:marBottom w:val="0"/>
      <w:divBdr>
        <w:top w:val="none" w:sz="0" w:space="0" w:color="auto"/>
        <w:left w:val="none" w:sz="0" w:space="0" w:color="auto"/>
        <w:bottom w:val="none" w:sz="0" w:space="0" w:color="auto"/>
        <w:right w:val="none" w:sz="0" w:space="0" w:color="auto"/>
      </w:divBdr>
    </w:div>
    <w:div w:id="1288507204">
      <w:bodyDiv w:val="1"/>
      <w:marLeft w:val="0"/>
      <w:marRight w:val="0"/>
      <w:marTop w:val="0"/>
      <w:marBottom w:val="0"/>
      <w:divBdr>
        <w:top w:val="none" w:sz="0" w:space="0" w:color="auto"/>
        <w:left w:val="none" w:sz="0" w:space="0" w:color="auto"/>
        <w:bottom w:val="none" w:sz="0" w:space="0" w:color="auto"/>
        <w:right w:val="none" w:sz="0" w:space="0" w:color="auto"/>
      </w:divBdr>
    </w:div>
    <w:div w:id="1498418778">
      <w:bodyDiv w:val="1"/>
      <w:marLeft w:val="0"/>
      <w:marRight w:val="0"/>
      <w:marTop w:val="0"/>
      <w:marBottom w:val="0"/>
      <w:divBdr>
        <w:top w:val="none" w:sz="0" w:space="0" w:color="auto"/>
        <w:left w:val="none" w:sz="0" w:space="0" w:color="auto"/>
        <w:bottom w:val="none" w:sz="0" w:space="0" w:color="auto"/>
        <w:right w:val="none" w:sz="0" w:space="0" w:color="auto"/>
      </w:divBdr>
    </w:div>
    <w:div w:id="1575386502">
      <w:bodyDiv w:val="1"/>
      <w:marLeft w:val="0"/>
      <w:marRight w:val="0"/>
      <w:marTop w:val="0"/>
      <w:marBottom w:val="0"/>
      <w:divBdr>
        <w:top w:val="none" w:sz="0" w:space="0" w:color="auto"/>
        <w:left w:val="none" w:sz="0" w:space="0" w:color="auto"/>
        <w:bottom w:val="none" w:sz="0" w:space="0" w:color="auto"/>
        <w:right w:val="none" w:sz="0" w:space="0" w:color="auto"/>
      </w:divBdr>
    </w:div>
    <w:div w:id="1603605528">
      <w:bodyDiv w:val="1"/>
      <w:marLeft w:val="0"/>
      <w:marRight w:val="0"/>
      <w:marTop w:val="0"/>
      <w:marBottom w:val="0"/>
      <w:divBdr>
        <w:top w:val="none" w:sz="0" w:space="0" w:color="auto"/>
        <w:left w:val="none" w:sz="0" w:space="0" w:color="auto"/>
        <w:bottom w:val="none" w:sz="0" w:space="0" w:color="auto"/>
        <w:right w:val="none" w:sz="0" w:space="0" w:color="auto"/>
      </w:divBdr>
    </w:div>
    <w:div w:id="1628657922">
      <w:bodyDiv w:val="1"/>
      <w:marLeft w:val="0"/>
      <w:marRight w:val="0"/>
      <w:marTop w:val="0"/>
      <w:marBottom w:val="0"/>
      <w:divBdr>
        <w:top w:val="none" w:sz="0" w:space="0" w:color="auto"/>
        <w:left w:val="none" w:sz="0" w:space="0" w:color="auto"/>
        <w:bottom w:val="none" w:sz="0" w:space="0" w:color="auto"/>
        <w:right w:val="none" w:sz="0" w:space="0" w:color="auto"/>
      </w:divBdr>
    </w:div>
    <w:div w:id="1665933076">
      <w:bodyDiv w:val="1"/>
      <w:marLeft w:val="0"/>
      <w:marRight w:val="0"/>
      <w:marTop w:val="0"/>
      <w:marBottom w:val="0"/>
      <w:divBdr>
        <w:top w:val="none" w:sz="0" w:space="0" w:color="auto"/>
        <w:left w:val="none" w:sz="0" w:space="0" w:color="auto"/>
        <w:bottom w:val="none" w:sz="0" w:space="0" w:color="auto"/>
        <w:right w:val="none" w:sz="0" w:space="0" w:color="auto"/>
      </w:divBdr>
    </w:div>
    <w:div w:id="1786970837">
      <w:bodyDiv w:val="1"/>
      <w:marLeft w:val="0"/>
      <w:marRight w:val="0"/>
      <w:marTop w:val="0"/>
      <w:marBottom w:val="0"/>
      <w:divBdr>
        <w:top w:val="none" w:sz="0" w:space="0" w:color="auto"/>
        <w:left w:val="none" w:sz="0" w:space="0" w:color="auto"/>
        <w:bottom w:val="none" w:sz="0" w:space="0" w:color="auto"/>
        <w:right w:val="none" w:sz="0" w:space="0" w:color="auto"/>
      </w:divBdr>
    </w:div>
    <w:div w:id="1838183486">
      <w:bodyDiv w:val="1"/>
      <w:marLeft w:val="0"/>
      <w:marRight w:val="0"/>
      <w:marTop w:val="0"/>
      <w:marBottom w:val="0"/>
      <w:divBdr>
        <w:top w:val="none" w:sz="0" w:space="0" w:color="auto"/>
        <w:left w:val="none" w:sz="0" w:space="0" w:color="auto"/>
        <w:bottom w:val="none" w:sz="0" w:space="0" w:color="auto"/>
        <w:right w:val="none" w:sz="0" w:space="0" w:color="auto"/>
      </w:divBdr>
    </w:div>
    <w:div w:id="1906911869">
      <w:bodyDiv w:val="1"/>
      <w:marLeft w:val="0"/>
      <w:marRight w:val="0"/>
      <w:marTop w:val="0"/>
      <w:marBottom w:val="0"/>
      <w:divBdr>
        <w:top w:val="none" w:sz="0" w:space="0" w:color="auto"/>
        <w:left w:val="none" w:sz="0" w:space="0" w:color="auto"/>
        <w:bottom w:val="none" w:sz="0" w:space="0" w:color="auto"/>
        <w:right w:val="none" w:sz="0" w:space="0" w:color="auto"/>
      </w:divBdr>
    </w:div>
    <w:div w:id="1987316482">
      <w:bodyDiv w:val="1"/>
      <w:marLeft w:val="0"/>
      <w:marRight w:val="0"/>
      <w:marTop w:val="0"/>
      <w:marBottom w:val="0"/>
      <w:divBdr>
        <w:top w:val="none" w:sz="0" w:space="0" w:color="auto"/>
        <w:left w:val="none" w:sz="0" w:space="0" w:color="auto"/>
        <w:bottom w:val="none" w:sz="0" w:space="0" w:color="auto"/>
        <w:right w:val="none" w:sz="0" w:space="0" w:color="auto"/>
      </w:divBdr>
    </w:div>
    <w:div w:id="2015692183">
      <w:bodyDiv w:val="1"/>
      <w:marLeft w:val="0"/>
      <w:marRight w:val="0"/>
      <w:marTop w:val="0"/>
      <w:marBottom w:val="0"/>
      <w:divBdr>
        <w:top w:val="none" w:sz="0" w:space="0" w:color="auto"/>
        <w:left w:val="none" w:sz="0" w:space="0" w:color="auto"/>
        <w:bottom w:val="none" w:sz="0" w:space="0" w:color="auto"/>
        <w:right w:val="none" w:sz="0" w:space="0" w:color="auto"/>
      </w:divBdr>
    </w:div>
    <w:div w:id="2015717331">
      <w:bodyDiv w:val="1"/>
      <w:marLeft w:val="0"/>
      <w:marRight w:val="0"/>
      <w:marTop w:val="0"/>
      <w:marBottom w:val="0"/>
      <w:divBdr>
        <w:top w:val="none" w:sz="0" w:space="0" w:color="auto"/>
        <w:left w:val="none" w:sz="0" w:space="0" w:color="auto"/>
        <w:bottom w:val="none" w:sz="0" w:space="0" w:color="auto"/>
        <w:right w:val="none" w:sz="0" w:space="0" w:color="auto"/>
      </w:divBdr>
    </w:div>
    <w:div w:id="2049605447">
      <w:bodyDiv w:val="1"/>
      <w:marLeft w:val="0"/>
      <w:marRight w:val="0"/>
      <w:marTop w:val="0"/>
      <w:marBottom w:val="0"/>
      <w:divBdr>
        <w:top w:val="none" w:sz="0" w:space="0" w:color="auto"/>
        <w:left w:val="none" w:sz="0" w:space="0" w:color="auto"/>
        <w:bottom w:val="none" w:sz="0" w:space="0" w:color="auto"/>
        <w:right w:val="none" w:sz="0" w:space="0" w:color="auto"/>
      </w:divBdr>
    </w:div>
    <w:div w:id="2081171416">
      <w:bodyDiv w:val="1"/>
      <w:marLeft w:val="0"/>
      <w:marRight w:val="0"/>
      <w:marTop w:val="0"/>
      <w:marBottom w:val="0"/>
      <w:divBdr>
        <w:top w:val="none" w:sz="0" w:space="0" w:color="auto"/>
        <w:left w:val="none" w:sz="0" w:space="0" w:color="auto"/>
        <w:bottom w:val="none" w:sz="0" w:space="0" w:color="auto"/>
        <w:right w:val="none" w:sz="0" w:space="0" w:color="auto"/>
      </w:divBdr>
    </w:div>
    <w:div w:id="2118332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azure.microsoft.com/es-es/services/machine-learning/" TargetMode="External"/><Relationship Id="rId84" Type="http://schemas.openxmlformats.org/officeDocument/2006/relationships/hyperlink" Target="http://www.dmae.upct.es/~mcruiz/Telem06/Teoria/arbol_decision.pdf" TargetMode="External"/><Relationship Id="rId16"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pybrain.org/docs/" TargetMode="External"/><Relationship Id="rId79" Type="http://schemas.openxmlformats.org/officeDocument/2006/relationships/hyperlink" Target="https://msdn.microsoft.com/en-us/library/azure/dn578280.aspx" TargetMode="External"/><Relationship Id="rId5" Type="http://schemas.openxmlformats.org/officeDocument/2006/relationships/settings" Target="settings.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github.com/etsiiull/azuremedicalnn" TargetMode="External"/><Relationship Id="rId69" Type="http://schemas.openxmlformats.org/officeDocument/2006/relationships/hyperlink" Target="https://engineering.twitter.com/cortex" TargetMode="External"/><Relationship Id="rId77" Type="http://schemas.openxmlformats.org/officeDocument/2006/relationships/hyperlink" Target="http://www-03.ibm.com/software/products/es/spss-modeler"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pythonhosted.org/neurolab/" TargetMode="External"/><Relationship Id="rId80" Type="http://schemas.openxmlformats.org/officeDocument/2006/relationships/hyperlink" Target="http://www.lcc.uma.es/~jmortiz/archivos/Tema4.pdf"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www.research.ibm.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babylonhealth.com/" TargetMode="External"/><Relationship Id="rId75" Type="http://schemas.openxmlformats.org/officeDocument/2006/relationships/hyperlink" Target="http://libfann.github.io/fann/docs/files/fann-h.html" TargetMode="External"/><Relationship Id="rId83" Type="http://schemas.openxmlformats.org/officeDocument/2006/relationships/hyperlink" Target="https://msdn.microsoft.com/en-us/library/azure/dn913070.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es.wikipedia.org/wiki/Inteligencia_artificial" TargetMode="External"/><Relationship Id="rId73" Type="http://schemas.openxmlformats.org/officeDocument/2006/relationships/hyperlink" Target="https://cran.r-project.org/web/packages/neuralnet/neuralnet.pdf" TargetMode="External"/><Relationship Id="rId78" Type="http://schemas.openxmlformats.org/officeDocument/2006/relationships/hyperlink" Target="http://www.cs.waikato.ac.nz/ml/weka/" TargetMode="External"/><Relationship Id="rId81" Type="http://schemas.openxmlformats.org/officeDocument/2006/relationships/hyperlink" Target="http://www.asepelt.org/ficheros/File/Anales/2003%20-%20Almeria/asepeltPDF/55.pdf"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footer" Target="footer6.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tensorflow.org/" TargetMode="External"/><Relationship Id="rId7" Type="http://schemas.openxmlformats.org/officeDocument/2006/relationships/footnotes" Target="footnotes.xml"/><Relationship Id="rId71" Type="http://schemas.openxmlformats.org/officeDocument/2006/relationships/hyperlink" Target="http://heal.heuristiclab.co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research.google.com/" TargetMode="External"/><Relationship Id="rId61" Type="http://schemas.openxmlformats.org/officeDocument/2006/relationships/image" Target="media/image45.png"/><Relationship Id="rId82" Type="http://schemas.openxmlformats.org/officeDocument/2006/relationships/hyperlink" Target="https://msdn.microsoft.com/en-us/library/azure/dn905947.asp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11;scar\Desktop\Memoria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[Fecha de lectura]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39FB2F-050A-4B19-A834-6BBA06E37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MemoriaTFG</Template>
  <TotalTime>2631</TotalTime>
  <Pages>57</Pages>
  <Words>11214</Words>
  <Characters>61681</Characters>
  <Application>Microsoft Office Word</Application>
  <DocSecurity>0</DocSecurity>
  <Lines>514</Lines>
  <Paragraphs>145</Paragraphs>
  <ScaleCrop>false</ScaleCrop>
  <HeadingPairs>
    <vt:vector size="2" baseType="variant">
      <vt:variant>
        <vt:lpstr>Título</vt:lpstr>
      </vt:variant>
      <vt:variant>
        <vt:i4>1</vt:i4>
      </vt:variant>
    </vt:vector>
  </HeadingPairs>
  <TitlesOfParts>
    <vt:vector size="1" baseType="lpstr">
      <vt:lpstr>Plantilla TFG</vt:lpstr>
    </vt:vector>
  </TitlesOfParts>
  <Manager>[Nombre y apellidos del Director/a]</Manager>
  <Company>DEIOC-ULL</Company>
  <LinksUpToDate>false</LinksUpToDate>
  <CharactersWithSpaces>72750</CharactersWithSpaces>
  <SharedDoc>false</SharedDoc>
  <HLinks>
    <vt:vector size="198" baseType="variant">
      <vt:variant>
        <vt:i4>1572915</vt:i4>
      </vt:variant>
      <vt:variant>
        <vt:i4>197</vt:i4>
      </vt:variant>
      <vt:variant>
        <vt:i4>0</vt:i4>
      </vt:variant>
      <vt:variant>
        <vt:i4>5</vt:i4>
      </vt:variant>
      <vt:variant>
        <vt:lpwstr/>
      </vt:variant>
      <vt:variant>
        <vt:lpwstr>_Toc252960535</vt:lpwstr>
      </vt:variant>
      <vt:variant>
        <vt:i4>1572915</vt:i4>
      </vt:variant>
      <vt:variant>
        <vt:i4>191</vt:i4>
      </vt:variant>
      <vt:variant>
        <vt:i4>0</vt:i4>
      </vt:variant>
      <vt:variant>
        <vt:i4>5</vt:i4>
      </vt:variant>
      <vt:variant>
        <vt:lpwstr/>
      </vt:variant>
      <vt:variant>
        <vt:lpwstr>_Toc252960534</vt:lpwstr>
      </vt:variant>
      <vt:variant>
        <vt:i4>1572915</vt:i4>
      </vt:variant>
      <vt:variant>
        <vt:i4>185</vt:i4>
      </vt:variant>
      <vt:variant>
        <vt:i4>0</vt:i4>
      </vt:variant>
      <vt:variant>
        <vt:i4>5</vt:i4>
      </vt:variant>
      <vt:variant>
        <vt:lpwstr/>
      </vt:variant>
      <vt:variant>
        <vt:lpwstr>_Toc252960533</vt:lpwstr>
      </vt:variant>
      <vt:variant>
        <vt:i4>1769525</vt:i4>
      </vt:variant>
      <vt:variant>
        <vt:i4>176</vt:i4>
      </vt:variant>
      <vt:variant>
        <vt:i4>0</vt:i4>
      </vt:variant>
      <vt:variant>
        <vt:i4>5</vt:i4>
      </vt:variant>
      <vt:variant>
        <vt:lpwstr/>
      </vt:variant>
      <vt:variant>
        <vt:lpwstr>_Toc252961316</vt:lpwstr>
      </vt:variant>
      <vt:variant>
        <vt:i4>1769525</vt:i4>
      </vt:variant>
      <vt:variant>
        <vt:i4>170</vt:i4>
      </vt:variant>
      <vt:variant>
        <vt:i4>0</vt:i4>
      </vt:variant>
      <vt:variant>
        <vt:i4>5</vt:i4>
      </vt:variant>
      <vt:variant>
        <vt:lpwstr/>
      </vt:variant>
      <vt:variant>
        <vt:lpwstr>_Toc252961315</vt:lpwstr>
      </vt:variant>
      <vt:variant>
        <vt:i4>1769525</vt:i4>
      </vt:variant>
      <vt:variant>
        <vt:i4>164</vt:i4>
      </vt:variant>
      <vt:variant>
        <vt:i4>0</vt:i4>
      </vt:variant>
      <vt:variant>
        <vt:i4>5</vt:i4>
      </vt:variant>
      <vt:variant>
        <vt:lpwstr/>
      </vt:variant>
      <vt:variant>
        <vt:lpwstr>_Toc252961314</vt:lpwstr>
      </vt:variant>
      <vt:variant>
        <vt:i4>1769525</vt:i4>
      </vt:variant>
      <vt:variant>
        <vt:i4>158</vt:i4>
      </vt:variant>
      <vt:variant>
        <vt:i4>0</vt:i4>
      </vt:variant>
      <vt:variant>
        <vt:i4>5</vt:i4>
      </vt:variant>
      <vt:variant>
        <vt:lpwstr/>
      </vt:variant>
      <vt:variant>
        <vt:lpwstr>_Toc252961313</vt:lpwstr>
      </vt:variant>
      <vt:variant>
        <vt:i4>1769525</vt:i4>
      </vt:variant>
      <vt:variant>
        <vt:i4>152</vt:i4>
      </vt:variant>
      <vt:variant>
        <vt:i4>0</vt:i4>
      </vt:variant>
      <vt:variant>
        <vt:i4>5</vt:i4>
      </vt:variant>
      <vt:variant>
        <vt:lpwstr/>
      </vt:variant>
      <vt:variant>
        <vt:lpwstr>_Toc252961312</vt:lpwstr>
      </vt:variant>
      <vt:variant>
        <vt:i4>1769525</vt:i4>
      </vt:variant>
      <vt:variant>
        <vt:i4>146</vt:i4>
      </vt:variant>
      <vt:variant>
        <vt:i4>0</vt:i4>
      </vt:variant>
      <vt:variant>
        <vt:i4>5</vt:i4>
      </vt:variant>
      <vt:variant>
        <vt:lpwstr/>
      </vt:variant>
      <vt:variant>
        <vt:lpwstr>_Toc252961311</vt:lpwstr>
      </vt:variant>
      <vt:variant>
        <vt:i4>1769525</vt:i4>
      </vt:variant>
      <vt:variant>
        <vt:i4>140</vt:i4>
      </vt:variant>
      <vt:variant>
        <vt:i4>0</vt:i4>
      </vt:variant>
      <vt:variant>
        <vt:i4>5</vt:i4>
      </vt:variant>
      <vt:variant>
        <vt:lpwstr/>
      </vt:variant>
      <vt:variant>
        <vt:lpwstr>_Toc252961310</vt:lpwstr>
      </vt:variant>
      <vt:variant>
        <vt:i4>1703989</vt:i4>
      </vt:variant>
      <vt:variant>
        <vt:i4>134</vt:i4>
      </vt:variant>
      <vt:variant>
        <vt:i4>0</vt:i4>
      </vt:variant>
      <vt:variant>
        <vt:i4>5</vt:i4>
      </vt:variant>
      <vt:variant>
        <vt:lpwstr/>
      </vt:variant>
      <vt:variant>
        <vt:lpwstr>_Toc252961309</vt:lpwstr>
      </vt:variant>
      <vt:variant>
        <vt:i4>1703989</vt:i4>
      </vt:variant>
      <vt:variant>
        <vt:i4>128</vt:i4>
      </vt:variant>
      <vt:variant>
        <vt:i4>0</vt:i4>
      </vt:variant>
      <vt:variant>
        <vt:i4>5</vt:i4>
      </vt:variant>
      <vt:variant>
        <vt:lpwstr/>
      </vt:variant>
      <vt:variant>
        <vt:lpwstr>_Toc252961308</vt:lpwstr>
      </vt:variant>
      <vt:variant>
        <vt:i4>1703989</vt:i4>
      </vt:variant>
      <vt:variant>
        <vt:i4>122</vt:i4>
      </vt:variant>
      <vt:variant>
        <vt:i4>0</vt:i4>
      </vt:variant>
      <vt:variant>
        <vt:i4>5</vt:i4>
      </vt:variant>
      <vt:variant>
        <vt:lpwstr/>
      </vt:variant>
      <vt:variant>
        <vt:lpwstr>_Toc252961307</vt:lpwstr>
      </vt:variant>
      <vt:variant>
        <vt:i4>1703989</vt:i4>
      </vt:variant>
      <vt:variant>
        <vt:i4>116</vt:i4>
      </vt:variant>
      <vt:variant>
        <vt:i4>0</vt:i4>
      </vt:variant>
      <vt:variant>
        <vt:i4>5</vt:i4>
      </vt:variant>
      <vt:variant>
        <vt:lpwstr/>
      </vt:variant>
      <vt:variant>
        <vt:lpwstr>_Toc252961306</vt:lpwstr>
      </vt:variant>
      <vt:variant>
        <vt:i4>1703989</vt:i4>
      </vt:variant>
      <vt:variant>
        <vt:i4>110</vt:i4>
      </vt:variant>
      <vt:variant>
        <vt:i4>0</vt:i4>
      </vt:variant>
      <vt:variant>
        <vt:i4>5</vt:i4>
      </vt:variant>
      <vt:variant>
        <vt:lpwstr/>
      </vt:variant>
      <vt:variant>
        <vt:lpwstr>_Toc252961305</vt:lpwstr>
      </vt:variant>
      <vt:variant>
        <vt:i4>1703989</vt:i4>
      </vt:variant>
      <vt:variant>
        <vt:i4>104</vt:i4>
      </vt:variant>
      <vt:variant>
        <vt:i4>0</vt:i4>
      </vt:variant>
      <vt:variant>
        <vt:i4>5</vt:i4>
      </vt:variant>
      <vt:variant>
        <vt:lpwstr/>
      </vt:variant>
      <vt:variant>
        <vt:lpwstr>_Toc252961304</vt:lpwstr>
      </vt:variant>
      <vt:variant>
        <vt:i4>1703989</vt:i4>
      </vt:variant>
      <vt:variant>
        <vt:i4>98</vt:i4>
      </vt:variant>
      <vt:variant>
        <vt:i4>0</vt:i4>
      </vt:variant>
      <vt:variant>
        <vt:i4>5</vt:i4>
      </vt:variant>
      <vt:variant>
        <vt:lpwstr/>
      </vt:variant>
      <vt:variant>
        <vt:lpwstr>_Toc252961303</vt:lpwstr>
      </vt:variant>
      <vt:variant>
        <vt:i4>1703989</vt:i4>
      </vt:variant>
      <vt:variant>
        <vt:i4>92</vt:i4>
      </vt:variant>
      <vt:variant>
        <vt:i4>0</vt:i4>
      </vt:variant>
      <vt:variant>
        <vt:i4>5</vt:i4>
      </vt:variant>
      <vt:variant>
        <vt:lpwstr/>
      </vt:variant>
      <vt:variant>
        <vt:lpwstr>_Toc252961302</vt:lpwstr>
      </vt:variant>
      <vt:variant>
        <vt:i4>1703989</vt:i4>
      </vt:variant>
      <vt:variant>
        <vt:i4>86</vt:i4>
      </vt:variant>
      <vt:variant>
        <vt:i4>0</vt:i4>
      </vt:variant>
      <vt:variant>
        <vt:i4>5</vt:i4>
      </vt:variant>
      <vt:variant>
        <vt:lpwstr/>
      </vt:variant>
      <vt:variant>
        <vt:lpwstr>_Toc252961301</vt:lpwstr>
      </vt:variant>
      <vt:variant>
        <vt:i4>1703989</vt:i4>
      </vt:variant>
      <vt:variant>
        <vt:i4>80</vt:i4>
      </vt:variant>
      <vt:variant>
        <vt:i4>0</vt:i4>
      </vt:variant>
      <vt:variant>
        <vt:i4>5</vt:i4>
      </vt:variant>
      <vt:variant>
        <vt:lpwstr/>
      </vt:variant>
      <vt:variant>
        <vt:lpwstr>_Toc252961300</vt:lpwstr>
      </vt:variant>
      <vt:variant>
        <vt:i4>1245236</vt:i4>
      </vt:variant>
      <vt:variant>
        <vt:i4>74</vt:i4>
      </vt:variant>
      <vt:variant>
        <vt:i4>0</vt:i4>
      </vt:variant>
      <vt:variant>
        <vt:i4>5</vt:i4>
      </vt:variant>
      <vt:variant>
        <vt:lpwstr/>
      </vt:variant>
      <vt:variant>
        <vt:lpwstr>_Toc252961299</vt:lpwstr>
      </vt:variant>
      <vt:variant>
        <vt:i4>1245236</vt:i4>
      </vt:variant>
      <vt:variant>
        <vt:i4>68</vt:i4>
      </vt:variant>
      <vt:variant>
        <vt:i4>0</vt:i4>
      </vt:variant>
      <vt:variant>
        <vt:i4>5</vt:i4>
      </vt:variant>
      <vt:variant>
        <vt:lpwstr/>
      </vt:variant>
      <vt:variant>
        <vt:lpwstr>_Toc252961298</vt:lpwstr>
      </vt:variant>
      <vt:variant>
        <vt:i4>1245236</vt:i4>
      </vt:variant>
      <vt:variant>
        <vt:i4>62</vt:i4>
      </vt:variant>
      <vt:variant>
        <vt:i4>0</vt:i4>
      </vt:variant>
      <vt:variant>
        <vt:i4>5</vt:i4>
      </vt:variant>
      <vt:variant>
        <vt:lpwstr/>
      </vt:variant>
      <vt:variant>
        <vt:lpwstr>_Toc252961297</vt:lpwstr>
      </vt:variant>
      <vt:variant>
        <vt:i4>1245236</vt:i4>
      </vt:variant>
      <vt:variant>
        <vt:i4>56</vt:i4>
      </vt:variant>
      <vt:variant>
        <vt:i4>0</vt:i4>
      </vt:variant>
      <vt:variant>
        <vt:i4>5</vt:i4>
      </vt:variant>
      <vt:variant>
        <vt:lpwstr/>
      </vt:variant>
      <vt:variant>
        <vt:lpwstr>_Toc252961296</vt:lpwstr>
      </vt:variant>
      <vt:variant>
        <vt:i4>1245236</vt:i4>
      </vt:variant>
      <vt:variant>
        <vt:i4>50</vt:i4>
      </vt:variant>
      <vt:variant>
        <vt:i4>0</vt:i4>
      </vt:variant>
      <vt:variant>
        <vt:i4>5</vt:i4>
      </vt:variant>
      <vt:variant>
        <vt:lpwstr/>
      </vt:variant>
      <vt:variant>
        <vt:lpwstr>_Toc252961295</vt:lpwstr>
      </vt:variant>
      <vt:variant>
        <vt:i4>1245236</vt:i4>
      </vt:variant>
      <vt:variant>
        <vt:i4>44</vt:i4>
      </vt:variant>
      <vt:variant>
        <vt:i4>0</vt:i4>
      </vt:variant>
      <vt:variant>
        <vt:i4>5</vt:i4>
      </vt:variant>
      <vt:variant>
        <vt:lpwstr/>
      </vt:variant>
      <vt:variant>
        <vt:lpwstr>_Toc252961294</vt:lpwstr>
      </vt:variant>
      <vt:variant>
        <vt:i4>1245236</vt:i4>
      </vt:variant>
      <vt:variant>
        <vt:i4>38</vt:i4>
      </vt:variant>
      <vt:variant>
        <vt:i4>0</vt:i4>
      </vt:variant>
      <vt:variant>
        <vt:i4>5</vt:i4>
      </vt:variant>
      <vt:variant>
        <vt:lpwstr/>
      </vt:variant>
      <vt:variant>
        <vt:lpwstr>_Toc252961293</vt:lpwstr>
      </vt:variant>
      <vt:variant>
        <vt:i4>1245236</vt:i4>
      </vt:variant>
      <vt:variant>
        <vt:i4>32</vt:i4>
      </vt:variant>
      <vt:variant>
        <vt:i4>0</vt:i4>
      </vt:variant>
      <vt:variant>
        <vt:i4>5</vt:i4>
      </vt:variant>
      <vt:variant>
        <vt:lpwstr/>
      </vt:variant>
      <vt:variant>
        <vt:lpwstr>_Toc252961292</vt:lpwstr>
      </vt:variant>
      <vt:variant>
        <vt:i4>1245236</vt:i4>
      </vt:variant>
      <vt:variant>
        <vt:i4>26</vt:i4>
      </vt:variant>
      <vt:variant>
        <vt:i4>0</vt:i4>
      </vt:variant>
      <vt:variant>
        <vt:i4>5</vt:i4>
      </vt:variant>
      <vt:variant>
        <vt:lpwstr/>
      </vt:variant>
      <vt:variant>
        <vt:lpwstr>_Toc252961291</vt:lpwstr>
      </vt:variant>
      <vt:variant>
        <vt:i4>1245236</vt:i4>
      </vt:variant>
      <vt:variant>
        <vt:i4>20</vt:i4>
      </vt:variant>
      <vt:variant>
        <vt:i4>0</vt:i4>
      </vt:variant>
      <vt:variant>
        <vt:i4>5</vt:i4>
      </vt:variant>
      <vt:variant>
        <vt:lpwstr/>
      </vt:variant>
      <vt:variant>
        <vt:lpwstr>_Toc252961290</vt:lpwstr>
      </vt:variant>
      <vt:variant>
        <vt:i4>1179700</vt:i4>
      </vt:variant>
      <vt:variant>
        <vt:i4>14</vt:i4>
      </vt:variant>
      <vt:variant>
        <vt:i4>0</vt:i4>
      </vt:variant>
      <vt:variant>
        <vt:i4>5</vt:i4>
      </vt:variant>
      <vt:variant>
        <vt:lpwstr/>
      </vt:variant>
      <vt:variant>
        <vt:lpwstr>_Toc252961289</vt:lpwstr>
      </vt:variant>
      <vt:variant>
        <vt:i4>1179700</vt:i4>
      </vt:variant>
      <vt:variant>
        <vt:i4>8</vt:i4>
      </vt:variant>
      <vt:variant>
        <vt:i4>0</vt:i4>
      </vt:variant>
      <vt:variant>
        <vt:i4>5</vt:i4>
      </vt:variant>
      <vt:variant>
        <vt:lpwstr/>
      </vt:variant>
      <vt:variant>
        <vt:lpwstr>_Toc252961288</vt:lpwstr>
      </vt:variant>
      <vt:variant>
        <vt:i4>1179700</vt:i4>
      </vt:variant>
      <vt:variant>
        <vt:i4>2</vt:i4>
      </vt:variant>
      <vt:variant>
        <vt:i4>0</vt:i4>
      </vt:variant>
      <vt:variant>
        <vt:i4>5</vt:i4>
      </vt:variant>
      <vt:variant>
        <vt:lpwstr/>
      </vt:variant>
      <vt:variant>
        <vt:lpwstr>_Toc252961287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TFG</dc:title>
  <dc:creator>Óscar Trujillo</dc:creator>
  <cp:keywords>Trabajo Fin de Grado, TFG</cp:keywords>
  <dc:description>[Dedicatoria]</dc:description>
  <cp:lastModifiedBy>Óscar Trujillo</cp:lastModifiedBy>
  <cp:revision>69</cp:revision>
  <cp:lastPrinted>2016-07-04T18:25:00Z</cp:lastPrinted>
  <dcterms:created xsi:type="dcterms:W3CDTF">2016-05-31T22:08:00Z</dcterms:created>
  <dcterms:modified xsi:type="dcterms:W3CDTF">2016-07-04T18:45:00Z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(#CI.#E1)</vt:lpwstr>
  </property>
  <property fmtid="{D5CDD505-2E9C-101B-9397-08002B2CF9AE}" pid="3" name="MTWinEqns">
    <vt:bool>true</vt:bool>
  </property>
  <property fmtid="{D5CDD505-2E9C-101B-9397-08002B2CF9AE}" pid="4" name="MTEquationSection">
    <vt:lpwstr>1</vt:lpwstr>
  </property>
</Properties>
</file>